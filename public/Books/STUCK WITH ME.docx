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64B4" w:rsidRDefault="00CB0854">
      <w:pPr>
        <w:spacing w:after="0" w:line="256" w:lineRule="auto"/>
        <w:ind w:left="-1440" w:right="10800" w:firstLine="0"/>
        <w:sectPr w:rsidR="00FD64B4">
          <w:pgSz w:w="12240" w:h="15840"/>
          <w:pgMar w:top="1440" w:right="1440" w:bottom="1440" w:left="1440" w:header="720" w:footer="720" w:gutter="0"/>
          <w:cols w:space="720"/>
        </w:sectPr>
      </w:pPr>
      <w:bookmarkStart w:id="0" w:name="_GoBack"/>
      <w:bookmarkEnd w:id="0"/>
      <w:r>
        <w:rPr>
          <w:noProof/>
          <w:lang w:val="en-US" w:eastAsia="en-US"/>
        </w:rPr>
        <w:drawing>
          <wp:anchor distT="0" distB="0" distL="114300" distR="114300" simplePos="0" relativeHeight="251655680" behindDoc="0" locked="0" layoutInCell="1" allowOverlap="1">
            <wp:simplePos x="0" y="0"/>
            <wp:positionH relativeFrom="page">
              <wp:posOffset>0</wp:posOffset>
            </wp:positionH>
            <wp:positionV relativeFrom="page">
              <wp:posOffset>0</wp:posOffset>
            </wp:positionV>
            <wp:extent cx="7772400" cy="10058400"/>
            <wp:effectExtent l="0" t="0" r="0" b="0"/>
            <wp:wrapTopAndBottom/>
            <wp:docPr id="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7772400" cy="10058400"/>
                    </a:xfrm>
                    <a:prstGeom prst="rect">
                      <a:avLst/>
                    </a:prstGeom>
                    <a:noFill/>
                    <a:ln>
                      <a:noFill/>
                      <a:prstDash/>
                    </a:ln>
                  </pic:spPr>
                </pic:pic>
              </a:graphicData>
            </a:graphic>
          </wp:anchor>
        </w:drawing>
      </w:r>
    </w:p>
    <w:p w:rsidR="00FD64B4" w:rsidRDefault="00CB0854">
      <w:pPr>
        <w:pStyle w:val="Titre1"/>
        <w:ind w:left="58" w:right="48"/>
      </w:pPr>
      <w:r>
        <w:lastRenderedPageBreak/>
        <w:t xml:space="preserve">Chapter : </w:t>
      </w:r>
      <w:r>
        <w:t>ɪɴ</w:t>
      </w:r>
      <w:r>
        <w:t>ᴛ</w:t>
      </w:r>
      <w:r>
        <w:t>ʀ</w:t>
      </w:r>
      <w:r>
        <w:t>ᴏᴅᴜᴄᴛ</w:t>
      </w:r>
      <w:r>
        <w:t>ɪ</w:t>
      </w:r>
      <w:r>
        <w:t>ᴏ</w:t>
      </w:r>
      <w:r>
        <w:t>ɴ</w:t>
      </w:r>
    </w:p>
    <w:p w:rsidR="00FD64B4" w:rsidRDefault="00CB0854">
      <w:pPr>
        <w:ind w:left="0" w:firstLine="5"/>
        <w:jc w:val="center"/>
      </w:pPr>
      <w:r>
        <w:t xml:space="preserve">I am </w:t>
      </w:r>
      <w:r>
        <w:rPr>
          <w:rStyle w:val="Policepardfaut"/>
          <w:b/>
        </w:rPr>
        <w:t xml:space="preserve">Mai Tree, </w:t>
      </w:r>
      <w:r>
        <w:t>confident in my own identity. I don't care about anyone else because I have a special ability—to stop time for ten minutes each day.</w:t>
      </w:r>
    </w:p>
    <w:p w:rsidR="00FD64B4" w:rsidRDefault="00CB0854">
      <w:pPr>
        <w:ind w:left="0" w:firstLine="5"/>
        <w:jc w:val="center"/>
      </w:pPr>
      <w:r>
        <w:t xml:space="preserve">Since </w:t>
      </w:r>
      <w:r>
        <w:t xml:space="preserve">childhood, I’ve been excelling in almost everything—my daily life, my studies, and my work as a lawyer—to the point that I've earned the nickname </w:t>
      </w:r>
      <w:r>
        <w:rPr>
          <w:rStyle w:val="Policepardfaut"/>
          <w:b/>
          <w:i/>
        </w:rPr>
        <w:t>100 Percent</w:t>
      </w:r>
      <w:r>
        <w:t>.</w:t>
      </w:r>
    </w:p>
    <w:p w:rsidR="00FD64B4" w:rsidRDefault="00CB0854">
      <w:pPr>
        <w:ind w:left="0" w:firstLine="5"/>
        <w:jc w:val="center"/>
      </w:pPr>
      <w:r>
        <w:t xml:space="preserve">But that proud nickname was shattered when I lost a case to the cold-faced prosecutor, Maan Mek. </w:t>
      </w:r>
      <w:r>
        <w:t>She appeared calm but concealed many mysteries. Beautiful yet emotionless, the mere thought of her irritated me.</w:t>
      </w:r>
    </w:p>
    <w:p w:rsidR="00FD64B4" w:rsidRDefault="00CB0854">
      <w:pPr>
        <w:ind w:left="0" w:firstLine="5"/>
        <w:jc w:val="center"/>
      </w:pPr>
      <w:r>
        <w:t xml:space="preserve">Then one day, she reappeared in the office as an assistant, the new lawyer I was forced to work with, accompanied by sunflowers that seemed to </w:t>
      </w:r>
      <w:r>
        <w:t>hold precious memories for her.</w:t>
      </w:r>
    </w:p>
    <w:p w:rsidR="00FD64B4" w:rsidRDefault="00CB0854">
      <w:pPr>
        <w:ind w:left="0" w:firstLine="5"/>
        <w:jc w:val="center"/>
      </w:pPr>
      <w:r>
        <w:lastRenderedPageBreak/>
        <w:t>At some point, I had to admit that I was interested in this woman. She approached me neither too much nor too little, cared for me, was kind, and didn’t judge me—even though others thought I was a bad, selfish person.</w:t>
      </w:r>
    </w:p>
    <w:p w:rsidR="00FD64B4" w:rsidRDefault="00CB0854">
      <w:pPr>
        <w:ind w:left="0" w:firstLine="5"/>
        <w:jc w:val="center"/>
      </w:pPr>
      <w:r>
        <w:t>Until.</w:t>
      </w:r>
      <w:r>
        <w:t>..</w:t>
      </w:r>
    </w:p>
    <w:p w:rsidR="00FD64B4" w:rsidRDefault="00CB0854">
      <w:pPr>
        <w:ind w:left="0" w:firstLine="5"/>
        <w:jc w:val="center"/>
      </w:pPr>
      <w:r>
        <w:t>A phone call came from my sister, who has the ability to see the future. She said someone was tricking me into using my ability for bad things, which would eventually shorten my lifespan. It sounded terrifying.</w:t>
      </w:r>
    </w:p>
    <w:p w:rsidR="00FD64B4" w:rsidRDefault="00CB0854">
      <w:pPr>
        <w:ind w:left="150" w:right="16"/>
      </w:pPr>
      <w:r>
        <w:t>And is it just a coincidence that everythi</w:t>
      </w:r>
      <w:r>
        <w:t>ng she said points to that person?</w:t>
      </w:r>
    </w:p>
    <w:p w:rsidR="00FD64B4" w:rsidRDefault="00CB0854">
      <w:pPr>
        <w:ind w:left="0" w:firstLine="5"/>
        <w:jc w:val="center"/>
      </w:pPr>
      <w:r>
        <w:t>It’s Maan Mek.</w:t>
      </w:r>
    </w:p>
    <w:p w:rsidR="00FD64B4" w:rsidRDefault="00CB0854">
      <w:pPr>
        <w:ind w:left="0" w:firstLine="5"/>
        <w:jc w:val="center"/>
      </w:pPr>
      <w:r>
        <w:t>The woman...</w:t>
      </w:r>
    </w:p>
    <w:p w:rsidR="00FD64B4" w:rsidRDefault="00CB0854">
      <w:pPr>
        <w:spacing w:after="254" w:line="256" w:lineRule="auto"/>
        <w:ind w:left="2141"/>
      </w:pPr>
      <w:r>
        <w:rPr>
          <w:rStyle w:val="Policepardfaut"/>
          <w:b/>
        </w:rPr>
        <w:t>I might be starting to fall in love with.</w:t>
      </w:r>
    </w:p>
    <w:p w:rsidR="00FD64B4" w:rsidRDefault="00CB0854">
      <w:pPr>
        <w:spacing w:after="0" w:line="256" w:lineRule="auto"/>
        <w:ind w:left="0" w:firstLine="0"/>
        <w:jc w:val="center"/>
      </w:pPr>
      <w:r>
        <w:t xml:space="preserve">  </w:t>
      </w:r>
    </w:p>
    <w:p w:rsidR="00FD64B4" w:rsidRDefault="00CB0854">
      <w:pPr>
        <w:spacing w:after="0" w:line="256" w:lineRule="auto"/>
        <w:ind w:left="0" w:firstLine="0"/>
        <w:jc w:val="center"/>
      </w:pPr>
      <w:r>
        <w:t xml:space="preserve">   </w:t>
      </w:r>
    </w:p>
    <w:p w:rsidR="00FD64B4" w:rsidRDefault="00CB0854">
      <w:pPr>
        <w:spacing w:after="0" w:line="256" w:lineRule="auto"/>
        <w:ind w:left="0" w:firstLine="0"/>
        <w:jc w:val="center"/>
      </w:pPr>
      <w:r>
        <w:t xml:space="preserve">   </w:t>
      </w:r>
    </w:p>
    <w:p w:rsidR="00FD64B4" w:rsidRDefault="00CB0854">
      <w:pPr>
        <w:spacing w:after="0" w:line="256" w:lineRule="auto"/>
        <w:ind w:left="0" w:firstLine="0"/>
        <w:jc w:val="center"/>
      </w:pPr>
      <w:r>
        <w:t xml:space="preserve"> </w:t>
      </w:r>
    </w:p>
    <w:p w:rsidR="00FD64B4" w:rsidRDefault="00CB0854">
      <w:pPr>
        <w:spacing w:after="0" w:line="256" w:lineRule="auto"/>
        <w:ind w:left="-23" w:right="-23" w:firstLine="0"/>
        <w:sectPr w:rsidR="00FD64B4">
          <w:pgSz w:w="12240" w:h="15840"/>
          <w:pgMar w:top="1507" w:right="1568" w:bottom="1440" w:left="1568" w:header="720" w:footer="720" w:gutter="0"/>
          <w:cols w:space="720"/>
        </w:sectPr>
      </w:pPr>
      <w:r>
        <w:rPr>
          <w:noProof/>
          <w:lang w:val="en-US" w:eastAsia="en-US"/>
        </w:rPr>
        <w:drawing>
          <wp:inline distT="0" distB="0" distL="0" distR="0">
            <wp:extent cx="5812539" cy="6757416"/>
            <wp:effectExtent l="0" t="0" r="0" b="5334"/>
            <wp:docPr id="2" name="Picture 1437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812539" cy="6757416"/>
                    </a:xfrm>
                    <a:prstGeom prst="rect">
                      <a:avLst/>
                    </a:prstGeom>
                    <a:noFill/>
                    <a:ln>
                      <a:noFill/>
                      <a:prstDash/>
                    </a:ln>
                  </pic:spPr>
                </pic:pic>
              </a:graphicData>
            </a:graphic>
          </wp:inline>
        </w:drawing>
      </w:r>
    </w:p>
    <w:p w:rsidR="00FD64B4" w:rsidRDefault="00CB0854">
      <w:pPr>
        <w:spacing w:after="0" w:line="256" w:lineRule="auto"/>
        <w:ind w:left="105" w:firstLine="0"/>
        <w:sectPr w:rsidR="00FD64B4">
          <w:pgSz w:w="12240" w:h="15840"/>
          <w:pgMar w:top="1440" w:right="1440" w:bottom="1440" w:left="1440" w:header="720" w:footer="720" w:gutter="0"/>
          <w:cols w:space="720"/>
        </w:sectPr>
      </w:pPr>
      <w:r>
        <w:rPr>
          <w:noProof/>
          <w:lang w:val="en-US" w:eastAsia="en-US"/>
        </w:rPr>
        <w:drawing>
          <wp:inline distT="0" distB="0" distL="0" distR="0">
            <wp:extent cx="5812539" cy="1575812"/>
            <wp:effectExtent l="0" t="0" r="0" b="5338"/>
            <wp:docPr id="3" name="Picture 1437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812539" cy="1575812"/>
                    </a:xfrm>
                    <a:prstGeom prst="rect">
                      <a:avLst/>
                    </a:prstGeom>
                    <a:noFill/>
                    <a:ln>
                      <a:noFill/>
                      <a:prstDash/>
                    </a:ln>
                  </pic:spPr>
                </pic:pic>
              </a:graphicData>
            </a:graphic>
          </wp:inline>
        </w:drawing>
      </w:r>
    </w:p>
    <w:p w:rsidR="00FD64B4" w:rsidRDefault="00CB0854">
      <w:pPr>
        <w:pStyle w:val="Titre1"/>
        <w:spacing w:after="570" w:line="256" w:lineRule="auto"/>
        <w:ind w:left="448"/>
        <w:jc w:val="left"/>
      </w:pPr>
      <w:r>
        <w:t xml:space="preserve">Chapter 1:  </w:t>
      </w:r>
      <w:r>
        <w:t>ᴛ</w:t>
      </w:r>
      <w:r>
        <w:t>ʜ</w:t>
      </w:r>
      <w:r>
        <w:t>ᴇ</w:t>
      </w:r>
      <w:r>
        <w:t xml:space="preserve"> </w:t>
      </w:r>
      <w:r>
        <w:t>ᴅ</w:t>
      </w:r>
      <w:r>
        <w:t>es</w:t>
      </w:r>
      <w:r>
        <w:t>ᴛ</w:t>
      </w:r>
      <w:r>
        <w:t>ʀ</w:t>
      </w:r>
      <w:r>
        <w:t>ᴏ</w:t>
      </w:r>
      <w:r>
        <w:t>ʏ</w:t>
      </w:r>
      <w:r>
        <w:t>ᴇ</w:t>
      </w:r>
      <w:r>
        <w:t>ʀ</w:t>
      </w:r>
      <w:r>
        <w:t xml:space="preserve"> </w:t>
      </w:r>
      <w:r>
        <w:t>ᴏꜰ</w:t>
      </w:r>
      <w:r>
        <w:t xml:space="preserve"> </w:t>
      </w:r>
      <w:r>
        <w:t>ɴɪ</w:t>
      </w:r>
      <w:r>
        <w:t>ᴄᴋ</w:t>
      </w:r>
      <w:r>
        <w:t>ɴ</w:t>
      </w:r>
      <w:r>
        <w:t>ᴀᴍᴇꜱ</w:t>
      </w:r>
    </w:p>
    <w:p w:rsidR="00FD64B4" w:rsidRDefault="00CB0854">
      <w:pPr>
        <w:pStyle w:val="Titre2"/>
        <w:spacing w:after="242"/>
      </w:pPr>
      <w:r>
        <w:t>POV : MAI TREE</w:t>
      </w:r>
    </w:p>
    <w:p w:rsidR="00FD64B4" w:rsidRDefault="00CB0854">
      <w:pPr>
        <w:spacing w:after="249"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28" w:right="17"/>
        <w:jc w:val="center"/>
      </w:pPr>
      <w:r>
        <w:rPr>
          <w:rStyle w:val="Policepardfaut"/>
          <w:i/>
        </w:rPr>
        <w:t>In just two minutes, it will be midnight.</w:t>
      </w:r>
    </w:p>
    <w:p w:rsidR="00FD64B4" w:rsidRDefault="00CB0854">
      <w:pPr>
        <w:ind w:left="28" w:right="18"/>
        <w:jc w:val="center"/>
      </w:pPr>
      <w:r>
        <w:rPr>
          <w:rStyle w:val="Policepardfaut"/>
          <w:i/>
        </w:rPr>
        <w:t xml:space="preserve">We're about to part ways at the </w:t>
      </w:r>
      <w:r>
        <w:rPr>
          <w:rStyle w:val="Policepardfaut"/>
          <w:i/>
        </w:rPr>
        <w:t>crosswalk. But after only a few steps, I stop in my tracks... and time stops with me.</w:t>
      </w:r>
    </w:p>
    <w:p w:rsidR="00FD64B4" w:rsidRDefault="00CB0854">
      <w:pPr>
        <w:spacing w:after="269" w:line="247" w:lineRule="auto"/>
        <w:ind w:left="146" w:right="28"/>
      </w:pPr>
      <w:r>
        <w:rPr>
          <w:rStyle w:val="Policepardfaut"/>
          <w:i/>
        </w:rPr>
        <w:t>Now, I’m struggling to hold myself back from turning around and kiss her.</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50" w:line="256" w:lineRule="auto"/>
        <w:ind w:left="0" w:firstLine="0"/>
      </w:pPr>
      <w:r>
        <w:t xml:space="preserve"> </w:t>
      </w:r>
    </w:p>
    <w:p w:rsidR="00FD64B4" w:rsidRDefault="00CB0854">
      <w:pPr>
        <w:ind w:left="-5" w:right="16"/>
      </w:pPr>
      <w:r>
        <w:rPr>
          <w:rStyle w:val="Policepardfaut"/>
          <w:b/>
        </w:rPr>
        <w:t>Time (noun):</w:t>
      </w:r>
      <w:r>
        <w:t xml:space="preserve"> Refers to the duration or length of an occurrence, typically measured in </w:t>
      </w:r>
      <w:r>
        <w:t>moments, hours, days, months, or years.</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Alternatively, time is something that no one can control or define. It can't be stopped, reversed, or slowed. It only marches forward.</w:t>
      </w:r>
    </w:p>
    <w:p w:rsidR="00FD64B4" w:rsidRDefault="00CB0854">
      <w:pPr>
        <w:ind w:left="-5" w:right="16"/>
      </w:pPr>
      <w:r>
        <w:t>But... that's just what most people think.</w:t>
      </w:r>
    </w:p>
    <w:p w:rsidR="00FD64B4" w:rsidRDefault="00CB0854">
      <w:pPr>
        <w:ind w:left="-5" w:right="16"/>
      </w:pPr>
      <w:r>
        <w:t xml:space="preserve">Not me—the one who dares to call </w:t>
      </w:r>
      <w:r>
        <w:t xml:space="preserve">herself the </w:t>
      </w:r>
      <w:r>
        <w:rPr>
          <w:rStyle w:val="Policepardfaut"/>
          <w:b/>
        </w:rPr>
        <w:t>heavens' favorite daughter.</w:t>
      </w:r>
    </w:p>
    <w:p w:rsidR="00FD64B4" w:rsidRDefault="00CB0854">
      <w:pPr>
        <w:ind w:left="-5" w:right="16"/>
      </w:pPr>
      <w:r>
        <w:t>Why, you ask?</w:t>
      </w:r>
    </w:p>
    <w:p w:rsidR="00FD64B4" w:rsidRDefault="00CB0854">
      <w:pPr>
        <w:ind w:left="-5" w:right="16"/>
      </w:pPr>
      <w:r>
        <w:t xml:space="preserve">Because aside from my looks—yes, I am beautiful, I promise you—and my sharp intellect, which earned me top grades from elementary school to a cum laude degree in university, passing the bar exam on the </w:t>
      </w:r>
      <w:r>
        <w:t>first try, or even my family's status as one of the top ten most influential names in the country, I have two special gifts in my life.</w:t>
      </w:r>
    </w:p>
    <w:p w:rsidR="00FD64B4" w:rsidRDefault="00CB0854">
      <w:pPr>
        <w:ind w:left="-5" w:right="16"/>
      </w:pPr>
      <w:r>
        <w:t>You could call them divine blessings, really.</w:t>
      </w:r>
    </w:p>
    <w:p w:rsidR="00FD64B4" w:rsidRDefault="00CB0854">
      <w:pPr>
        <w:ind w:left="-5" w:right="16"/>
      </w:pPr>
      <w:r>
        <w:t>The first gift is my incredibly loving and perfect family.</w:t>
      </w:r>
    </w:p>
    <w:p w:rsidR="00FD64B4" w:rsidRDefault="00CB0854">
      <w:pPr>
        <w:ind w:left="-5" w:right="16"/>
      </w:pPr>
      <w:r>
        <w:t xml:space="preserve">I grew up with </w:t>
      </w:r>
      <w:r>
        <w:t>my Mama Four and Mommy Jattawa—two women who fell in love. They both wanted children, so my Mama Four, a successful businesswoman, planned to invest in a foreign country that offered citizenship for same-sex marriages. She brought Mommy Jattawa, a prosecut</w:t>
      </w:r>
      <w:r>
        <w:t>or, with her to register their marriage before visiting a sperm bank to alternate pregnancies.</w:t>
      </w:r>
    </w:p>
    <w:p w:rsidR="00FD64B4" w:rsidRDefault="00CB0854">
      <w:pPr>
        <w:ind w:left="-5" w:right="16"/>
      </w:pPr>
      <w:r>
        <w:t>Mama Four gave birth to my older sister, Karan, using Mommy Jattawa's egg. Almost a year later, Mommy carried and gave birth to me.</w:t>
      </w:r>
    </w:p>
    <w:p w:rsidR="00FD64B4" w:rsidRDefault="00CB0854">
      <w:pPr>
        <w:ind w:left="-5" w:right="16"/>
      </w:pPr>
      <w:r>
        <w:t>Nowadays, my moms live abroad</w:t>
      </w:r>
      <w:r>
        <w:t>, only visiting Thailand occasionally, or we fly to see them. My sister Karan, a heart and thoracic surgeon, and I both live in Thailand. Sometimes, we visit Auntie Vin—mommy's sister, who lives in a large house on the outskirts of the city.</w:t>
      </w:r>
    </w:p>
    <w:p w:rsidR="00FD64B4" w:rsidRDefault="00CB0854">
      <w:pPr>
        <w:ind w:left="-5" w:right="16"/>
      </w:pPr>
      <w:r>
        <w:t>Some might fin</w:t>
      </w:r>
      <w:r>
        <w:t>d my family unusual.</w:t>
      </w:r>
    </w:p>
    <w:p w:rsidR="00FD64B4" w:rsidRDefault="00CB0854">
      <w:pPr>
        <w:ind w:left="-5" w:right="16"/>
      </w:pPr>
      <w:r>
        <w:t>When I was younger, some teachers even acted pityingly, assuming I had some sort of inferiority complex because I only had two moms and no dad. But my sister and I were perfectly happy and never thought there was anything strange about</w:t>
      </w:r>
      <w:r>
        <w:t xml:space="preserve"> having two mothers.</w:t>
      </w:r>
    </w:p>
    <w:p w:rsidR="00FD64B4" w:rsidRDefault="00CB0854">
      <w:pPr>
        <w:spacing w:after="254" w:line="256" w:lineRule="auto"/>
        <w:ind w:left="-5"/>
      </w:pPr>
      <w:r>
        <w:rPr>
          <w:rStyle w:val="Policepardfaut"/>
          <w:b/>
        </w:rPr>
        <w:t>The opinions of those people were utterly ridiculous.</w:t>
      </w:r>
    </w:p>
    <w:p w:rsidR="00FD64B4" w:rsidRDefault="00CB0854">
      <w:pPr>
        <w:ind w:left="-5" w:right="16"/>
      </w:pPr>
      <w:r>
        <w:t>My family is perfect—understanding, open-minded, accepting of who we are, and full of love. That’s something I’ve always been sure was heavensent.</w:t>
      </w:r>
    </w:p>
    <w:p w:rsidR="00FD64B4" w:rsidRDefault="00CB0854">
      <w:pPr>
        <w:ind w:left="-5" w:right="16"/>
      </w:pPr>
      <w:r>
        <w:t>That’s my first gift.</w:t>
      </w:r>
    </w:p>
    <w:p w:rsidR="00FD64B4" w:rsidRDefault="00CB0854">
      <w:pPr>
        <w:ind w:left="-5" w:right="16"/>
      </w:pPr>
      <w:r>
        <w:t>The second b</w:t>
      </w:r>
      <w:r>
        <w:t>lessing... well, it might sound a bit fantastical.</w:t>
      </w:r>
    </w:p>
    <w:p w:rsidR="00FD64B4" w:rsidRDefault="00CB0854">
      <w:pPr>
        <w:ind w:left="-5" w:right="16"/>
      </w:pPr>
      <w:r>
        <w:t>But the truth is, I can stop time for ten minutes a day. You read that right.</w:t>
      </w:r>
    </w:p>
    <w:p w:rsidR="00FD64B4" w:rsidRDefault="00CB0854">
      <w:pPr>
        <w:spacing w:after="0" w:line="256" w:lineRule="auto"/>
        <w:ind w:left="-5"/>
      </w:pPr>
      <w:r>
        <w:rPr>
          <w:rStyle w:val="Policepardfaut"/>
          <w:b/>
        </w:rPr>
        <w:t>I—CAN—STOP—TIME</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 xml:space="preserve">Hello, allow me to introduce myself formally. I am Mai Tree, or Miss Two Meena Narawatanawech. I </w:t>
      </w:r>
      <w:r>
        <w:t>am a dual citizen, 159 centimeters tall, and I hate talking about my age. Currently, I’m trying to quit coffee. Oh, and I’m a law partner at one of the top legal firms.</w:t>
      </w:r>
    </w:p>
    <w:p w:rsidR="00FD64B4" w:rsidRDefault="00CB0854">
      <w:pPr>
        <w:spacing w:after="269" w:line="247" w:lineRule="auto"/>
        <w:ind w:left="-5" w:right="28"/>
      </w:pPr>
      <w:r>
        <w:rPr>
          <w:rStyle w:val="Policepardfaut"/>
          <w:b/>
          <w:i/>
        </w:rPr>
        <w:t>Law Partner:</w:t>
      </w:r>
      <w:r>
        <w:rPr>
          <w:rStyle w:val="Policepardfaut"/>
          <w:i/>
        </w:rPr>
        <w:t xml:space="preserve"> a position as a partner in a law firm, considered the highest rank in the </w:t>
      </w:r>
      <w:r>
        <w:rPr>
          <w:rStyle w:val="Policepardfaut"/>
          <w:i/>
        </w:rPr>
        <w:t>profession, with both a salary and a share of the firm’s profits.</w:t>
      </w:r>
    </w:p>
    <w:p w:rsidR="00FD64B4" w:rsidRDefault="00CB0854">
      <w:pPr>
        <w:ind w:left="-5" w:right="16"/>
      </w:pPr>
      <w:r>
        <w:t xml:space="preserve">Most importantly, I have the reputation of being a lawyer with the nickname </w:t>
      </w:r>
      <w:r>
        <w:rPr>
          <w:rStyle w:val="Policepardfaut"/>
          <w:b/>
        </w:rPr>
        <w:t>100%</w:t>
      </w:r>
      <w:r>
        <w:t>. Since I started my career, I have never lost a case.</w:t>
      </w:r>
    </w:p>
    <w:p w:rsidR="00FD64B4" w:rsidRDefault="00CB0854">
      <w:pPr>
        <w:ind w:left="-5" w:right="16"/>
      </w:pPr>
      <w:r>
        <w:t>Ah, you can probably guess why at this point. Yes, than</w:t>
      </w:r>
      <w:r>
        <w:t>ks to my ability to stop time, I hold an undeniable advantage over anyone on this planet.</w:t>
      </w:r>
    </w:p>
    <w:p w:rsidR="00FD64B4" w:rsidRDefault="00CB0854">
      <w:pPr>
        <w:ind w:left="-5" w:right="16"/>
      </w:pPr>
      <w:r>
        <w:t>Imagine it: no matter how skilled or experienced my opponent is, I can stop time. The potential uses of this ability are endless, as I’m sure you can imagine.</w:t>
      </w:r>
    </w:p>
    <w:p w:rsidR="00FD64B4" w:rsidRDefault="00CB0854">
      <w:pPr>
        <w:ind w:left="-5" w:right="16"/>
      </w:pPr>
      <w:r>
        <w:t xml:space="preserve">But my </w:t>
      </w:r>
      <w:r>
        <w:t>proud nickname was shattered two years ago. Despite my confidence, I lost a case I should never have lost.</w:t>
      </w:r>
    </w:p>
    <w:p w:rsidR="00FD64B4" w:rsidRDefault="00CB0854">
      <w:pPr>
        <w:ind w:left="-5" w:right="16"/>
      </w:pPr>
      <w:r>
        <w:t>Ugh. Forget it. I don’t want to think about that prosecutor right now. If possible, I’d rather not talk about it ever again.</w:t>
      </w:r>
    </w:p>
    <w:p w:rsidR="00FD64B4" w:rsidRDefault="00CB0854">
      <w:pPr>
        <w:spacing w:after="249"/>
        <w:ind w:left="-5" w:right="16"/>
      </w:pPr>
      <w:r>
        <w:t xml:space="preserve">So, to summarize: I’m a </w:t>
      </w:r>
      <w:r>
        <w:t>no-nonsense lawyer who uses a sneaky gift to win cases for my clients. I have two divine blessings, and I’ve been living a pretty happy life.</w:t>
      </w:r>
    </w:p>
    <w:p w:rsidR="00FD64B4" w:rsidRDefault="00CB0854">
      <w:pPr>
        <w:ind w:left="-5" w:right="16"/>
      </w:pPr>
      <w:r>
        <w:t>That is... until one winter thursday that year, when everything started to go wrong.</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 xml:space="preserve">The morning began </w:t>
      </w:r>
      <w:r>
        <w:t>normally. I was due to hear the court’s verdict in a case that had caused a huge social media stir months ago.</w:t>
      </w:r>
    </w:p>
    <w:p w:rsidR="00FD64B4" w:rsidRDefault="00CB0854">
      <w:pPr>
        <w:ind w:left="-5" w:right="16"/>
      </w:pPr>
      <w:r>
        <w:t>Let me quickly explain the background.</w:t>
      </w:r>
    </w:p>
    <w:p w:rsidR="00FD64B4" w:rsidRDefault="00CB0854">
      <w:pPr>
        <w:ind w:left="-5" w:right="16"/>
      </w:pPr>
      <w:r>
        <w:t>A wealthy young woman had a falling out with her parents and ran away from home. She sold off her luxury g</w:t>
      </w:r>
      <w:r>
        <w:t>oods for cash, rented a modest apartment, and cut ties with her family and university friends in a rebellious fit.</w:t>
      </w:r>
    </w:p>
    <w:p w:rsidR="00FD64B4" w:rsidRDefault="00CB0854">
      <w:pPr>
        <w:ind w:left="-5" w:right="16"/>
      </w:pPr>
      <w:r>
        <w:t>For the first month, everything was fine. She had her savings from selling her belongings. There were a few arguments with people in the apar</w:t>
      </w:r>
      <w:r>
        <w:t>tment, but nothing serious—mostly due to her spoiled nature and sharp tongue.</w:t>
      </w:r>
    </w:p>
    <w:p w:rsidR="00FD64B4" w:rsidRDefault="00CB0854">
      <w:pPr>
        <w:ind w:left="-5" w:right="16"/>
      </w:pPr>
      <w:r>
        <w:t>By the second month, she was a suspect in an assault case.</w:t>
      </w:r>
    </w:p>
    <w:p w:rsidR="00FD64B4" w:rsidRDefault="00CB0854">
      <w:pPr>
        <w:ind w:left="-5" w:right="16"/>
      </w:pPr>
      <w:r>
        <w:t>The man she allegedly attacked claimed they had previously quarreled over various things—her playing loud music, leavin</w:t>
      </w:r>
      <w:r>
        <w:t>g trash outside her door, and even tossing a cigarette butt onto his balcony plants.</w:t>
      </w:r>
    </w:p>
    <w:p w:rsidR="00FD64B4" w:rsidRDefault="00CB0854">
      <w:pPr>
        <w:ind w:left="-5" w:right="16"/>
      </w:pPr>
      <w:r>
        <w:t>One day, when he was extremely angry, he raised his voice and used foul language. The defendant seemed flustered and retreated into her room.</w:t>
      </w:r>
    </w:p>
    <w:p w:rsidR="00FD64B4" w:rsidRDefault="00CB0854">
      <w:pPr>
        <w:ind w:left="-5" w:right="16"/>
      </w:pPr>
      <w:r>
        <w:t>Moments later, someone knocke</w:t>
      </w:r>
      <w:r>
        <w:t>d on his door.</w:t>
      </w:r>
    </w:p>
    <w:p w:rsidR="00FD64B4" w:rsidRDefault="00CB0854">
      <w:pPr>
        <w:spacing w:after="0"/>
        <w:ind w:left="-5" w:right="16"/>
      </w:pPr>
      <w:r>
        <w:t>He didn't think much of it and walked over to open it, only to be stabbed in the stomach with a knife.</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Despite her dramatic fallout with her family, when trouble came, it was them she turned to for help. That’s how I ended up getting</w:t>
      </w:r>
      <w:r>
        <w:t xml:space="preserve"> a call from the wealthy mother asking me to defend her daughter.</w:t>
      </w:r>
    </w:p>
    <w:p w:rsidR="00FD64B4" w:rsidRDefault="00CB0854">
      <w:pPr>
        <w:ind w:left="-5" w:right="16"/>
      </w:pPr>
      <w:r>
        <w:t>The first time I met the defendant, I told her.</w:t>
      </w:r>
    </w:p>
    <w:p w:rsidR="00FD64B4" w:rsidRDefault="00CB0854">
      <w:pPr>
        <w:spacing w:after="0"/>
        <w:ind w:left="-5" w:right="16"/>
      </w:pPr>
      <w:r>
        <w:t>"I’m not interested in whether you did it or not, and I’m not going to ask. I can’t defend you if you admit guilt, but as long as I don’t know</w:t>
      </w:r>
      <w:r>
        <w:t xml:space="preserve"> the truth... I’m just a lawyer protecting her client. It’s not wrong, is it?"</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The court’s decision today was exactly as I expected.</w:t>
      </w:r>
    </w:p>
    <w:p w:rsidR="00FD64B4" w:rsidRDefault="00CB0854">
      <w:pPr>
        <w:spacing w:after="254" w:line="256" w:lineRule="auto"/>
        <w:ind w:left="-5"/>
      </w:pPr>
      <w:r>
        <w:rPr>
          <w:rStyle w:val="Policepardfaut"/>
          <w:b/>
        </w:rPr>
        <w:t>The case was dismissed.</w:t>
      </w:r>
    </w:p>
    <w:p w:rsidR="00FD64B4" w:rsidRDefault="00CB0854">
      <w:pPr>
        <w:ind w:left="-5" w:right="16"/>
      </w:pPr>
      <w:r>
        <w:t xml:space="preserve">Of course it was. The attack happened so quickly that no one could clearly remember the </w:t>
      </w:r>
      <w:r>
        <w:t>assailant's face. The apartment’s security camera footage was too low-quality to prove that she was hiding a knife in her coat. As for the witness who claimed she saw the defendant run to the elevator in a panic— well, the witness had a personal grudge aga</w:t>
      </w:r>
      <w:r>
        <w:t>inst the defendant and had gossiped about her on social media.</w:t>
      </w:r>
    </w:p>
    <w:p w:rsidR="00FD64B4" w:rsidRDefault="00CB0854">
      <w:pPr>
        <w:spacing w:after="254" w:line="256" w:lineRule="auto"/>
        <w:ind w:left="-5"/>
      </w:pPr>
      <w:r>
        <w:rPr>
          <w:rStyle w:val="Policepardfaut"/>
          <w:b/>
        </w:rPr>
        <w:t>And most importantly, the weapon used in the crime had never been found.</w:t>
      </w:r>
    </w:p>
    <w:p w:rsidR="00FD64B4" w:rsidRDefault="00CB0854">
      <w:pPr>
        <w:ind w:left="-5" w:right="16"/>
      </w:pPr>
      <w:r>
        <w:t>The prosecutor, a middle-aged man, seemed frustrated but maintained his composure. He was thorough, detail-oriented, and</w:t>
      </w:r>
      <w:r>
        <w:t xml:space="preserve"> he had no idea how many times I had stopped time to read through his preparations before our court dates. That’s how I had countered his arguments so effectively.</w:t>
      </w:r>
    </w:p>
    <w:p w:rsidR="00FD64B4" w:rsidRDefault="00CB0854">
      <w:pPr>
        <w:ind w:left="-5" w:right="16"/>
      </w:pPr>
      <w:r>
        <w:t>I smiled, relishing my secret.</w:t>
      </w:r>
    </w:p>
    <w:p w:rsidR="00FD64B4" w:rsidRDefault="00CB0854">
      <w:pPr>
        <w:ind w:left="-5" w:right="16"/>
      </w:pPr>
      <w:r>
        <w:t>Beyond my skill in cross-examining witnesses, it was this spe</w:t>
      </w:r>
      <w:r>
        <w:t xml:space="preserve">cial ability that earned me my </w:t>
      </w:r>
      <w:r>
        <w:rPr>
          <w:rStyle w:val="Policepardfaut"/>
          <w:b/>
        </w:rPr>
        <w:t xml:space="preserve">100% </w:t>
      </w:r>
      <w:r>
        <w:t>nickname—a reputation that set me apart.</w:t>
      </w:r>
    </w:p>
    <w:p w:rsidR="00FD64B4" w:rsidRDefault="00CB0854">
      <w:pPr>
        <w:ind w:left="-5" w:right="16"/>
      </w:pPr>
      <w:r>
        <w:t>Reporters had gathered outside the courtroom, waiting for interviews, since the case had been a hot topic on social media, fueled by my client’s past as a notorious socialite.</w:t>
      </w:r>
    </w:p>
    <w:p w:rsidR="00FD64B4" w:rsidRDefault="00CB0854">
      <w:pPr>
        <w:ind w:left="-5" w:right="16"/>
      </w:pPr>
      <w:r>
        <w:t xml:space="preserve">No </w:t>
      </w:r>
      <w:r>
        <w:t>worries, though. I had coached her to assert her innocence based on the court's verdict.</w:t>
      </w:r>
    </w:p>
    <w:p w:rsidR="00FD64B4" w:rsidRDefault="00CB0854">
      <w:pPr>
        <w:ind w:left="-5" w:right="16"/>
      </w:pPr>
      <w:r>
        <w:t>Though my reputation as a lawyer who wins every case is well-known, it often clashes with public perception. People tend to think I’m just a lawyer who fights for mone</w:t>
      </w:r>
      <w:r>
        <w:t>y. I can already guess the headlines that will follow this case.</w:t>
      </w:r>
    </w:p>
    <w:p w:rsidR="00FD64B4" w:rsidRDefault="00CB0854">
      <w:pPr>
        <w:spacing w:after="267" w:line="247" w:lineRule="auto"/>
        <w:ind w:left="-5" w:right="38"/>
      </w:pPr>
      <w:r>
        <w:rPr>
          <w:rStyle w:val="Policepardfaut"/>
          <w:b/>
          <w:i/>
        </w:rPr>
        <w:t>[As expected, lawyer Mai Tree got the wealthy celebrity client off the hook, with deep pockets and no sense of guilt.]</w:t>
      </w:r>
    </w:p>
    <w:p w:rsidR="00FD64B4" w:rsidRDefault="00CB0854">
      <w:pPr>
        <w:ind w:left="-5" w:right="16"/>
      </w:pPr>
      <w:r>
        <w:t>Hmph! Not true.</w:t>
      </w:r>
    </w:p>
    <w:p w:rsidR="00FD64B4" w:rsidRDefault="00CB0854">
      <w:pPr>
        <w:spacing w:after="0"/>
        <w:ind w:left="-5" w:right="16"/>
      </w:pPr>
      <w:r>
        <w:t xml:space="preserve">My family’s already rich, so what money could tempt me? </w:t>
      </w:r>
      <w:r>
        <w:t>Material things like that never cross my mind.</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That afternoon, the client's mother asked to have lunch with me as a final courtesy. Her daughter, now cleared of all charges, sat idly, chatting on her phone with friends, clearly relieved. Meanwh</w:t>
      </w:r>
      <w:r>
        <w:t>ile, her mother, who had been tense for months worrying about their family name being tarnished, was now beaming.</w:t>
      </w:r>
    </w:p>
    <w:p w:rsidR="00FD64B4" w:rsidRDefault="00CB0854">
      <w:pPr>
        <w:ind w:left="-5" w:right="16"/>
      </w:pPr>
      <w:r>
        <w:t>Her expression was genuinely cheerful. She opened the conversation.</w:t>
      </w:r>
    </w:p>
    <w:p w:rsidR="00FD64B4" w:rsidRDefault="00CB0854">
      <w:pPr>
        <w:ind w:left="-5" w:right="16"/>
      </w:pPr>
      <w:r>
        <w:t>"About the... darker matters—"</w:t>
      </w:r>
    </w:p>
    <w:p w:rsidR="00FD64B4" w:rsidRDefault="00CB0854">
      <w:pPr>
        <w:ind w:left="-5" w:right="16"/>
      </w:pPr>
      <w:r>
        <w:t>I raised my hand to stop her. "I’d prefer n</w:t>
      </w:r>
      <w:r>
        <w:t>ot to know anything about that, thank you."</w:t>
      </w:r>
    </w:p>
    <w:p w:rsidR="00FD64B4" w:rsidRDefault="00CB0854">
      <w:pPr>
        <w:ind w:left="-5" w:right="16"/>
      </w:pPr>
      <w:r>
        <w:t>"Understood."</w:t>
      </w:r>
    </w:p>
    <w:p w:rsidR="00FD64B4" w:rsidRDefault="00CB0854">
      <w:pPr>
        <w:ind w:left="-5" w:right="16"/>
      </w:pPr>
      <w:r>
        <w:t>The middle-aged woman nodded, recognizing my reluctance to get involved in murky affairs. Still, she seemed filled with gratitude over the court’s decision to dismiss the case. "Either way, I must t</w:t>
      </w:r>
      <w:r>
        <w:t>hank you. Without you, things could’ve gone terribly wrong."</w:t>
      </w:r>
    </w:p>
    <w:p w:rsidR="00FD64B4" w:rsidRDefault="00CB0854">
      <w:pPr>
        <w:ind w:left="-5" w:right="16"/>
      </w:pPr>
      <w:r>
        <w:t>"Is that a compliment?"</w:t>
      </w:r>
    </w:p>
    <w:p w:rsidR="00FD64B4" w:rsidRDefault="00CB0854">
      <w:pPr>
        <w:ind w:left="-5" w:right="16"/>
      </w:pPr>
      <w:r>
        <w:t>"Yes."</w:t>
      </w:r>
    </w:p>
    <w:p w:rsidR="00FD64B4" w:rsidRDefault="00CB0854">
      <w:pPr>
        <w:ind w:left="-5" w:right="16"/>
      </w:pPr>
      <w:r>
        <w:t xml:space="preserve">The wealthy client smiled and pulled a check out of her Hermès bag, placing it before me. "This is a cashier’s check, an additional token of appreciation for all </w:t>
      </w:r>
      <w:r>
        <w:t>the hard work you’ve put in these past few months."</w:t>
      </w:r>
    </w:p>
    <w:p w:rsidR="00FD64B4" w:rsidRDefault="00CB0854">
      <w:pPr>
        <w:ind w:left="-5" w:right="16"/>
      </w:pPr>
      <w:r>
        <w:t>I picked it up, examined it briefly, then slid it back across the table and give it back to her. The woman looked puzzled. I flashed her a quick, professional smile before saying,</w:t>
      </w:r>
    </w:p>
    <w:p w:rsidR="00FD64B4" w:rsidRDefault="00CB0854">
      <w:pPr>
        <w:ind w:left="-5" w:right="16"/>
      </w:pPr>
      <w:r>
        <w:t>"I’d prefer an extra zer</w:t>
      </w:r>
      <w:r>
        <w:t>o."</w:t>
      </w:r>
    </w:p>
    <w:p w:rsidR="00FD64B4" w:rsidRDefault="00CB0854">
      <w:pPr>
        <w:ind w:left="-5" w:right="16"/>
      </w:pPr>
      <w:r>
        <w:t xml:space="preserve">Her expression froze. She clearly hadn’t expected me to say that. Even her daughter, who had been engrossed in gossiping with her friends, glanced up at me in shock. But I didn’t care. I leaned back, crossed my arms, and thought to myself: </w:t>
      </w:r>
      <w:r>
        <w:rPr>
          <w:rStyle w:val="Policepardfaut"/>
          <w:i/>
        </w:rPr>
        <w:t xml:space="preserve">By now, six </w:t>
      </w:r>
      <w:r>
        <w:rPr>
          <w:rStyle w:val="Policepardfaut"/>
          <w:i/>
        </w:rPr>
        <w:t>zeros at the end felt a bit underwhelming.</w:t>
      </w:r>
    </w:p>
    <w:p w:rsidR="00FD64B4" w:rsidRDefault="00CB0854">
      <w:pPr>
        <w:ind w:left="-5" w:right="16"/>
      </w:pPr>
      <w:r>
        <w:t>In the end, she begrudgingly took out a new blank check and wrote a much larger amount.</w:t>
      </w:r>
    </w:p>
    <w:p w:rsidR="00FD64B4" w:rsidRDefault="00CB0854">
      <w:pPr>
        <w:spacing w:after="41"/>
        <w:ind w:left="-5" w:right="16"/>
      </w:pPr>
      <w:r>
        <w:t>Lunch wrapped up quicker than expected.</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41"/>
        <w:ind w:left="-5" w:right="16"/>
      </w:pPr>
      <w:r>
        <w:t>I strolled out of the restaurant at exactly 12:50 PM, feeling rather pleased.</w:t>
      </w:r>
    </w:p>
    <w:p w:rsidR="00FD64B4" w:rsidRDefault="00CB0854">
      <w:pPr>
        <w:ind w:left="-5" w:right="16"/>
      </w:pPr>
      <w:r>
        <w:t>My freshly purchased red Mustang in Shadow Black, less than a week old, should have been gleaming in the parking lot.</w:t>
      </w:r>
    </w:p>
    <w:p w:rsidR="00FD64B4" w:rsidRDefault="00CB0854">
      <w:pPr>
        <w:ind w:left="-5" w:right="16"/>
      </w:pPr>
      <w:r>
        <w:t>But then my eyes landed on a car that was a complete wreck, barely recognizable from its original state.</w:t>
      </w:r>
    </w:p>
    <w:p w:rsidR="00FD64B4" w:rsidRDefault="00CB0854">
      <w:pPr>
        <w:ind w:left="-5" w:right="16"/>
      </w:pPr>
      <w:r>
        <w:t>Furrowing my brow, I moved close</w:t>
      </w:r>
      <w:r>
        <w:t>r. The words spray-painted all over it made my eyes go wide.</w:t>
      </w:r>
    </w:p>
    <w:p w:rsidR="00FD64B4" w:rsidRDefault="00CB0854">
      <w:pPr>
        <w:spacing w:after="267" w:line="247" w:lineRule="auto"/>
        <w:ind w:left="-5" w:right="38"/>
      </w:pPr>
      <w:r>
        <w:rPr>
          <w:rStyle w:val="Policepardfaut"/>
          <w:b/>
          <w:i/>
        </w:rPr>
        <w:t>Bastard.</w:t>
      </w:r>
    </w:p>
    <w:p w:rsidR="00FD64B4" w:rsidRDefault="00CB0854">
      <w:pPr>
        <w:spacing w:after="0" w:line="422" w:lineRule="auto"/>
        <w:ind w:left="-5" w:right="5168"/>
      </w:pPr>
      <w:r>
        <w:rPr>
          <w:rStyle w:val="Policepardfaut"/>
          <w:b/>
          <w:i/>
        </w:rPr>
        <w:t>Crooked lawyer. Money-grubber.</w:t>
      </w:r>
    </w:p>
    <w:p w:rsidR="00FD64B4" w:rsidRDefault="00CB0854">
      <w:pPr>
        <w:ind w:left="-5" w:right="16"/>
      </w:pPr>
      <w:r>
        <w:t>Damn it! My brand-new Mustang, not even past the break-in period, was now defaced with all these vile insults!</w:t>
      </w:r>
    </w:p>
    <w:p w:rsidR="00FD64B4" w:rsidRDefault="00CB0854">
      <w:pPr>
        <w:ind w:left="-5" w:right="16"/>
      </w:pPr>
      <w:r>
        <w:t>I had no idea what sparked this.</w:t>
      </w:r>
    </w:p>
    <w:p w:rsidR="00FD64B4" w:rsidRDefault="00CB0854">
      <w:pPr>
        <w:ind w:left="-5" w:right="16"/>
      </w:pPr>
      <w:r>
        <w:t>But I wasn’</w:t>
      </w:r>
      <w:r>
        <w:t>t wrong.</w:t>
      </w:r>
    </w:p>
    <w:p w:rsidR="00FD64B4" w:rsidRDefault="00CB0854">
      <w:pPr>
        <w:ind w:left="-5" w:right="16"/>
      </w:pPr>
      <w:r>
        <w:t>Clenching my fists, I took a deep breath and marched back into the restaurant to ask the manager for the security camera footage. Whoever did this, whatever their grudge against me, they messed with the wrong person.</w:t>
      </w:r>
    </w:p>
    <w:p w:rsidR="00FD64B4" w:rsidRDefault="00CB0854">
      <w:pPr>
        <w:spacing w:after="41"/>
        <w:ind w:left="-5" w:right="16"/>
      </w:pPr>
      <w:r>
        <w:t xml:space="preserve">Hmph! Let them enjoy this </w:t>
      </w:r>
      <w:r>
        <w:t>petty revenge. They'll pay for it soon enough.</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13" w:line="247" w:lineRule="auto"/>
        <w:ind w:left="-5" w:right="38"/>
      </w:pPr>
      <w:r>
        <w:rPr>
          <w:rStyle w:val="Policepardfaut"/>
          <w:b/>
          <w:i/>
        </w:rPr>
        <w:t>3:08 PM</w:t>
      </w:r>
    </w:p>
    <w:p w:rsidR="00FD64B4" w:rsidRDefault="00CB0854">
      <w:pPr>
        <w:spacing w:after="249" w:line="256" w:lineRule="auto"/>
        <w:ind w:left="0" w:firstLine="0"/>
      </w:pPr>
      <w:r>
        <w:rPr>
          <w:rStyle w:val="Policepardfaut"/>
          <w:b/>
          <w:i/>
        </w:rPr>
        <w:t xml:space="preserve"> </w:t>
      </w:r>
    </w:p>
    <w:p w:rsidR="00FD64B4" w:rsidRDefault="00CB0854">
      <w:pPr>
        <w:ind w:left="-5" w:right="16"/>
      </w:pPr>
      <w:r>
        <w:t>"Did you take a taxi today, Miss Mai Tree?"</w:t>
      </w:r>
    </w:p>
    <w:p w:rsidR="00FD64B4" w:rsidRDefault="00CB0854">
      <w:pPr>
        <w:ind w:left="-5" w:right="16"/>
      </w:pPr>
      <w:r>
        <w:t xml:space="preserve">Already irked by what happened to my Mustang earlier—now being sent off for a full repaint—the receptionist's greeting only made me more </w:t>
      </w:r>
      <w:r>
        <w:t>annoyed. Natcha, the office gossip, always left her desk at the front whenever any lawyer returned to the office, eager to chat and snoop.</w:t>
      </w:r>
    </w:p>
    <w:p w:rsidR="00FD64B4" w:rsidRDefault="00CB0854">
      <w:pPr>
        <w:ind w:left="-5" w:right="16"/>
      </w:pPr>
      <w:r>
        <w:t>Ugh, so irritating.</w:t>
      </w:r>
    </w:p>
    <w:p w:rsidR="00FD64B4" w:rsidRDefault="00CB0854">
      <w:pPr>
        <w:ind w:left="-5" w:right="16"/>
      </w:pPr>
      <w:r>
        <w:t>Holding my coffee, I stopped in my tracks, turned on my heels, and glared at her, flashing a mock</w:t>
      </w:r>
      <w:r>
        <w:t>ing smile.</w:t>
      </w:r>
    </w:p>
    <w:p w:rsidR="00FD64B4" w:rsidRDefault="00CB0854">
      <w:pPr>
        <w:ind w:left="-5" w:right="16"/>
      </w:pPr>
      <w:r>
        <w:t>"Thanks so much for being so concerned about how I commute to work."</w:t>
      </w:r>
    </w:p>
    <w:p w:rsidR="00FD64B4" w:rsidRDefault="00CB0854">
      <w:pPr>
        <w:ind w:left="-5" w:right="16"/>
      </w:pPr>
      <w:r>
        <w:t>"I'm sorry," she apologized reflexively, like she always did. Not that it mattered.</w:t>
      </w:r>
    </w:p>
    <w:p w:rsidR="00FD64B4" w:rsidRDefault="00CB0854">
      <w:pPr>
        <w:ind w:left="-5" w:right="16"/>
      </w:pPr>
      <w:r>
        <w:t>The moment I turned to head to my office, she was back at it, following me with more chatter</w:t>
      </w:r>
      <w:r>
        <w:t>.</w:t>
      </w:r>
    </w:p>
    <w:p w:rsidR="00FD64B4" w:rsidRDefault="00CB0854">
      <w:pPr>
        <w:ind w:left="-5" w:right="16"/>
      </w:pPr>
      <w:r>
        <w:t>"By the way, we’re expecting a new assistant lawyer to start today. Mr. Prach personally recruited them, and he seemed really excited about it. I’m dying to see who it is! It’s not often someone without a license is invited to join, you know."</w:t>
      </w:r>
    </w:p>
    <w:p w:rsidR="00FD64B4" w:rsidRDefault="00CB0854">
      <w:pPr>
        <w:ind w:left="-5" w:right="16"/>
      </w:pPr>
      <w:r>
        <w:t>Oh, for go</w:t>
      </w:r>
      <w:r>
        <w:t>odness' sake, she never stops!</w:t>
      </w:r>
    </w:p>
    <w:p w:rsidR="00FD64B4" w:rsidRDefault="00CB0854">
      <w:pPr>
        <w:ind w:left="-5" w:right="16"/>
      </w:pPr>
      <w:r>
        <w:t>But since this was office news, I asked a bit more out of curiosity, especially since someone as important as Prach was the one who extended the invitation.</w:t>
      </w:r>
    </w:p>
    <w:p w:rsidR="00FD64B4" w:rsidRDefault="00CB0854">
      <w:pPr>
        <w:ind w:left="-5" w:right="16"/>
      </w:pPr>
      <w:r>
        <w:t>"A recent law graduate with influential parents?"</w:t>
      </w:r>
    </w:p>
    <w:p w:rsidR="00FD64B4" w:rsidRDefault="00CB0854">
      <w:pPr>
        <w:ind w:left="-5" w:right="16"/>
      </w:pPr>
      <w:r>
        <w:t>"Nope! I heard the</w:t>
      </w:r>
      <w:r>
        <w:t>y’ve had some legal experience already."</w:t>
      </w:r>
    </w:p>
    <w:p w:rsidR="00FD64B4" w:rsidRDefault="00CB0854">
      <w:pPr>
        <w:ind w:left="-5" w:right="16"/>
      </w:pPr>
      <w:r>
        <w:t>"Ah," I replied, not entirely surprised.</w:t>
      </w:r>
    </w:p>
    <w:p w:rsidR="00FD64B4" w:rsidRDefault="00CB0854">
      <w:pPr>
        <w:ind w:left="-5" w:right="16"/>
      </w:pPr>
      <w:r>
        <w:t xml:space="preserve">Just then, I reached my office door. Out of questions, I closed the door on Natcha without hesitation, pulled down the blinds, tossed my bag onto the couch, and flopped down </w:t>
      </w:r>
      <w:r>
        <w:t>on the other side. A deep sigh escaped me as the events of the day played back in my mind.</w:t>
      </w:r>
    </w:p>
    <w:p w:rsidR="00FD64B4" w:rsidRDefault="00CB0854">
      <w:pPr>
        <w:ind w:left="-5" w:right="16"/>
      </w:pPr>
      <w:r>
        <w:t>Ugh! The food at lunch was awful. My precious Mustang was vandalized. Headlines accusing me of being a greedy lawyer are being shared thousands of times on social me</w:t>
      </w:r>
      <w:r>
        <w:t>dia. Afternoon traffic. Could this day get any more annoying? I just hoped nothing worse was coming.</w:t>
      </w:r>
    </w:p>
    <w:p w:rsidR="00FD64B4" w:rsidRDefault="00CB0854">
      <w:pPr>
        <w:ind w:left="-5" w:right="16"/>
      </w:pPr>
      <w:r>
        <w:t>Rubbing my temples, I raised my coffee for a sip.</w:t>
      </w:r>
    </w:p>
    <w:p w:rsidR="00FD64B4" w:rsidRDefault="00CB0854">
      <w:pPr>
        <w:ind w:left="-5" w:right="16"/>
      </w:pPr>
      <w:r>
        <w:t xml:space="preserve">It’s not like I’m addicted to caffeine, but if I don’t have it, I’ll get a headache. Just then, my phone </w:t>
      </w:r>
      <w:r>
        <w:t>rang from inside my bag.</w:t>
      </w:r>
    </w:p>
    <w:p w:rsidR="00FD64B4" w:rsidRDefault="00CB0854">
      <w:pPr>
        <w:spacing w:after="267" w:line="247" w:lineRule="auto"/>
        <w:ind w:left="-5" w:right="38"/>
      </w:pPr>
      <w:r>
        <w:rPr>
          <w:rStyle w:val="Policepardfaut"/>
          <w:b/>
          <w:i/>
        </w:rPr>
        <w:t>RINGGG!</w:t>
      </w:r>
    </w:p>
    <w:p w:rsidR="00FD64B4" w:rsidRDefault="00CB0854">
      <w:pPr>
        <w:ind w:left="-5" w:right="16"/>
      </w:pPr>
      <w:r>
        <w:t>I expected it to be a client from a messy inheritance case I’d just taken on, but no. It was Prach, the head of the law firm and my senior by ten years.</w:t>
      </w:r>
    </w:p>
    <w:p w:rsidR="00FD64B4" w:rsidRDefault="00CB0854">
      <w:pPr>
        <w:ind w:left="-5" w:right="16"/>
      </w:pPr>
      <w:r>
        <w:t>I hit the speaker button, leaning back against the couch again.</w:t>
      </w:r>
    </w:p>
    <w:p w:rsidR="00FD64B4" w:rsidRDefault="00CB0854">
      <w:pPr>
        <w:ind w:left="-5" w:right="16"/>
      </w:pPr>
      <w:r>
        <w:t xml:space="preserve">"What </w:t>
      </w:r>
      <w:r>
        <w:t>is it?"</w:t>
      </w:r>
    </w:p>
    <w:p w:rsidR="00FD64B4" w:rsidRDefault="00CB0854">
      <w:pPr>
        <w:ind w:left="-5" w:right="16"/>
      </w:pPr>
      <w:r>
        <w:t>[I sent someone to see you.]</w:t>
      </w:r>
    </w:p>
    <w:p w:rsidR="00FD64B4" w:rsidRDefault="00CB0854">
      <w:pPr>
        <w:ind w:left="-5" w:right="16"/>
      </w:pPr>
      <w:r>
        <w:t>"What? Who? Did you send a bodyguard because I got attacked today or something?"</w:t>
      </w:r>
    </w:p>
    <w:p w:rsidR="00FD64B4" w:rsidRDefault="00CB0854">
      <w:pPr>
        <w:ind w:left="-5" w:right="16"/>
      </w:pPr>
      <w:r>
        <w:t>[No, no, you’ll see. Anyway, I have to go now.]</w:t>
      </w:r>
    </w:p>
    <w:p w:rsidR="00FD64B4" w:rsidRDefault="00CB0854">
      <w:pPr>
        <w:ind w:left="-5" w:right="16"/>
      </w:pPr>
      <w:r>
        <w:t>As usual, Prach was buried in work. I rolled my eyes, wanting to tell him that if he was j</w:t>
      </w:r>
      <w:r>
        <w:t>ust going to be cryptic, he might as well have said nothing at all, but he hung up before I could respond. That left me sitting there, puzzling over who he could possibly have sent.</w:t>
      </w:r>
    </w:p>
    <w:p w:rsidR="00FD64B4" w:rsidRDefault="00CB0854">
      <w:pPr>
        <w:ind w:left="-5" w:right="16"/>
      </w:pPr>
      <w:r>
        <w:t>Maybe it’s a delivery of chocolates?</w:t>
      </w:r>
    </w:p>
    <w:p w:rsidR="00FD64B4" w:rsidRDefault="00CB0854">
      <w:pPr>
        <w:spacing w:after="41"/>
        <w:ind w:left="-5" w:right="16"/>
      </w:pPr>
      <w:r>
        <w:t>Adults run on sweets too, you know.</w:t>
      </w:r>
    </w:p>
    <w:p w:rsidR="00FD64B4" w:rsidRDefault="00CB0854">
      <w:pPr>
        <w:spacing w:after="0" w:line="256" w:lineRule="auto"/>
        <w:ind w:left="0" w:firstLine="0"/>
      </w:pPr>
      <w:r>
        <w:t xml:space="preserve"> </w:t>
      </w: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267" w:line="247" w:lineRule="auto"/>
        <w:ind w:left="-5" w:right="38"/>
      </w:pPr>
      <w:r>
        <w:rPr>
          <w:rStyle w:val="Policepardfaut"/>
          <w:b/>
          <w:i/>
        </w:rPr>
        <w:t>Knock! Knock!</w:t>
      </w:r>
    </w:p>
    <w:p w:rsidR="00FD64B4" w:rsidRDefault="00CB0854">
      <w:pPr>
        <w:ind w:left="-5" w:right="16"/>
      </w:pPr>
      <w:r>
        <w:t>"Miss Mai Tree?"</w:t>
      </w:r>
    </w:p>
    <w:p w:rsidR="00FD64B4" w:rsidRDefault="00CB0854">
      <w:pPr>
        <w:ind w:left="-5" w:right="16"/>
      </w:pPr>
      <w:r>
        <w:t>The knock came with Natcha’s unmistakable voice. Even though I had pulled the blinds shut, I could still make out her shadow through the window. It seemed she had brought someone to meet me, probably the person Prach m</w:t>
      </w:r>
      <w:r>
        <w:t>entioned.</w:t>
      </w:r>
    </w:p>
    <w:p w:rsidR="00FD64B4" w:rsidRDefault="00CB0854">
      <w:pPr>
        <w:ind w:left="-5" w:right="16"/>
      </w:pPr>
      <w:r>
        <w:t>"Come in." I called, sitting up straight to maintain my professional demeanor and putting on a polite smile just in case the visitor was a VIP client.</w:t>
      </w:r>
    </w:p>
    <w:p w:rsidR="00FD64B4" w:rsidRDefault="00CB0854">
      <w:pPr>
        <w:ind w:left="-5" w:right="16"/>
      </w:pPr>
      <w:r>
        <w:t xml:space="preserve">The door opened. Natcha, who always looked far too excited about everything, wore an unusually </w:t>
      </w:r>
      <w:r>
        <w:t>awkward expression as she led in a tall, slender figure.</w:t>
      </w:r>
    </w:p>
    <w:p w:rsidR="00FD64B4" w:rsidRDefault="00CB0854">
      <w:pPr>
        <w:ind w:left="-5" w:right="16"/>
      </w:pPr>
      <w:r>
        <w:t>I glanced over, scrutinizing the woman’s polished appearance: black loafers, cropped slacks, a loose, light-colored shirt tucked in with a stylish belt. She stood confidently, her posture straight, e</w:t>
      </w:r>
      <w:r>
        <w:t>xuding composure.</w:t>
      </w:r>
    </w:p>
    <w:p w:rsidR="00FD64B4" w:rsidRDefault="00CB0854">
      <w:pPr>
        <w:ind w:left="-5" w:right="16"/>
      </w:pPr>
      <w:r>
        <w:t>And then, her face...</w:t>
      </w:r>
    </w:p>
    <w:p w:rsidR="00FD64B4" w:rsidRDefault="00CB0854">
      <w:pPr>
        <w:ind w:left="-5" w:right="16"/>
      </w:pPr>
      <w:r>
        <w:t>Believe me, my courteous smile froze the moment I locked eyes with the woman standing just behind Natcha.</w:t>
      </w:r>
    </w:p>
    <w:p w:rsidR="00FD64B4" w:rsidRDefault="00CB0854">
      <w:pPr>
        <w:ind w:left="-5" w:right="16"/>
      </w:pPr>
      <w:r>
        <w:t>"Hello. I’ll be your new assistant lawyer. I look forward to working with you."</w:t>
      </w:r>
    </w:p>
    <w:p w:rsidR="00FD64B4" w:rsidRDefault="00CB0854">
      <w:pPr>
        <w:ind w:left="-5" w:right="16"/>
      </w:pPr>
      <w:r>
        <w:t>It was her.</w:t>
      </w:r>
    </w:p>
    <w:p w:rsidR="00FD64B4" w:rsidRDefault="00CB0854">
      <w:pPr>
        <w:spacing w:after="0" w:line="256" w:lineRule="auto"/>
        <w:ind w:left="-5"/>
      </w:pPr>
      <w:r>
        <w:rPr>
          <w:rStyle w:val="Policepardfaut"/>
          <w:b/>
        </w:rPr>
        <w:t xml:space="preserve">The cold-faced </w:t>
      </w:r>
      <w:r>
        <w:rPr>
          <w:rStyle w:val="Policepardfaut"/>
          <w:b/>
        </w:rPr>
        <w:t>prosecutor from across the courtroom two years ago.</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41"/>
        <w:ind w:left="-5" w:right="16"/>
      </w:pPr>
      <w:r>
        <w:t>——</w:t>
      </w:r>
    </w:p>
    <w:p w:rsidR="00FD64B4" w:rsidRDefault="00CB0854">
      <w:pPr>
        <w:spacing w:after="0" w:line="256" w:lineRule="auto"/>
        <w:ind w:left="0" w:firstLine="0"/>
      </w:pPr>
      <w:r>
        <w:t xml:space="preserve">  </w:t>
      </w:r>
    </w:p>
    <w:p w:rsidR="00FD64B4" w:rsidRDefault="00CB0854">
      <w:pPr>
        <w:spacing w:after="269" w:line="247" w:lineRule="auto"/>
        <w:ind w:left="-5" w:right="28"/>
      </w:pPr>
      <w:r>
        <w:rPr>
          <w:rStyle w:val="Policepardfaut"/>
          <w:i/>
        </w:rPr>
        <w:t>"Objection, Your Honor. The attorney’s line of questioning is deliberately confusing the witness by playing on the short-term memory functions of the human brain. Please strike the last que</w:t>
      </w:r>
      <w:r>
        <w:rPr>
          <w:rStyle w:val="Policepardfaut"/>
          <w:i/>
        </w:rPr>
        <w:t>stion."</w:t>
      </w:r>
    </w:p>
    <w:p w:rsidR="00FD64B4" w:rsidRDefault="00CB0854">
      <w:pPr>
        <w:spacing w:after="41"/>
        <w:ind w:left="-5" w:right="16"/>
      </w:pPr>
      <w:r>
        <w:t>——</w:t>
      </w:r>
    </w:p>
    <w:p w:rsidR="00FD64B4" w:rsidRDefault="00CB0854">
      <w:pPr>
        <w:spacing w:after="249" w:line="256" w:lineRule="auto"/>
        <w:ind w:left="0" w:firstLine="0"/>
      </w:pPr>
      <w:r>
        <w:t xml:space="preserve"> </w:t>
      </w:r>
    </w:p>
    <w:p w:rsidR="00FD64B4" w:rsidRDefault="00CB0854">
      <w:pPr>
        <w:spacing w:after="0" w:line="247" w:lineRule="auto"/>
        <w:ind w:left="-5" w:right="28"/>
      </w:pPr>
      <w:r>
        <w:rPr>
          <w:rStyle w:val="Policepardfaut"/>
          <w:i/>
        </w:rPr>
        <w:t>"Your Honor, I must object again. The hypothesis the attorney is presenting is irrelevant in this case. It’s purely speculative and undermines the credibility of physical evidence that has already undergone verification. This line of cross-exa</w:t>
      </w:r>
      <w:r>
        <w:rPr>
          <w:rStyle w:val="Policepardfaut"/>
          <w:i/>
        </w:rPr>
        <w:t>mination is clearly intended to diminish the weight of expert testimony."</w:t>
      </w:r>
    </w:p>
    <w:p w:rsidR="00FD64B4" w:rsidRDefault="00CB0854">
      <w:pPr>
        <w:spacing w:after="0" w:line="256" w:lineRule="auto"/>
        <w:ind w:left="0" w:firstLine="0"/>
      </w:pPr>
      <w:r>
        <w:t xml:space="preserve">  </w:t>
      </w:r>
    </w:p>
    <w:p w:rsidR="00FD64B4" w:rsidRDefault="00CB0854">
      <w:pPr>
        <w:spacing w:after="41"/>
        <w:ind w:left="-5" w:right="16"/>
      </w:pPr>
      <w:r>
        <w:t>——</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That emotionless prosecutor who shattered my 100% two years ago.</w:t>
      </w:r>
    </w:p>
    <w:p w:rsidR="00FD64B4" w:rsidRDefault="00CB0854">
      <w:pPr>
        <w:spacing w:after="254" w:line="256" w:lineRule="auto"/>
        <w:ind w:left="-5"/>
      </w:pPr>
      <w:r>
        <w:rPr>
          <w:rStyle w:val="Policepardfaut"/>
          <w:b/>
        </w:rPr>
        <w:t>Maan Mek.</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5" w:firstLine="0"/>
        <w:sectPr w:rsidR="00FD64B4">
          <w:pgSz w:w="12240" w:h="15840"/>
          <w:pgMar w:top="1502" w:right="1541" w:bottom="1440" w:left="1540" w:header="720" w:footer="720" w:gutter="0"/>
          <w:cols w:space="720"/>
        </w:sectPr>
      </w:pPr>
      <w:r>
        <w:rPr>
          <w:noProof/>
          <w:lang w:val="en-US" w:eastAsia="en-US"/>
        </w:rPr>
        <w:drawing>
          <wp:inline distT="0" distB="0" distL="0" distR="0">
            <wp:extent cx="5812539" cy="3118103"/>
            <wp:effectExtent l="0" t="0" r="0" b="6097"/>
            <wp:docPr id="4" name="Picture 1437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812539" cy="3118103"/>
                    </a:xfrm>
                    <a:prstGeom prst="rect">
                      <a:avLst/>
                    </a:prstGeom>
                    <a:noFill/>
                    <a:ln>
                      <a:noFill/>
                      <a:prstDash/>
                    </a:ln>
                  </pic:spPr>
                </pic:pic>
              </a:graphicData>
            </a:graphic>
          </wp:inline>
        </w:drawing>
      </w:r>
    </w:p>
    <w:p w:rsidR="00FD64B4" w:rsidRDefault="00CB0854">
      <w:pPr>
        <w:spacing w:after="0" w:line="256" w:lineRule="auto"/>
        <w:ind w:left="105" w:firstLine="0"/>
        <w:sectPr w:rsidR="00FD64B4">
          <w:pgSz w:w="12240" w:h="15840"/>
          <w:pgMar w:top="1440" w:right="1440" w:bottom="1440" w:left="1440" w:header="720" w:footer="720" w:gutter="0"/>
          <w:cols w:space="720"/>
        </w:sectPr>
      </w:pPr>
      <w:r>
        <w:rPr>
          <w:noProof/>
          <w:lang w:val="en-US" w:eastAsia="en-US"/>
        </w:rPr>
        <w:drawing>
          <wp:inline distT="0" distB="0" distL="0" distR="0">
            <wp:extent cx="5812539" cy="5215124"/>
            <wp:effectExtent l="0" t="0" r="0" b="4576"/>
            <wp:docPr id="5" name="Picture 1437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12539" cy="5215124"/>
                    </a:xfrm>
                    <a:prstGeom prst="rect">
                      <a:avLst/>
                    </a:prstGeom>
                    <a:noFill/>
                    <a:ln>
                      <a:noFill/>
                      <a:prstDash/>
                    </a:ln>
                  </pic:spPr>
                </pic:pic>
              </a:graphicData>
            </a:graphic>
          </wp:inline>
        </w:drawing>
      </w:r>
    </w:p>
    <w:p w:rsidR="00FD64B4" w:rsidRDefault="00CB0854">
      <w:pPr>
        <w:spacing w:after="942" w:line="247" w:lineRule="auto"/>
        <w:ind w:left="58" w:right="48"/>
        <w:jc w:val="center"/>
      </w:pPr>
      <w:r>
        <w:rPr>
          <w:rStyle w:val="Policepardfaut"/>
          <w:noProof/>
          <w:sz w:val="22"/>
          <w:lang w:val="en-US" w:eastAsia="en-US"/>
        </w:rPr>
        <mc:AlternateContent>
          <mc:Choice Requires="wps">
            <w:drawing>
              <wp:anchor distT="0" distB="0" distL="114300" distR="114300" simplePos="0" relativeHeight="251656704" behindDoc="0" locked="0" layoutInCell="1" allowOverlap="1">
                <wp:simplePos x="0" y="0"/>
                <wp:positionH relativeFrom="column">
                  <wp:posOffset>4538926</wp:posOffset>
                </wp:positionH>
                <wp:positionV relativeFrom="paragraph">
                  <wp:posOffset>30111</wp:posOffset>
                </wp:positionV>
                <wp:extent cx="175061" cy="234589"/>
                <wp:effectExtent l="0" t="0" r="0" b="0"/>
                <wp:wrapSquare wrapText="bothSides"/>
                <wp:docPr id="6" name="Group 113900"/>
                <wp:cNvGraphicFramePr/>
                <a:graphic xmlns:a="http://schemas.openxmlformats.org/drawingml/2006/main">
                  <a:graphicData uri="http://schemas.microsoft.com/office/word/2010/wordprocessingShape">
                    <wps:wsp>
                      <wps:cNvSpPr/>
                      <wps:spPr>
                        <a:xfrm>
                          <a:off x="0" y="0"/>
                          <a:ext cx="175061" cy="234589"/>
                        </a:xfrm>
                        <a:custGeom>
                          <a:avLst/>
                          <a:gdLst>
                            <a:gd name="f0" fmla="val w"/>
                            <a:gd name="f1" fmla="val h"/>
                            <a:gd name="f2" fmla="val 0"/>
                            <a:gd name="f3" fmla="val 175059"/>
                            <a:gd name="f4" fmla="val 234590"/>
                            <a:gd name="f5" fmla="val 89390"/>
                            <a:gd name="f6" fmla="val 102474"/>
                            <a:gd name="f7" fmla="val 114846"/>
                            <a:gd name="f8" fmla="val 992"/>
                            <a:gd name="f9" fmla="val 126504"/>
                            <a:gd name="f10" fmla="val 2977"/>
                            <a:gd name="f11" fmla="val 138162"/>
                            <a:gd name="f12" fmla="val 4899"/>
                            <a:gd name="f13" fmla="val 150626"/>
                            <a:gd name="f14" fmla="val 8465"/>
                            <a:gd name="f15" fmla="val 163897"/>
                            <a:gd name="f16" fmla="val 13674"/>
                            <a:gd name="f17" fmla="val 64368"/>
                            <a:gd name="f18" fmla="val 147092"/>
                            <a:gd name="f19" fmla="val 55749"/>
                            <a:gd name="f20" fmla="val 133790"/>
                            <a:gd name="f21" fmla="val 50292"/>
                            <a:gd name="f22" fmla="val 123992"/>
                            <a:gd name="f23" fmla="val 47997"/>
                            <a:gd name="f24" fmla="val 114195"/>
                            <a:gd name="f25" fmla="val 45641"/>
                            <a:gd name="f26" fmla="val 104025"/>
                            <a:gd name="f27" fmla="val 44462"/>
                            <a:gd name="f28" fmla="val 93483"/>
                            <a:gd name="f29" fmla="val 77980"/>
                            <a:gd name="f30" fmla="val 66911"/>
                            <a:gd name="f31" fmla="val 46509"/>
                            <a:gd name="f32" fmla="val 60275"/>
                            <a:gd name="f33" fmla="val 50602"/>
                            <a:gd name="f34" fmla="val 53702"/>
                            <a:gd name="f35" fmla="val 54632"/>
                            <a:gd name="f36" fmla="val 50416"/>
                            <a:gd name="f37" fmla="val 60368"/>
                            <a:gd name="f38" fmla="val 67810"/>
                            <a:gd name="f39" fmla="val 73081"/>
                            <a:gd name="f40" fmla="val 52679"/>
                            <a:gd name="f41" fmla="val 77422"/>
                            <a:gd name="f42" fmla="val 57206"/>
                            <a:gd name="f43" fmla="val 80832"/>
                            <a:gd name="f44" fmla="val 61795"/>
                            <a:gd name="f45" fmla="val 84243"/>
                            <a:gd name="f46" fmla="val 72709"/>
                            <a:gd name="f47" fmla="val 87871"/>
                            <a:gd name="f48" fmla="val 89948"/>
                            <a:gd name="f49" fmla="val 91715"/>
                            <a:gd name="f50" fmla="val 101668"/>
                            <a:gd name="f51" fmla="val 94320"/>
                            <a:gd name="f52" fmla="val 127403"/>
                            <a:gd name="f53" fmla="val 99839"/>
                            <a:gd name="f54" fmla="val 146069"/>
                            <a:gd name="f55" fmla="val 107993"/>
                            <a:gd name="f56" fmla="val 157665"/>
                            <a:gd name="f57" fmla="val 118783"/>
                            <a:gd name="f58" fmla="val 169261"/>
                            <a:gd name="f59" fmla="val 129512"/>
                            <a:gd name="f60" fmla="val 144518"/>
                            <a:gd name="f61" fmla="val 163804"/>
                            <a:gd name="f62" fmla="val 185818"/>
                            <a:gd name="f63" fmla="val 166501"/>
                            <a:gd name="f64" fmla="val 203119"/>
                            <a:gd name="f65" fmla="val 149386"/>
                            <a:gd name="f66" fmla="val 215708"/>
                            <a:gd name="f67" fmla="val 132333"/>
                            <a:gd name="f68" fmla="val 228296"/>
                            <a:gd name="f69" fmla="val 109544"/>
                            <a:gd name="f70" fmla="val 81018"/>
                            <a:gd name="f71" fmla="val 69360"/>
                            <a:gd name="f72" fmla="val 57268"/>
                            <a:gd name="f73" fmla="val 233474"/>
                            <a:gd name="f74" fmla="val 44741"/>
                            <a:gd name="f75" fmla="val 231242"/>
                            <a:gd name="f76" fmla="val 32277"/>
                            <a:gd name="f77" fmla="val 229009"/>
                            <a:gd name="f78" fmla="val 17363"/>
                            <a:gd name="f79" fmla="val 225072"/>
                            <a:gd name="f80" fmla="val 219428"/>
                            <a:gd name="f81" fmla="val 165292"/>
                            <a:gd name="f82" fmla="val 19844"/>
                            <a:gd name="f83" fmla="val 175586"/>
                            <a:gd name="f84" fmla="val 35595"/>
                            <a:gd name="f85" fmla="val 182314"/>
                            <a:gd name="f86" fmla="val 47253"/>
                            <a:gd name="f87" fmla="val 185477"/>
                            <a:gd name="f88" fmla="val 58911"/>
                            <a:gd name="f89" fmla="val 188578"/>
                            <a:gd name="f90" fmla="val 70414"/>
                            <a:gd name="f91" fmla="val 190128"/>
                            <a:gd name="f92" fmla="val 81762"/>
                            <a:gd name="f93" fmla="val 96335"/>
                            <a:gd name="f94" fmla="val 107032"/>
                            <a:gd name="f95" fmla="val 187958"/>
                            <a:gd name="f96" fmla="val 113854"/>
                            <a:gd name="f97" fmla="val 183617"/>
                            <a:gd name="f98" fmla="val 120675"/>
                            <a:gd name="f99" fmla="val 179276"/>
                            <a:gd name="f100" fmla="val 124085"/>
                            <a:gd name="f101" fmla="val 173540"/>
                            <a:gd name="f102" fmla="val 166408"/>
                            <a:gd name="f103" fmla="val 159649"/>
                            <a:gd name="f104" fmla="val 121698"/>
                            <a:gd name="f105" fmla="val 154378"/>
                            <a:gd name="f106" fmla="val 116923"/>
                            <a:gd name="f107" fmla="val 150595"/>
                            <a:gd name="f108" fmla="val 112148"/>
                            <a:gd name="f109" fmla="val 146813"/>
                            <a:gd name="f110" fmla="val 99715"/>
                            <a:gd name="f111" fmla="val 142751"/>
                            <a:gd name="f112" fmla="val 79623"/>
                            <a:gd name="f113" fmla="val 138410"/>
                            <a:gd name="f114" fmla="val 135620"/>
                            <a:gd name="f115" fmla="val 45114"/>
                            <a:gd name="f116" fmla="val 130845"/>
                            <a:gd name="f117" fmla="val 28370"/>
                            <a:gd name="f118" fmla="val 123186"/>
                            <a:gd name="f119" fmla="val 17580"/>
                            <a:gd name="f120" fmla="val 112644"/>
                            <a:gd name="f121" fmla="val 6852"/>
                            <a:gd name="f122" fmla="val 102102"/>
                            <a:gd name="f123" fmla="val 1488"/>
                            <a:gd name="f124" fmla="val 87654"/>
                            <a:gd name="f125" fmla="val 69298"/>
                            <a:gd name="f126" fmla="val 47098"/>
                            <a:gd name="f127" fmla="val 9302"/>
                            <a:gd name="f128" fmla="val 30014"/>
                            <a:gd name="f129" fmla="val 24929"/>
                            <a:gd name="f130" fmla="val 18045"/>
                            <a:gd name="f131" fmla="val 40556"/>
                            <a:gd name="f132" fmla="val 6015"/>
                            <a:gd name="f133" fmla="val 62043"/>
                            <a:gd name="f134" fmla="*/ f0 1 175059"/>
                            <a:gd name="f135" fmla="*/ f1 1 234590"/>
                            <a:gd name="f136" fmla="val f2"/>
                            <a:gd name="f137" fmla="val f3"/>
                            <a:gd name="f138" fmla="val f4"/>
                            <a:gd name="f139" fmla="+- f138 0 f136"/>
                            <a:gd name="f140" fmla="+- f137 0 f136"/>
                            <a:gd name="f141" fmla="*/ f140 1 175059"/>
                            <a:gd name="f142" fmla="*/ f139 1 234590"/>
                            <a:gd name="f143" fmla="*/ 0 1 f141"/>
                            <a:gd name="f144" fmla="*/ 175059 1 f141"/>
                            <a:gd name="f145" fmla="*/ 0 1 f142"/>
                            <a:gd name="f146" fmla="*/ 234590 1 f142"/>
                            <a:gd name="f147" fmla="*/ f143 f134 1"/>
                            <a:gd name="f148" fmla="*/ f144 f134 1"/>
                            <a:gd name="f149" fmla="*/ f146 f135 1"/>
                            <a:gd name="f150" fmla="*/ f145 f135 1"/>
                          </a:gdLst>
                          <a:ahLst/>
                          <a:cxnLst>
                            <a:cxn ang="3cd4">
                              <a:pos x="hc" y="t"/>
                            </a:cxn>
                            <a:cxn ang="0">
                              <a:pos x="r" y="vc"/>
                            </a:cxn>
                            <a:cxn ang="cd4">
                              <a:pos x="hc" y="b"/>
                            </a:cxn>
                            <a:cxn ang="cd2">
                              <a:pos x="l" y="vc"/>
                            </a:cxn>
                          </a:cxnLst>
                          <a:rect l="f147" t="f150" r="f148" b="f149"/>
                          <a:pathLst>
                            <a:path w="175059" h="234590">
                              <a:moveTo>
                                <a:pt x="f5" y="f2"/>
                              </a:moveTo>
                              <a:cubicBezTo>
                                <a:pt x="f6" y="f2"/>
                                <a:pt x="f7" y="f8"/>
                                <a:pt x="f9" y="f10"/>
                              </a:cubicBezTo>
                              <a:cubicBezTo>
                                <a:pt x="f11" y="f12"/>
                                <a:pt x="f13" y="f14"/>
                                <a:pt x="f15" y="f16"/>
                              </a:cubicBezTo>
                              <a:lnTo>
                                <a:pt x="f15" y="f17"/>
                              </a:lnTo>
                              <a:cubicBezTo>
                                <a:pt x="f18" y="f19"/>
                                <a:pt x="f20" y="f21"/>
                                <a:pt x="f22" y="f23"/>
                              </a:cubicBezTo>
                              <a:cubicBezTo>
                                <a:pt x="f24" y="f25"/>
                                <a:pt x="f26" y="f27"/>
                                <a:pt x="f28" y="f27"/>
                              </a:cubicBezTo>
                              <a:cubicBezTo>
                                <a:pt x="f29" y="f27"/>
                                <a:pt x="f30" y="f31"/>
                                <a:pt x="f32" y="f33"/>
                              </a:cubicBezTo>
                              <a:cubicBezTo>
                                <a:pt x="f34" y="f35"/>
                                <a:pt x="f36" y="f37"/>
                                <a:pt x="f36" y="f38"/>
                              </a:cubicBezTo>
                              <a:cubicBezTo>
                                <a:pt x="f36" y="f39"/>
                                <a:pt x="f40" y="f41"/>
                                <a:pt x="f42" y="f43"/>
                              </a:cubicBezTo>
                              <a:cubicBezTo>
                                <a:pt x="f44" y="f45"/>
                                <a:pt x="f46" y="f47"/>
                                <a:pt x="f48" y="f49"/>
                              </a:cubicBezTo>
                              <a:lnTo>
                                <a:pt x="f50" y="f51"/>
                              </a:lnTo>
                              <a:cubicBezTo>
                                <a:pt x="f52" y="f53"/>
                                <a:pt x="f54" y="f55"/>
                                <a:pt x="f56" y="f57"/>
                              </a:cubicBezTo>
                              <a:cubicBezTo>
                                <a:pt x="f58" y="f59"/>
                                <a:pt x="f3" y="f60"/>
                                <a:pt x="f3" y="f61"/>
                              </a:cubicBezTo>
                              <a:cubicBezTo>
                                <a:pt x="f3" y="f62"/>
                                <a:pt x="f63" y="f64"/>
                                <a:pt x="f65" y="f66"/>
                              </a:cubicBezTo>
                              <a:cubicBezTo>
                                <a:pt x="f67" y="f68"/>
                                <a:pt x="f69" y="f4"/>
                                <a:pt x="f70" y="f4"/>
                              </a:cubicBezTo>
                              <a:cubicBezTo>
                                <a:pt x="f71" y="f4"/>
                                <a:pt x="f72" y="f73"/>
                                <a:pt x="f74" y="f75"/>
                              </a:cubicBezTo>
                              <a:cubicBezTo>
                                <a:pt x="f76" y="f77"/>
                                <a:pt x="f78" y="f79"/>
                                <a:pt x="f2" y="f80"/>
                              </a:cubicBezTo>
                              <a:lnTo>
                                <a:pt x="f2" y="f81"/>
                              </a:lnTo>
                              <a:cubicBezTo>
                                <a:pt x="f82" y="f83"/>
                                <a:pt x="f84" y="f85"/>
                                <a:pt x="f86" y="f87"/>
                              </a:cubicBezTo>
                              <a:cubicBezTo>
                                <a:pt x="f88" y="f89"/>
                                <a:pt x="f90" y="f91"/>
                                <a:pt x="f92" y="f91"/>
                              </a:cubicBezTo>
                              <a:cubicBezTo>
                                <a:pt x="f93" y="f91"/>
                                <a:pt x="f94" y="f95"/>
                                <a:pt x="f96" y="f97"/>
                              </a:cubicBezTo>
                              <a:cubicBezTo>
                                <a:pt x="f98" y="f99"/>
                                <a:pt x="f100" y="f101"/>
                                <a:pt x="f100" y="f102"/>
                              </a:cubicBezTo>
                              <a:cubicBezTo>
                                <a:pt x="f100" y="f103"/>
                                <a:pt x="f104" y="f105"/>
                                <a:pt x="f106" y="f107"/>
                              </a:cubicBezTo>
                              <a:cubicBezTo>
                                <a:pt x="f108" y="f109"/>
                                <a:pt x="f110" y="f111"/>
                                <a:pt x="f112" y="f113"/>
                              </a:cubicBezTo>
                              <a:lnTo>
                                <a:pt x="f38" y="f114"/>
                              </a:lnTo>
                              <a:cubicBezTo>
                                <a:pt x="f115" y="f116"/>
                                <a:pt x="f117" y="f118"/>
                                <a:pt x="f119" y="f120"/>
                              </a:cubicBezTo>
                              <a:cubicBezTo>
                                <a:pt x="f121" y="f122"/>
                                <a:pt x="f123" y="f124"/>
                                <a:pt x="f123" y="f125"/>
                              </a:cubicBezTo>
                              <a:cubicBezTo>
                                <a:pt x="f123" y="f126"/>
                                <a:pt x="f127" y="f128"/>
                                <a:pt x="f129" y="f130"/>
                              </a:cubicBezTo>
                              <a:cubicBezTo>
                                <a:pt x="f131" y="f132"/>
                                <a:pt x="f133" y="f2"/>
                                <a:pt x="f5" y="f2"/>
                              </a:cubicBezTo>
                              <a:close/>
                            </a:path>
                          </a:pathLst>
                        </a:custGeom>
                        <a:solidFill>
                          <a:srgbClr val="000000"/>
                        </a:solidFill>
                        <a:ln cap="flat">
                          <a:noFill/>
                          <a:prstDash val="solid"/>
                        </a:ln>
                      </wps:spPr>
                      <wps:bodyPr lIns="0" tIns="0" rIns="0" bIns="0"/>
                    </wps:wsp>
                  </a:graphicData>
                </a:graphic>
              </wp:anchor>
            </w:drawing>
          </mc:Choice>
          <mc:Fallback>
            <w:pict>
              <v:shape w14:anchorId="3EF235B4" id="Group 113900" o:spid="_x0000_s1026" style="position:absolute;margin-left:357.4pt;margin-top:2.35pt;width:13.8pt;height:18.45pt;z-index:251656704;visibility:visible;mso-wrap-style:square;mso-wrap-distance-left:9pt;mso-wrap-distance-top:0;mso-wrap-distance-right:9pt;mso-wrap-distance-bottom:0;mso-position-horizontal:absolute;mso-position-horizontal-relative:text;mso-position-vertical:absolute;mso-position-vertical-relative:text;v-text-anchor:top" coordsize="175059,234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" path="m89390,v13084,,25456,992,37114,2977c138162,4899,150626,8465,163897,13674r,50694c147092,55749,133790,50292,123992,47997,114195,45641,104025,44462,93483,44462v-15503,,-26572,2047,-33208,6140c53702,54632,50416,60368,50416,67810v,5271,2263,9612,6790,13022c61795,84243,72709,87871,89948,91715r11720,2605c127403,99839,146069,107993,157665,118783v11596,10729,17394,25735,17394,45021c175059,185818,166501,203119,149386,215708v-17053,12588,-39842,18882,-68368,18882c69360,234590,57268,233474,44741,231242,32277,229009,17363,225072,,219428l,165292v19844,10294,35595,17022,47253,20185c58911,188578,70414,190128,81762,190128v14573,,25270,-2170,32092,-6511c120675,179276,124085,173540,124085,166408v,-6759,-2387,-12030,-7162,-15813c112148,146813,99715,142751,79623,138410l67810,135620c45114,130845,28370,123186,17580,112644,6852,102102,1488,87654,1488,69298v,-22200,7814,-39284,23441,-51253c40556,6015,62043,,89390,xe" fillcolor="black" stroked="f">
                <v:path arrowok="t" o:connecttype="custom" o:connectlocs="87531,0;175061,117295;87531,234589;0,117295" o:connectangles="270,0,90,180" textboxrect="0,0,175059,234590"/>
                <w10:wrap type="square"/>
              </v:shape>
            </w:pict>
          </mc:Fallback>
        </mc:AlternateContent>
      </w:r>
      <w:r>
        <w:rPr>
          <w:rStyle w:val="Policepardfaut"/>
          <w:noProof/>
          <w:sz w:val="22"/>
          <w:lang w:val="en-US" w:eastAsia="en-US"/>
        </w:rPr>
        <mc:AlternateContent>
          <mc:Choice Requires="wpg">
            <w:drawing>
              <wp:anchor distT="0" distB="0" distL="114300" distR="114300" simplePos="0" relativeHeight="251658752" behindDoc="0" locked="0" layoutInCell="1" allowOverlap="1">
                <wp:simplePos x="0" y="0"/>
                <wp:positionH relativeFrom="column">
                  <wp:posOffset>2010893</wp:posOffset>
                </wp:positionH>
                <wp:positionV relativeFrom="paragraph">
                  <wp:posOffset>492331</wp:posOffset>
                </wp:positionV>
                <wp:extent cx="334487" cy="224174"/>
                <wp:effectExtent l="0" t="0" r="8413" b="4426"/>
                <wp:wrapNone/>
                <wp:docPr id="7" name="Group 113901"/>
                <wp:cNvGraphicFramePr/>
                <a:graphic xmlns:a="http://schemas.openxmlformats.org/drawingml/2006/main">
                  <a:graphicData uri="http://schemas.microsoft.com/office/word/2010/wordprocessingGroup">
                    <wpg:wgp>
                      <wpg:cNvGrpSpPr/>
                      <wpg:grpSpPr>
                        <a:xfrm>
                          <a:off x="0" y="0"/>
                          <a:ext cx="334487" cy="224174"/>
                          <a:chOff x="0" y="0"/>
                          <a:chExt cx="334487" cy="224174"/>
                        </a:xfrm>
                      </wpg:grpSpPr>
                      <wps:wsp>
                        <wps:cNvPr id="8" name="Shape 445"/>
                        <wps:cNvSpPr/>
                        <wps:spPr>
                          <a:xfrm>
                            <a:off x="186958" y="0"/>
                            <a:ext cx="147529" cy="224174"/>
                          </a:xfrm>
                          <a:custGeom>
                            <a:avLst/>
                            <a:gdLst>
                              <a:gd name="f0" fmla="val w"/>
                              <a:gd name="f1" fmla="val h"/>
                              <a:gd name="f2" fmla="val 0"/>
                              <a:gd name="f3" fmla="val 147526"/>
                              <a:gd name="f4" fmla="val 224172"/>
                              <a:gd name="f5" fmla="val 43346"/>
                              <a:gd name="f6" fmla="val 50416"/>
                              <a:gd name="f7" fmla="val 83530"/>
                              <a:gd name="f8" fmla="val 137666"/>
                              <a:gd name="f9" fmla="val 126876"/>
                              <a:gd name="f10" fmla="*/ f0 1 147526"/>
                              <a:gd name="f11" fmla="*/ f1 1 224172"/>
                              <a:gd name="f12" fmla="val f2"/>
                              <a:gd name="f13" fmla="val f3"/>
                              <a:gd name="f14" fmla="val f4"/>
                              <a:gd name="f15" fmla="+- f14 0 f12"/>
                              <a:gd name="f16" fmla="+- f13 0 f12"/>
                              <a:gd name="f17" fmla="*/ f16 1 147526"/>
                              <a:gd name="f18" fmla="*/ f15 1 224172"/>
                              <a:gd name="f19" fmla="*/ 0 1 f17"/>
                              <a:gd name="f20" fmla="*/ 147526 1 f17"/>
                              <a:gd name="f21" fmla="*/ 0 1 f18"/>
                              <a:gd name="f22" fmla="*/ 224172 1 f18"/>
                              <a:gd name="f23" fmla="*/ f19 f10 1"/>
                              <a:gd name="f24" fmla="*/ f20 f10 1"/>
                              <a:gd name="f25" fmla="*/ f22 f11 1"/>
                              <a:gd name="f26" fmla="*/ f21 f11 1"/>
                            </a:gdLst>
                            <a:ahLst/>
                            <a:cxnLst>
                              <a:cxn ang="3cd4">
                                <a:pos x="hc" y="t"/>
                              </a:cxn>
                              <a:cxn ang="0">
                                <a:pos x="r" y="vc"/>
                              </a:cxn>
                              <a:cxn ang="cd4">
                                <a:pos x="hc" y="b"/>
                              </a:cxn>
                              <a:cxn ang="cd2">
                                <a:pos x="l" y="vc"/>
                              </a:cxn>
                            </a:cxnLst>
                            <a:rect l="f23" t="f26" r="f24" b="f25"/>
                            <a:pathLst>
                              <a:path w="147526" h="224172">
                                <a:moveTo>
                                  <a:pt x="f2" y="f2"/>
                                </a:moveTo>
                                <a:lnTo>
                                  <a:pt x="f3" y="f2"/>
                                </a:lnTo>
                                <a:lnTo>
                                  <a:pt x="f3" y="f5"/>
                                </a:lnTo>
                                <a:lnTo>
                                  <a:pt x="f6" y="f5"/>
                                </a:lnTo>
                                <a:lnTo>
                                  <a:pt x="f6" y="f7"/>
                                </a:lnTo>
                                <a:lnTo>
                                  <a:pt x="f8" y="f7"/>
                                </a:lnTo>
                                <a:lnTo>
                                  <a:pt x="f8" y="f9"/>
                                </a:lnTo>
                                <a:lnTo>
                                  <a:pt x="f6" y="f9"/>
                                </a:lnTo>
                                <a:lnTo>
                                  <a:pt x="f6" y="f4"/>
                                </a:lnTo>
                                <a:lnTo>
                                  <a:pt x="f2" y="f4"/>
                                </a:lnTo>
                                <a:lnTo>
                                  <a:pt x="f2" y="f2"/>
                                </a:lnTo>
                                <a:close/>
                              </a:path>
                            </a:pathLst>
                          </a:custGeom>
                          <a:solidFill>
                            <a:srgbClr val="000000"/>
                          </a:solidFill>
                          <a:ln cap="flat">
                            <a:noFill/>
                            <a:prstDash val="solid"/>
                          </a:ln>
                        </wps:spPr>
                        <wps:bodyPr lIns="0" tIns="0" rIns="0" bIns="0"/>
                      </wps:wsp>
                      <wps:wsp>
                        <wps:cNvPr id="9" name="Shape 446"/>
                        <wps:cNvSpPr/>
                        <wps:spPr>
                          <a:xfrm>
                            <a:off x="0" y="0"/>
                            <a:ext cx="147529" cy="224174"/>
                          </a:xfrm>
                          <a:custGeom>
                            <a:avLst/>
                            <a:gdLst>
                              <a:gd name="f0" fmla="val w"/>
                              <a:gd name="f1" fmla="val h"/>
                              <a:gd name="f2" fmla="val 0"/>
                              <a:gd name="f3" fmla="val 147526"/>
                              <a:gd name="f4" fmla="val 224172"/>
                              <a:gd name="f5" fmla="val 43346"/>
                              <a:gd name="f6" fmla="val 50416"/>
                              <a:gd name="f7" fmla="val 83530"/>
                              <a:gd name="f8" fmla="val 137666"/>
                              <a:gd name="f9" fmla="val 126876"/>
                              <a:gd name="f10" fmla="*/ f0 1 147526"/>
                              <a:gd name="f11" fmla="*/ f1 1 224172"/>
                              <a:gd name="f12" fmla="val f2"/>
                              <a:gd name="f13" fmla="val f3"/>
                              <a:gd name="f14" fmla="val f4"/>
                              <a:gd name="f15" fmla="+- f14 0 f12"/>
                              <a:gd name="f16" fmla="+- f13 0 f12"/>
                              <a:gd name="f17" fmla="*/ f16 1 147526"/>
                              <a:gd name="f18" fmla="*/ f15 1 224172"/>
                              <a:gd name="f19" fmla="*/ 0 1 f17"/>
                              <a:gd name="f20" fmla="*/ 147526 1 f17"/>
                              <a:gd name="f21" fmla="*/ 0 1 f18"/>
                              <a:gd name="f22" fmla="*/ 224172 1 f18"/>
                              <a:gd name="f23" fmla="*/ f19 f10 1"/>
                              <a:gd name="f24" fmla="*/ f20 f10 1"/>
                              <a:gd name="f25" fmla="*/ f22 f11 1"/>
                              <a:gd name="f26" fmla="*/ f21 f11 1"/>
                            </a:gdLst>
                            <a:ahLst/>
                            <a:cxnLst>
                              <a:cxn ang="3cd4">
                                <a:pos x="hc" y="t"/>
                              </a:cxn>
                              <a:cxn ang="0">
                                <a:pos x="r" y="vc"/>
                              </a:cxn>
                              <a:cxn ang="cd4">
                                <a:pos x="hc" y="b"/>
                              </a:cxn>
                              <a:cxn ang="cd2">
                                <a:pos x="l" y="vc"/>
                              </a:cxn>
                            </a:cxnLst>
                            <a:rect l="f23" t="f26" r="f24" b="f25"/>
                            <a:pathLst>
                              <a:path w="147526" h="224172">
                                <a:moveTo>
                                  <a:pt x="f2" y="f2"/>
                                </a:moveTo>
                                <a:lnTo>
                                  <a:pt x="f3" y="f2"/>
                                </a:lnTo>
                                <a:lnTo>
                                  <a:pt x="f3" y="f5"/>
                                </a:lnTo>
                                <a:lnTo>
                                  <a:pt x="f6" y="f5"/>
                                </a:lnTo>
                                <a:lnTo>
                                  <a:pt x="f6" y="f7"/>
                                </a:lnTo>
                                <a:lnTo>
                                  <a:pt x="f8" y="f7"/>
                                </a:lnTo>
                                <a:lnTo>
                                  <a:pt x="f8" y="f9"/>
                                </a:lnTo>
                                <a:lnTo>
                                  <a:pt x="f6" y="f9"/>
                                </a:lnTo>
                                <a:lnTo>
                                  <a:pt x="f6" y="f4"/>
                                </a:lnTo>
                                <a:lnTo>
                                  <a:pt x="f2" y="f4"/>
                                </a:lnTo>
                                <a:lnTo>
                                  <a:pt x="f2" y="f2"/>
                                </a:lnTo>
                                <a:close/>
                              </a:path>
                            </a:pathLst>
                          </a:custGeom>
                          <a:solidFill>
                            <a:srgbClr val="000000"/>
                          </a:solidFill>
                          <a:ln cap="flat">
                            <a:noFill/>
                            <a:prstDash val="solid"/>
                          </a:ln>
                        </wps:spPr>
                        <wps:bodyPr lIns="0" tIns="0" rIns="0" bIns="0"/>
                      </wps:wsp>
                    </wpg:wgp>
                  </a:graphicData>
                </a:graphic>
              </wp:anchor>
            </w:drawing>
          </mc:Choice>
          <mc:Fallback>
            <w:pict>
              <v:group w14:anchorId="7FC284E8" id="Group 113901" o:spid="_x0000_s1026" style="position:absolute;margin-left:158.35pt;margin-top:38.75pt;width:26.35pt;height:17.65pt;z-index:251658752" coordsize="334487,224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">
                <v:shape id="Shape 445" o:spid="_x0000_s1027" style="position:absolute;left:186958;width:147529;height:224174;visibility:visible;mso-wrap-style:square;v-text-anchor:top" coordsize="147526,22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" path="m,l147526,r,43346l50416,43346r,40184l137666,83530r,43346l50416,126876r,97296l,224172,,xe" fillcolor="black" stroked="f">
                  <v:path arrowok="t" o:connecttype="custom" o:connectlocs="73765,0;147529,112087;73765,224174;0,112087" o:connectangles="270,0,90,180" textboxrect="0,0,147526,224172"/>
                </v:shape>
                <v:shape id="Shape 446" o:spid="_x0000_s1028" style="position:absolute;width:147529;height:224174;visibility:visible;mso-wrap-style:square;v-text-anchor:top" coordsize="147526,22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" path="m,l147526,r,43346l50416,43346r,40184l137666,83530r,43346l50416,126876r,97296l,224172,,xe" fillcolor="black" stroked="f">
                  <v:path arrowok="t" o:connecttype="custom" o:connectlocs="73765,0;147529,112087;73765,224174;0,112087" o:connectangles="270,0,90,180" textboxrect="0,0,147526,224172"/>
                </v:shape>
              </v:group>
            </w:pict>
          </mc:Fallback>
        </mc:AlternateContent>
      </w:r>
      <w:r>
        <w:rPr>
          <w:rStyle w:val="Policepardfaut"/>
          <w:noProof/>
          <w:sz w:val="22"/>
          <w:lang w:val="en-US" w:eastAsia="en-US"/>
        </w:rPr>
        <mc:AlternateContent>
          <mc:Choice Requires="wps">
            <w:drawing>
              <wp:anchor distT="0" distB="0" distL="114300" distR="114300" simplePos="0" relativeHeight="251657728" behindDoc="0" locked="0" layoutInCell="1" allowOverlap="1">
                <wp:simplePos x="0" y="0"/>
                <wp:positionH relativeFrom="column">
                  <wp:posOffset>3148123</wp:posOffset>
                </wp:positionH>
                <wp:positionV relativeFrom="paragraph">
                  <wp:posOffset>487311</wp:posOffset>
                </wp:positionV>
                <wp:extent cx="175061" cy="234589"/>
                <wp:effectExtent l="0" t="0" r="0" b="0"/>
                <wp:wrapSquare wrapText="bothSides"/>
                <wp:docPr id="10" name="Group 113902"/>
                <wp:cNvGraphicFramePr/>
                <a:graphic xmlns:a="http://schemas.openxmlformats.org/drawingml/2006/main">
                  <a:graphicData uri="http://schemas.microsoft.com/office/word/2010/wordprocessingShape">
                    <wps:wsp>
                      <wps:cNvSpPr/>
                      <wps:spPr>
                        <a:xfrm>
                          <a:off x="0" y="0"/>
                          <a:ext cx="175061" cy="234589"/>
                        </a:xfrm>
                        <a:custGeom>
                          <a:avLst/>
                          <a:gdLst>
                            <a:gd name="f0" fmla="val w"/>
                            <a:gd name="f1" fmla="val h"/>
                            <a:gd name="f2" fmla="val 0"/>
                            <a:gd name="f3" fmla="val 175059"/>
                            <a:gd name="f4" fmla="val 234590"/>
                            <a:gd name="f5" fmla="val 89390"/>
                            <a:gd name="f6" fmla="val 102474"/>
                            <a:gd name="f7" fmla="val 114846"/>
                            <a:gd name="f8" fmla="val 992"/>
                            <a:gd name="f9" fmla="val 126504"/>
                            <a:gd name="f10" fmla="val 2977"/>
                            <a:gd name="f11" fmla="val 138163"/>
                            <a:gd name="f12" fmla="val 4899"/>
                            <a:gd name="f13" fmla="val 150627"/>
                            <a:gd name="f14" fmla="val 8465"/>
                            <a:gd name="f15" fmla="val 163897"/>
                            <a:gd name="f16" fmla="val 13674"/>
                            <a:gd name="f17" fmla="val 64368"/>
                            <a:gd name="f18" fmla="val 147092"/>
                            <a:gd name="f19" fmla="val 55749"/>
                            <a:gd name="f20" fmla="val 133791"/>
                            <a:gd name="f21" fmla="val 50292"/>
                            <a:gd name="f22" fmla="val 123992"/>
                            <a:gd name="f23" fmla="val 47997"/>
                            <a:gd name="f24" fmla="val 114195"/>
                            <a:gd name="f25" fmla="val 45641"/>
                            <a:gd name="f26" fmla="val 104025"/>
                            <a:gd name="f27" fmla="val 44462"/>
                            <a:gd name="f28" fmla="val 93483"/>
                            <a:gd name="f29" fmla="val 77980"/>
                            <a:gd name="f30" fmla="val 66911"/>
                            <a:gd name="f31" fmla="val 46509"/>
                            <a:gd name="f32" fmla="val 60275"/>
                            <a:gd name="f33" fmla="val 50602"/>
                            <a:gd name="f34" fmla="val 53703"/>
                            <a:gd name="f35" fmla="val 54632"/>
                            <a:gd name="f36" fmla="val 50416"/>
                            <a:gd name="f37" fmla="val 60368"/>
                            <a:gd name="f38" fmla="val 67810"/>
                            <a:gd name="f39" fmla="val 73081"/>
                            <a:gd name="f40" fmla="val 52679"/>
                            <a:gd name="f41" fmla="val 77421"/>
                            <a:gd name="f42" fmla="val 57206"/>
                            <a:gd name="f43" fmla="val 80832"/>
                            <a:gd name="f44" fmla="val 61795"/>
                            <a:gd name="f45" fmla="val 84243"/>
                            <a:gd name="f46" fmla="val 72709"/>
                            <a:gd name="f47" fmla="val 87871"/>
                            <a:gd name="f48" fmla="val 89948"/>
                            <a:gd name="f49" fmla="val 91715"/>
                            <a:gd name="f50" fmla="val 101668"/>
                            <a:gd name="f51" fmla="val 94320"/>
                            <a:gd name="f52" fmla="val 127403"/>
                            <a:gd name="f53" fmla="val 99839"/>
                            <a:gd name="f54" fmla="val 146069"/>
                            <a:gd name="f55" fmla="val 107993"/>
                            <a:gd name="f56" fmla="val 157665"/>
                            <a:gd name="f57" fmla="val 118783"/>
                            <a:gd name="f58" fmla="val 169261"/>
                            <a:gd name="f59" fmla="val 129511"/>
                            <a:gd name="f60" fmla="val 144518"/>
                            <a:gd name="f61" fmla="val 163804"/>
                            <a:gd name="f62" fmla="val 185818"/>
                            <a:gd name="f63" fmla="val 166501"/>
                            <a:gd name="f64" fmla="val 203119"/>
                            <a:gd name="f65" fmla="val 149386"/>
                            <a:gd name="f66" fmla="val 215708"/>
                            <a:gd name="f67" fmla="val 132333"/>
                            <a:gd name="f68" fmla="val 228296"/>
                            <a:gd name="f69" fmla="val 109544"/>
                            <a:gd name="f70" fmla="val 81018"/>
                            <a:gd name="f71" fmla="val 69360"/>
                            <a:gd name="f72" fmla="val 57268"/>
                            <a:gd name="f73" fmla="val 233474"/>
                            <a:gd name="f74" fmla="val 44741"/>
                            <a:gd name="f75" fmla="val 231242"/>
                            <a:gd name="f76" fmla="val 32277"/>
                            <a:gd name="f77" fmla="val 229009"/>
                            <a:gd name="f78" fmla="val 17363"/>
                            <a:gd name="f79" fmla="val 225072"/>
                            <a:gd name="f80" fmla="val 219428"/>
                            <a:gd name="f81" fmla="val 165292"/>
                            <a:gd name="f82" fmla="val 19844"/>
                            <a:gd name="f83" fmla="val 175586"/>
                            <a:gd name="f84" fmla="val 35595"/>
                            <a:gd name="f85" fmla="val 182314"/>
                            <a:gd name="f86" fmla="val 47253"/>
                            <a:gd name="f87" fmla="val 185477"/>
                            <a:gd name="f88" fmla="val 58912"/>
                            <a:gd name="f89" fmla="val 188577"/>
                            <a:gd name="f90" fmla="val 70414"/>
                            <a:gd name="f91" fmla="val 190128"/>
                            <a:gd name="f92" fmla="val 81762"/>
                            <a:gd name="f93" fmla="val 96335"/>
                            <a:gd name="f94" fmla="val 107032"/>
                            <a:gd name="f95" fmla="val 187958"/>
                            <a:gd name="f96" fmla="val 113854"/>
                            <a:gd name="f97" fmla="val 183617"/>
                            <a:gd name="f98" fmla="val 120675"/>
                            <a:gd name="f99" fmla="val 179276"/>
                            <a:gd name="f100" fmla="val 124085"/>
                            <a:gd name="f101" fmla="val 173540"/>
                            <a:gd name="f102" fmla="val 166408"/>
                            <a:gd name="f103" fmla="val 159649"/>
                            <a:gd name="f104" fmla="val 121698"/>
                            <a:gd name="f105" fmla="val 154378"/>
                            <a:gd name="f106" fmla="val 116923"/>
                            <a:gd name="f107" fmla="val 150595"/>
                            <a:gd name="f108" fmla="val 112148"/>
                            <a:gd name="f109" fmla="val 146813"/>
                            <a:gd name="f110" fmla="val 99715"/>
                            <a:gd name="f111" fmla="val 142751"/>
                            <a:gd name="f112" fmla="val 79623"/>
                            <a:gd name="f113" fmla="val 138410"/>
                            <a:gd name="f114" fmla="val 135620"/>
                            <a:gd name="f115" fmla="val 45114"/>
                            <a:gd name="f116" fmla="val 130845"/>
                            <a:gd name="f117" fmla="val 28370"/>
                            <a:gd name="f118" fmla="val 123186"/>
                            <a:gd name="f119" fmla="val 17580"/>
                            <a:gd name="f120" fmla="val 112644"/>
                            <a:gd name="f121" fmla="val 6852"/>
                            <a:gd name="f122" fmla="val 102102"/>
                            <a:gd name="f123" fmla="val 1488"/>
                            <a:gd name="f124" fmla="val 87653"/>
                            <a:gd name="f125" fmla="val 69298"/>
                            <a:gd name="f126" fmla="val 47098"/>
                            <a:gd name="f127" fmla="val 9302"/>
                            <a:gd name="f128" fmla="val 30014"/>
                            <a:gd name="f129" fmla="val 24929"/>
                            <a:gd name="f130" fmla="val 18045"/>
                            <a:gd name="f131" fmla="val 40556"/>
                            <a:gd name="f132" fmla="val 6015"/>
                            <a:gd name="f133" fmla="val 62043"/>
                            <a:gd name="f134" fmla="*/ f0 1 175059"/>
                            <a:gd name="f135" fmla="*/ f1 1 234590"/>
                            <a:gd name="f136" fmla="val f2"/>
                            <a:gd name="f137" fmla="val f3"/>
                            <a:gd name="f138" fmla="val f4"/>
                            <a:gd name="f139" fmla="+- f138 0 f136"/>
                            <a:gd name="f140" fmla="+- f137 0 f136"/>
                            <a:gd name="f141" fmla="*/ f140 1 175059"/>
                            <a:gd name="f142" fmla="*/ f139 1 234590"/>
                            <a:gd name="f143" fmla="*/ 0 1 f141"/>
                            <a:gd name="f144" fmla="*/ 175059 1 f141"/>
                            <a:gd name="f145" fmla="*/ 0 1 f142"/>
                            <a:gd name="f146" fmla="*/ 234590 1 f142"/>
                            <a:gd name="f147" fmla="*/ f143 f134 1"/>
                            <a:gd name="f148" fmla="*/ f144 f134 1"/>
                            <a:gd name="f149" fmla="*/ f146 f135 1"/>
                            <a:gd name="f150" fmla="*/ f145 f135 1"/>
                          </a:gdLst>
                          <a:ahLst/>
                          <a:cxnLst>
                            <a:cxn ang="3cd4">
                              <a:pos x="hc" y="t"/>
                            </a:cxn>
                            <a:cxn ang="0">
                              <a:pos x="r" y="vc"/>
                            </a:cxn>
                            <a:cxn ang="cd4">
                              <a:pos x="hc" y="b"/>
                            </a:cxn>
                            <a:cxn ang="cd2">
                              <a:pos x="l" y="vc"/>
                            </a:cxn>
                          </a:cxnLst>
                          <a:rect l="f147" t="f150" r="f148" b="f149"/>
                          <a:pathLst>
                            <a:path w="175059" h="234590">
                              <a:moveTo>
                                <a:pt x="f5" y="f2"/>
                              </a:moveTo>
                              <a:cubicBezTo>
                                <a:pt x="f6" y="f2"/>
                                <a:pt x="f7" y="f8"/>
                                <a:pt x="f9" y="f10"/>
                              </a:cubicBezTo>
                              <a:cubicBezTo>
                                <a:pt x="f11" y="f12"/>
                                <a:pt x="f13" y="f14"/>
                                <a:pt x="f15" y="f16"/>
                              </a:cubicBezTo>
                              <a:lnTo>
                                <a:pt x="f15" y="f17"/>
                              </a:lnTo>
                              <a:cubicBezTo>
                                <a:pt x="f18" y="f19"/>
                                <a:pt x="f20" y="f21"/>
                                <a:pt x="f22" y="f23"/>
                              </a:cubicBezTo>
                              <a:cubicBezTo>
                                <a:pt x="f24" y="f25"/>
                                <a:pt x="f26" y="f27"/>
                                <a:pt x="f28" y="f27"/>
                              </a:cubicBezTo>
                              <a:cubicBezTo>
                                <a:pt x="f29" y="f27"/>
                                <a:pt x="f30" y="f31"/>
                                <a:pt x="f32" y="f33"/>
                              </a:cubicBezTo>
                              <a:cubicBezTo>
                                <a:pt x="f34" y="f35"/>
                                <a:pt x="f36" y="f37"/>
                                <a:pt x="f36" y="f38"/>
                              </a:cubicBezTo>
                              <a:cubicBezTo>
                                <a:pt x="f36" y="f39"/>
                                <a:pt x="f40" y="f41"/>
                                <a:pt x="f42" y="f43"/>
                              </a:cubicBezTo>
                              <a:cubicBezTo>
                                <a:pt x="f44" y="f45"/>
                                <a:pt x="f46" y="f47"/>
                                <a:pt x="f48" y="f49"/>
                              </a:cubicBezTo>
                              <a:lnTo>
                                <a:pt x="f50" y="f51"/>
                              </a:lnTo>
                              <a:cubicBezTo>
                                <a:pt x="f52" y="f53"/>
                                <a:pt x="f54" y="f55"/>
                                <a:pt x="f56" y="f57"/>
                              </a:cubicBezTo>
                              <a:cubicBezTo>
                                <a:pt x="f58" y="f59"/>
                                <a:pt x="f3" y="f60"/>
                                <a:pt x="f3" y="f61"/>
                              </a:cubicBezTo>
                              <a:cubicBezTo>
                                <a:pt x="f3" y="f62"/>
                                <a:pt x="f63" y="f64"/>
                                <a:pt x="f65" y="f66"/>
                              </a:cubicBezTo>
                              <a:cubicBezTo>
                                <a:pt x="f67" y="f68"/>
                                <a:pt x="f69" y="f4"/>
                                <a:pt x="f70" y="f4"/>
                              </a:cubicBezTo>
                              <a:cubicBezTo>
                                <a:pt x="f71" y="f4"/>
                                <a:pt x="f72" y="f73"/>
                                <a:pt x="f74" y="f75"/>
                              </a:cubicBezTo>
                              <a:cubicBezTo>
                                <a:pt x="f76" y="f77"/>
                                <a:pt x="f78" y="f79"/>
                                <a:pt x="f2" y="f80"/>
                              </a:cubicBezTo>
                              <a:lnTo>
                                <a:pt x="f2" y="f81"/>
                              </a:lnTo>
                              <a:cubicBezTo>
                                <a:pt x="f82" y="f83"/>
                                <a:pt x="f84" y="f85"/>
                                <a:pt x="f86" y="f87"/>
                              </a:cubicBezTo>
                              <a:cubicBezTo>
                                <a:pt x="f88" y="f89"/>
                                <a:pt x="f90" y="f91"/>
                                <a:pt x="f92" y="f91"/>
                              </a:cubicBezTo>
                              <a:cubicBezTo>
                                <a:pt x="f93" y="f91"/>
                                <a:pt x="f94" y="f95"/>
                                <a:pt x="f96" y="f97"/>
                              </a:cubicBezTo>
                              <a:cubicBezTo>
                                <a:pt x="f98" y="f99"/>
                                <a:pt x="f100" y="f101"/>
                                <a:pt x="f100" y="f102"/>
                              </a:cubicBezTo>
                              <a:cubicBezTo>
                                <a:pt x="f100" y="f103"/>
                                <a:pt x="f104" y="f105"/>
                                <a:pt x="f106" y="f107"/>
                              </a:cubicBezTo>
                              <a:cubicBezTo>
                                <a:pt x="f108" y="f109"/>
                                <a:pt x="f110" y="f111"/>
                                <a:pt x="f112" y="f113"/>
                              </a:cubicBezTo>
                              <a:lnTo>
                                <a:pt x="f38" y="f114"/>
                              </a:lnTo>
                              <a:cubicBezTo>
                                <a:pt x="f115" y="f116"/>
                                <a:pt x="f117" y="f118"/>
                                <a:pt x="f119" y="f120"/>
                              </a:cubicBezTo>
                              <a:cubicBezTo>
                                <a:pt x="f121" y="f122"/>
                                <a:pt x="f123" y="f124"/>
                                <a:pt x="f123" y="f125"/>
                              </a:cubicBezTo>
                              <a:cubicBezTo>
                                <a:pt x="f123" y="f126"/>
                                <a:pt x="f127" y="f128"/>
                                <a:pt x="f129" y="f130"/>
                              </a:cubicBezTo>
                              <a:cubicBezTo>
                                <a:pt x="f131" y="f132"/>
                                <a:pt x="f133" y="f2"/>
                                <a:pt x="f5" y="f2"/>
                              </a:cubicBezTo>
                              <a:close/>
                            </a:path>
                          </a:pathLst>
                        </a:custGeom>
                        <a:solidFill>
                          <a:srgbClr val="000000"/>
                        </a:solidFill>
                        <a:ln cap="flat">
                          <a:noFill/>
                          <a:prstDash val="solid"/>
                        </a:ln>
                      </wps:spPr>
                      <wps:bodyPr lIns="0" tIns="0" rIns="0" bIns="0"/>
                    </wps:wsp>
                  </a:graphicData>
                </a:graphic>
              </wp:anchor>
            </w:drawing>
          </mc:Choice>
          <mc:Fallback>
            <w:pict>
              <v:shape w14:anchorId="06443B3F" id="Group 113902" o:spid="_x0000_s1026" style="position:absolute;margin-left:247.9pt;margin-top:38.35pt;width:13.8pt;height:18.45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175059,234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" path="m89390,v13084,,25456,992,37114,2977c138163,4899,150627,8465,163897,13674r,50694c147092,55749,133791,50292,123992,47997,114195,45641,104025,44462,93483,44462v-15503,,-26572,2047,-33208,6140c53703,54632,50416,60368,50416,67810v,5271,2263,9611,6790,13022c61795,84243,72709,87871,89948,91715r11720,2605c127403,99839,146069,107993,157665,118783v11596,10728,17394,25735,17394,45021c175059,185818,166501,203119,149386,215708v-17053,12588,-39842,18882,-68368,18882c69360,234590,57268,233474,44741,231242,32277,229009,17363,225072,,219428l,165292v19844,10294,35595,17022,47253,20185c58912,188577,70414,190128,81762,190128v14573,,25270,-2170,32092,-6511c120675,179276,124085,173540,124085,166408v,-6759,-2387,-12030,-7162,-15813c112148,146813,99715,142751,79623,138410l67810,135620c45114,130845,28370,123186,17580,112644,6852,102102,1488,87653,1488,69298v,-22200,7814,-39284,23441,-51253c40556,6015,62043,,89390,xe" fillcolor="black" stroked="f">
                <v:path arrowok="t" o:connecttype="custom" o:connectlocs="87531,0;175061,117295;87531,234589;0,117295" o:connectangles="270,0,90,180" textboxrect="0,0,175059,234590"/>
                <w10:wrap type="square"/>
              </v:shape>
            </w:pict>
          </mc:Fallback>
        </mc:AlternateContent>
      </w:r>
      <w:r>
        <w:rPr>
          <w:rStyle w:val="Policepardfaut"/>
          <w:b/>
          <w:sz w:val="60"/>
        </w:rPr>
        <w:t>ɪɪ</w:t>
      </w:r>
      <w:r>
        <w:rPr>
          <w:rStyle w:val="Policepardfaut"/>
          <w:b/>
          <w:sz w:val="60"/>
        </w:rPr>
        <w:t xml:space="preserve"> : </w:t>
      </w:r>
      <w:r>
        <w:rPr>
          <w:rStyle w:val="Policepardfaut"/>
          <w:b/>
          <w:sz w:val="60"/>
        </w:rPr>
        <w:t>ᴡ</w:t>
      </w:r>
      <w:r>
        <w:rPr>
          <w:rStyle w:val="Policepardfaut"/>
          <w:b/>
          <w:sz w:val="60"/>
        </w:rPr>
        <w:t>ɪʟʟ</w:t>
      </w:r>
      <w:r>
        <w:rPr>
          <w:rStyle w:val="Policepardfaut"/>
          <w:b/>
          <w:sz w:val="60"/>
        </w:rPr>
        <w:t xml:space="preserve"> </w:t>
      </w:r>
      <w:r>
        <w:rPr>
          <w:rStyle w:val="Policepardfaut"/>
          <w:b/>
          <w:sz w:val="60"/>
        </w:rPr>
        <w:t>ᴡᴇ</w:t>
      </w:r>
      <w:r>
        <w:rPr>
          <w:rStyle w:val="Policepardfaut"/>
          <w:b/>
          <w:sz w:val="60"/>
        </w:rPr>
        <w:t xml:space="preserve"> </w:t>
      </w:r>
      <w:r>
        <w:rPr>
          <w:rStyle w:val="Policepardfaut"/>
          <w:b/>
          <w:sz w:val="60"/>
        </w:rPr>
        <w:t>ᴡᴏ</w:t>
      </w:r>
      <w:r>
        <w:rPr>
          <w:rStyle w:val="Policepardfaut"/>
          <w:b/>
          <w:sz w:val="60"/>
        </w:rPr>
        <w:t>ʀ</w:t>
      </w:r>
      <w:r>
        <w:rPr>
          <w:rStyle w:val="Policepardfaut"/>
          <w:b/>
          <w:sz w:val="60"/>
        </w:rPr>
        <w:t>ᴋ</w:t>
      </w:r>
      <w:r>
        <w:rPr>
          <w:rStyle w:val="Policepardfaut"/>
          <w:b/>
          <w:sz w:val="60"/>
        </w:rPr>
        <w:t xml:space="preserve"> </w:t>
      </w:r>
      <w:r>
        <w:rPr>
          <w:rStyle w:val="Policepardfaut"/>
          <w:b/>
          <w:sz w:val="60"/>
        </w:rPr>
        <w:t>ɪɴ</w:t>
      </w:r>
      <w:r>
        <w:rPr>
          <w:rStyle w:val="Policepardfaut"/>
          <w:b/>
          <w:sz w:val="60"/>
        </w:rPr>
        <w:t xml:space="preserve"> </w:t>
      </w:r>
      <w:r>
        <w:rPr>
          <w:rStyle w:val="Policepardfaut"/>
          <w:b/>
          <w:sz w:val="60"/>
        </w:rPr>
        <w:t>ᴛ</w:t>
      </w:r>
      <w:r>
        <w:rPr>
          <w:rStyle w:val="Policepardfaut"/>
          <w:b/>
          <w:sz w:val="60"/>
        </w:rPr>
        <w:t>ʜ</w:t>
      </w:r>
      <w:r>
        <w:rPr>
          <w:rStyle w:val="Policepardfaut"/>
          <w:b/>
          <w:sz w:val="60"/>
        </w:rPr>
        <w:t>ᴇ</w:t>
      </w:r>
      <w:r>
        <w:rPr>
          <w:rStyle w:val="Policepardfaut"/>
          <w:b/>
          <w:sz w:val="60"/>
        </w:rPr>
        <w:t xml:space="preserve"> </w:t>
      </w:r>
      <w:r>
        <w:rPr>
          <w:rStyle w:val="Policepardfaut"/>
          <w:sz w:val="60"/>
        </w:rPr>
        <w:t>ꜱ</w:t>
      </w:r>
      <w:r>
        <w:rPr>
          <w:rStyle w:val="Policepardfaut"/>
          <w:b/>
          <w:sz w:val="60"/>
        </w:rPr>
        <w:t>ᴀᴍᴇ</w:t>
      </w:r>
      <w:r>
        <w:rPr>
          <w:rStyle w:val="Policepardfaut"/>
          <w:b/>
          <w:sz w:val="60"/>
        </w:rPr>
        <w:t xml:space="preserve"> </w:t>
      </w:r>
      <w:r>
        <w:rPr>
          <w:rStyle w:val="Policepardfaut"/>
          <w:b/>
          <w:sz w:val="60"/>
        </w:rPr>
        <w:t>ᴏ</w:t>
      </w:r>
      <w:r>
        <w:rPr>
          <w:rStyle w:val="Policepardfaut"/>
          <w:sz w:val="60"/>
        </w:rPr>
        <w:t>ꜰꜰ</w:t>
      </w:r>
      <w:r>
        <w:rPr>
          <w:rStyle w:val="Policepardfaut"/>
          <w:b/>
          <w:sz w:val="60"/>
        </w:rPr>
        <w:t>ɪ</w:t>
      </w:r>
      <w:r>
        <w:rPr>
          <w:rStyle w:val="Policepardfaut"/>
          <w:b/>
          <w:sz w:val="60"/>
        </w:rPr>
        <w:t>ᴄᴇ</w:t>
      </w:r>
      <w:r>
        <w:rPr>
          <w:rStyle w:val="Policepardfaut"/>
          <w:b/>
          <w:sz w:val="60"/>
        </w:rPr>
        <w:t xml:space="preserve">? </w:t>
      </w:r>
      <w:r>
        <w:rPr>
          <w:rStyle w:val="Policepardfaut"/>
          <w:sz w:val="60"/>
        </w:rPr>
        <w:t>ꜱ</w:t>
      </w:r>
      <w:r>
        <w:rPr>
          <w:rStyle w:val="Policepardfaut"/>
          <w:b/>
          <w:sz w:val="60"/>
        </w:rPr>
        <w:t>ᴜ</w:t>
      </w:r>
      <w:r>
        <w:rPr>
          <w:rStyle w:val="Policepardfaut"/>
          <w:b/>
          <w:sz w:val="60"/>
        </w:rPr>
        <w:t>ʀ</w:t>
      </w:r>
      <w:r>
        <w:rPr>
          <w:rStyle w:val="Policepardfaut"/>
          <w:b/>
          <w:sz w:val="60"/>
        </w:rPr>
        <w:t>ᴇ</w:t>
      </w:r>
      <w:r>
        <w:rPr>
          <w:rStyle w:val="Policepardfaut"/>
          <w:b/>
          <w:sz w:val="60"/>
        </w:rPr>
        <w:t>.</w:t>
      </w:r>
    </w:p>
    <w:p w:rsidR="00FD64B4" w:rsidRDefault="00CB0854">
      <w:pPr>
        <w:ind w:left="-5" w:right="16"/>
      </w:pPr>
      <w:r>
        <w:t xml:space="preserve">The ability to stop time... </w:t>
      </w:r>
      <w:r>
        <w:t>it’s a gift, rare and precious. But of course, there are conditions in place so I won’t have an unfair advantage over others.</w:t>
      </w:r>
    </w:p>
    <w:p w:rsidR="00FD64B4" w:rsidRDefault="00CB0854">
      <w:pPr>
        <w:ind w:left="-5" w:right="16"/>
      </w:pPr>
      <w:r>
        <w:t>First, I can only stop time for ten minutes a day, resetting every midnight. In other words, once I use up those ten minutes, I’ll</w:t>
      </w:r>
      <w:r>
        <w:t xml:space="preserve"> have to wait until the next day to use my power again.</w:t>
      </w:r>
    </w:p>
    <w:p w:rsidR="00FD64B4" w:rsidRDefault="00CB0854">
      <w:pPr>
        <w:ind w:left="-5" w:right="16"/>
      </w:pPr>
      <w:r>
        <w:t>Second, if I’m injured to the point of bleeding, I can’t activate this ability.</w:t>
      </w:r>
    </w:p>
    <w:p w:rsidR="00FD64B4" w:rsidRDefault="00CB0854">
      <w:pPr>
        <w:ind w:left="-5" w:right="16"/>
      </w:pPr>
      <w:r>
        <w:t>And third, if I meddle with someone’s destiny while time is stopped, I’ll pay the price with my own lifespan...</w:t>
      </w:r>
    </w:p>
    <w:p w:rsidR="00FD64B4" w:rsidRDefault="00CB0854">
      <w:pPr>
        <w:ind w:left="-5" w:right="16"/>
      </w:pPr>
      <w:r>
        <w:t>If I pre</w:t>
      </w:r>
      <w:r>
        <w:t>vent someone’s death or save a life, I’ll have to sacrifice ten years of my own life in exchange—just like when I stopped a bullet to save Karan’s wife a few years back. That incident shaved ten years off my life. From knowing I’d die at 83, now I’m expect</w:t>
      </w:r>
      <w:r>
        <w:t>ing 73.</w:t>
      </w:r>
    </w:p>
    <w:p w:rsidR="00FD64B4" w:rsidRDefault="00CB0854">
      <w:pPr>
        <w:ind w:left="-5" w:right="16"/>
      </w:pPr>
      <w:r>
        <w:t>Of course, this is just an estimate without accounting for accidents or unexpected events, because anything can happen in the life of an ordinary human.</w:t>
      </w:r>
    </w:p>
    <w:p w:rsidR="00FD64B4" w:rsidRDefault="00CB0854">
      <w:pPr>
        <w:ind w:left="-5" w:right="16"/>
      </w:pPr>
      <w:r>
        <w:t>Still, it’s quite a lot, isn’t it? By that age, I’d have lived a full life.</w:t>
      </w:r>
    </w:p>
    <w:p w:rsidR="00FD64B4" w:rsidRDefault="00CB0854">
      <w:pPr>
        <w:ind w:left="-5" w:right="16"/>
      </w:pPr>
      <w:r>
        <w:t>These conditions, i</w:t>
      </w:r>
      <w:r>
        <w:t>n reality, don’t bother me.</w:t>
      </w:r>
    </w:p>
    <w:p w:rsidR="00FD64B4" w:rsidRDefault="00CB0854">
      <w:pPr>
        <w:spacing w:after="0"/>
        <w:ind w:left="-5" w:right="16"/>
      </w:pPr>
      <w:r>
        <w:t>When I first realized I could stop time as a child, I cried, thinking I was trapped in some strange dimension. I convinced myself it was a nightmare.</w:t>
      </w:r>
    </w:p>
    <w:p w:rsidR="00FD64B4" w:rsidRDefault="00CB0854">
      <w:pPr>
        <w:ind w:left="-5" w:right="16"/>
      </w:pPr>
      <w:r>
        <w:t>When I told Karan about it, she took me to see Mommy and Mama.</w:t>
      </w:r>
    </w:p>
    <w:p w:rsidR="00FD64B4" w:rsidRDefault="00CB0854">
      <w:pPr>
        <w:ind w:left="-5" w:right="16"/>
      </w:pPr>
      <w:r>
        <w:t xml:space="preserve">That’s when I </w:t>
      </w:r>
      <w:r>
        <w:t>learned it was an ability passed down through my mother’s lineage. Oh, little me, still so young at the time, was shocked beyond words.</w:t>
      </w:r>
    </w:p>
    <w:p w:rsidR="00FD64B4" w:rsidRDefault="00CB0854">
      <w:pPr>
        <w:ind w:left="-5" w:right="16"/>
      </w:pPr>
      <w:r>
        <w:t>Mommy was quite surprised too. After all, it’s supposed to be a genetic trait, and though she carried me, I was conceive</w:t>
      </w:r>
      <w:r>
        <w:t>d using Mama Four's egg. So, it was puzzling that I ended up with this ability.</w:t>
      </w:r>
    </w:p>
    <w:p w:rsidR="00FD64B4" w:rsidRDefault="00CB0854">
      <w:pPr>
        <w:ind w:left="-5" w:right="16"/>
      </w:pPr>
      <w:r>
        <w:t>But when we thought it over, we realized it was because of the deep bond of love in our family.</w:t>
      </w:r>
    </w:p>
    <w:p w:rsidR="00FD64B4" w:rsidRDefault="00CB0854">
      <w:pPr>
        <w:ind w:left="-5" w:right="16"/>
      </w:pPr>
      <w:r>
        <w:t>Perhaps the true meaning of family is found in love and connection.</w:t>
      </w:r>
    </w:p>
    <w:p w:rsidR="00FD64B4" w:rsidRDefault="00CB0854">
      <w:pPr>
        <w:spacing w:after="254" w:line="256" w:lineRule="auto"/>
        <w:ind w:left="-5"/>
      </w:pPr>
      <w:r>
        <w:t>That’s why I</w:t>
      </w:r>
      <w:r>
        <w:t xml:space="preserve"> always say—</w:t>
      </w:r>
      <w:r>
        <w:rPr>
          <w:rStyle w:val="Policepardfaut"/>
          <w:b/>
        </w:rPr>
        <w:t>it’s truly a gift from heaven.</w:t>
      </w:r>
    </w:p>
    <w:p w:rsidR="00FD64B4" w:rsidRDefault="00CB0854">
      <w:pPr>
        <w:ind w:left="-5" w:right="16"/>
      </w:pPr>
      <w:r>
        <w:t>Besides, Karan, who also has time-related powers, albeit in a different form, taught me something important.</w:t>
      </w:r>
    </w:p>
    <w:p w:rsidR="00FD64B4" w:rsidRDefault="00CB0854">
      <w:pPr>
        <w:ind w:left="-5" w:right="16"/>
      </w:pPr>
      <w:r>
        <w:t xml:space="preserve">Whenever I stop the world around me, I’m the only one who can move and exist beyond all rules. But if I </w:t>
      </w:r>
      <w:r>
        <w:t>touch someone, even a slight graze, they too will enter my frozen world for as long as we maintain contact.</w:t>
      </w:r>
    </w:p>
    <w:p w:rsidR="00FD64B4" w:rsidRDefault="00CB0854">
      <w:pPr>
        <w:ind w:left="-5" w:right="16"/>
      </w:pPr>
      <w:r>
        <w:t>When I was a kid living abroad, I’d often pause time to pull pranks on everyone at home.</w:t>
      </w:r>
    </w:p>
    <w:p w:rsidR="00FD64B4" w:rsidRDefault="00CB0854">
      <w:pPr>
        <w:ind w:left="-5" w:right="16"/>
      </w:pPr>
      <w:r>
        <w:t>Like drawing on everyone’s face with a marker or sneaking i</w:t>
      </w:r>
      <w:r>
        <w:t>nto Mommy’s room to play with her makeup.</w:t>
      </w:r>
    </w:p>
    <w:p w:rsidR="00FD64B4" w:rsidRDefault="00CB0854">
      <w:pPr>
        <w:ind w:left="-5" w:right="16"/>
      </w:pPr>
      <w:r>
        <w:t>What else? Oh! I used to throw eggs on our racist neighbor’s roof since they always looked down on us for being Asian.</w:t>
      </w:r>
    </w:p>
    <w:p w:rsidR="00FD64B4" w:rsidRDefault="00CB0854">
      <w:pPr>
        <w:ind w:left="-5" w:right="16"/>
      </w:pPr>
      <w:r>
        <w:t>They’ve since moved away—probably thought their house was haunted because I kept messing with t</w:t>
      </w:r>
      <w:r>
        <w:t>hem while time was frozen.</w:t>
      </w:r>
    </w:p>
    <w:p w:rsidR="00FD64B4" w:rsidRDefault="00CB0854">
      <w:pPr>
        <w:ind w:left="-5" w:right="16"/>
      </w:pPr>
      <w:r>
        <w:t>Mama and Karan spoiled me endlessly, while Mommy was the strict one. But in the end, no one could resist my puppy-dog eyes as the youngest daughter of the family.</w:t>
      </w:r>
    </w:p>
    <w:p w:rsidR="00FD64B4" w:rsidRDefault="00CB0854">
      <w:pPr>
        <w:ind w:left="-5" w:right="16"/>
      </w:pPr>
      <w:r>
        <w:t>Thinking back on those times warms my heart.</w:t>
      </w:r>
    </w:p>
    <w:p w:rsidR="00FD64B4" w:rsidRDefault="00CB0854">
      <w:pPr>
        <w:ind w:left="-5" w:right="16"/>
      </w:pPr>
      <w:r>
        <w:t>But right now, today,</w:t>
      </w:r>
      <w:r>
        <w:t xml:space="preserve"> this moment, I’m facing a major problem.</w:t>
      </w:r>
    </w:p>
    <w:p w:rsidR="00FD64B4" w:rsidRDefault="00CB0854">
      <w:pPr>
        <w:ind w:left="-5" w:right="16"/>
      </w:pPr>
      <w:r>
        <w:t xml:space="preserve">Yes, </w:t>
      </w:r>
      <w:r>
        <w:rPr>
          <w:rStyle w:val="Policepardfaut"/>
          <w:b/>
        </w:rPr>
        <w:t>Maan Mek</w:t>
      </w:r>
      <w:r>
        <w:t>—my old enemies, the one who humiliated me back then— she’s standing in my office, coldly announcing she’ll be working with me from now on.</w:t>
      </w:r>
    </w:p>
    <w:p w:rsidR="00FD64B4" w:rsidRDefault="00CB0854">
      <w:pPr>
        <w:ind w:left="-5" w:right="16"/>
      </w:pPr>
      <w:r>
        <w:t>Ridiculous! I never asked for a legal assistant, let alone he</w:t>
      </w:r>
      <w:r>
        <w:t>r.</w:t>
      </w:r>
    </w:p>
    <w:p w:rsidR="00FD64B4" w:rsidRDefault="00CB0854">
      <w:pPr>
        <w:ind w:left="-5" w:right="16"/>
      </w:pPr>
      <w:r>
        <w:t>“Prach, whatever you’re doing, you need to talk to me now.”</w:t>
      </w:r>
    </w:p>
    <w:p w:rsidR="00FD64B4" w:rsidRDefault="00CB0854">
      <w:pPr>
        <w:ind w:left="-5" w:right="16"/>
      </w:pPr>
      <w:r>
        <w:t>I snapped the moment he picked up. The large bathroom mirror reflected my tense expression as I spoke on the phone. Prach was probably at some high-society event, no doubt.</w:t>
      </w:r>
    </w:p>
    <w:p w:rsidR="00FD64B4" w:rsidRDefault="00CB0854">
      <w:pPr>
        <w:ind w:left="-5" w:right="16"/>
      </w:pPr>
      <w:r>
        <w:t>Calling him so abrup</w:t>
      </w:r>
      <w:r>
        <w:t>tly might’ve been rude, but for heaven’s sake, this was more than warranted. He didn’t even ask for my opinion before assigning my enemy as my assistant! How rude is that?</w:t>
      </w:r>
    </w:p>
    <w:p w:rsidR="00FD64B4" w:rsidRDefault="00CB0854">
      <w:pPr>
        <w:ind w:left="-5" w:right="16"/>
      </w:pPr>
      <w:r>
        <w:t>[I’ll call you back.]</w:t>
      </w:r>
    </w:p>
    <w:p w:rsidR="00FD64B4" w:rsidRDefault="00CB0854">
      <w:pPr>
        <w:ind w:left="-5" w:right="16"/>
      </w:pPr>
      <w:r>
        <w:t>He said, trying to brush me off.</w:t>
      </w:r>
    </w:p>
    <w:p w:rsidR="00FD64B4" w:rsidRDefault="00CB0854">
      <w:pPr>
        <w:ind w:left="-5" w:right="16"/>
      </w:pPr>
      <w:r>
        <w:t>“No, you won’t. If I let this</w:t>
      </w:r>
      <w:r>
        <w:t xml:space="preserve"> slide, you’ll just manipulate the situation until I’m forced to accept it. So, leave whatever event you’re at and let’s settle this now.”</w:t>
      </w:r>
    </w:p>
    <w:p w:rsidR="00FD64B4" w:rsidRDefault="00CB0854">
      <w:pPr>
        <w:ind w:left="-5" w:right="16"/>
      </w:pPr>
      <w:r>
        <w:t>I could hear the exasperation in his sigh. After a pause, he finally conceded and found a quiet corner.</w:t>
      </w:r>
    </w:p>
    <w:p w:rsidR="00FD64B4" w:rsidRDefault="00CB0854">
      <w:pPr>
        <w:ind w:left="-5" w:right="16"/>
      </w:pPr>
      <w:r>
        <w:t xml:space="preserve">[Have you </w:t>
      </w:r>
      <w:r>
        <w:t>spoken to Mek yet? How did it go?]</w:t>
      </w:r>
    </w:p>
    <w:p w:rsidR="00FD64B4" w:rsidRDefault="00CB0854">
      <w:pPr>
        <w:ind w:left="-5" w:right="16"/>
      </w:pPr>
      <w:r>
        <w:t>Ugh! I didn’t even try. The moment I regained my senses, I fled my office and called him.</w:t>
      </w:r>
    </w:p>
    <w:p w:rsidR="00FD64B4" w:rsidRDefault="00CB0854">
      <w:pPr>
        <w:ind w:left="-5" w:right="16"/>
      </w:pPr>
      <w:r>
        <w:t>“I don’t want her. Find someone else that needs assistant.]</w:t>
      </w:r>
    </w:p>
    <w:p w:rsidR="00FD64B4" w:rsidRDefault="00CB0854">
      <w:pPr>
        <w:ind w:left="-5" w:right="16"/>
      </w:pPr>
      <w:r>
        <w:t>[Every lawyer in the firm has an assistant, except you.]</w:t>
      </w:r>
    </w:p>
    <w:p w:rsidR="00FD64B4" w:rsidRDefault="00CB0854">
      <w:pPr>
        <w:ind w:left="-5" w:right="16"/>
      </w:pPr>
      <w:r>
        <w:t>“Did I ever as</w:t>
      </w:r>
      <w:r>
        <w:t>k for one?”</w:t>
      </w:r>
    </w:p>
    <w:p w:rsidR="00FD64B4" w:rsidRDefault="00CB0854">
      <w:pPr>
        <w:ind w:left="-5" w:right="16"/>
      </w:pPr>
      <w:r>
        <w:t>[Calm down, please. Hear me out. I have a good reason for this.]</w:t>
      </w:r>
    </w:p>
    <w:p w:rsidR="00FD64B4" w:rsidRDefault="00CB0854">
      <w:pPr>
        <w:ind w:left="-5" w:right="16"/>
      </w:pPr>
      <w:r>
        <w:t>“And that reason benefits you or me?”</w:t>
      </w:r>
    </w:p>
    <w:p w:rsidR="00FD64B4" w:rsidRDefault="00CB0854">
      <w:pPr>
        <w:ind w:left="-5" w:right="16"/>
      </w:pPr>
      <w:r>
        <w:t>Silence.</w:t>
      </w:r>
    </w:p>
    <w:p w:rsidR="00FD64B4" w:rsidRDefault="00CB0854">
      <w:pPr>
        <w:ind w:left="-5" w:right="16"/>
      </w:pPr>
      <w:r>
        <w:t>“Thought so. It’s for you, right?"</w:t>
      </w:r>
    </w:p>
    <w:p w:rsidR="00FD64B4" w:rsidRDefault="00CB0854">
      <w:pPr>
        <w:ind w:left="-5" w:right="16"/>
      </w:pPr>
      <w:r>
        <w:t xml:space="preserve">[It’s like this, Mai. As you probably know, Mek was a top prosecutor. The fact that she resigned </w:t>
      </w:r>
      <w:r>
        <w:t>just before her promotion is strange in itself, so I dug into it. Turns out, she left on her own accord. If I hadn’t brought her into the firm, someone else would’ve snapped her up, guaranteed.]</w:t>
      </w:r>
    </w:p>
    <w:p w:rsidR="00FD64B4" w:rsidRDefault="00CB0854">
      <w:pPr>
        <w:ind w:left="-5" w:right="16"/>
      </w:pPr>
      <w:r>
        <w:t xml:space="preserve">“So, you wanted her on our team, and while she waits to take </w:t>
      </w:r>
      <w:r>
        <w:t>her bar exam, you decided to dump her on me as my assistant?”</w:t>
      </w:r>
    </w:p>
    <w:p w:rsidR="00FD64B4" w:rsidRDefault="00CB0854">
      <w:pPr>
        <w:ind w:left="-5" w:right="16"/>
      </w:pPr>
      <w:r>
        <w:t>[To be honest… Yes.]</w:t>
      </w:r>
    </w:p>
    <w:p w:rsidR="00FD64B4" w:rsidRDefault="00CB0854">
      <w:pPr>
        <w:ind w:left="-5" w:right="16"/>
      </w:pPr>
      <w:r>
        <w:t>“Unbelievable. You know what happened two years ago.”</w:t>
      </w:r>
    </w:p>
    <w:p w:rsidR="00FD64B4" w:rsidRDefault="00CB0854">
      <w:pPr>
        <w:ind w:left="-5" w:right="16"/>
      </w:pPr>
      <w:r>
        <w:t>I didn’t need to spell it out; he already knew.</w:t>
      </w:r>
    </w:p>
    <w:p w:rsidR="00FD64B4" w:rsidRDefault="00CB0854">
      <w:pPr>
        <w:ind w:left="-5" w:right="16"/>
      </w:pPr>
      <w:r>
        <w:t>[That’s exactly why this makes sense. Back then, Mek was the one who to</w:t>
      </w:r>
      <w:r>
        <w:t>ok down your unbeatable reputation. But now, she’s going to be your assistant, doing paperwork, taking orders from you, a fully qualified lawyer.]</w:t>
      </w:r>
    </w:p>
    <w:p w:rsidR="00FD64B4" w:rsidRDefault="00CB0854">
      <w:pPr>
        <w:ind w:left="-5" w:right="16"/>
      </w:pPr>
      <w:r>
        <w:t>I stayed silent, considering his point. It did sound intriguing. Maybe I’d observe Mek a little more.</w:t>
      </w:r>
    </w:p>
    <w:p w:rsidR="00FD64B4" w:rsidRDefault="00CB0854">
      <w:pPr>
        <w:ind w:left="-5" w:right="16"/>
      </w:pPr>
      <w:r>
        <w:t>After e</w:t>
      </w:r>
      <w:r>
        <w:t>nding the call and returning to my office, I discovered that Prach had planned this whole thing in advance. Two men were already moving a new desk into my office and setting it up. When I questioned them, they told me it was Prach’s order—two days ago!</w:t>
      </w:r>
    </w:p>
    <w:p w:rsidR="00FD64B4" w:rsidRDefault="00CB0854">
      <w:pPr>
        <w:spacing w:after="41"/>
        <w:ind w:left="-5" w:right="16"/>
      </w:pPr>
      <w:r>
        <w:t xml:space="preserve">So </w:t>
      </w:r>
      <w:r>
        <w:t>all his sweet talk on the phone was just to manipulate me into agreeing.</w:t>
      </w:r>
    </w:p>
    <w:p w:rsidR="00FD64B4" w:rsidRDefault="00CB0854">
      <w:pPr>
        <w:ind w:left="-5" w:right="16"/>
      </w:pPr>
      <w:r>
        <w:t>Even if I had refused, he would’ve forced her in here anyway.</w:t>
      </w:r>
    </w:p>
    <w:p w:rsidR="00FD64B4" w:rsidRDefault="00CB0854">
      <w:pPr>
        <w:ind w:left="-5" w:right="16"/>
      </w:pPr>
      <w:r>
        <w:t>I wanted to scream out of frustration. But instead, I sat down, arms crossed, glaring daggers at Mek. It had been years s</w:t>
      </w:r>
      <w:r>
        <w:t>ince I shared an office with anyone.</w:t>
      </w:r>
    </w:p>
    <w:p w:rsidR="00FD64B4" w:rsidRDefault="00CB0854">
      <w:pPr>
        <w:ind w:left="-5" w:right="16"/>
      </w:pPr>
      <w:r>
        <w:t>The room was empty except for the two of us now. I could look at her however I wanted.</w:t>
      </w:r>
    </w:p>
    <w:p w:rsidR="00FD64B4" w:rsidRDefault="00CB0854">
      <w:pPr>
        <w:ind w:left="-5" w:right="16"/>
      </w:pPr>
      <w:r>
        <w:t>Two years ago, after losing to this woman, I had her thoroughly investigated.</w:t>
      </w:r>
    </w:p>
    <w:p w:rsidR="00FD64B4" w:rsidRDefault="00CB0854">
      <w:pPr>
        <w:ind w:left="-5" w:right="16"/>
      </w:pPr>
      <w:r>
        <w:t>Miss Maan Mek Sorrakorn, valedictorian of a prestigiou</w:t>
      </w:r>
      <w:r>
        <w:t>s law school, passed the bar on her first attempt, worked as a legal clerk to gain experience, and most recently, she was a level-two prosecutor about to be promoted. Oh, and she’s four years younger than me.</w:t>
      </w:r>
    </w:p>
    <w:p w:rsidR="00FD64B4" w:rsidRDefault="00CB0854">
      <w:pPr>
        <w:ind w:left="-5" w:right="16"/>
      </w:pPr>
      <w:r>
        <w:t>Am I supposed to be impressed by this junior in</w:t>
      </w:r>
      <w:r>
        <w:t xml:space="preserve"> the legal world? Nope. Her blank, stoic face was infuriating. I didn’t like it one bit.</w:t>
      </w:r>
    </w:p>
    <w:p w:rsidR="00FD64B4" w:rsidRDefault="00CB0854">
      <w:pPr>
        <w:ind w:left="-5" w:right="16"/>
      </w:pPr>
      <w:r>
        <w:t>She stood there, respectful enough to remain standing instead of taking a seat on the new desk chair or sofa, knowing I hadn’t invited her to sit. But I couldn’t shake</w:t>
      </w:r>
      <w:r>
        <w:t xml:space="preserve"> the bias clouding my judgment.</w:t>
      </w:r>
    </w:p>
    <w:p w:rsidR="00FD64B4" w:rsidRDefault="00CB0854">
      <w:pPr>
        <w:ind w:left="-5" w:right="16"/>
      </w:pPr>
      <w:r>
        <w:t>I generally don’t like women with unreadable expressions—except for my sister. They’re too hard to figure out.</w:t>
      </w:r>
    </w:p>
    <w:p w:rsidR="00FD64B4" w:rsidRDefault="00CB0854">
      <w:pPr>
        <w:ind w:left="-5" w:right="16"/>
      </w:pPr>
      <w:r>
        <w:t>Especially women who can argue in court with a beautiful, emotionless face, objecting to my every question with w</w:t>
      </w:r>
      <w:r>
        <w:t>ell-reasoned arguments that even the judge had to respect. Naturally, it made my fists clench in frustration.</w:t>
      </w:r>
    </w:p>
    <w:p w:rsidR="00FD64B4" w:rsidRDefault="00CB0854">
      <w:pPr>
        <w:ind w:left="-5" w:right="16"/>
      </w:pPr>
      <w:r>
        <w:t>Mek met my gaze without flinching, but she wasn’t defiant either.</w:t>
      </w:r>
    </w:p>
    <w:p w:rsidR="00FD64B4" w:rsidRDefault="00CB0854">
      <w:pPr>
        <w:ind w:left="-5" w:right="16"/>
      </w:pPr>
      <w:r>
        <w:t xml:space="preserve">For a moment, I debated whether I should invite her to sit down or maybe stop </w:t>
      </w:r>
      <w:r>
        <w:t>time to take a closer look at her in secret.</w:t>
      </w:r>
    </w:p>
    <w:p w:rsidR="00FD64B4" w:rsidRDefault="00CB0854">
      <w:pPr>
        <w:ind w:left="-5" w:right="16"/>
      </w:pPr>
      <w:r>
        <w:t>Then I realized how rude I’d been all along. It’s shameful, really. Should I even be thinking of using my power to win every case?</w:t>
      </w:r>
    </w:p>
    <w:p w:rsidR="00FD64B4" w:rsidRDefault="00CB0854">
      <w:pPr>
        <w:ind w:left="-5" w:right="16"/>
      </w:pPr>
      <w:r>
        <w:t>Oh, give me a break. It would be embarrassing to rifle through her bag while she</w:t>
      </w:r>
      <w:r>
        <w:t>’s frozen. I cringed at the thought. But then again… would it hurt to stop time and get a whiff of her perfume?</w:t>
      </w:r>
    </w:p>
    <w:p w:rsidR="00FD64B4" w:rsidRDefault="00CB0854">
      <w:pPr>
        <w:ind w:left="-5" w:right="16"/>
      </w:pPr>
      <w:r>
        <w:t>Wait… why am I even thinking about doing that to someone I dislike?</w:t>
      </w:r>
    </w:p>
    <w:p w:rsidR="00FD64B4" w:rsidRDefault="00CB0854">
      <w:pPr>
        <w:ind w:left="-5" w:right="16"/>
      </w:pPr>
      <w:r>
        <w:t>Such a waste of power.</w:t>
      </w:r>
    </w:p>
    <w:p w:rsidR="00FD64B4" w:rsidRDefault="00CB0854">
      <w:pPr>
        <w:spacing w:after="0"/>
        <w:ind w:left="-5" w:right="16"/>
      </w:pPr>
      <w:r>
        <w:t>Instead, I sipped my long-forgotten coffee and said s</w:t>
      </w:r>
      <w:r>
        <w:t>omething I didn’t care how she’d take:</w:t>
      </w:r>
    </w:p>
    <w:p w:rsidR="00FD64B4" w:rsidRDefault="00CB0854">
      <w:pPr>
        <w:ind w:left="-5" w:right="16"/>
      </w:pPr>
      <w:r>
        <w:t>“I’ve disliked you since your time as a prosecutor.”</w:t>
      </w:r>
    </w:p>
    <w:p w:rsidR="00FD64B4" w:rsidRDefault="00CB0854">
      <w:pPr>
        <w:ind w:left="-5" w:right="16"/>
      </w:pPr>
      <w:r>
        <w:t>Mek bowed her head slightly. “If that’s the case, I apologize.”</w:t>
      </w:r>
    </w:p>
    <w:p w:rsidR="00FD64B4" w:rsidRDefault="00CB0854">
      <w:pPr>
        <w:ind w:left="-5" w:right="16"/>
      </w:pPr>
      <w:r>
        <w:t>I raised an eyebrow, already annoyed by her sarcastic tone.</w:t>
      </w:r>
    </w:p>
    <w:p w:rsidR="00FD64B4" w:rsidRDefault="00CB0854">
      <w:pPr>
        <w:ind w:left="-5" w:right="16"/>
      </w:pPr>
      <w:r>
        <w:t>“You're clearly being sarcastic. For wha</w:t>
      </w:r>
      <w:r>
        <w:t>t exactly are you apologising for?”</w:t>
      </w:r>
    </w:p>
    <w:p w:rsidR="00FD64B4" w:rsidRDefault="00CB0854">
      <w:pPr>
        <w:ind w:left="-5" w:right="16"/>
      </w:pPr>
      <w:r>
        <w:t>“For anything I may have done to upset you, Ms. Mai Tree.”</w:t>
      </w:r>
    </w:p>
    <w:p w:rsidR="00FD64B4" w:rsidRDefault="00CB0854">
      <w:pPr>
        <w:ind w:left="-5" w:right="16"/>
      </w:pPr>
      <w:r>
        <w:t>Ugh. I disliked her even more now.</w:t>
      </w:r>
    </w:p>
    <w:p w:rsidR="00FD64B4" w:rsidRDefault="00CB0854">
      <w:pPr>
        <w:ind w:left="-5" w:right="16"/>
      </w:pPr>
      <w:r>
        <w:t>Every time I get irritated, the other party is supposed to fold. But Mek? She didn’t flinch. She answered me in a way that lef</w:t>
      </w:r>
      <w:r>
        <w:t>t me without any more ammunition. There’s no way my bias against her is going away, but I couldn’t even think of anything to say to continue the argument.</w:t>
      </w:r>
    </w:p>
    <w:p w:rsidR="00FD64B4" w:rsidRDefault="00CB0854">
      <w:pPr>
        <w:ind w:left="-5" w:right="16"/>
      </w:pPr>
      <w:r>
        <w:t>It felt like a victory… but also like a loss. And I hate that feeling.</w:t>
      </w:r>
    </w:p>
    <w:p w:rsidR="00FD64B4" w:rsidRDefault="00CB0854">
      <w:pPr>
        <w:ind w:left="-5" w:right="16"/>
      </w:pPr>
      <w:r>
        <w:t>Mek averted her eyes slightly,</w:t>
      </w:r>
      <w:r>
        <w:t xml:space="preserve"> but not before I caught the faintest smile tugging at her lips. Meanwhile, I bit my cheek in frustration.</w:t>
      </w:r>
    </w:p>
    <w:p w:rsidR="00FD64B4" w:rsidRDefault="00CB0854">
      <w:pPr>
        <w:ind w:left="-5" w:right="16"/>
      </w:pPr>
      <w:r>
        <w:t>Prach tried to convince me to accept her as my assistant. He mentioned that the person who once destroyed my incredible reputation with her calm, emo</w:t>
      </w:r>
      <w:r>
        <w:t>tionless demeanor in court had, after two years, become my slave. From the perspective of others, I would seem like the ultimate victor in this scenario.</w:t>
      </w:r>
    </w:p>
    <w:p w:rsidR="00FD64B4" w:rsidRDefault="00CB0854">
      <w:pPr>
        <w:ind w:left="-5" w:right="16"/>
      </w:pPr>
      <w:r>
        <w:t>I narrowed my eyes meaningfully. "Sit down. Let’s talk."</w:t>
      </w:r>
    </w:p>
    <w:p w:rsidR="00FD64B4" w:rsidRDefault="00CB0854">
      <w:pPr>
        <w:ind w:left="-5" w:right="16"/>
      </w:pPr>
      <w:r>
        <w:t>"Thank you."</w:t>
      </w:r>
    </w:p>
    <w:p w:rsidR="00FD64B4" w:rsidRDefault="00CB0854">
      <w:pPr>
        <w:ind w:left="-5" w:right="16"/>
      </w:pPr>
      <w:r>
        <w:t xml:space="preserve">"Is ‘thank you’ and ‘sorry’ all </w:t>
      </w:r>
      <w:r>
        <w:t>you know how to say?"</w:t>
      </w:r>
    </w:p>
    <w:p w:rsidR="00FD64B4" w:rsidRDefault="00CB0854">
      <w:pPr>
        <w:ind w:left="-5" w:right="16"/>
      </w:pPr>
      <w:r>
        <w:t>"If I said anything else in a situation like this, wouldn’t it make you even more annoyed?"</w:t>
      </w:r>
    </w:p>
    <w:p w:rsidR="00FD64B4" w:rsidRDefault="00CB0854">
      <w:pPr>
        <w:ind w:left="-5" w:right="16"/>
      </w:pPr>
      <w:r>
        <w:t>For the second time, this woman managed to shut me down with her cold, expressionless face. I bit my lip, glaring at her as she sat across fro</w:t>
      </w:r>
      <w:r>
        <w:t>m me, breathing deeply to keep my temper in check and avoid revealing my bad side.</w:t>
      </w:r>
    </w:p>
    <w:p w:rsidR="00FD64B4" w:rsidRDefault="00CB0854">
      <w:pPr>
        <w:ind w:left="-5" w:right="16"/>
      </w:pPr>
      <w:r>
        <w:t>Fine!</w:t>
      </w:r>
    </w:p>
    <w:p w:rsidR="00FD64B4" w:rsidRDefault="00CB0854">
      <w:pPr>
        <w:ind w:left="-5" w:right="16"/>
      </w:pPr>
      <w:r>
        <w:t xml:space="preserve">Since I can’t push her away, I’ll work her to the bone </w:t>
      </w:r>
      <w:r>
        <w:rPr>
          <w:rStyle w:val="Policepardfaut"/>
          <w:b/>
        </w:rPr>
        <w:t>until she wants to run off herself.</w:t>
      </w:r>
    </w:p>
    <w:p w:rsidR="00FD64B4" w:rsidRDefault="00CB0854">
      <w:pPr>
        <w:pStyle w:val="Titre1"/>
        <w:pageBreakBefore/>
        <w:spacing w:after="570" w:line="256" w:lineRule="auto"/>
        <w:ind w:left="513"/>
        <w:jc w:val="left"/>
      </w:pPr>
      <w:r>
        <w:t xml:space="preserve">Chapter 3: </w:t>
      </w:r>
      <w:r>
        <w:t>ᴡᴀ</w:t>
      </w:r>
      <w:r>
        <w:t>ʀɴɪɴɢ</w:t>
      </w:r>
      <w:r>
        <w:t xml:space="preserve"> </w:t>
      </w:r>
      <w:r>
        <w:t>ᴛᴏ</w:t>
      </w:r>
      <w:r>
        <w:t xml:space="preserve"> </w:t>
      </w:r>
      <w:r>
        <w:t>ᴛ</w:t>
      </w:r>
      <w:r>
        <w:t>ʜ</w:t>
      </w:r>
      <w:r>
        <w:t>ᴇ</w:t>
      </w:r>
      <w:r>
        <w:t xml:space="preserve"> ꜱ</w:t>
      </w:r>
      <w:r>
        <w:t>ᴜ</w:t>
      </w:r>
      <w:r>
        <w:t>ɴꜰʟ</w:t>
      </w:r>
      <w:r>
        <w:t>ᴏᴡᴇ</w:t>
      </w:r>
      <w:r>
        <w:t>ʀ</w:t>
      </w:r>
    </w:p>
    <w:p w:rsidR="00FD64B4" w:rsidRDefault="00CB0854">
      <w:pPr>
        <w:ind w:left="-5" w:right="16"/>
      </w:pPr>
      <w:r>
        <w:t xml:space="preserve">After just one day of working together, </w:t>
      </w:r>
      <w:r>
        <w:t>Maan Mek and I had already encountered a problem.</w:t>
      </w:r>
    </w:p>
    <w:p w:rsidR="00FD64B4" w:rsidRDefault="00CB0854">
      <w:pPr>
        <w:ind w:left="-5" w:right="16"/>
      </w:pPr>
      <w:r>
        <w:t>The day after I reluctantly accepted her as my assistant, a woman walked into the office and asked to speak with me. Natcha led her in, and she thought she must be one of my clients who had an appointment.</w:t>
      </w:r>
    </w:p>
    <w:p w:rsidR="00FD64B4" w:rsidRDefault="00CB0854">
      <w:pPr>
        <w:ind w:left="-5" w:right="16"/>
      </w:pPr>
      <w:r>
        <w:t>I shot a glare at the brown-haired woman who served as the office's loudspeaker, and she quickly caught on, hurrying out of the room.</w:t>
      </w:r>
    </w:p>
    <w:p w:rsidR="00FD64B4" w:rsidRDefault="00CB0854">
      <w:pPr>
        <w:ind w:left="-5" w:right="16"/>
      </w:pPr>
      <w:r>
        <w:t xml:space="preserve">I then turned and flashed a smile at the middle-aged woman, her graying hair, weathered eyes, and floral-patterned outfit </w:t>
      </w:r>
      <w:r>
        <w:t>giving off a vintage vibe, with her worn-out gray bag hanging by her side.</w:t>
      </w:r>
    </w:p>
    <w:p w:rsidR="00FD64B4" w:rsidRDefault="00CB0854">
      <w:pPr>
        <w:ind w:left="-5" w:right="16"/>
      </w:pPr>
      <w:r>
        <w:t>“I’m sorry, but I can’t take your case.”</w:t>
      </w:r>
    </w:p>
    <w:p w:rsidR="00FD64B4" w:rsidRDefault="00CB0854">
      <w:pPr>
        <w:ind w:left="-5" w:right="16"/>
      </w:pPr>
      <w:r>
        <w:t>The woman was clearly unprepared for such a quick rejection. Her face fell, and she was left speechless. I, being polite, started to walk to</w:t>
      </w:r>
      <w:r>
        <w:t>ward the door, ready to escort her out with a smile. However, that’s when Maan Mek, my assistant, spoke up.</w:t>
      </w:r>
    </w:p>
    <w:p w:rsidR="00FD64B4" w:rsidRDefault="00CB0854">
      <w:pPr>
        <w:ind w:left="-5" w:right="16"/>
      </w:pPr>
      <w:r>
        <w:t>“Aren’t you going to listen to her first?”</w:t>
      </w:r>
    </w:p>
    <w:p w:rsidR="00FD64B4" w:rsidRDefault="00CB0854">
      <w:pPr>
        <w:ind w:left="-5" w:right="16"/>
      </w:pPr>
      <w:r>
        <w:t xml:space="preserve">That might be one of the reasons why someone like me, shouldn’t have an assistant. I took a deep breath, </w:t>
      </w:r>
      <w:r>
        <w:t>turned around, and locked eyes with the woman who was organizing the stack of papers I had purposely assigned her on the first day.</w:t>
      </w:r>
    </w:p>
    <w:p w:rsidR="00FD64B4" w:rsidRDefault="00CB0854">
      <w:pPr>
        <w:ind w:left="-5" w:right="16"/>
      </w:pPr>
      <w:r>
        <w:t>“This month, my workload is overwhelming. I’m already going to have to work overtime every night.”</w:t>
      </w:r>
    </w:p>
    <w:p w:rsidR="00FD64B4" w:rsidRDefault="00CB0854">
      <w:pPr>
        <w:ind w:left="-5" w:right="16"/>
      </w:pPr>
      <w:r>
        <w:t>The cold silence followed</w:t>
      </w:r>
      <w:r>
        <w:t xml:space="preserve"> made me wonder what her expression meant.</w:t>
      </w:r>
    </w:p>
    <w:p w:rsidR="00FD64B4" w:rsidRDefault="00CB0854">
      <w:pPr>
        <w:ind w:left="-5" w:right="16"/>
      </w:pPr>
      <w:r>
        <w:t>“Is there a problem?”</w:t>
      </w:r>
    </w:p>
    <w:p w:rsidR="00FD64B4" w:rsidRDefault="00CB0854">
      <w:pPr>
        <w:ind w:left="-5" w:right="16"/>
      </w:pPr>
      <w:r>
        <w:t>Maan Mek didn’t even look at me, continuing with her work.</w:t>
      </w:r>
    </w:p>
    <w:p w:rsidR="00FD64B4" w:rsidRDefault="00CB0854">
      <w:pPr>
        <w:ind w:left="-5" w:right="16"/>
      </w:pPr>
      <w:r>
        <w:t>She replied calmly, “No. It’s your decision.”</w:t>
      </w:r>
    </w:p>
    <w:p w:rsidR="00FD64B4" w:rsidRDefault="00CB0854">
      <w:pPr>
        <w:ind w:left="-5" w:right="16"/>
      </w:pPr>
      <w:r>
        <w:t>“Yes, it’s my decision,” I emphasized, asserting my dominance in the situation, then t</w:t>
      </w:r>
      <w:r>
        <w:t>urned back to the middle-aged woman who had come in unannounced and flashed her a quick smile.</w:t>
      </w:r>
    </w:p>
    <w:p w:rsidR="00FD64B4" w:rsidRDefault="00CB0854">
      <w:pPr>
        <w:ind w:left="-5" w:right="16"/>
      </w:pPr>
      <w:r>
        <w:t>The woman moved as if to grab my arm, perhaps hoping to plead with me, but I didn’t give her a chance, swiftly guiding her out the door and waving her off as I s</w:t>
      </w:r>
      <w:r>
        <w:t>hut it behind her.</w:t>
      </w:r>
    </w:p>
    <w:p w:rsidR="00FD64B4" w:rsidRDefault="00CB0854">
      <w:pPr>
        <w:ind w:left="-5" w:right="16"/>
      </w:pPr>
      <w:r>
        <w:t xml:space="preserve">Everyone knows that in the world of lawyers, contacting me requires prior notice within office hours, providing a brief description of the case and the budget. Only then will I consider taking it on. It’s not as simple as walking in and </w:t>
      </w:r>
      <w:r>
        <w:t>expecting to chat.</w:t>
      </w:r>
    </w:p>
    <w:p w:rsidR="00FD64B4" w:rsidRDefault="00CB0854">
      <w:pPr>
        <w:ind w:left="-5" w:right="16"/>
      </w:pPr>
      <w:r>
        <w:t>Though, if a VIP were to walk in, someone who could afford the consultation fee, that would be a different story.</w:t>
      </w:r>
    </w:p>
    <w:p w:rsidR="00FD64B4" w:rsidRDefault="00CB0854">
      <w:pPr>
        <w:ind w:left="-5" w:right="16"/>
      </w:pPr>
      <w:r>
        <w:t>The office was silent again, but it felt oddly uncomfortable. I had been used to working alone, but now there was a woman h</w:t>
      </w:r>
      <w:r>
        <w:t>ere, one who, despite being quiet enough to be pleasing, still irritated me.</w:t>
      </w:r>
    </w:p>
    <w:p w:rsidR="00FD64B4" w:rsidRDefault="00CB0854">
      <w:pPr>
        <w:ind w:left="-5" w:right="16"/>
      </w:pPr>
      <w:r>
        <w:t>I sat back at my desk and continued working.</w:t>
      </w:r>
    </w:p>
    <w:p w:rsidR="00FD64B4" w:rsidRDefault="00CB0854">
      <w:pPr>
        <w:ind w:left="-5" w:right="16"/>
      </w:pPr>
      <w:r>
        <w:t>Typically, lawyers specialize in different types of cases. If I claimed to be an expert in everything, it would be a lie. Even with my</w:t>
      </w:r>
      <w:r>
        <w:t xml:space="preserve"> ability to stop time, I can’t take on every case without proper consideration.</w:t>
      </w:r>
    </w:p>
    <w:p w:rsidR="00FD64B4" w:rsidRDefault="00CB0854">
      <w:pPr>
        <w:ind w:left="-5" w:right="16"/>
      </w:pPr>
      <w:r>
        <w:t>When I was an assistant, my senior lawyer was Prach. Yes, him. He always had inheritance cases or divorce suits piling up, mixed with some debt cases here and there. I, being a</w:t>
      </w:r>
      <w:r>
        <w:t xml:space="preserve"> person who had learned to deal with legal matters, was often bored with these types of cases.</w:t>
      </w:r>
    </w:p>
    <w:p w:rsidR="00FD64B4" w:rsidRDefault="00CB0854">
      <w:pPr>
        <w:ind w:left="-5" w:right="16"/>
      </w:pPr>
      <w:r>
        <w:t>When I passed the bar exam, I started with smaller cases, like divorce suits or custody disputes.</w:t>
      </w:r>
    </w:p>
    <w:p w:rsidR="00FD64B4" w:rsidRDefault="00CB0854">
      <w:pPr>
        <w:ind w:left="-5" w:right="16"/>
      </w:pPr>
      <w:r>
        <w:t xml:space="preserve">As I gained a reputation, I received calls from companies for </w:t>
      </w:r>
      <w:r>
        <w:t>civil litigation, and I had my fair share of fame – though not the good kind, especially after I took on a criminal case for a male celebrity who was accused of assaulting a friend.</w:t>
      </w:r>
    </w:p>
    <w:p w:rsidR="00FD64B4" w:rsidRDefault="00CB0854">
      <w:pPr>
        <w:ind w:left="-5" w:right="16"/>
      </w:pPr>
      <w:r>
        <w:t>Yeah, I got the charges dropped. That’s why I received so much hate online</w:t>
      </w:r>
      <w:r>
        <w:t>.</w:t>
      </w:r>
    </w:p>
    <w:p w:rsidR="00FD64B4" w:rsidRDefault="00CB0854">
      <w:pPr>
        <w:ind w:left="-5" w:right="16"/>
      </w:pPr>
      <w:r>
        <w:t>But the point I’m making is, during my first year of work, my BMW that my mother had gifted me for my birthday was vandalized right in front of the office. The tires were slashed, and the car was covered in vulgar messages. This happened because I had ta</w:t>
      </w:r>
      <w:r>
        <w:t>ken on a case involving a wife seeking a divorce from her hot-tempered husband, and he retaliated.</w:t>
      </w:r>
    </w:p>
    <w:p w:rsidR="00FD64B4" w:rsidRDefault="00CB0854">
      <w:pPr>
        <w:ind w:left="-5" w:right="16"/>
      </w:pPr>
      <w:r>
        <w:t>I was humiliated in front of a crowd of onlookers, but of course, I later requested the CCTV footage and sued the person who did it for damages.</w:t>
      </w:r>
    </w:p>
    <w:p w:rsidR="00FD64B4" w:rsidRDefault="00CB0854">
      <w:pPr>
        <w:ind w:left="-5" w:right="16"/>
      </w:pPr>
      <w:r>
        <w:t>And now, it’</w:t>
      </w:r>
      <w:r>
        <w:t>s the same story. I need to make sure the person responsible learns their lesson.</w:t>
      </w:r>
    </w:p>
    <w:p w:rsidR="00FD64B4" w:rsidRDefault="00CB0854">
      <w:pPr>
        <w:ind w:left="-5" w:right="16"/>
      </w:pPr>
      <w:r>
        <w:t>My brand-new Mustang, bought with my own money for the first time, was also vandalized. It wasn’t hard to figure out who did it; it was the same opponent from the recent case</w:t>
      </w:r>
      <w:r>
        <w:t>, someone who had borrowed a motorcycle and had the audacity to spray paint my car while wearing a helmet to hide his face.</w:t>
      </w:r>
    </w:p>
    <w:p w:rsidR="00FD64B4" w:rsidRDefault="00CB0854">
      <w:pPr>
        <w:ind w:left="-5" w:right="16"/>
      </w:pPr>
      <w:r>
        <w:t>He thought he was clever, but he wasn’t.</w:t>
      </w:r>
    </w:p>
    <w:p w:rsidR="00FD64B4" w:rsidRDefault="00CB0854">
      <w:pPr>
        <w:ind w:left="-5" w:right="16"/>
      </w:pPr>
      <w:r>
        <w:t xml:space="preserve">The nearby surveillance cameras didn’t catch his face, but the police can still trace it </w:t>
      </w:r>
      <w:r>
        <w:t>back to him. In the end, the motorcycle owner will be a witness.</w:t>
      </w:r>
    </w:p>
    <w:p w:rsidR="00FD64B4" w:rsidRDefault="00CB0854">
      <w:pPr>
        <w:ind w:left="-5" w:right="16"/>
      </w:pPr>
      <w:r>
        <w:t>Also, he was so careless that he left the spray cans in the trash, making it easy for me to track him down through fingerprints.</w:t>
      </w:r>
    </w:p>
    <w:p w:rsidR="00FD64B4" w:rsidRDefault="00CB0854">
      <w:pPr>
        <w:ind w:left="-5" w:right="16"/>
      </w:pPr>
      <w:r>
        <w:t>Once I confirmed the details of the CCTV footage, I hung up th</w:t>
      </w:r>
      <w:r>
        <w:t>e phone in a better mood, humming a tune without thinking.</w:t>
      </w:r>
    </w:p>
    <w:p w:rsidR="00FD64B4" w:rsidRDefault="00CB0854">
      <w:pPr>
        <w:ind w:left="-5" w:right="16"/>
      </w:pPr>
      <w:r>
        <w:t>But then, I suddenly remembered I wasn’t in my usual office anymore.</w:t>
      </w:r>
    </w:p>
    <w:p w:rsidR="00FD64B4" w:rsidRDefault="00CB0854">
      <w:pPr>
        <w:ind w:left="-5" w:right="16"/>
      </w:pPr>
      <w:r>
        <w:t>I turned to my left, where Maan Mek’s desk was. She didn’t look up from her laptop, her face as impassive as always, and I hoped</w:t>
      </w:r>
      <w:r>
        <w:t xml:space="preserve"> she didn’t hear me humming the first verse of </w:t>
      </w:r>
      <w:r>
        <w:rPr>
          <w:rStyle w:val="Policepardfaut"/>
          <w:b/>
        </w:rPr>
        <w:t>Havana</w:t>
      </w:r>
      <w:r>
        <w:t xml:space="preserve"> earlier.</w:t>
      </w:r>
    </w:p>
    <w:p w:rsidR="00FD64B4" w:rsidRDefault="00CB0854">
      <w:pPr>
        <w:ind w:left="-5" w:right="16"/>
      </w:pPr>
      <w:r>
        <w:t>Just then, her phone vibrated—not a call, but a message. Maan Mek glanced at it before stopping her typing.</w:t>
      </w:r>
    </w:p>
    <w:p w:rsidR="00FD64B4" w:rsidRDefault="00CB0854">
      <w:pPr>
        <w:ind w:left="-5" w:right="16"/>
      </w:pPr>
      <w:r>
        <w:t>“I’m going downstairs to grab something,” she said.</w:t>
      </w:r>
    </w:p>
    <w:p w:rsidR="00FD64B4" w:rsidRDefault="00CB0854">
      <w:pPr>
        <w:ind w:left="-5" w:right="16"/>
      </w:pPr>
      <w:r>
        <w:t>I guessed it was a delivery. I sh</w:t>
      </w:r>
      <w:r>
        <w:t>rugged and replied, “Go ahead.”</w:t>
      </w:r>
    </w:p>
    <w:p w:rsidR="00FD64B4" w:rsidRDefault="00CB0854">
      <w:pPr>
        <w:ind w:left="-5" w:right="16"/>
      </w:pPr>
      <w:r>
        <w:t>She stood up, grabbed her phone and her Louis Vuitton bag, which I recognized as costing nearly fifty thousand baht. I raised an eyebrow—how does an assistant, especially one like her, afford such an expensive bag?</w:t>
      </w:r>
    </w:p>
    <w:p w:rsidR="00FD64B4" w:rsidRDefault="00CB0854">
      <w:pPr>
        <w:ind w:left="-5" w:right="16"/>
      </w:pPr>
      <w:r>
        <w:t>I tried n</w:t>
      </w:r>
      <w:r>
        <w:t>ot to think too much about it, knowing it wasn’t any of my business, and focused back on my laptop.</w:t>
      </w:r>
    </w:p>
    <w:p w:rsidR="00FD64B4" w:rsidRDefault="00CB0854">
      <w:pPr>
        <w:ind w:left="-5" w:right="16"/>
      </w:pPr>
      <w:r>
        <w:t>She returned shortly after with a sunflower.</w:t>
      </w:r>
    </w:p>
    <w:p w:rsidR="00FD64B4" w:rsidRDefault="00CB0854">
      <w:pPr>
        <w:ind w:left="-5" w:right="16"/>
      </w:pPr>
      <w:r>
        <w:t>I pretended not to care, but I couldn’t help watching her every move. After all, this was my office.</w:t>
      </w:r>
    </w:p>
    <w:p w:rsidR="00FD64B4" w:rsidRDefault="00CB0854">
      <w:pPr>
        <w:ind w:left="-5" w:right="16"/>
      </w:pPr>
      <w:r>
        <w:t>The sunlig</w:t>
      </w:r>
      <w:r>
        <w:t>ht streaming through the window illuminated her as she carefully arranged the flowers in a vase on her desk. The delicate movements almost made her seem like a different person—a perfect image.</w:t>
      </w:r>
    </w:p>
    <w:p w:rsidR="00FD64B4" w:rsidRDefault="00CB0854">
      <w:pPr>
        <w:ind w:left="-5" w:right="16"/>
      </w:pPr>
      <w:r>
        <w:t>For a brief moment, I forgot that I disliked her. I found myse</w:t>
      </w:r>
      <w:r>
        <w:t>lf lost in her actions, realizing that sometimes, even the most beautiful things can look even better with the right context.</w:t>
      </w:r>
    </w:p>
    <w:p w:rsidR="00FD64B4" w:rsidRDefault="00CB0854">
      <w:pPr>
        <w:ind w:left="-5" w:right="16"/>
      </w:pPr>
      <w:r>
        <w:t>But then, it struck me—had I just used my time-stopping ability... to admire her with flowers?</w:t>
      </w:r>
    </w:p>
    <w:p w:rsidR="00FD64B4" w:rsidRDefault="00CB0854">
      <w:pPr>
        <w:ind w:left="-5" w:right="16"/>
      </w:pPr>
      <w:r>
        <w:t>I quickly snapped out of it, mental</w:t>
      </w:r>
      <w:r>
        <w:t>ly scolding myself. I had no reason to justify it. Still, I couldn't help but feel that observing someone, even if they’re an enemy, wasn't such an odd thing.</w:t>
      </w:r>
    </w:p>
    <w:p w:rsidR="00FD64B4" w:rsidRDefault="00CB0854">
      <w:pPr>
        <w:ind w:left="-5" w:right="16"/>
      </w:pPr>
      <w:r>
        <w:t>I narrowed my eyes, deciding that I would start checking her desk for any mess. If I found someth</w:t>
      </w:r>
      <w:r>
        <w:t>ing, I could use it as an excuse to report it to Prach, hoping he would make her work in a different room.</w:t>
      </w:r>
    </w:p>
    <w:p w:rsidR="00FD64B4" w:rsidRDefault="00CB0854">
      <w:pPr>
        <w:ind w:left="-5" w:right="16"/>
      </w:pPr>
      <w:r>
        <w:t>I was really getting annoyed with Maan Mek.</w:t>
      </w:r>
    </w:p>
    <w:p w:rsidR="00FD64B4" w:rsidRDefault="00CB0854">
      <w:pPr>
        <w:ind w:left="-5" w:right="16"/>
      </w:pPr>
      <w:r>
        <w:t>Believe me, I was more fascinated by the beauty of the flowers than by the person.</w:t>
      </w:r>
    </w:p>
    <w:p w:rsidR="00FD64B4" w:rsidRDefault="00CB0854">
      <w:pPr>
        <w:pStyle w:val="Titre1"/>
        <w:pageBreakBefore/>
        <w:ind w:left="58" w:right="48"/>
      </w:pPr>
      <w:r>
        <w:t xml:space="preserve">Chapter 4: </w:t>
      </w:r>
      <w:r>
        <w:t>ᴛ</w:t>
      </w:r>
      <w:r>
        <w:t>ʜ</w:t>
      </w:r>
      <w:r>
        <w:t>ᴇ</w:t>
      </w:r>
      <w:r>
        <w:t xml:space="preserve"> </w:t>
      </w:r>
      <w:r>
        <w:t>ᴡᴀ</w:t>
      </w:r>
      <w:r>
        <w:t>ʏ</w:t>
      </w:r>
      <w:r>
        <w:t xml:space="preserve"> </w:t>
      </w:r>
      <w:r>
        <w:t>ʜ</w:t>
      </w:r>
      <w:r>
        <w:t>ᴏᴍ</w:t>
      </w:r>
      <w:r>
        <w:t>ᴇ</w:t>
      </w:r>
      <w:r>
        <w:t xml:space="preserve"> </w:t>
      </w:r>
      <w:r>
        <w:t>ᴏꜰ</w:t>
      </w:r>
      <w:r>
        <w:t xml:space="preserve"> </w:t>
      </w:r>
      <w:r>
        <w:t>ᴛ</w:t>
      </w:r>
      <w:r>
        <w:t>ʜ</w:t>
      </w:r>
      <w:r>
        <w:t>ᴇ</w:t>
      </w:r>
      <w:r>
        <w:t xml:space="preserve"> </w:t>
      </w:r>
      <w:r>
        <w:t>ᴀꜱꜱ</w:t>
      </w:r>
      <w:r>
        <w:t>ɪꜱ</w:t>
      </w:r>
      <w:r>
        <w:t>ᴛᴀ</w:t>
      </w:r>
      <w:r>
        <w:t>ɴ</w:t>
      </w:r>
      <w:r>
        <w:t>ᴛ</w:t>
      </w:r>
      <w:r>
        <w:t xml:space="preserve"> </w:t>
      </w:r>
      <w:r>
        <w:t>ʟ</w:t>
      </w:r>
      <w:r>
        <w:t>ᴀᴡ</w:t>
      </w:r>
      <w:r>
        <w:t>ʏ</w:t>
      </w:r>
      <w:r>
        <w:t>ᴇ</w:t>
      </w:r>
      <w:r>
        <w:t>ʀ</w:t>
      </w:r>
    </w:p>
    <w:p w:rsidR="00FD64B4" w:rsidRDefault="00CB0854">
      <w:pPr>
        <w:ind w:left="-5" w:right="16"/>
      </w:pPr>
      <w:r>
        <w:t>It had been exactly a week since the assistant had started, and overall, things had become much more convenient.</w:t>
      </w:r>
    </w:p>
    <w:p w:rsidR="00FD64B4" w:rsidRDefault="00CB0854">
      <w:pPr>
        <w:ind w:left="-5" w:right="16"/>
      </w:pPr>
      <w:r>
        <w:t>Maan Mek was the one who typed up drafts for lawsuits, contracts, and other documents. She also contacted various age</w:t>
      </w:r>
      <w:r>
        <w:t xml:space="preserve">ncies, which was something I dreaded doing the most. She even fetched the decrees when I asked, always managing to find them accurately without needing to repeat myself because she made quick notes in her personal notebook. She bought the coffee just as I </w:t>
      </w:r>
      <w:r>
        <w:t>liked it. She worked without missing a beat, almost like an AI.</w:t>
      </w:r>
    </w:p>
    <w:p w:rsidR="00FD64B4" w:rsidRDefault="00CB0854">
      <w:pPr>
        <w:ind w:left="-5" w:right="16"/>
      </w:pPr>
      <w:r>
        <w:t>Because of that, I still tried to find something to criticize her for. I am sure I'd find it soon.</w:t>
      </w:r>
    </w:p>
    <w:p w:rsidR="00FD64B4" w:rsidRDefault="00CB0854">
      <w:pPr>
        <w:ind w:left="-5" w:right="16"/>
      </w:pPr>
      <w:r>
        <w:t xml:space="preserve">At ten o'clock on a hot day, I sat in Prach's office, the biggest room in the firm. I didn’t </w:t>
      </w:r>
      <w:r>
        <w:t>have any important tasks to do, but suddenly, he called me in to have some chocolate cake, knowing it was my favorite.</w:t>
      </w:r>
    </w:p>
    <w:p w:rsidR="00FD64B4" w:rsidRDefault="00CB0854">
      <w:pPr>
        <w:ind w:left="-5" w:right="16"/>
      </w:pPr>
      <w:r>
        <w:t>When I heard it, I knew he had an agenda...</w:t>
      </w:r>
    </w:p>
    <w:p w:rsidR="00FD64B4" w:rsidRDefault="00CB0854">
      <w:pPr>
        <w:ind w:left="-5" w:right="16"/>
      </w:pPr>
      <w:r>
        <w:t xml:space="preserve">Prach, a middle-aged man with a youthful appearance, thanks to his regular beauty treatments </w:t>
      </w:r>
      <w:r>
        <w:t>with his wife, smiled broadly, as though he had diamonds in his hand.</w:t>
      </w:r>
    </w:p>
    <w:p w:rsidR="00FD64B4" w:rsidRDefault="00CB0854">
      <w:pPr>
        <w:ind w:left="-5" w:right="16"/>
      </w:pPr>
      <w:r>
        <w:t>"Mek really is good, right?"</w:t>
      </w:r>
    </w:p>
    <w:p w:rsidR="00FD64B4" w:rsidRDefault="00CB0854">
      <w:pPr>
        <w:ind w:left="-5" w:right="16"/>
      </w:pPr>
      <w:r>
        <w:t xml:space="preserve">I took a bite of the cake before shooting a glare at him from across the couch. The key thing was that he didn’t like anyone calling him </w:t>
      </w:r>
      <w:r>
        <w:rPr>
          <w:rStyle w:val="Policepardfaut"/>
          <w:b/>
        </w:rPr>
        <w:t>brother/phi</w:t>
      </w:r>
      <w:r>
        <w:t xml:space="preserve"> which </w:t>
      </w:r>
      <w:r>
        <w:t>was why I and everyone at the office called him by his first name or simply "Mr."</w:t>
      </w:r>
    </w:p>
    <w:p w:rsidR="00FD64B4" w:rsidRDefault="00CB0854">
      <w:pPr>
        <w:ind w:left="-5" w:right="16"/>
      </w:pPr>
      <w:r>
        <w:t>"Why do you think that, Prach?"</w:t>
      </w:r>
    </w:p>
    <w:p w:rsidR="00FD64B4" w:rsidRDefault="00CB0854">
      <w:pPr>
        <w:ind w:left="-5" w:right="16"/>
      </w:pPr>
      <w:r>
        <w:t>"Oh, well, if she wasn’t any good or had flaws, you’d have brought it up to me, right?"</w:t>
      </w:r>
    </w:p>
    <w:p w:rsidR="00FD64B4" w:rsidRDefault="00CB0854">
      <w:pPr>
        <w:ind w:left="-5" w:right="16"/>
      </w:pPr>
      <w:r>
        <w:t>I rolled my eyes, feeling bored. He could read me like</w:t>
      </w:r>
      <w:r>
        <w:t xml:space="preserve"> a book. "She's like a robot with one expression."</w:t>
      </w:r>
    </w:p>
    <w:p w:rsidR="00FD64B4" w:rsidRDefault="00CB0854">
      <w:pPr>
        <w:ind w:left="-5" w:right="16"/>
      </w:pPr>
      <w:r>
        <w:t>Prach laughed, leaning back on the couch, clearly at ease.</w:t>
      </w:r>
    </w:p>
    <w:p w:rsidR="00FD64B4" w:rsidRDefault="00CB0854">
      <w:pPr>
        <w:ind w:left="-5" w:right="16"/>
      </w:pPr>
      <w:r>
        <w:t>"Would that be your type, though?"</w:t>
      </w:r>
    </w:p>
    <w:p w:rsidR="00FD64B4" w:rsidRDefault="00CB0854">
      <w:pPr>
        <w:ind w:left="-5" w:right="16"/>
      </w:pPr>
      <w:r>
        <w:t>"Cough!"</w:t>
      </w:r>
    </w:p>
    <w:p w:rsidR="00FD64B4" w:rsidRDefault="00CB0854">
      <w:pPr>
        <w:ind w:left="-5" w:right="16"/>
      </w:pPr>
      <w:r>
        <w:t>"Hey, slow down!"</w:t>
      </w:r>
    </w:p>
    <w:p w:rsidR="00FD64B4" w:rsidRDefault="00CB0854">
      <w:pPr>
        <w:ind w:left="-5" w:right="16"/>
      </w:pPr>
      <w:r>
        <w:t>He quickly handed me a tissue when I suddenly choked, but it wasn’t the cake that ca</w:t>
      </w:r>
      <w:r>
        <w:t>used it—it was his words!</w:t>
      </w:r>
    </w:p>
    <w:p w:rsidR="00FD64B4" w:rsidRDefault="00CB0854">
      <w:pPr>
        <w:ind w:left="-5" w:right="16"/>
      </w:pPr>
      <w:r>
        <w:t>"What nonsense are you saying, Prach?"</w:t>
      </w:r>
    </w:p>
    <w:p w:rsidR="00FD64B4" w:rsidRDefault="00CB0854">
      <w:pPr>
        <w:ind w:left="-5" w:right="16"/>
      </w:pPr>
      <w:r>
        <w:t>"Did I say something wrong? Didn’t you tell me yourself that you like women who are like your older sister? I met your sister once at a public health event. She’s tall, reserved, speaks littl</w:t>
      </w:r>
      <w:r>
        <w:t>e, polite, and most importantly, very good at her job."</w:t>
      </w:r>
    </w:p>
    <w:p w:rsidR="00FD64B4" w:rsidRDefault="00CB0854">
      <w:pPr>
        <w:ind w:left="-5" w:right="16"/>
      </w:pPr>
      <w:r>
        <w:t>"Hmph! She’s nothing like my sister, Ran."</w:t>
      </w:r>
    </w:p>
    <w:p w:rsidR="00FD64B4" w:rsidRDefault="00CB0854">
      <w:pPr>
        <w:ind w:left="-5" w:right="16"/>
      </w:pPr>
      <w:r>
        <w:t>"Not like her? Fine, fine, no need to get so worked up."</w:t>
      </w:r>
    </w:p>
    <w:p w:rsidR="00FD64B4" w:rsidRDefault="00CB0854">
      <w:pPr>
        <w:ind w:left="-5" w:right="16"/>
      </w:pPr>
      <w:r>
        <w:t xml:space="preserve">My irritation boiled over, and my cheeks probably flushed red. I took another big bite of chocolate </w:t>
      </w:r>
      <w:r>
        <w:t>cake, chewing it angrily because I didn’t want to waste the deliciousness, before suddenly standing up, glaring at Prach.</w:t>
      </w:r>
    </w:p>
    <w:p w:rsidR="00FD64B4" w:rsidRDefault="00CB0854">
      <w:pPr>
        <w:ind w:left="-5" w:right="16"/>
      </w:pPr>
      <w:r>
        <w:t>"I’m going back to my office."</w:t>
      </w:r>
    </w:p>
    <w:p w:rsidR="00FD64B4" w:rsidRDefault="00CB0854">
      <w:pPr>
        <w:ind w:left="-5" w:right="16"/>
      </w:pPr>
      <w:r>
        <w:t>Prach opened his mouth as if to say something, but I raised my hand, signaling him to stop! I didn’t wa</w:t>
      </w:r>
      <w:r>
        <w:t>nt to talk anymore.</w:t>
      </w:r>
    </w:p>
    <w:p w:rsidR="00FD64B4" w:rsidRDefault="00CB0854">
      <w:pPr>
        <w:ind w:left="-5" w:right="16"/>
      </w:pPr>
      <w:r>
        <w:t>I stormed off, my heels clicking loudly as I walked, making sure everyone in the office knew I was upset. If anyone greeted me, I just shot them a sharp look and moved on, not caring about their mood.</w:t>
      </w:r>
    </w:p>
    <w:p w:rsidR="00FD64B4" w:rsidRDefault="00CB0854">
      <w:pPr>
        <w:ind w:left="-5" w:right="16"/>
      </w:pPr>
      <w:r>
        <w:t>Usually, when I get back to my offi</w:t>
      </w:r>
      <w:r>
        <w:t>ce, I’d go a bit wild since no one would see. But when I opened the door, I was immediately reminded of a more pressing truth—Maan Mek was standing by the printer in the corner, her face serene and calm as usual.</w:t>
      </w:r>
    </w:p>
    <w:p w:rsidR="00FD64B4" w:rsidRDefault="00CB0854">
      <w:pPr>
        <w:ind w:left="-5" w:right="16"/>
      </w:pPr>
      <w:r>
        <w:t>She glanced up at me, then quietly remarked</w:t>
      </w:r>
      <w:r>
        <w:t>, "Your cheeks..."</w:t>
      </w:r>
    </w:p>
    <w:p w:rsidR="00FD64B4" w:rsidRDefault="00CB0854">
      <w:pPr>
        <w:ind w:left="-5" w:right="16"/>
      </w:pPr>
      <w:r>
        <w:t>"So what if they're red? It's none of your business," I snapped back, sounding more confrontational than I intended. However...</w:t>
      </w:r>
    </w:p>
    <w:p w:rsidR="00FD64B4" w:rsidRDefault="00CB0854">
      <w:pPr>
        <w:ind w:left="-5" w:right="16"/>
      </w:pPr>
      <w:r>
        <w:t>"No, I meant they’re stained."</w:t>
      </w:r>
    </w:p>
    <w:p w:rsidR="00FD64B4" w:rsidRDefault="00CB0854">
      <w:pPr>
        <w:ind w:left="-5" w:right="16"/>
      </w:pPr>
      <w:r>
        <w:t>"......"</w:t>
      </w:r>
    </w:p>
    <w:p w:rsidR="00FD64B4" w:rsidRDefault="00CB0854">
      <w:pPr>
        <w:ind w:left="-5" w:right="16"/>
      </w:pPr>
      <w:r>
        <w:t>"Probably chocolate," she added before turning back to her work.</w:t>
      </w:r>
    </w:p>
    <w:p w:rsidR="00FD64B4" w:rsidRDefault="00CB0854">
      <w:pPr>
        <w:ind w:left="-5" w:right="16"/>
      </w:pPr>
      <w:r>
        <w:t>I st</w:t>
      </w:r>
      <w:r>
        <w:t>ood there, frozen at the door, feeling incredibly embarrassed. Darn it! My impulsive words had made me look bad in an instant. I couldn’t help but feel jealous of my sister, who had the ability to turn back time. But, after going through so much and meetin</w:t>
      </w:r>
      <w:r>
        <w:t>g so many types of people, I quickly regained my composure and put on a face of indifference.</w:t>
      </w:r>
    </w:p>
    <w:p w:rsidR="00FD64B4" w:rsidRDefault="00CB0854">
      <w:pPr>
        <w:ind w:left="-5" w:right="16"/>
      </w:pPr>
      <w:r>
        <w:t>I walked over to my desk and turned on my laptop, which had been in sleep mode.</w:t>
      </w:r>
    </w:p>
    <w:p w:rsidR="00FD64B4" w:rsidRDefault="00CB0854">
      <w:pPr>
        <w:ind w:left="-5" w:right="16"/>
      </w:pPr>
      <w:r>
        <w:t>Out of the corner of my eye, I glanced at my assistant, thinking to myself, She do</w:t>
      </w:r>
      <w:r>
        <w:t>esn’t resemble my sister, Karan, in any way at all. I fumed silently... or at least, that’s what I told myself.</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0" w:line="256" w:lineRule="auto"/>
        <w:ind w:left="0" w:firstLine="0"/>
        <w:jc w:val="center"/>
      </w:pPr>
      <w:r>
        <w:rPr>
          <w:rStyle w:val="Policepardfaut"/>
          <w:b/>
        </w:rPr>
        <w:t>POV : NARRATOR</w:t>
      </w:r>
    </w:p>
    <w:p w:rsidR="00FD64B4" w:rsidRDefault="00CB0854">
      <w:pPr>
        <w:spacing w:after="249" w:line="256" w:lineRule="auto"/>
        <w:ind w:left="0" w:firstLine="0"/>
        <w:jc w:val="center"/>
      </w:pPr>
      <w:r>
        <w:rPr>
          <w:rStyle w:val="Policepardfaut"/>
          <w:b/>
        </w:rPr>
        <w:t xml:space="preserve"> </w:t>
      </w:r>
    </w:p>
    <w:p w:rsidR="00FD64B4" w:rsidRDefault="00CB0854">
      <w:pPr>
        <w:ind w:left="-5" w:right="16"/>
      </w:pPr>
      <w:r>
        <w:t xml:space="preserve">Before this, Maan Mek had worked as a prosecutor. After her regular office hours, she would drive back to her </w:t>
      </w:r>
      <w:r>
        <w:t>condo, which was far away, taking about forty minutes through the traffic. By the time she reached home, it was usually dark. If she didn’t grab a quick bite nearby, she’d often order something via an app.</w:t>
      </w:r>
    </w:p>
    <w:p w:rsidR="00FD64B4" w:rsidRDefault="00CB0854">
      <w:pPr>
        <w:ind w:left="-5" w:right="16"/>
      </w:pPr>
      <w:r>
        <w:t>But after resigning and becoming an assistant lawy</w:t>
      </w:r>
      <w:r>
        <w:t>er at Prach’s office, her commute became much easier. The office was closer to her condo and even near a subway station.</w:t>
      </w:r>
    </w:p>
    <w:p w:rsidR="00FD64B4" w:rsidRDefault="00CB0854">
      <w:pPr>
        <w:ind w:left="-5" w:right="16"/>
      </w:pPr>
      <w:r>
        <w:t xml:space="preserve">So now, instead of driving her expensive Jaguar, which cost over thirteen million, Maan Mek opted to use public transportation for her </w:t>
      </w:r>
      <w:r>
        <w:t>daily commute. It was more convenient and saved her from wasting fuel.</w:t>
      </w:r>
    </w:p>
    <w:p w:rsidR="00FD64B4" w:rsidRDefault="00CB0854">
      <w:pPr>
        <w:ind w:left="-5" w:right="16"/>
      </w:pPr>
      <w:r>
        <w:t>Today was Thursday, exactly one week since she started the new job. Everything was running as usual, except Mai Tree seemed to be assigning her more tasks.</w:t>
      </w:r>
    </w:p>
    <w:p w:rsidR="00FD64B4" w:rsidRDefault="00CB0854">
      <w:pPr>
        <w:ind w:left="-5" w:right="16"/>
      </w:pPr>
      <w:r>
        <w:t>Maan Mek left the office just</w:t>
      </w:r>
      <w:r>
        <w:t xml:space="preserve"> before five in the evening, stopped at a Japanese restaurant for dinner, then took the subway to her station, close to her home.</w:t>
      </w:r>
    </w:p>
    <w:p w:rsidR="00FD64B4" w:rsidRDefault="00CB0854">
      <w:pPr>
        <w:spacing w:after="0"/>
        <w:ind w:left="-5" w:right="16"/>
      </w:pPr>
      <w:r>
        <w:t xml:space="preserve">However, her phone buzzed with an incoming call from someone she couldn’t afford to miss. She picked up, but before she could </w:t>
      </w:r>
      <w:r>
        <w:t>say anything, a deep voice on the other end gave her instructions to meet that evening.</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So, at exactly 9 PM, Maan Mek found herself at a grand mansion on a 16rai plot of land in the outskirts of town.</w:t>
      </w:r>
    </w:p>
    <w:p w:rsidR="00FD64B4" w:rsidRDefault="00CB0854">
      <w:pPr>
        <w:ind w:left="-5" w:right="16"/>
      </w:pPr>
      <w:r>
        <w:t>The woman, standing at over 176 cm tall, step</w:t>
      </w:r>
      <w:r>
        <w:t>ped out of her Jaguar, which had taken her over an hour to drive. A man quickly approached to take the keys and drive it into the garage. However, the assistant lawyer, with her usual calm expression and unreadable eyes, simply said while walking past him:</w:t>
      </w:r>
    </w:p>
    <w:p w:rsidR="00FD64B4" w:rsidRDefault="00CB0854">
      <w:pPr>
        <w:ind w:left="-5" w:right="16"/>
      </w:pPr>
      <w:r>
        <w:t>"I’m not staying overnight."</w:t>
      </w:r>
    </w:p>
    <w:p w:rsidR="00FD64B4" w:rsidRDefault="00CB0854">
      <w:pPr>
        <w:ind w:left="-5" w:right="16"/>
      </w:pPr>
      <w:r>
        <w:t>The sound of black leather loafers clicking sharply against the floor echoed down the grand hallway of the mansion, all the way to the dining room.</w:t>
      </w:r>
    </w:p>
    <w:p w:rsidR="00FD64B4" w:rsidRDefault="00CB0854">
      <w:pPr>
        <w:ind w:left="-5" w:right="16"/>
      </w:pPr>
      <w:r>
        <w:t xml:space="preserve">Upon entering, she found a middle-aged man sitting at the head of the long </w:t>
      </w:r>
      <w:r>
        <w:t>table, slicing pork chops with a scowl on his face. He exuded the demeanor of a businessman, though his sharp suit had been discarded, leaving only a disheveled gray shirt untucked from his trousers, and a loosened tie. The scent of alcohol lingered heavil</w:t>
      </w:r>
      <w:r>
        <w:t>y around hee as she walked closer.</w:t>
      </w:r>
    </w:p>
    <w:p w:rsidR="00FD64B4" w:rsidRDefault="00CB0854">
      <w:pPr>
        <w:ind w:left="-5" w:right="16"/>
      </w:pPr>
      <w:r>
        <w:t>In the corner of the room, two subordinates stood quietly, their gaze focused elsewhere, yet fully aware of the situation unfolding.</w:t>
      </w:r>
    </w:p>
    <w:p w:rsidR="00FD64B4" w:rsidRDefault="00CB0854">
      <w:pPr>
        <w:ind w:left="-5" w:right="16"/>
      </w:pPr>
      <w:r>
        <w:t>Maan Mek raised her hand in a respectful gesture toward her benefactor, but before she c</w:t>
      </w:r>
      <w:r>
        <w:t>ould speak, a loud crash rang out.</w:t>
      </w:r>
    </w:p>
    <w:p w:rsidR="00FD64B4" w:rsidRDefault="00CB0854">
      <w:pPr>
        <w:ind w:left="-5" w:right="16"/>
      </w:pPr>
      <w:r>
        <w:t>Thanin, in a fit of rage, had thrown the plate of food to the floor without a second thought. His frustration, built up since earlier in the day after hearing the news about his niece’s job transfer, had festered since he</w:t>
      </w:r>
      <w:r>
        <w:t xml:space="preserve"> was at the office. But as the company president, he had kept his anger in check until now.</w:t>
      </w:r>
    </w:p>
    <w:p w:rsidR="00FD64B4" w:rsidRDefault="00CB0854">
      <w:pPr>
        <w:ind w:left="-5" w:right="16"/>
      </w:pPr>
      <w:r>
        <w:t>"Did you quit being a prosecutor just to challenge me?"</w:t>
      </w:r>
    </w:p>
    <w:p w:rsidR="00FD64B4" w:rsidRDefault="00CB0854">
      <w:pPr>
        <w:ind w:left="-5" w:right="16"/>
      </w:pPr>
      <w:r>
        <w:t xml:space="preserve">His words seemed like a question, but his face was tight with anger, and his tone harsh. The two bodyguards </w:t>
      </w:r>
      <w:r>
        <w:t>standing nearby glanced at each other, accustomed to the violent outbursts and broken things that often accompanied Thanin’s fury. Maan Mek, too, had grown used to this behavior; her uncle’s temper had been a constant in her life. She remained calm, her ex</w:t>
      </w:r>
      <w:r>
        <w:t>pression unchanged.</w:t>
      </w:r>
    </w:p>
    <w:p w:rsidR="00FD64B4" w:rsidRDefault="00CB0854">
      <w:pPr>
        <w:ind w:left="-5" w:right="16"/>
      </w:pPr>
      <w:r>
        <w:t>"I left because of many factors."</w:t>
      </w:r>
    </w:p>
    <w:p w:rsidR="00FD64B4" w:rsidRDefault="00CB0854">
      <w:pPr>
        <w:ind w:left="-5" w:right="16"/>
      </w:pPr>
      <w:r>
        <w:t>He raised an eyebrow, his face flushed either from anger or the alcohol. "What factors?"</w:t>
      </w:r>
    </w:p>
    <w:p w:rsidR="00FD64B4" w:rsidRDefault="00CB0854">
      <w:pPr>
        <w:ind w:left="-5" w:right="16"/>
      </w:pPr>
      <w:r>
        <w:t>Maan Mek closed her eyes for a moment, suppressing her conflicting emotions. Thanin had initially intended for he</w:t>
      </w:r>
      <w:r>
        <w:t>r to complete her law degree and work in the legal system to support the dark business dealings he was involved in.</w:t>
      </w:r>
    </w:p>
    <w:p w:rsidR="00FD64B4" w:rsidRDefault="00CB0854">
      <w:pPr>
        <w:ind w:left="-5" w:right="16"/>
      </w:pPr>
      <w:r>
        <w:t xml:space="preserve">However, Maan Mek had never agreed with his plans. She had never voiced her objections, but a month ago, when he sent a message telling her </w:t>
      </w:r>
      <w:r>
        <w:t>to prepare for the big exam next year to become a judge, she made up her mind that she wouldn’t follow that path.</w:t>
      </w:r>
    </w:p>
    <w:p w:rsidR="00FD64B4" w:rsidRDefault="00CB0854">
      <w:pPr>
        <w:ind w:left="-5" w:right="16"/>
      </w:pPr>
      <w:r>
        <w:t>"For me, the position of a judge holds too much honor to be biased."</w:t>
      </w:r>
    </w:p>
    <w:p w:rsidR="00FD64B4" w:rsidRDefault="00CB0854">
      <w:pPr>
        <w:ind w:left="-5" w:right="16"/>
      </w:pPr>
      <w:r>
        <w:t>Thanin paused at her answer, then stood up and moved toward her, his teet</w:t>
      </w:r>
      <w:r>
        <w:t>h clenched as he glared.</w:t>
      </w:r>
    </w:p>
    <w:p w:rsidR="00FD64B4" w:rsidRDefault="00CB0854">
      <w:pPr>
        <w:ind w:left="-5" w:right="16"/>
      </w:pPr>
      <w:r>
        <w:t>"I didn’t send you to law school to have you believe in it."</w:t>
      </w:r>
    </w:p>
    <w:p w:rsidR="00FD64B4" w:rsidRDefault="00CB0854">
      <w:pPr>
        <w:ind w:left="-5" w:right="16"/>
      </w:pPr>
      <w:r>
        <w:t>"But I don’t want to live outside the law like you, uncle."</w:t>
      </w:r>
    </w:p>
    <w:p w:rsidR="00FD64B4" w:rsidRDefault="00CB0854">
      <w:pPr>
        <w:spacing w:after="267" w:line="247" w:lineRule="auto"/>
        <w:ind w:left="-5" w:right="38"/>
      </w:pPr>
      <w:r>
        <w:rPr>
          <w:rStyle w:val="Policepardfaut"/>
          <w:b/>
          <w:i/>
        </w:rPr>
        <w:t>SLAP!</w:t>
      </w:r>
    </w:p>
    <w:p w:rsidR="00FD64B4" w:rsidRDefault="00CB0854">
      <w:pPr>
        <w:ind w:left="-5" w:right="16"/>
      </w:pPr>
      <w:r>
        <w:t xml:space="preserve">The words had barely left her mouth when his heavy hand struck her face, leaving a red mark where his </w:t>
      </w:r>
      <w:r>
        <w:t>palm had landed.</w:t>
      </w:r>
    </w:p>
    <w:p w:rsidR="00FD64B4" w:rsidRDefault="00CB0854">
      <w:pPr>
        <w:ind w:left="-5" w:right="16"/>
      </w:pPr>
      <w:r>
        <w:t>Thanin, his anger now boiling over, snapped at her.</w:t>
      </w:r>
    </w:p>
    <w:p w:rsidR="00FD64B4" w:rsidRDefault="00CB0854">
      <w:pPr>
        <w:ind w:left="-5" w:right="16"/>
      </w:pPr>
      <w:r>
        <w:t>"Are you out of your mind? I have a son who wants to take over, but if I had to choose, I would choose you over him. What you said just now was beyond foolish!"</w:t>
      </w:r>
    </w:p>
    <w:p w:rsidR="00FD64B4" w:rsidRDefault="00CB0854">
      <w:pPr>
        <w:ind w:left="-5" w:right="16"/>
      </w:pPr>
      <w:r>
        <w:t xml:space="preserve">"Either way, I’ve left to </w:t>
      </w:r>
      <w:r>
        <w:t>become a lawyer. There’s nothing you can change about that."</w:t>
      </w:r>
    </w:p>
    <w:p w:rsidR="00FD64B4" w:rsidRDefault="00CB0854">
      <w:pPr>
        <w:ind w:left="-5" w:right="16"/>
      </w:pPr>
      <w:r>
        <w:t>Thanin, struggling to contain his fury, tried to suppress the urge to strike her again. His jaw clenched as he turned to kick the chair she had been sitting in, sending it sliding across the room</w:t>
      </w:r>
      <w:r>
        <w:t>.</w:t>
      </w:r>
    </w:p>
    <w:p w:rsidR="00FD64B4" w:rsidRDefault="00CB0854">
      <w:pPr>
        <w:ind w:left="-5" w:right="16"/>
      </w:pPr>
      <w:r>
        <w:t>His voice, still laced with rage, rang out as he pointed at her.</w:t>
      </w:r>
    </w:p>
    <w:p w:rsidR="00FD64B4" w:rsidRDefault="00CB0854">
      <w:pPr>
        <w:ind w:left="-5" w:right="16"/>
      </w:pPr>
      <w:r>
        <w:t>"The rare condition you have, it makes you a perfect gem, to our family. So if you appreciate the kindness I’ve shown you, don’t make any more stupid decisions."</w:t>
      </w:r>
    </w:p>
    <w:p w:rsidR="00FD64B4" w:rsidRDefault="00CB0854">
      <w:pPr>
        <w:ind w:left="-5" w:right="16"/>
      </w:pPr>
      <w:r>
        <w:t>Silence could mean many thi</w:t>
      </w:r>
      <w:r>
        <w:t>ngs. Sometimes, it meant agreement. Other times, it meant no promises.</w:t>
      </w:r>
    </w:p>
    <w:p w:rsidR="00FD64B4" w:rsidRDefault="00CB0854">
      <w:pPr>
        <w:ind w:left="-5" w:right="16"/>
      </w:pPr>
      <w:r>
        <w:t>Thanin had raised Maan Mek since she was a child, recognizing her extraordinary abilities, and he had meticulously planned her life for her.</w:t>
      </w:r>
    </w:p>
    <w:p w:rsidR="00FD64B4" w:rsidRDefault="00CB0854">
      <w:pPr>
        <w:ind w:left="-5" w:right="16"/>
      </w:pPr>
      <w:r>
        <w:t>Naturally, he could predict her behavior, an</w:t>
      </w:r>
      <w:r>
        <w:t>d so he turned to one of the bodyguards standing in the corner of the room and ordered him to bring someone to the dining room.</w:t>
      </w:r>
    </w:p>
    <w:p w:rsidR="00FD64B4" w:rsidRDefault="00CB0854">
      <w:pPr>
        <w:ind w:left="-5" w:right="16"/>
      </w:pPr>
      <w:r>
        <w:t xml:space="preserve">A few minutes later, enough time for Thanin to vent his frustrations at Maan Mek, a man, beaten and battered with visible signs </w:t>
      </w:r>
      <w:r>
        <w:t>of torture, was shoved to his knees in front of her.</w:t>
      </w:r>
    </w:p>
    <w:p w:rsidR="00FD64B4" w:rsidRDefault="00CB0854">
      <w:pPr>
        <w:ind w:left="-5" w:right="16"/>
      </w:pPr>
      <w:r>
        <w:t xml:space="preserve">Maan Mek wasn’t surprised. This was a familiar sight in her family. On the outside, he presented himself as philanthropists and respectable businessmen, but behind the scenes, he is entrenched in the </w:t>
      </w:r>
      <w:r>
        <w:t>darkest of dealings.</w:t>
      </w:r>
    </w:p>
    <w:p w:rsidR="00FD64B4" w:rsidRDefault="00CB0854">
      <w:pPr>
        <w:ind w:left="-5" w:right="16"/>
      </w:pPr>
      <w:r>
        <w:t>She glanced down at the man, whose blood trickled from his lips and head. His unsteady kneeling indicated that his life was hanging by a thread. She guessed he was likely a traitor who had just been caught.</w:t>
      </w:r>
    </w:p>
    <w:p w:rsidR="00FD64B4" w:rsidRDefault="00CB0854">
      <w:pPr>
        <w:ind w:left="-5" w:right="16"/>
      </w:pPr>
      <w:r>
        <w:t>Thanin pulled out his favori</w:t>
      </w:r>
      <w:r>
        <w:t>te silver-handled weapon, the one he had used to take many lives, and with deliberate precision, he loaded the revolver. This wasn’t a game of Russian Roulette; this was no gamble. He filled the chambers and spun the cylinder before handing it to Maan Mek.</w:t>
      </w:r>
    </w:p>
    <w:p w:rsidR="00FD64B4" w:rsidRDefault="00CB0854">
      <w:pPr>
        <w:ind w:left="-5" w:right="16"/>
      </w:pPr>
      <w:r>
        <w:t>She had held this gun before—since her teenage years, when she was trained to shoot at targets placed behind the mansion. It didn’t faze her. She took the gun confidently, her grip steady and precise.</w:t>
      </w:r>
    </w:p>
    <w:p w:rsidR="00FD64B4" w:rsidRDefault="00CB0854">
      <w:pPr>
        <w:ind w:left="-5" w:right="16"/>
      </w:pPr>
      <w:r>
        <w:t>Thanin, unusually calm, lit a cigarette and blew smoke</w:t>
      </w:r>
      <w:r>
        <w:t xml:space="preserve"> into the air, then made his final, clear demand.</w:t>
      </w:r>
    </w:p>
    <w:p w:rsidR="00FD64B4" w:rsidRDefault="00CB0854">
      <w:pPr>
        <w:spacing w:after="254" w:line="256" w:lineRule="auto"/>
        <w:ind w:left="-5"/>
      </w:pPr>
      <w:r>
        <w:rPr>
          <w:rStyle w:val="Policepardfaut"/>
          <w:b/>
        </w:rPr>
        <w:t>"Shoot him in the head or I'll trade your right arm for him."</w:t>
      </w:r>
    </w:p>
    <w:p w:rsidR="00FD64B4" w:rsidRDefault="00CB0854">
      <w:pPr>
        <w:pageBreakBefore/>
        <w:spacing w:after="595" w:line="247" w:lineRule="auto"/>
        <w:ind w:left="58" w:right="48"/>
        <w:jc w:val="center"/>
        <w:rPr>
          <w:b/>
          <w:sz w:val="60"/>
        </w:rPr>
      </w:pPr>
      <w:r>
        <w:rPr>
          <w:b/>
          <w:sz w:val="60"/>
        </w:rPr>
        <w:t xml:space="preserve">Chapter 5: </w:t>
      </w:r>
      <w:r>
        <w:rPr>
          <w:b/>
          <w:sz w:val="60"/>
        </w:rPr>
        <w:t>ᴡ</w:t>
      </w:r>
      <w:r>
        <w:rPr>
          <w:b/>
          <w:sz w:val="60"/>
        </w:rPr>
        <w:t>ʜ</w:t>
      </w:r>
      <w:r>
        <w:rPr>
          <w:b/>
          <w:sz w:val="60"/>
        </w:rPr>
        <w:t>ᴏ</w:t>
      </w:r>
      <w:r>
        <w:rPr>
          <w:b/>
          <w:sz w:val="60"/>
        </w:rPr>
        <w:t xml:space="preserve"> </w:t>
      </w:r>
      <w:r>
        <w:rPr>
          <w:b/>
          <w:sz w:val="60"/>
        </w:rPr>
        <w:t>ᴡᴏᴜ</w:t>
      </w:r>
      <w:r>
        <w:rPr>
          <w:b/>
          <w:sz w:val="60"/>
        </w:rPr>
        <w:t>ʟ</w:t>
      </w:r>
      <w:r>
        <w:rPr>
          <w:b/>
          <w:sz w:val="60"/>
        </w:rPr>
        <w:t>ᴅ</w:t>
      </w:r>
      <w:r>
        <w:rPr>
          <w:b/>
          <w:sz w:val="60"/>
        </w:rPr>
        <w:t xml:space="preserve"> ꜱ</w:t>
      </w:r>
      <w:r>
        <w:rPr>
          <w:b/>
          <w:sz w:val="60"/>
        </w:rPr>
        <w:t>ᴏꜰᴛᴇ</w:t>
      </w:r>
      <w:r>
        <w:rPr>
          <w:b/>
          <w:sz w:val="60"/>
        </w:rPr>
        <w:t>ɴ</w:t>
      </w:r>
      <w:r>
        <w:rPr>
          <w:b/>
          <w:sz w:val="60"/>
        </w:rPr>
        <w:t xml:space="preserve"> </w:t>
      </w:r>
      <w:r>
        <w:rPr>
          <w:b/>
          <w:sz w:val="60"/>
        </w:rPr>
        <w:t>ᴛ</w:t>
      </w:r>
      <w:r>
        <w:rPr>
          <w:b/>
          <w:sz w:val="60"/>
        </w:rPr>
        <w:t>ʜ</w:t>
      </w:r>
      <w:r>
        <w:rPr>
          <w:b/>
          <w:sz w:val="60"/>
        </w:rPr>
        <w:t>ᴇ</w:t>
      </w:r>
      <w:r>
        <w:rPr>
          <w:b/>
          <w:sz w:val="60"/>
        </w:rPr>
        <w:t>ɪʀ</w:t>
      </w:r>
      <w:r>
        <w:rPr>
          <w:b/>
          <w:sz w:val="60"/>
        </w:rPr>
        <w:t xml:space="preserve"> </w:t>
      </w:r>
      <w:r>
        <w:rPr>
          <w:b/>
          <w:sz w:val="60"/>
        </w:rPr>
        <w:t>ʜ</w:t>
      </w:r>
      <w:r>
        <w:rPr>
          <w:b/>
          <w:sz w:val="60"/>
        </w:rPr>
        <w:t>ᴇᴀ</w:t>
      </w:r>
      <w:r>
        <w:rPr>
          <w:b/>
          <w:sz w:val="60"/>
        </w:rPr>
        <w:t>ʀ</w:t>
      </w:r>
      <w:r>
        <w:rPr>
          <w:b/>
          <w:sz w:val="60"/>
        </w:rPr>
        <w:t>ᴛ</w:t>
      </w:r>
      <w:r>
        <w:rPr>
          <w:b/>
          <w:sz w:val="60"/>
        </w:rPr>
        <w:t>?</w:t>
      </w:r>
    </w:p>
    <w:p w:rsidR="00FD64B4" w:rsidRDefault="00CB0854">
      <w:pPr>
        <w:pStyle w:val="Titre2"/>
        <w:spacing w:after="242"/>
        <w:ind w:right="1"/>
      </w:pPr>
      <w:r>
        <w:t>POV : MAI TREE</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I’m too good person to couldn't ignore it, no matter how much I dislike that person</w:t>
      </w:r>
      <w:r>
        <w:t>m</w:t>
      </w:r>
    </w:p>
    <w:p w:rsidR="00FD64B4" w:rsidRDefault="00CB0854">
      <w:pPr>
        <w:ind w:left="-5" w:right="16"/>
      </w:pPr>
      <w:r>
        <w:t>“Your arm’s broken?”</w:t>
      </w:r>
    </w:p>
    <w:p w:rsidR="00FD64B4" w:rsidRDefault="00CB0854">
      <w:pPr>
        <w:ind w:left="-5" w:right="16"/>
      </w:pPr>
      <w:r>
        <w:t>I asked when I saw the cold-faced assistant lawyer show up for work with her right arm in a cast and held in a sling. She glanced at me for only a second before looking back down at her laptop, using her left hand to open it, and rep</w:t>
      </w:r>
      <w:r>
        <w:t>lied in that same flat tone, as if it wasn’t a big deal.</w:t>
      </w:r>
    </w:p>
    <w:p w:rsidR="00FD64B4" w:rsidRDefault="00CB0854">
      <w:pPr>
        <w:ind w:left="-5" w:right="16"/>
      </w:pPr>
      <w:r>
        <w:t>“Accident on the way home yesterday.”</w:t>
      </w:r>
    </w:p>
    <w:p w:rsidR="00FD64B4" w:rsidRDefault="00CB0854">
      <w:pPr>
        <w:ind w:left="-5" w:right="16"/>
      </w:pPr>
      <w:r>
        <w:t>Huh?</w:t>
      </w:r>
    </w:p>
    <w:p w:rsidR="00FD64B4" w:rsidRDefault="00CB0854">
      <w:pPr>
        <w:ind w:left="-5" w:right="16"/>
      </w:pPr>
      <w:r>
        <w:t>I felt uneasy, almost restless in my seat, because she didn’t even bother to explain what kind of accident had happened.</w:t>
      </w:r>
    </w:p>
    <w:p w:rsidR="00FD64B4" w:rsidRDefault="00CB0854">
      <w:pPr>
        <w:ind w:left="-5" w:right="16"/>
      </w:pPr>
      <w:r>
        <w:t xml:space="preserve">Did someone push her on the train? </w:t>
      </w:r>
      <w:r>
        <w:t>Was she walking on the sidewalk when a reckless motorbike hit her?</w:t>
      </w:r>
    </w:p>
    <w:p w:rsidR="00FD64B4" w:rsidRDefault="00CB0854">
      <w:pPr>
        <w:ind w:left="-5" w:right="16"/>
      </w:pPr>
      <w:r>
        <w:t>Did a flower pot fall on her?</w:t>
      </w:r>
    </w:p>
    <w:p w:rsidR="00FD64B4" w:rsidRDefault="00CB0854">
      <w:pPr>
        <w:ind w:left="-5" w:right="16"/>
      </w:pPr>
      <w:r>
        <w:t>What kind of accident could it be?</w:t>
      </w:r>
    </w:p>
    <w:p w:rsidR="00FD64B4" w:rsidRDefault="00CB0854">
      <w:pPr>
        <w:spacing w:after="0"/>
        <w:ind w:left="-5" w:right="16"/>
      </w:pPr>
      <w:r>
        <w:t xml:space="preserve">It was a mystery I wanted to solve, especially since I was her boss, but I didn’t want to lose face by asking directly. The </w:t>
      </w:r>
      <w:r>
        <w:t>best approach was to wait and ask Natcha. She’d probably seen it as soon as she walked in and would have already figured it out.</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By lunchtime, just before heading out to meet a client, I casually asked our receptionist about it. But even Natc</w:t>
      </w:r>
      <w:r>
        <w:t>ha didn’t know. She said Maan Mek only mentioned an accident on her way back to the condo, which was no different from what she'd told me.</w:t>
      </w:r>
    </w:p>
    <w:p w:rsidR="00FD64B4" w:rsidRDefault="00CB0854">
      <w:pPr>
        <w:ind w:left="-5" w:right="16"/>
      </w:pPr>
      <w:r>
        <w:t>I rolled my eyes as I drove my newly-painted Mustang out of the secondfloor parking garage of our office. The playlis</w:t>
      </w:r>
      <w:r>
        <w:t xml:space="preserve">t connected to my streaming app was playing </w:t>
      </w:r>
      <w:r>
        <w:rPr>
          <w:rStyle w:val="Policepardfaut"/>
          <w:b/>
        </w:rPr>
        <w:t>Sunflower</w:t>
      </w:r>
      <w:r>
        <w:t xml:space="preserve"> by </w:t>
      </w:r>
      <w:r>
        <w:rPr>
          <w:rStyle w:val="Policepardfaut"/>
          <w:i/>
        </w:rPr>
        <w:t>Post Malone &amp; Swae Lee</w:t>
      </w:r>
      <w:r>
        <w:t>.</w:t>
      </w:r>
    </w:p>
    <w:p w:rsidR="00FD64B4" w:rsidRDefault="00CB0854">
      <w:pPr>
        <w:ind w:left="-5" w:right="16"/>
      </w:pPr>
      <w:r>
        <w:t>Suddenly, I thought about the sunflower on Maan Mek’s desk. She had brought it in this morning with her left hand, the one still functioning normally.</w:t>
      </w:r>
    </w:p>
    <w:p w:rsidR="00FD64B4" w:rsidRDefault="00CB0854">
      <w:pPr>
        <w:ind w:left="-5" w:right="16"/>
      </w:pPr>
      <w:r>
        <w:t>It probably came from th</w:t>
      </w:r>
      <w:r>
        <w:t>at flower shop about five hundred meters down from the office building.</w:t>
      </w:r>
    </w:p>
    <w:p w:rsidR="00FD64B4" w:rsidRDefault="00CB0854">
      <w:pPr>
        <w:ind w:left="-5" w:right="16"/>
      </w:pPr>
      <w:r>
        <w:t>What makes a person need a sunflower right in front of them every day, carefully arranging it in a vase with such tenderness each morning this past week?</w:t>
      </w:r>
    </w:p>
    <w:p w:rsidR="00FD64B4" w:rsidRDefault="00CB0854">
      <w:pPr>
        <w:ind w:left="-5" w:right="16"/>
      </w:pPr>
      <w:r>
        <w:t>I couldn’t think of any reason</w:t>
      </w:r>
      <w:r>
        <w:t xml:space="preserve"> why Maan Mek would do it, whether it was just a personal fondness or tied to a special memory.</w:t>
      </w:r>
    </w:p>
    <w:p w:rsidR="00FD64B4" w:rsidRDefault="00CB0854">
      <w:pPr>
        <w:ind w:left="-5" w:right="16"/>
      </w:pPr>
      <w:r>
        <w:t>It was frustrating. How could she be my assistant but still be so mysterious, keeping all her emotions hidden behind that emotionless face and flat voice?</w:t>
      </w:r>
    </w:p>
    <w:p w:rsidR="00FD64B4" w:rsidRDefault="00CB0854">
      <w:pPr>
        <w:ind w:left="-5" w:right="16"/>
      </w:pPr>
      <w:r>
        <w:t xml:space="preserve">She </w:t>
      </w:r>
      <w:r>
        <w:t>teared down my pride reputation as a perceptive lawyer, and yet she seemed completely oblivious, like it wasn’t worth acknowledging at all.</w:t>
      </w:r>
    </w:p>
    <w:p w:rsidR="00FD64B4" w:rsidRDefault="00CB0854">
      <w:pPr>
        <w:ind w:left="-5" w:right="16"/>
      </w:pPr>
      <w:r>
        <w:t>Urgh!</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Maybe it was just me, but any meal tied to work never tasted as good as it should. And today was no diffe</w:t>
      </w:r>
      <w:r>
        <w:t>rent.</w:t>
      </w:r>
    </w:p>
    <w:p w:rsidR="00FD64B4" w:rsidRDefault="00CB0854">
      <w:pPr>
        <w:ind w:left="-5" w:right="16"/>
      </w:pPr>
      <w:r>
        <w:t>The river prawns and pineapple fried rice on the menu looked so mouthwatering as I drove for an hour to the restaurant. But when it was served between me and the female client, and she started recounting her story, I lost my appetite right away.</w:t>
      </w:r>
    </w:p>
    <w:p w:rsidR="00FD64B4" w:rsidRDefault="00CB0854">
      <w:pPr>
        <w:ind w:left="-5" w:right="16"/>
      </w:pPr>
      <w:r>
        <w:t>Norm</w:t>
      </w:r>
      <w:r>
        <w:t>ally, I’d insist on a formal meeting in the office. But since this wealthy client had requested a lunch meeting to discuss her case, I agreed, offering my most charming business smile while processing her tale in my head.</w:t>
      </w:r>
    </w:p>
    <w:p w:rsidR="00FD64B4" w:rsidRDefault="00CB0854">
      <w:pPr>
        <w:ind w:left="-5" w:right="16"/>
      </w:pPr>
      <w:r>
        <w:t>Her name is Prao.</w:t>
      </w:r>
    </w:p>
    <w:p w:rsidR="00FD64B4" w:rsidRDefault="00CB0854">
      <w:pPr>
        <w:ind w:left="-5" w:right="16"/>
      </w:pPr>
      <w:r>
        <w:t>At thirty, she w</w:t>
      </w:r>
      <w:r>
        <w:t>as the owner of a cosmetics brand that had become wildly popular on social media thanks to a young actor with a massive teen fanbase serving as her brand ambassador. But now she had four major problems.</w:t>
      </w:r>
    </w:p>
    <w:p w:rsidR="00FD64B4" w:rsidRDefault="00CB0854">
      <w:pPr>
        <w:ind w:left="-5" w:right="16"/>
      </w:pPr>
      <w:r>
        <w:t>First, her boyfriend was that very popular, and their</w:t>
      </w:r>
      <w:r>
        <w:t xml:space="preserve"> relationship had to be kept under wraps because his agency had forbidden him from dating during his first two years under contract. But, of course, rules are made to be broken. After working together once, they had fallen for each other and shared a steam</w:t>
      </w:r>
      <w:r>
        <w:t>y night.</w:t>
      </w:r>
    </w:p>
    <w:p w:rsidR="00FD64B4" w:rsidRDefault="00CB0854">
      <w:pPr>
        <w:ind w:left="-5" w:right="16"/>
      </w:pPr>
      <w:r>
        <w:t>Second, their secret was revealed. Frequent dates led to sightings and, eventually, pictures leaked on social media. Rumors spread that she had seduced him with money, controlling him with her power as a brand owner.</w:t>
      </w:r>
    </w:p>
    <w:p w:rsidR="00FD64B4" w:rsidRDefault="00CB0854">
      <w:pPr>
        <w:ind w:left="-5" w:right="16"/>
      </w:pPr>
      <w:r>
        <w:t xml:space="preserve">Instead of defending her, he </w:t>
      </w:r>
      <w:r>
        <w:t>stayed silent, doing nothing to refute the false claims. When she brought up the idea of breaking up, he would start treating her sweetly again, clearly using her both for his career and her wealth.</w:t>
      </w:r>
    </w:p>
    <w:p w:rsidR="00FD64B4" w:rsidRDefault="00CB0854">
      <w:pPr>
        <w:ind w:left="-5" w:right="16"/>
      </w:pPr>
      <w:r>
        <w:t>Third, she put up with the toxic relationship until, afte</w:t>
      </w:r>
      <w:r>
        <w:t>r a few months, his true nature began to show. He had a fiery temper, and during one argument, he got physical. The first time she let it slide, but after that, it only got worse. His frustration over losing popularity to a rising star in the agency led hi</w:t>
      </w:r>
      <w:r>
        <w:t>m to vent his anger on her more often.</w:t>
      </w:r>
    </w:p>
    <w:p w:rsidR="00FD64B4" w:rsidRDefault="00CB0854">
      <w:pPr>
        <w:ind w:left="-5" w:right="16"/>
      </w:pPr>
      <w:r>
        <w:t>And fourth, she ran him over with her car.</w:t>
      </w:r>
    </w:p>
    <w:p w:rsidR="00FD64B4" w:rsidRDefault="00CB0854">
      <w:pPr>
        <w:ind w:left="-5" w:right="16"/>
      </w:pPr>
      <w:r>
        <w:t>Our advantage was that there were no security cameras in the area.</w:t>
      </w:r>
    </w:p>
    <w:p w:rsidR="00FD64B4" w:rsidRDefault="00CB0854">
      <w:pPr>
        <w:ind w:left="-5" w:right="16"/>
      </w:pPr>
      <w:r>
        <w:t xml:space="preserve">The downside was that there were two witnesses. One was the parking lot security guard who claimed to have </w:t>
      </w:r>
      <w:r>
        <w:t>heard the actor shouting before the collision, and the other was a passerby who saw the entire incident and even captured a short video clip.</w:t>
      </w:r>
    </w:p>
    <w:p w:rsidR="00FD64B4" w:rsidRDefault="00CB0854">
      <w:pPr>
        <w:ind w:left="-5" w:right="16"/>
      </w:pPr>
      <w:r>
        <w:t>Prao’s hands shook as she finished her story.</w:t>
      </w:r>
    </w:p>
    <w:p w:rsidR="00FD64B4" w:rsidRDefault="00CB0854">
      <w:pPr>
        <w:ind w:left="-5" w:right="16"/>
      </w:pPr>
      <w:r>
        <w:t>“I still can’t believe… that I actually did something like that."</w:t>
      </w:r>
    </w:p>
    <w:p w:rsidR="00FD64B4" w:rsidRDefault="00CB0854">
      <w:pPr>
        <w:ind w:left="-5" w:right="16"/>
      </w:pPr>
      <w:r>
        <w:t xml:space="preserve">I </w:t>
      </w:r>
      <w:r>
        <w:t>remained silent, thinking about whether I should take this case. Here was a woman with enough money to pay whatever I asked, someone who had been publicly blamed while, in reality, she was a victim of abuse.</w:t>
      </w:r>
    </w:p>
    <w:p w:rsidR="00FD64B4" w:rsidRDefault="00CB0854">
      <w:pPr>
        <w:ind w:left="-5" w:right="16"/>
      </w:pPr>
      <w:r>
        <w:t xml:space="preserve">In the end, she’d snapped under the pressure of </w:t>
      </w:r>
      <w:r>
        <w:t>both physical and mental abuse.</w:t>
      </w:r>
    </w:p>
    <w:p w:rsidR="00FD64B4" w:rsidRDefault="00CB0854">
      <w:pPr>
        <w:ind w:left="-5" w:right="16"/>
      </w:pPr>
      <w:r>
        <w:t>Satisfied with my conclusion, I spoke up.</w:t>
      </w:r>
    </w:p>
    <w:p w:rsidR="00FD64B4" w:rsidRDefault="00CB0854">
      <w:pPr>
        <w:ind w:left="-5" w:right="16"/>
      </w:pPr>
      <w:r>
        <w:t>“Well, if you don’t believe you did it, then just convince yourself that you didn’t. I’ll take it from there.”</w:t>
      </w:r>
    </w:p>
    <w:p w:rsidR="00FD64B4" w:rsidRDefault="00CB0854">
      <w:pPr>
        <w:ind w:left="-5" w:right="16"/>
      </w:pPr>
      <w:r>
        <w:t>“Wait… what do you mean?”</w:t>
      </w:r>
    </w:p>
    <w:p w:rsidR="00FD64B4" w:rsidRDefault="00CB0854">
      <w:pPr>
        <w:ind w:left="-5" w:right="16"/>
      </w:pPr>
      <w:r>
        <w:t>“Was the scene of the accident at his condo o</w:t>
      </w:r>
      <w:r>
        <w:t>r yours?”</w:t>
      </w:r>
    </w:p>
    <w:p w:rsidR="00FD64B4" w:rsidRDefault="00CB0854">
      <w:pPr>
        <w:ind w:left="-5" w:right="16"/>
      </w:pPr>
      <w:r>
        <w:t>“His.”</w:t>
      </w:r>
    </w:p>
    <w:p w:rsidR="00FD64B4" w:rsidRDefault="00CB0854">
      <w:pPr>
        <w:ind w:left="-5" w:right="16"/>
      </w:pPr>
      <w:r>
        <w:t>“Perfect. Then we’ll attack his reputation and discredit the witnesses.”</w:t>
      </w:r>
    </w:p>
    <w:p w:rsidR="00FD64B4" w:rsidRDefault="00CB0854">
      <w:pPr>
        <w:ind w:left="-5" w:right="16"/>
      </w:pPr>
      <w:r>
        <w:t>“His reputation? Discredit them? What are you talking about?”</w:t>
      </w:r>
    </w:p>
    <w:p w:rsidR="00FD64B4" w:rsidRDefault="00CB0854">
      <w:pPr>
        <w:spacing w:after="0"/>
        <w:ind w:left="-5" w:right="16"/>
      </w:pPr>
      <w:r>
        <w:t>“Nothing to worry about. I’ll handle it.” I tilted my head and gave her a sweet smile. “Let’s talk about</w:t>
      </w:r>
      <w:r>
        <w:t xml:space="preserve"> more important matters, like my fees for consultation and representation.”</w:t>
      </w:r>
    </w:p>
    <w:p w:rsidR="00FD64B4" w:rsidRDefault="00CB0854">
      <w:pPr>
        <w:spacing w:after="249"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267" w:line="247" w:lineRule="auto"/>
        <w:ind w:left="-5" w:right="38"/>
      </w:pPr>
      <w:r>
        <w:rPr>
          <w:rStyle w:val="Policepardfaut"/>
          <w:b/>
          <w:i/>
        </w:rPr>
        <w:t>2:30 PM</w:t>
      </w:r>
    </w:p>
    <w:p w:rsidR="00FD64B4" w:rsidRDefault="00CB0854">
      <w:pPr>
        <w:ind w:left="-5" w:right="16"/>
      </w:pPr>
      <w:r>
        <w:t>I returned to the office with a coffee in hand, casually asking Natcha if she’d found out more about Maan Mek’s accident. Even someone as notorious for gossip as she</w:t>
      </w:r>
      <w:r>
        <w:t xml:space="preserve"> was had to shake her head in frustration.</w:t>
      </w:r>
    </w:p>
    <w:p w:rsidR="00FD64B4" w:rsidRDefault="00CB0854">
      <w:pPr>
        <w:ind w:left="-5" w:right="16"/>
      </w:pPr>
      <w:r>
        <w:t>I stepped away from the reception desk, walking directly towards the office where a certain woman was probably sitting right now. If I had to guess, she was likely sitting up straight, working without missing a be</w:t>
      </w:r>
      <w:r>
        <w:t>at.</w:t>
      </w:r>
    </w:p>
    <w:p w:rsidR="00FD64B4" w:rsidRDefault="00CB0854">
      <w:pPr>
        <w:ind w:left="-5" w:right="16"/>
      </w:pPr>
      <w:r>
        <w:t>As expected.</w:t>
      </w:r>
    </w:p>
    <w:p w:rsidR="00FD64B4" w:rsidRDefault="00CB0854">
      <w:pPr>
        <w:ind w:left="-5" w:right="16"/>
      </w:pPr>
      <w:r>
        <w:t>I felt annoyed just looking at her. Even with a cast on her right hand, she still managed to type with her left as if it were no obstacle at all.</w:t>
      </w:r>
    </w:p>
    <w:p w:rsidR="00FD64B4" w:rsidRDefault="00CB0854">
      <w:pPr>
        <w:spacing w:after="200" w:line="290" w:lineRule="auto"/>
        <w:ind w:left="-5" w:right="126"/>
      </w:pPr>
      <w:r>
        <w:t xml:space="preserve">"I brought coffee," I said, unsure of what else to say, shrugging as I held up the cup for </w:t>
      </w:r>
      <w:r>
        <w:t xml:space="preserve">her to see. My tone was something like, </w:t>
      </w:r>
      <w:r>
        <w:rPr>
          <w:rStyle w:val="Policepardfaut"/>
          <w:i/>
        </w:rPr>
        <w:t xml:space="preserve">'I’m sparing you today, so I won’t bother you with any nitpicking work.' </w:t>
      </w:r>
      <w:r>
        <w:t>Maan Mek glanced up briefly and only responded, "Yes."</w:t>
      </w:r>
    </w:p>
    <w:p w:rsidR="00FD64B4" w:rsidRDefault="00CB0854">
      <w:pPr>
        <w:ind w:left="-5" w:right="16"/>
      </w:pPr>
      <w:r>
        <w:t>What exactly was I expecting from someone like her?</w:t>
      </w:r>
    </w:p>
    <w:p w:rsidR="00FD64B4" w:rsidRDefault="00CB0854">
      <w:pPr>
        <w:ind w:left="-5" w:right="16"/>
      </w:pPr>
      <w:r>
        <w:t>In the week we’ve been working toget</w:t>
      </w:r>
      <w:r>
        <w:t>her, I could practically count on one hand the number of sentences she’s said. Her expressionless face never showed any emotion, to the point where I almost thought she was a statue.</w:t>
      </w:r>
    </w:p>
    <w:p w:rsidR="00FD64B4" w:rsidRDefault="00CB0854">
      <w:pPr>
        <w:ind w:left="-5" w:right="16"/>
      </w:pPr>
      <w:r>
        <w:t>If I hadn’t secretly seen her swallow once, I might’ve believed she was a</w:t>
      </w:r>
      <w:r>
        <w:t xml:space="preserve"> robot.</w:t>
      </w:r>
    </w:p>
    <w:p w:rsidR="00FD64B4" w:rsidRDefault="00CB0854">
      <w:pPr>
        <w:ind w:left="-5" w:right="16"/>
      </w:pPr>
      <w:r>
        <w:t>Then there was her model-like walk—tall, straight-backed. Even when she jotted down notes from my instructions, she maintained this elegance.</w:t>
      </w:r>
    </w:p>
    <w:p w:rsidR="00FD64B4" w:rsidRDefault="00CB0854">
      <w:pPr>
        <w:ind w:left="-5" w:right="16"/>
      </w:pPr>
      <w:r>
        <w:t xml:space="preserve">During breaks, she’d cross her legs, and the faint but deep scent of her </w:t>
      </w:r>
      <w:r>
        <w:rPr>
          <w:rStyle w:val="Policepardfaut"/>
          <w:i/>
        </w:rPr>
        <w:t>Dior Addict Eau de Parfum</w:t>
      </w:r>
      <w:r>
        <w:t xml:space="preserve"> would l</w:t>
      </w:r>
      <w:r>
        <w:t>inger.</w:t>
      </w:r>
    </w:p>
    <w:p w:rsidR="00FD64B4" w:rsidRDefault="00CB0854">
      <w:pPr>
        <w:ind w:left="-5" w:right="16"/>
      </w:pPr>
      <w:r>
        <w:t>But... she didn’t look nearly as good in her prosecutor’s robe back when she argued in court as I did.</w:t>
      </w:r>
    </w:p>
    <w:p w:rsidR="00FD64B4" w:rsidRDefault="00CB0854">
      <w:pPr>
        <w:ind w:left="-5" w:right="16"/>
      </w:pPr>
      <w:r>
        <w:t>That’s a fact.</w:t>
      </w:r>
    </w:p>
    <w:p w:rsidR="00FD64B4" w:rsidRDefault="00CB0854">
      <w:pPr>
        <w:ind w:left="-5" w:right="16"/>
      </w:pPr>
      <w:r>
        <w:t>I swear, having this woman breathe the same air in my office drains my mental energy.</w:t>
      </w:r>
    </w:p>
    <w:p w:rsidR="00FD64B4" w:rsidRDefault="00CB0854">
      <w:pPr>
        <w:ind w:left="-5" w:right="16"/>
      </w:pPr>
      <w:r>
        <w:t>And today, she even showed up with that distr</w:t>
      </w:r>
      <w:r>
        <w:t>acting cast on her arm. How am I supposed to focus on reading the copyright contract drafts for a series adaptation sent over by a writer friend?</w:t>
      </w:r>
    </w:p>
    <w:p w:rsidR="00FD64B4" w:rsidRDefault="00CB0854">
      <w:pPr>
        <w:ind w:left="-5" w:right="16"/>
      </w:pPr>
      <w:r>
        <w:t>I know the root of my restlessness and how to fix it, but I was holding back from saying anything since she cl</w:t>
      </w:r>
      <w:r>
        <w:t>early wasn’t going to speak up.</w:t>
      </w:r>
    </w:p>
    <w:p w:rsidR="00FD64B4" w:rsidRDefault="00CB0854">
      <w:pPr>
        <w:ind w:left="-5" w:right="16"/>
      </w:pPr>
      <w:r>
        <w:t>But with only ten minutes left until the workday ended, I couldn't take the tension anymore. I turned to the woman, who was calmly writing with her left hand like some ambidextrous genius.</w:t>
      </w:r>
    </w:p>
    <w:p w:rsidR="00FD64B4" w:rsidRDefault="00CB0854">
      <w:pPr>
        <w:ind w:left="-5" w:right="16"/>
      </w:pPr>
      <w:r>
        <w:t>"You."</w:t>
      </w:r>
    </w:p>
    <w:p w:rsidR="00FD64B4" w:rsidRDefault="00CB0854">
      <w:pPr>
        <w:ind w:left="-5" w:right="16"/>
      </w:pPr>
      <w:r>
        <w:t>"Yes?"</w:t>
      </w:r>
    </w:p>
    <w:p w:rsidR="00FD64B4" w:rsidRDefault="00CB0854">
      <w:pPr>
        <w:ind w:left="-5" w:right="16"/>
      </w:pPr>
      <w:r>
        <w:t>She answered, finally</w:t>
      </w:r>
      <w:r>
        <w:t xml:space="preserve"> looking up to meet my eyes. Did she think she was some drama heroine? Urgh!</w:t>
      </w:r>
    </w:p>
    <w:p w:rsidR="00FD64B4" w:rsidRDefault="00CB0854">
      <w:pPr>
        <w:ind w:left="-5" w:right="16"/>
      </w:pPr>
      <w:r>
        <w:t>I shrugged. "You don’t have a car, so you take the train home, right? You’ll have to squeeze in with a lot of people. I just got my car back after paying extra to rush the repaint</w:t>
      </w:r>
      <w:r>
        <w:t xml:space="preserve"> job. I’m not in a hurry tonight, and since we finish work at the same time and our status is, well, like boss and assistant, it’d be faster for you to walk to the parking lot than to the station."</w:t>
      </w:r>
    </w:p>
    <w:p w:rsidR="00FD64B4" w:rsidRDefault="00CB0854">
      <w:pPr>
        <w:ind w:left="-5" w:right="16"/>
      </w:pPr>
      <w:r>
        <w:t>Maan Mek blinked once. "You mean you’ll take me back to my</w:t>
      </w:r>
      <w:r>
        <w:t xml:space="preserve"> condo, right, Ms. Mai Tree?"</w:t>
      </w:r>
    </w:p>
    <w:p w:rsidR="00FD64B4" w:rsidRDefault="00CB0854">
      <w:pPr>
        <w:ind w:left="-5" w:right="16"/>
      </w:pPr>
      <w:r>
        <w:t>"Yes. Interpret it however you want."</w:t>
      </w:r>
    </w:p>
    <w:p w:rsidR="00FD64B4" w:rsidRDefault="00CB0854">
      <w:pPr>
        <w:ind w:left="-5" w:right="16"/>
      </w:pPr>
      <w:r>
        <w:t>"Thank you, but I wouldn’t want to be a bother. I can manage as usual."</w:t>
      </w:r>
    </w:p>
    <w:p w:rsidR="00FD64B4" w:rsidRDefault="00CB0854">
      <w:pPr>
        <w:ind w:left="-5" w:right="16"/>
      </w:pPr>
      <w:r>
        <w:t>"Oh, I was just offering out of politeness," I mumbled, turning back to my screen.</w:t>
      </w:r>
    </w:p>
    <w:p w:rsidR="00FD64B4" w:rsidRDefault="00CB0854">
      <w:pPr>
        <w:ind w:left="-5" w:right="16"/>
      </w:pPr>
      <w:r>
        <w:t>But then I heard something—a quie</w:t>
      </w:r>
      <w:r>
        <w:t>t chuckle from someone’s throat. I immediately turned toward the source, Maan Mek. Strangely, her face was as expressionless as ever, as if nothing had happened. I frowned.</w:t>
      </w:r>
    </w:p>
    <w:p w:rsidR="00FD64B4" w:rsidRDefault="00CB0854">
      <w:pPr>
        <w:ind w:left="-5" w:right="16"/>
      </w:pPr>
      <w:r>
        <w:t>"What’s so funny?"</w:t>
      </w:r>
    </w:p>
    <w:p w:rsidR="00FD64B4" w:rsidRDefault="00CB0854">
      <w:pPr>
        <w:ind w:left="-5" w:right="16"/>
      </w:pPr>
      <w:r>
        <w:t xml:space="preserve">"Did I laugh?" Why wasn’t she look me in the eye this time? She </w:t>
      </w:r>
      <w:r>
        <w:t>simply concluded, "I don’t think so. Maybe you imagined it, Ms. Mai Tree."</w:t>
      </w:r>
    </w:p>
    <w:p w:rsidR="00FD64B4" w:rsidRDefault="00CB0854">
      <w:pPr>
        <w:ind w:left="-5" w:right="16"/>
      </w:pPr>
      <w:r>
        <w:t>"!?" I couldn’t help but gape at her self-answered question.</w:t>
      </w:r>
    </w:p>
    <w:p w:rsidR="00FD64B4" w:rsidRDefault="00CB0854">
      <w:pPr>
        <w:ind w:left="-5" w:right="16"/>
      </w:pPr>
      <w:r>
        <w:t>She didn’t seem to be teasing, but it felt like she was.</w:t>
      </w:r>
    </w:p>
    <w:p w:rsidR="00FD64B4" w:rsidRDefault="00CB0854">
      <w:pPr>
        <w:ind w:left="-5" w:right="16"/>
      </w:pPr>
      <w:r>
        <w:t xml:space="preserve">Unbelievable. Just minutes ago, I almost softened and </w:t>
      </w:r>
      <w:r>
        <w:t>considered driving her to her condo!</w:t>
      </w:r>
    </w:p>
    <w:p w:rsidR="00FD64B4" w:rsidRDefault="00CB0854">
      <w:pPr>
        <w:ind w:left="-5" w:right="16"/>
      </w:pPr>
      <w:r>
        <w:t>Well, in that case, I’ll play a little workplace prank on her, just like we’ve been distant ever since we first met two years ago.</w:t>
      </w:r>
    </w:p>
    <w:p w:rsidR="00FD64B4" w:rsidRDefault="00CB0854">
      <w:pPr>
        <w:ind w:left="-5" w:right="16"/>
      </w:pPr>
      <w:r>
        <w:t>"I’m assigning tomorrow’s tasks to you now, in case I don’t come to the office in the mo</w:t>
      </w:r>
      <w:r>
        <w:t>rning. That way, you can start early."</w:t>
      </w:r>
    </w:p>
    <w:p w:rsidR="00FD64B4" w:rsidRDefault="00CB0854">
      <w:pPr>
        <w:ind w:left="-5" w:right="16"/>
      </w:pPr>
      <w:r>
        <w:t>"Understood."</w:t>
      </w:r>
    </w:p>
    <w:p w:rsidR="00FD64B4" w:rsidRDefault="00CB0854">
      <w:pPr>
        <w:spacing w:after="249"/>
        <w:ind w:left="-5" w:right="16"/>
      </w:pPr>
      <w:r>
        <w:t>She stopped working on the documents and grabbed the familiar blue notebook she always carried, readying her left hand to write as if this were perfectly normal.</w:t>
      </w:r>
    </w:p>
    <w:p w:rsidR="00FD64B4" w:rsidRDefault="00CB0854">
      <w:pPr>
        <w:ind w:left="-5" w:right="16"/>
      </w:pPr>
      <w:r>
        <w:t>I smirked mischievously and rattled off e</w:t>
      </w:r>
      <w:r>
        <w:t>verything I could think of at lightning speed.</w:t>
      </w:r>
    </w:p>
    <w:p w:rsidR="00FD64B4" w:rsidRDefault="00CB0854">
      <w:pPr>
        <w:ind w:left="-5" w:right="16"/>
      </w:pPr>
      <w:r>
        <w:t xml:space="preserve">"Send an email to Mr. Lapat, the novelist, regarding the issues in the contract. Our side didn’t specify the end date for the adaptation rights, nor did we clarify the scope of the </w:t>
      </w:r>
      <w:r>
        <w:rPr>
          <w:rStyle w:val="Policepardfaut"/>
          <w:b/>
        </w:rPr>
        <w:t>special episodes</w:t>
      </w:r>
      <w:r>
        <w:t xml:space="preserve"> that may be</w:t>
      </w:r>
      <w:r>
        <w:t xml:space="preserve"> added later. We need to outline how much benefit we get from those. Then, print out the 26 screenshots I uploaded to the drive. They include chat logs and comments —circle the defamatory remarks about Mr. Nunt, the YouTuber. I’ve already listed the channe</w:t>
      </w:r>
      <w:r>
        <w:t>l names, initials, and key details about the drama in the drive. If he’s worried about not being able to sue the netizens, reassure him that we’ll either get an apology or some compensation. Oh, and at eleven, bring me a mocha like usual and place it on my</w:t>
      </w:r>
      <w:r>
        <w:t xml:space="preserve"> desk."</w:t>
      </w:r>
    </w:p>
    <w:p w:rsidR="00FD64B4" w:rsidRDefault="00CB0854">
      <w:pPr>
        <w:ind w:left="-5" w:right="16"/>
      </w:pPr>
      <w:r>
        <w:t xml:space="preserve">I waited for her to ask, </w:t>
      </w:r>
      <w:r>
        <w:rPr>
          <w:rStyle w:val="Policepardfaut"/>
          <w:i/>
        </w:rPr>
        <w:t>'Can you repeat that?'</w:t>
      </w:r>
      <w:r>
        <w:t xml:space="preserve">  but instead, Maan Mek only replied,</w:t>
      </w:r>
    </w:p>
    <w:p w:rsidR="00FD64B4" w:rsidRDefault="00CB0854">
      <w:pPr>
        <w:ind w:left="-5" w:right="16"/>
      </w:pPr>
      <w:r>
        <w:t>"Yes."</w:t>
      </w:r>
    </w:p>
    <w:p w:rsidR="00FD64B4" w:rsidRDefault="00CB0854">
      <w:pPr>
        <w:ind w:left="-5" w:right="16"/>
      </w:pPr>
      <w:r>
        <w:t>She made me cross my arms with a firm expression.</w:t>
      </w:r>
    </w:p>
    <w:p w:rsidR="00FD64B4" w:rsidRDefault="00CB0854">
      <w:pPr>
        <w:ind w:left="-5" w:right="16"/>
      </w:pPr>
      <w:r>
        <w:t>"Repeat what I asked you to do, word for word."</w:t>
      </w:r>
    </w:p>
    <w:p w:rsidR="00FD64B4" w:rsidRDefault="00CB0854">
      <w:pPr>
        <w:ind w:left="-5" w:right="16"/>
      </w:pPr>
      <w:r>
        <w:t>She glanced down at her dark blue notebook and began, "You</w:t>
      </w:r>
      <w:r>
        <w:t xml:space="preserve"> instructed me to send an email to Mr. Lapat, the novelist, about the issues with the contract. Our side didn’t specify the end date for the adaptation rights, nor did we clarify the scope of the 'special episodes' that may be added later. We need to outli</w:t>
      </w:r>
      <w:r>
        <w:t xml:space="preserve">ne how much benefit we get from those. Then, print out the 26 screenshots you uploaded to the drive. They include chat logs and comments—circle the defamatory remarks about Mr. Nunt, the YouTuber. You’ve already listed the channel names, initials, and key </w:t>
      </w:r>
      <w:r>
        <w:t>details about the drama in the drive. If he’s worried about not being able to sue the netizens, reassure him that we’ll either get an apology or some compensation. Oh, and at eleven, bring you a mocha like usual and place it on your desk." She tilted her h</w:t>
      </w:r>
      <w:r>
        <w:t>ead slightly as she met my gaze. "Is that correct?"</w:t>
      </w:r>
    </w:p>
    <w:p w:rsidR="00FD64B4" w:rsidRDefault="00CB0854">
      <w:pPr>
        <w:ind w:left="-5" w:right="16"/>
      </w:pPr>
      <w:r>
        <w:t>There’s no way. How could she have written all that down so quickly? I was sure I spoke fast enough to be in a rap competition.</w:t>
      </w:r>
    </w:p>
    <w:p w:rsidR="00FD64B4" w:rsidRDefault="00CB0854">
      <w:pPr>
        <w:ind w:left="-5" w:right="16"/>
      </w:pPr>
      <w:r>
        <w:t>And with her left hand, no less? Sure, she’s ambidextrous, but... is that ev</w:t>
      </w:r>
      <w:r>
        <w:t>en possible? Honestly, even with my dominant hand, I’m sure I should’ve heard her ask for a repeat.</w:t>
      </w:r>
    </w:p>
    <w:p w:rsidR="00FD64B4" w:rsidRDefault="00CB0854">
      <w:pPr>
        <w:ind w:left="-5" w:right="16"/>
      </w:pPr>
      <w:r>
        <w:t>I shook my head involuntarily. Everything was happening too fast. Time came to a standstill.</w:t>
      </w:r>
    </w:p>
    <w:p w:rsidR="00FD64B4" w:rsidRDefault="00CB0854">
      <w:pPr>
        <w:ind w:left="-5" w:right="16"/>
      </w:pPr>
      <w:r>
        <w:t xml:space="preserve">Ever since I was a kid, whenever I had doubts about something, </w:t>
      </w:r>
      <w:r>
        <w:t>I’d avoid showing my confusion or asking directly. Instead, I’d use my ability to control time to my advantage, because I hated losing face, like today.</w:t>
      </w:r>
    </w:p>
    <w:p w:rsidR="00FD64B4" w:rsidRDefault="00CB0854">
      <w:pPr>
        <w:ind w:left="-5" w:right="16"/>
      </w:pPr>
      <w:r>
        <w:t>I quickly stood and strode over to her desk, grabbing her notebook while the clock’s hands remained fro</w:t>
      </w:r>
      <w:r>
        <w:t>zen. I wanted to prove that her hand couldn’t possibly be as fast as her mouth.</w:t>
      </w:r>
    </w:p>
    <w:p w:rsidR="00FD64B4" w:rsidRDefault="00CB0854">
      <w:pPr>
        <w:ind w:left="-5" w:right="16"/>
      </w:pPr>
      <w:r>
        <w:t>But what I saw on the page left me speechless, in a world where time wasn’t moving.</w:t>
      </w:r>
    </w:p>
    <w:p w:rsidR="00FD64B4" w:rsidRDefault="00CB0854">
      <w:pPr>
        <w:ind w:left="-5" w:right="16"/>
      </w:pPr>
      <w:r>
        <w:t>I flipped through the pages rapidly, only to find that they were all the same.</w:t>
      </w:r>
    </w:p>
    <w:p w:rsidR="00FD64B4" w:rsidRDefault="00CB0854">
      <w:pPr>
        <w:ind w:left="-5" w:right="16"/>
      </w:pPr>
      <w:r>
        <w:t xml:space="preserve">The notebook </w:t>
      </w:r>
      <w:r>
        <w:t>was blank—devoid of any writing, save for a few scribbled doodles.</w:t>
      </w:r>
    </w:p>
    <w:p w:rsidR="00FD64B4" w:rsidRDefault="00CB0854">
      <w:pPr>
        <w:ind w:left="-5" w:right="16"/>
      </w:pPr>
      <w:r>
        <w:t>Maan Mek.</w:t>
      </w:r>
    </w:p>
    <w:p w:rsidR="00FD64B4" w:rsidRDefault="00CB0854">
      <w:pPr>
        <w:ind w:left="-5" w:right="16"/>
      </w:pPr>
      <w:r>
        <w:t>It wasn’t just a moment ago. She had never written anything in the notebook from the start.</w:t>
      </w:r>
    </w:p>
    <w:p w:rsidR="00FD64B4" w:rsidRDefault="00CB0854">
      <w:pPr>
        <w:ind w:left="-5" w:right="16"/>
      </w:pPr>
      <w:r>
        <w:t>Then how on earth did she remember everything so perfectly, reciting it back without mi</w:t>
      </w:r>
      <w:r>
        <w:t>ssing a single word?</w:t>
      </w:r>
    </w:p>
    <w:p w:rsidR="00FD64B4" w:rsidRDefault="00CB0854">
      <w:pPr>
        <w:ind w:left="-5" w:right="16"/>
      </w:pPr>
      <w:r>
        <w:t>No, the real question is: why bother pretending to take notes at all?</w:t>
      </w:r>
    </w:p>
    <w:p w:rsidR="00FD64B4" w:rsidRDefault="00CB0854">
      <w:pPr>
        <w:ind w:left="-5" w:right="16"/>
      </w:pPr>
      <w:r>
        <w:t>I stopped caring about the empty pages and slowly looked up at her calm, beautiful face—always devoid of emotion. It was then that something crucial clicked in my mi</w:t>
      </w:r>
      <w:r>
        <w:t>nd.</w:t>
      </w:r>
    </w:p>
    <w:p w:rsidR="00FD64B4" w:rsidRDefault="00CB0854">
      <w:pPr>
        <w:spacing w:after="13" w:line="247" w:lineRule="auto"/>
        <w:ind w:left="-5" w:right="38"/>
      </w:pPr>
      <w:r>
        <w:rPr>
          <w:rStyle w:val="Policepardfaut"/>
          <w:b/>
          <w:i/>
        </w:rPr>
        <w:t>This woman and her sunflower... they have too many mysteries.</w:t>
      </w:r>
    </w:p>
    <w:p w:rsidR="00FD64B4" w:rsidRDefault="00CB0854">
      <w:pPr>
        <w:pStyle w:val="Titre1"/>
        <w:pageBreakBefore/>
        <w:ind w:left="58" w:right="49"/>
      </w:pPr>
      <w:r>
        <w:t>Chapter 6: ꜱ</w:t>
      </w:r>
      <w:r>
        <w:t>ᴜ</w:t>
      </w:r>
      <w:r>
        <w:t>ʙ</w:t>
      </w:r>
      <w:r>
        <w:t>ᴛ</w:t>
      </w:r>
      <w:r>
        <w:t>ʟ</w:t>
      </w:r>
      <w:r>
        <w:t>ᴇᴛ</w:t>
      </w:r>
      <w:r>
        <w:t>ʏ</w:t>
      </w:r>
    </w:p>
    <w:p w:rsidR="00FD64B4" w:rsidRDefault="00CB0854">
      <w:pPr>
        <w:ind w:left="-5" w:right="16"/>
      </w:pPr>
      <w:r>
        <w:t xml:space="preserve">I should have sensed something was off two years ago. Despite being thoroughly prepared for that case—a man who had lashed out in anger at a teenager in the neighborhood </w:t>
      </w:r>
      <w:r>
        <w:t>due to a long-standing feud—I had crafted a defense linking the incident to self-defense, convinced that my arguments were sound and well-justified.</w:t>
      </w:r>
    </w:p>
    <w:p w:rsidR="00FD64B4" w:rsidRDefault="00CB0854">
      <w:pPr>
        <w:ind w:left="-5" w:right="16"/>
      </w:pPr>
      <w:r>
        <w:t>More importantly, I had discreetly manipulated a piece of ambiguous evidence. I stopped time, tampered with</w:t>
      </w:r>
      <w:r>
        <w:t xml:space="preserve"> it, and ensured it was dismissed—a subtle advantage for the defendant.</w:t>
      </w:r>
    </w:p>
    <w:p w:rsidR="00FD64B4" w:rsidRDefault="00CB0854">
      <w:pPr>
        <w:ind w:left="-5" w:right="16"/>
      </w:pPr>
      <w:r>
        <w:t>As long as time moves forward, the law must be followed. But when time stands still, surely, nothing is out of bounds, right?</w:t>
      </w:r>
    </w:p>
    <w:p w:rsidR="00FD64B4" w:rsidRDefault="00CB0854">
      <w:pPr>
        <w:ind w:left="-5" w:right="16"/>
      </w:pPr>
      <w:r>
        <w:t>However, Maan Mek was the prosecutor in that case.</w:t>
      </w:r>
    </w:p>
    <w:p w:rsidR="00FD64B4" w:rsidRDefault="00CB0854">
      <w:pPr>
        <w:ind w:left="-5" w:right="16"/>
      </w:pPr>
      <w:r>
        <w:t>She was</w:t>
      </w:r>
      <w:r>
        <w:t xml:space="preserve"> relentless, pushing to charge the defendant with attempted murder. She objected to my questioning countless times, systematically dismantling every theory I presented. With just a few remaining pieces of evidence, she won the case without a shred of doubt</w:t>
      </w:r>
      <w:r>
        <w:t>, tarnishing my once-proud reputation in an instant.</w:t>
      </w:r>
    </w:p>
    <w:p w:rsidR="00FD64B4" w:rsidRDefault="00CB0854">
      <w:pPr>
        <w:ind w:left="-5" w:right="16"/>
      </w:pPr>
      <w:r>
        <w:t xml:space="preserve">While I was too busy harboring resentment toward that expressionless woman, I overlooked something important—perhaps she had something </w:t>
      </w:r>
      <w:r>
        <w:rPr>
          <w:rStyle w:val="Policepardfaut"/>
          <w:b/>
        </w:rPr>
        <w:t>special</w:t>
      </w:r>
      <w:r>
        <w:t>, just like my second gift.</w:t>
      </w:r>
    </w:p>
    <w:p w:rsidR="00FD64B4" w:rsidRDefault="00CB0854">
      <w:pPr>
        <w:spacing w:after="0"/>
        <w:ind w:left="-5" w:right="16"/>
      </w:pPr>
      <w:r>
        <w:t>And there is nothing that someone</w:t>
      </w:r>
      <w:r>
        <w:t xml:space="preserve"> like Mai Tree suspects without uncovering the truth.</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ind w:left="-5" w:right="16"/>
      </w:pPr>
      <w:r>
        <w:t>The next afternoon, after becoming suspicious of the notebook belonging to my assistant lawyer, I found out that she had completed all her tasks flawlessly, just as expected. There was nothi</w:t>
      </w:r>
      <w:r>
        <w:t>ng to criticize. Hmm, though I could nitpick a little.</w:t>
      </w:r>
    </w:p>
    <w:p w:rsidR="00FD64B4" w:rsidRDefault="00CB0854">
      <w:pPr>
        <w:ind w:left="-5" w:right="16"/>
      </w:pPr>
      <w:r>
        <w:t>I picked up my mocha and, pretending to be annoyed, said, "Where's the soft chocolate cake I ordered?"</w:t>
      </w:r>
    </w:p>
    <w:p w:rsidR="00FD64B4" w:rsidRDefault="00CB0854">
      <w:pPr>
        <w:ind w:left="-5" w:right="16"/>
      </w:pPr>
      <w:r>
        <w:t>"You didn’t order that, ma'am."</w:t>
      </w:r>
    </w:p>
    <w:p w:rsidR="00FD64B4" w:rsidRDefault="00CB0854">
      <w:pPr>
        <w:ind w:left="-5" w:right="16"/>
      </w:pPr>
      <w:r>
        <w:t>"I'm sure I ordered it."</w:t>
      </w:r>
    </w:p>
    <w:p w:rsidR="00FD64B4" w:rsidRDefault="00CB0854">
      <w:pPr>
        <w:ind w:left="-5" w:right="16"/>
      </w:pPr>
      <w:r>
        <w:t>Best Actress Award, here I come, I though</w:t>
      </w:r>
      <w:r>
        <w:t>t.</w:t>
      </w:r>
    </w:p>
    <w:p w:rsidR="00FD64B4" w:rsidRDefault="00CB0854">
      <w:pPr>
        <w:ind w:left="-5" w:right="16"/>
      </w:pPr>
      <w:r>
        <w:t>I was expecting Maan Mek to argue so I could ask her to show her notes as proof. But it seemed my plan was a bit too shallow for someone like her. She paused, her expression as unreadable as ever. I had no idea what thoughts were brewing behind that cal</w:t>
      </w:r>
      <w:r>
        <w:t>m exterior.</w:t>
      </w:r>
    </w:p>
    <w:p w:rsidR="00FD64B4" w:rsidRDefault="00CB0854">
      <w:pPr>
        <w:ind w:left="-5" w:right="16"/>
      </w:pPr>
      <w:r>
        <w:t>A moment later, she bowed slightly. "Apologies. I must have missed it. I’ll go buy it for you right away."</w:t>
      </w:r>
    </w:p>
    <w:p w:rsidR="00FD64B4" w:rsidRDefault="00CB0854">
      <w:pPr>
        <w:ind w:left="-5" w:right="16"/>
      </w:pPr>
      <w:r>
        <w:t>"....."</w:t>
      </w:r>
    </w:p>
    <w:p w:rsidR="00FD64B4" w:rsidRDefault="00CB0854">
      <w:pPr>
        <w:ind w:left="-5" w:right="16"/>
      </w:pPr>
      <w:r>
        <w:t xml:space="preserve">That didn’t go as planned. Now I felt like I was overworking someone who was injured. Given how busy things were this morning, I </w:t>
      </w:r>
      <w:r>
        <w:t>doubted she had even taken a break. But saying, never mind, would come across as strange.</w:t>
      </w:r>
    </w:p>
    <w:p w:rsidR="00FD64B4" w:rsidRDefault="00CB0854">
      <w:pPr>
        <w:ind w:left="-5" w:right="16"/>
      </w:pPr>
      <w:r>
        <w:t>So, I faked nonchalance and said, "Forget it. Let’s save the chocolate for tomorrow. I just remembered I had something sweet this morning."</w:t>
      </w:r>
    </w:p>
    <w:p w:rsidR="00FD64B4" w:rsidRDefault="00CB0854">
      <w:pPr>
        <w:ind w:left="-5" w:right="16"/>
      </w:pPr>
      <w:r>
        <w:t xml:space="preserve">Maan Mek is quick to </w:t>
      </w:r>
      <w:r>
        <w:t>understand things, and I liked that about her. She simply nodded and resumed her work, typing away on her computer with her left hand, tackling a mountain of tasks.</w:t>
      </w:r>
    </w:p>
    <w:p w:rsidR="00FD64B4" w:rsidRDefault="00CB0854">
      <w:pPr>
        <w:ind w:left="-5" w:right="16"/>
      </w:pPr>
      <w:r>
        <w:t>She was proving to be a rather competent assistant.</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267" w:line="247" w:lineRule="auto"/>
        <w:ind w:left="-5" w:right="38"/>
      </w:pPr>
      <w:r>
        <w:rPr>
          <w:rStyle w:val="Policepardfaut"/>
          <w:b/>
          <w:i/>
        </w:rPr>
        <w:t>12:45 PM</w:t>
      </w:r>
    </w:p>
    <w:p w:rsidR="00FD64B4" w:rsidRDefault="00CB0854">
      <w:pPr>
        <w:ind w:left="-5" w:right="16"/>
      </w:pPr>
      <w:r>
        <w:t>I searched online:</w:t>
      </w:r>
    </w:p>
    <w:p w:rsidR="00FD64B4" w:rsidRDefault="00CB0854">
      <w:pPr>
        <w:ind w:left="-5" w:right="16"/>
      </w:pPr>
      <w:r>
        <w:t>How</w:t>
      </w:r>
      <w:r>
        <w:t xml:space="preserve"> to get closer to your coworkers</w:t>
      </w:r>
    </w:p>
    <w:p w:rsidR="00FD64B4" w:rsidRDefault="00CB0854">
      <w:pPr>
        <w:ind w:left="-5" w:right="16"/>
      </w:pPr>
      <w:r>
        <w:t>Hundreds of forum threads popped up. I was surprised at myself for spending my precious lunch break doing something like this while munching on an egg and ham sandwich.</w:t>
      </w:r>
    </w:p>
    <w:p w:rsidR="00FD64B4" w:rsidRDefault="00CB0854">
      <w:pPr>
        <w:ind w:left="-5" w:right="16"/>
      </w:pPr>
      <w:r>
        <w:t>The break room, where others usually came for tea or s</w:t>
      </w:r>
      <w:r>
        <w:t>nacks, was empty at this time, as most people went out for lunch. Unlike me, who was lazy enough to order food via an app.</w:t>
      </w:r>
    </w:p>
    <w:p w:rsidR="00FD64B4" w:rsidRDefault="00CB0854">
      <w:pPr>
        <w:ind w:left="-5" w:right="16"/>
      </w:pPr>
      <w:r>
        <w:t>My assistant had gone out with a group of colleagues, including Natcha. They seemed to be treating her, especially since she had an i</w:t>
      </w:r>
      <w:r>
        <w:t>njured arm. I must have been the only one still giving her tasks like some heartless villain.</w:t>
      </w:r>
    </w:p>
    <w:p w:rsidR="00FD64B4" w:rsidRDefault="00CB0854">
      <w:pPr>
        <w:ind w:left="-5" w:right="16"/>
      </w:pPr>
      <w:r>
        <w:t>Of course, who would feel fondness for someone who was once almost an enemy two years ago?</w:t>
      </w:r>
    </w:p>
    <w:p w:rsidR="00FD64B4" w:rsidRDefault="00CB0854">
      <w:pPr>
        <w:ind w:left="-5" w:right="16"/>
      </w:pPr>
      <w:r>
        <w:t>As for why I was browsing threads about befriending coworkers, it wasn’</w:t>
      </w:r>
      <w:r>
        <w:t>t out of any romantic interest in Maan Mek. I just wanted to uncover the strange secrets she seemed to be hiding.</w:t>
      </w:r>
    </w:p>
    <w:p w:rsidR="00FD64B4" w:rsidRDefault="00CB0854">
      <w:pPr>
        <w:spacing w:after="41"/>
        <w:ind w:left="-5" w:right="16"/>
      </w:pPr>
      <w:r>
        <w:t>A woman who never took notes in a notebook. The mystery of her memory.</w:t>
      </w:r>
    </w:p>
    <w:p w:rsidR="00FD64B4" w:rsidRDefault="00CB0854">
      <w:pPr>
        <w:ind w:left="-5" w:right="16"/>
      </w:pPr>
      <w:r>
        <w:t>The sunflower. The reasons behind her resignation from being a prosecut</w:t>
      </w:r>
      <w:r>
        <w:t>or. And her injuries—there was something suspicious about them. Not to mention that cool, unflinching face of hers.</w:t>
      </w:r>
    </w:p>
    <w:p w:rsidR="00FD64B4" w:rsidRDefault="00CB0854">
      <w:pPr>
        <w:ind w:left="-5" w:right="16"/>
      </w:pPr>
      <w:r>
        <w:t>When I stopped time and looked into her eyes, I sensed there was much more to her than met the eye.</w:t>
      </w:r>
    </w:p>
    <w:p w:rsidR="00FD64B4" w:rsidRDefault="00CB0854">
      <w:pPr>
        <w:ind w:left="-5" w:right="16"/>
      </w:pPr>
      <w:r>
        <w:t xml:space="preserve">As her so-called boss, shouldn’t I know </w:t>
      </w:r>
      <w:r>
        <w:t>more about her?</w:t>
      </w:r>
    </w:p>
    <w:p w:rsidR="00FD64B4" w:rsidRDefault="00CB0854">
      <w:pPr>
        <w:ind w:left="-5" w:right="16"/>
      </w:pPr>
      <w:r>
        <w:t>Hmm, it seemed most people in the comments were suggesting bonding over food.</w:t>
      </w:r>
    </w:p>
    <w:p w:rsidR="00FD64B4" w:rsidRDefault="00CB0854">
      <w:pPr>
        <w:ind w:left="-5" w:right="16"/>
      </w:pPr>
      <w:r>
        <w:t>"Ms. Mai Tree!"</w:t>
      </w:r>
    </w:p>
    <w:p w:rsidR="00FD64B4" w:rsidRDefault="00CB0854">
      <w:pPr>
        <w:ind w:left="-5" w:right="16"/>
      </w:pPr>
      <w:r>
        <w:t xml:space="preserve">A voice startled me. I instinctively locked my phone, worried someone might see what I was looking at. Turning around, I saw a familiar young man </w:t>
      </w:r>
      <w:r>
        <w:t>walking into the break room, making himself comfortable on the single-seater sofa across from me. In his hand was a half-finished bubble tea.</w:t>
      </w:r>
    </w:p>
    <w:p w:rsidR="00FD64B4" w:rsidRDefault="00CB0854">
      <w:pPr>
        <w:ind w:left="-5" w:right="16"/>
      </w:pPr>
      <w:r>
        <w:t xml:space="preserve">I sighed. </w:t>
      </w:r>
      <w:r>
        <w:rPr>
          <w:rStyle w:val="Policepardfaut"/>
          <w:b/>
        </w:rPr>
        <w:t>Ken,</w:t>
      </w:r>
      <w:r>
        <w:t xml:space="preserve"> he was an assistant to one of the lawyers in the same office, someone I didn’t particularly like. H</w:t>
      </w:r>
      <w:r>
        <w:t>e’d been working here for years but had yet to pass the bar exam, so he couldn’t represent clients in court. The most annoying thing, though, was that Ken had been trying to court me for a long time.</w:t>
      </w:r>
    </w:p>
    <w:p w:rsidR="00FD64B4" w:rsidRDefault="00CB0854">
      <w:pPr>
        <w:ind w:left="-5" w:right="16"/>
      </w:pPr>
      <w:r>
        <w:t>In the beginning, he’d bring heart-shaped jelly treats e</w:t>
      </w:r>
      <w:r>
        <w:t>very day. When I gave them to other people each time, he switched tactics and started emailing me cheesy lines, probably pulled straight from the internet. I had to scold him for wasting work email space.</w:t>
      </w:r>
    </w:p>
    <w:p w:rsidR="00FD64B4" w:rsidRDefault="00CB0854">
      <w:pPr>
        <w:ind w:left="-5" w:right="16"/>
      </w:pPr>
      <w:r>
        <w:t xml:space="preserve">After a while, Ken leveled up his game, sending me </w:t>
      </w:r>
      <w:r>
        <w:t>songs through Instagram every evening. I blocked him by the third day of these musical love letters, but he never gave up. His attempts lessened after a year, but whenever we crossed paths, he’d always try to strike up a conversation— just like now.</w:t>
      </w:r>
    </w:p>
    <w:p w:rsidR="00FD64B4" w:rsidRDefault="00CB0854">
      <w:pPr>
        <w:ind w:left="-5" w:right="16"/>
      </w:pPr>
      <w:r>
        <w:t xml:space="preserve">"What </w:t>
      </w:r>
      <w:r>
        <w:t>are you up to, Ms. Mai Tree?" he greeted cheerily, trying too hard to be friendly. That eager energy of his always grated on my nerves.</w:t>
      </w:r>
    </w:p>
    <w:p w:rsidR="00FD64B4" w:rsidRDefault="00CB0854">
      <w:pPr>
        <w:ind w:left="-5" w:right="16"/>
      </w:pPr>
      <w:r>
        <w:t>I winced. "Thinking about when you’ll stop pestering me."</w:t>
      </w:r>
    </w:p>
    <w:p w:rsidR="00FD64B4" w:rsidRDefault="00CB0854">
      <w:pPr>
        <w:ind w:left="-5" w:right="16"/>
      </w:pPr>
      <w:r>
        <w:t>"Then I’ve got good news for you!"</w:t>
      </w:r>
    </w:p>
    <w:p w:rsidR="00FD64B4" w:rsidRDefault="00CB0854">
      <w:pPr>
        <w:ind w:left="-5" w:right="16"/>
      </w:pPr>
      <w:r>
        <w:t>"If it’s really good, spill</w:t>
      </w:r>
      <w:r>
        <w:t xml:space="preserve"> it already."</w:t>
      </w:r>
    </w:p>
    <w:p w:rsidR="00FD64B4" w:rsidRDefault="00CB0854">
      <w:pPr>
        <w:spacing w:after="254" w:line="256" w:lineRule="auto"/>
        <w:ind w:left="-5"/>
      </w:pPr>
      <w:r>
        <w:rPr>
          <w:rStyle w:val="Policepardfaut"/>
          <w:b/>
        </w:rPr>
        <w:t>"I don’t like you anymore."</w:t>
      </w:r>
    </w:p>
    <w:p w:rsidR="00FD64B4" w:rsidRDefault="00CB0854">
      <w:pPr>
        <w:ind w:left="-5" w:right="16"/>
      </w:pPr>
      <w:r>
        <w:t>Bingo! It felt like a weight had been lifted from my shoulders. I couldn’t help but smile.</w:t>
      </w:r>
    </w:p>
    <w:p w:rsidR="00FD64B4" w:rsidRDefault="00CB0854">
      <w:pPr>
        <w:ind w:left="-5" w:right="16"/>
      </w:pPr>
      <w:r>
        <w:t>“Fantastic. Best news I’ve heard all year.”</w:t>
      </w:r>
    </w:p>
    <w:p w:rsidR="00FD64B4" w:rsidRDefault="00CB0854">
      <w:pPr>
        <w:ind w:left="-5" w:right="16"/>
      </w:pPr>
      <w:r>
        <w:t>But my smile froze when he followed up with.</w:t>
      </w:r>
    </w:p>
    <w:p w:rsidR="00FD64B4" w:rsidRDefault="00CB0854">
      <w:pPr>
        <w:ind w:left="-5" w:right="16"/>
      </w:pPr>
      <w:r>
        <w:t xml:space="preserve">“I’ve fallen for your new </w:t>
      </w:r>
      <w:r>
        <w:t>assistant instead.”</w:t>
      </w:r>
    </w:p>
    <w:p w:rsidR="00FD64B4" w:rsidRDefault="00CB0854">
      <w:pPr>
        <w:ind w:left="-5" w:right="16"/>
      </w:pPr>
      <w:r>
        <w:t>"......"</w:t>
      </w:r>
    </w:p>
    <w:p w:rsidR="00FD64B4" w:rsidRDefault="00CB0854">
      <w:pPr>
        <w:ind w:left="-5" w:right="16"/>
      </w:pPr>
      <w:r>
        <w:t>"You’ve got to help me court Maan Mek. Please?"</w:t>
      </w:r>
    </w:p>
    <w:p w:rsidR="00FD64B4" w:rsidRDefault="00CB0854">
      <w:pPr>
        <w:ind w:left="-5" w:right="16"/>
      </w:pPr>
      <w:r>
        <w:t>This guy. Shouldn't he be focusing on passing his bar exam?</w:t>
      </w:r>
    </w:p>
    <w:p w:rsidR="00FD64B4" w:rsidRDefault="00CB0854">
      <w:pPr>
        <w:ind w:left="-5" w:right="16"/>
      </w:pPr>
      <w:r>
        <w:t>I didn’t know what triggered my sudden irritation, but my temper flared. I shot up from my seat and spat at him coldly,</w:t>
      </w:r>
      <w:r>
        <w:t xml:space="preserve"> "That’s none of my business."</w:t>
      </w:r>
    </w:p>
    <w:p w:rsidR="00FD64B4" w:rsidRDefault="00CB0854">
      <w:pPr>
        <w:ind w:left="-5" w:right="16"/>
      </w:pPr>
      <w:r>
        <w:t>"Wait—are you mad because I stopped liking you?"</w:t>
      </w:r>
    </w:p>
    <w:p w:rsidR="00FD64B4" w:rsidRDefault="00CB0854">
      <w:pPr>
        <w:ind w:left="-5" w:right="16"/>
      </w:pPr>
      <w:r>
        <w:t>"Ken, you're way too full of yourself."</w:t>
      </w:r>
    </w:p>
    <w:p w:rsidR="00FD64B4" w:rsidRDefault="00CB0854">
      <w:pPr>
        <w:ind w:left="-5" w:right="16"/>
      </w:pPr>
      <w:r>
        <w:t xml:space="preserve">Grabbing the rest of my half-eaten sandwich, I walked away, ignoring whatever he tried to shout after me. He was too irritating to deal </w:t>
      </w:r>
      <w:r>
        <w:t>with. That is, until...</w:t>
      </w:r>
    </w:p>
    <w:p w:rsidR="00FD64B4" w:rsidRDefault="00CB0854">
      <w:pPr>
        <w:ind w:left="-5" w:right="16"/>
      </w:pPr>
      <w:r>
        <w:t>"At least ask Maan Mek to come to my birthday party next Friday at xxx Bar!"</w:t>
      </w:r>
    </w:p>
    <w:p w:rsidR="00FD64B4" w:rsidRDefault="00CB0854">
      <w:pPr>
        <w:ind w:left="-5" w:right="16"/>
      </w:pPr>
      <w:r>
        <w:t xml:space="preserve">Honestly, the only thing that caught my attention was the fact that he was planning to invite Maan Mek to a bar. My steps faltered for a brief moment, but </w:t>
      </w:r>
      <w:r>
        <w:t>I quickly regained my composure and kept walking as if nothing had happened.</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 xml:space="preserve">I stuffed the last bite of my sandwich into my mouth, crumpled the wrapper, and tossed it into a trash bin. Just as I pushed open the door to leave the break room, I noticed </w:t>
      </w:r>
      <w:r>
        <w:t>a group of colleagues walking down the hallway, likely returning from lunch. Among them was the tall figure of my assistant, her right arm still in a cast.</w:t>
      </w:r>
    </w:p>
    <w:p w:rsidR="00FD64B4" w:rsidRDefault="00CB0854">
      <w:pPr>
        <w:ind w:left="-5" w:right="16"/>
      </w:pPr>
      <w:r>
        <w:t>Maan Mek glanced up, locking eyes with me for a brief moment. Her expression remained as stoic as ev</w:t>
      </w:r>
      <w:r>
        <w:t>er.</w:t>
      </w:r>
    </w:p>
    <w:p w:rsidR="00FD64B4" w:rsidRDefault="00CB0854">
      <w:pPr>
        <w:ind w:left="-5" w:right="16"/>
      </w:pPr>
      <w:r>
        <w:t>There are few people who stand out no matter the setting, as if they're always the lead in the story.</w:t>
      </w:r>
    </w:p>
    <w:p w:rsidR="00FD64B4" w:rsidRDefault="00CB0854">
      <w:pPr>
        <w:ind w:left="-5" w:right="16"/>
      </w:pPr>
      <w:r>
        <w:t>Maan Mek is one of those people—someone who captures my attention in a way that makes me want to keep watching.</w:t>
      </w:r>
    </w:p>
    <w:p w:rsidR="00FD64B4" w:rsidRDefault="00CB0854">
      <w:pPr>
        <w:ind w:left="-5" w:right="16"/>
      </w:pPr>
      <w:r>
        <w:t xml:space="preserve">And Ken's voice echoed in my head, </w:t>
      </w:r>
      <w:r>
        <w:t>reminding me of his birthday party at the bar. A thought formed.</w:t>
      </w:r>
    </w:p>
    <w:p w:rsidR="00FD64B4" w:rsidRDefault="00CB0854">
      <w:pPr>
        <w:ind w:left="-5" w:right="16"/>
      </w:pPr>
      <w:r>
        <w:t>Maybe going out for drinks with coworkers isn’t such a bad idea after all.</w:t>
      </w:r>
    </w:p>
    <w:p w:rsidR="00FD64B4" w:rsidRDefault="00CB0854">
      <w:pPr>
        <w:ind w:left="-5" w:right="16"/>
      </w:pPr>
      <w:r>
        <w:t>Afternoon arrived, and after sending off an elderly client who was suing his ex-wife over land, it was just Maan Mek</w:t>
      </w:r>
      <w:r>
        <w:t xml:space="preserve"> and me for the rest of the day. I had given her one instruction earlier: "Take notes of everything said during client meetings, then type it up and send it to me."</w:t>
      </w:r>
    </w:p>
    <w:p w:rsidR="00FD64B4" w:rsidRDefault="00CB0854">
      <w:pPr>
        <w:ind w:left="-5" w:right="16"/>
      </w:pPr>
      <w:r>
        <w:t>She complied, diligently scribbling away with her left hand during the conversation.</w:t>
      </w:r>
    </w:p>
    <w:p w:rsidR="00FD64B4" w:rsidRDefault="00CB0854">
      <w:pPr>
        <w:ind w:left="-5" w:right="16"/>
      </w:pPr>
      <w:r>
        <w:t>But wh</w:t>
      </w:r>
      <w:r>
        <w:t>en I froze time to check her notebook, it was the same as always— just random lines doodled across the page, completely at odds with her serious, focused expression.</w:t>
      </w:r>
    </w:p>
    <w:p w:rsidR="00FD64B4" w:rsidRDefault="00CB0854">
      <w:pPr>
        <w:ind w:left="-5" w:right="16"/>
      </w:pPr>
      <w:r>
        <w:t xml:space="preserve">Yet somehow, she would later email me a typed-up transcript of our conversation, word for </w:t>
      </w:r>
      <w:r>
        <w:t>word, as if she’d recorded the whole thing. I sighed, frustrated by the mystery sitting so close but still out of reach.</w:t>
      </w:r>
    </w:p>
    <w:p w:rsidR="00FD64B4" w:rsidRDefault="00CB0854">
      <w:pPr>
        <w:spacing w:after="269" w:line="247" w:lineRule="auto"/>
        <w:ind w:left="-5" w:right="28"/>
      </w:pPr>
      <w:r>
        <w:rPr>
          <w:rStyle w:val="Policepardfaut"/>
          <w:i/>
        </w:rPr>
        <w:t>Wouldn’t it be undignified to ask her to go out for a drink with me?</w:t>
      </w:r>
    </w:p>
    <w:p w:rsidR="00FD64B4" w:rsidRDefault="00CB0854">
      <w:pPr>
        <w:ind w:left="-5" w:right="16"/>
      </w:pPr>
      <w:r>
        <w:t>It felt embarrassing. In all my years as a lawyer, whether as a ro</w:t>
      </w:r>
      <w:r>
        <w:t>okie or now a partner, I had never invited anyone out. It was always me considering whether to accept others' invitations.</w:t>
      </w:r>
    </w:p>
    <w:p w:rsidR="00FD64B4" w:rsidRDefault="00CB0854">
      <w:pPr>
        <w:ind w:left="-5" w:right="16"/>
      </w:pPr>
      <w:r>
        <w:t>But fine. To unravel this puzzle, to know my opponent better, I could do it. And besides... no one else would know.</w:t>
      </w:r>
    </w:p>
    <w:p w:rsidR="00FD64B4" w:rsidRDefault="00CB0854">
      <w:pPr>
        <w:ind w:left="-5" w:right="16"/>
      </w:pPr>
      <w:r>
        <w:t>"Let’s grab a dri</w:t>
      </w:r>
      <w:r>
        <w:t>nk tonight. I’d like to get to know you better since we’ll be working together for a while."</w:t>
      </w:r>
    </w:p>
    <w:p w:rsidR="00FD64B4" w:rsidRDefault="00CB0854">
      <w:pPr>
        <w:ind w:left="-5" w:right="16"/>
      </w:pPr>
      <w:r>
        <w:t xml:space="preserve">I said it in the quiet of our office, a half-command, half-suggestion that would be hard to refuse. Maan Mek’s dark eyes reflected a flicker of surprise. She took </w:t>
      </w:r>
      <w:r>
        <w:t>her time answering, and the delay irritated me as she stood up and nonchalantly copied ten sheets of documents before finally responding, still without looking at me.</w:t>
      </w:r>
    </w:p>
    <w:p w:rsidR="00FD64B4" w:rsidRDefault="00CB0854">
      <w:pPr>
        <w:ind w:left="-5" w:right="16"/>
      </w:pPr>
      <w:r>
        <w:t>“Sure, Ms. Mai Tree.”</w:t>
      </w:r>
    </w:p>
    <w:p w:rsidR="00FD64B4" w:rsidRDefault="00CB0854">
      <w:pPr>
        <w:ind w:left="-5" w:right="16"/>
      </w:pPr>
      <w:r>
        <w:t xml:space="preserve">For heaven’s sake! Why did she have to take a whole minute to make </w:t>
      </w:r>
      <w:r>
        <w:t>me anxious?</w:t>
      </w:r>
    </w:p>
    <w:p w:rsidR="00FD64B4" w:rsidRDefault="00CB0854">
      <w:pPr>
        <w:ind w:left="-5" w:right="16"/>
      </w:pPr>
      <w:r>
        <w:t>I clenched the corner of a paper to suppress my annoyance. If I could, I’d stop time and pinch her cheek or left arm, but that might just reveal my special ability to her.</w:t>
      </w:r>
    </w:p>
    <w:p w:rsidR="00FD64B4" w:rsidRDefault="00CB0854">
      <w:pPr>
        <w:ind w:left="-5" w:right="16"/>
      </w:pPr>
      <w:r>
        <w:t>Never mind. The important thing was that she’d agreed.</w:t>
      </w:r>
    </w:p>
    <w:p w:rsidR="00FD64B4" w:rsidRDefault="00CB0854">
      <w:pPr>
        <w:spacing w:after="0" w:line="256" w:lineRule="auto"/>
        <w:ind w:left="-5"/>
      </w:pPr>
      <w:r>
        <w:rPr>
          <w:rStyle w:val="Policepardfaut"/>
          <w:b/>
        </w:rPr>
        <w:t>At this point, I’</w:t>
      </w:r>
      <w:r>
        <w:rPr>
          <w:rStyle w:val="Policepardfaut"/>
          <w:b/>
        </w:rPr>
        <w:t>d just have to rely on alcohol to get to know the real</w:t>
      </w:r>
    </w:p>
    <w:p w:rsidR="00FD64B4" w:rsidRDefault="00CB0854">
      <w:pPr>
        <w:spacing w:after="254" w:line="256" w:lineRule="auto"/>
        <w:ind w:left="-5"/>
        <w:rPr>
          <w:b/>
        </w:rPr>
      </w:pPr>
      <w:r>
        <w:rPr>
          <w:b/>
        </w:rPr>
        <w:t>Maan Mek.</w:t>
      </w:r>
    </w:p>
    <w:p w:rsidR="00FD64B4" w:rsidRDefault="00FD64B4">
      <w:pPr>
        <w:spacing w:after="254" w:line="256" w:lineRule="auto"/>
        <w:ind w:left="-5"/>
      </w:pPr>
    </w:p>
    <w:p w:rsidR="00FD64B4" w:rsidRDefault="00CB0854">
      <w:pPr>
        <w:pStyle w:val="Titre1"/>
        <w:ind w:left="58" w:right="48"/>
      </w:pPr>
      <w:r>
        <w:t xml:space="preserve">Chapter 7: </w:t>
      </w:r>
      <w:r>
        <w:t>ɪ</w:t>
      </w:r>
      <w:r>
        <w:t xml:space="preserve"> </w:t>
      </w:r>
      <w:r>
        <w:t>ᴅ</w:t>
      </w:r>
      <w:r>
        <w:t>ɪ</w:t>
      </w:r>
      <w:r>
        <w:t>ᴅ</w:t>
      </w:r>
      <w:r>
        <w:t>ɴ</w:t>
      </w:r>
      <w:r>
        <w:t>'</w:t>
      </w:r>
      <w:r>
        <w:t>ᴛ</w:t>
      </w:r>
      <w:r>
        <w:t xml:space="preserve"> </w:t>
      </w:r>
      <w:r>
        <w:t>ɪ</w:t>
      </w:r>
      <w:r>
        <w:t>ᴍᴀ</w:t>
      </w:r>
      <w:r>
        <w:t>ɢɪɴ</w:t>
      </w:r>
      <w:r>
        <w:t>ᴇ</w:t>
      </w:r>
      <w:r>
        <w:t xml:space="preserve"> </w:t>
      </w:r>
      <w:r>
        <w:t>ɪ</w:t>
      </w:r>
      <w:r>
        <w:t>ᴛ</w:t>
      </w:r>
    </w:p>
    <w:p w:rsidR="00FD64B4" w:rsidRDefault="00CB0854">
      <w:pPr>
        <w:ind w:left="-5" w:right="16"/>
      </w:pPr>
      <w:r>
        <w:t>By nine in the evening, my red sports car pulled up to a bar owned by a former client. Thanks to a favorable case outcome, I now enjoyed a lifelong 50% discoun</w:t>
      </w:r>
      <w:r>
        <w:t>t there.</w:t>
      </w:r>
    </w:p>
    <w:p w:rsidR="00FD64B4" w:rsidRDefault="00CB0854">
      <w:pPr>
        <w:ind w:left="-5" w:right="16"/>
      </w:pPr>
      <w:r>
        <w:t>If you ask what we had been up to from late afternoon until now, I could sum it up briefly: stuck in traffic, ate dinner, then stuck in traffic again. Thank you very much.</w:t>
      </w:r>
    </w:p>
    <w:p w:rsidR="00FD64B4" w:rsidRDefault="00CB0854">
      <w:pPr>
        <w:ind w:left="-5" w:right="16"/>
      </w:pPr>
      <w:r>
        <w:t xml:space="preserve">It was enough to drive me mad, but tonight, the fragrance of the person </w:t>
      </w:r>
      <w:r>
        <w:t>sitting beside me had a calming effect, preventing me from cursing the traffic. I assumed it was because I had company... or maybe it was the music.</w:t>
      </w:r>
    </w:p>
    <w:p w:rsidR="00FD64B4" w:rsidRDefault="00CB0854">
      <w:pPr>
        <w:ind w:left="-5" w:right="16"/>
      </w:pPr>
      <w:r>
        <w:t>Yes, definitely the music.</w:t>
      </w:r>
    </w:p>
    <w:p w:rsidR="00FD64B4" w:rsidRDefault="00CB0854">
      <w:pPr>
        <w:ind w:left="-5" w:right="16"/>
      </w:pPr>
      <w:r>
        <w:t xml:space="preserve">As we entered, we were warmly welcomed. I chose a spot far from the small stage </w:t>
      </w:r>
      <w:r>
        <w:t>where a live band was playing, ensuring that I'd be able to converse with Maan Mek easily if she started to get tipsy. Or, if things got too chatty, we could always move to the outdoor seating area.</w:t>
      </w:r>
    </w:p>
    <w:p w:rsidR="00FD64B4" w:rsidRDefault="00CB0854">
      <w:pPr>
        <w:ind w:left="-5" w:right="16"/>
      </w:pPr>
      <w:r>
        <w:t>The only downside was that we were both full from dinner,</w:t>
      </w:r>
      <w:r>
        <w:t xml:space="preserve"> which meant it would be harder for either of us to get drunk. But had I brought her here without stopping for food, she might have suspected I was trying to get her intoxicated.</w:t>
      </w:r>
    </w:p>
    <w:p w:rsidR="00FD64B4" w:rsidRDefault="00CB0854">
      <w:pPr>
        <w:ind w:left="-5" w:right="16"/>
      </w:pPr>
      <w:r>
        <w:t>"I’ll order for us," I cut her off before she could choose a drink herself.</w:t>
      </w:r>
    </w:p>
    <w:p w:rsidR="00FD64B4" w:rsidRDefault="00CB0854">
      <w:pPr>
        <w:ind w:left="-5" w:right="16"/>
      </w:pPr>
      <w:r>
        <w:t>T</w:t>
      </w:r>
      <w:r>
        <w:t>urning to the bartender, I ordered something light and steady, a drink we could sip on slowly until she was unaware of how drunk she was becoming.</w:t>
      </w:r>
    </w:p>
    <w:p w:rsidR="00FD64B4" w:rsidRDefault="00CB0854">
      <w:pPr>
        <w:ind w:left="-5" w:right="16"/>
      </w:pPr>
      <w:r>
        <w:t>Maan Mek didn’t object. She took in the surroundings, as if she had never been to a place like this before.</w:t>
      </w:r>
    </w:p>
    <w:p w:rsidR="00FD64B4" w:rsidRDefault="00CB0854">
      <w:pPr>
        <w:ind w:left="-5" w:right="16"/>
      </w:pPr>
      <w:r>
        <w:t>A</w:t>
      </w:r>
      <w:r>
        <w:t>nd so began my mission to loosen the tongue of my stoic assistant with alcohol. The operation commenced at exactly 9:26 PM.</w:t>
      </w:r>
    </w:p>
    <w:p w:rsidR="00FD64B4" w:rsidRDefault="00CB0854">
      <w:pPr>
        <w:ind w:left="-5" w:right="16"/>
      </w:pPr>
      <w:r>
        <w:t>Half an hour later, though...</w:t>
      </w:r>
    </w:p>
    <w:p w:rsidR="00FD64B4" w:rsidRDefault="00CB0854">
      <w:pPr>
        <w:ind w:left="-5" w:right="16"/>
      </w:pPr>
      <w:r>
        <w:t>“Don’t you ever get drunk?” I asked, raising my voice to compete with the singer on stage.</w:t>
      </w:r>
    </w:p>
    <w:p w:rsidR="00FD64B4" w:rsidRDefault="00CB0854">
      <w:pPr>
        <w:ind w:left="-5" w:right="16"/>
      </w:pPr>
      <w:r>
        <w:t>I was start</w:t>
      </w:r>
      <w:r>
        <w:t>ing to feel a bit light-headed, the room beginning to spin a little. Maan Mek, still in her work clothes with sleeves rolled up and an extra button undone, sat there impeccably straight, leaning in just enough to respond.</w:t>
      </w:r>
    </w:p>
    <w:p w:rsidR="00FD64B4" w:rsidRDefault="00CB0854">
      <w:pPr>
        <w:ind w:left="-5" w:right="16"/>
      </w:pPr>
      <w:r>
        <w:t>“I think I might handle my alcohol</w:t>
      </w:r>
      <w:r>
        <w:t xml:space="preserve"> better than you expect."</w:t>
      </w:r>
    </w:p>
    <w:p w:rsidR="00FD64B4" w:rsidRDefault="00CB0854">
      <w:pPr>
        <w:ind w:left="-5" w:right="16"/>
      </w:pPr>
      <w:r>
        <w:t>I could have sworn she smirked, just a bit. She straightened back up in her seat, but her familiar scent still lingered, making my head feel sluggish.</w:t>
      </w:r>
    </w:p>
    <w:p w:rsidR="00FD64B4" w:rsidRDefault="00CB0854">
      <w:pPr>
        <w:ind w:left="-5" w:right="16"/>
      </w:pPr>
      <w:r>
        <w:t>“Are we just going to sit here and drink all night?” she asked when she noticed</w:t>
      </w:r>
      <w:r>
        <w:t xml:space="preserve"> I was still pouring, though my grip on the bottle was a bit shaky.</w:t>
      </w:r>
    </w:p>
    <w:p w:rsidR="00FD64B4" w:rsidRDefault="00CB0854">
      <w:pPr>
        <w:ind w:left="-5" w:right="16"/>
      </w:pPr>
      <w:r>
        <w:t>I slammed the bottle down, unable to control my strength, and snapped at her. “Yeah. Got somewhere to be? This is the first time I’ve ever asked anyone to go out with me!”</w:t>
      </w:r>
    </w:p>
    <w:p w:rsidR="00FD64B4" w:rsidRDefault="00CB0854">
      <w:pPr>
        <w:ind w:left="-5" w:right="16"/>
      </w:pPr>
      <w:r>
        <w:t>My words came ou</w:t>
      </w:r>
      <w:r>
        <w:t>t slurred, betraying the fact that I might be more drunk than I thought.</w:t>
      </w:r>
    </w:p>
    <w:p w:rsidR="00FD64B4" w:rsidRDefault="00CB0854">
      <w:pPr>
        <w:ind w:left="-5" w:right="16"/>
      </w:pPr>
      <w:r>
        <w:t>“No,” she said simply.</w:t>
      </w:r>
    </w:p>
    <w:p w:rsidR="00FD64B4" w:rsidRDefault="00CB0854">
      <w:pPr>
        <w:ind w:left="-5" w:right="16"/>
      </w:pPr>
      <w:r>
        <w:t>Still calm, still giving away nothing. So why ask about leaving?</w:t>
      </w:r>
    </w:p>
    <w:p w:rsidR="00FD64B4" w:rsidRDefault="00CB0854">
      <w:pPr>
        <w:ind w:left="-5" w:right="16"/>
      </w:pPr>
      <w:r>
        <w:t>As far as I knew, Maan Mek was single. Her Facebook page—which she barely used, confirmed it, b</w:t>
      </w:r>
      <w:r>
        <w:t>ut who could say if she was seeing anyone, male or female? My brain jumped ahead of my tongue, and before I knew it, I was asking bluntly.</w:t>
      </w:r>
    </w:p>
    <w:p w:rsidR="00FD64B4" w:rsidRDefault="00CB0854">
      <w:pPr>
        <w:ind w:left="-5" w:right="16"/>
      </w:pPr>
      <w:r>
        <w:t>“In a rush to see a boyfriend or something?”</w:t>
      </w:r>
    </w:p>
    <w:p w:rsidR="00FD64B4" w:rsidRDefault="00CB0854">
      <w:pPr>
        <w:ind w:left="-5" w:right="16"/>
      </w:pPr>
      <w:r>
        <w:t>She frowned slightly. “I don’t have one.”</w:t>
      </w:r>
    </w:p>
    <w:p w:rsidR="00FD64B4" w:rsidRDefault="00CB0854">
      <w:pPr>
        <w:ind w:left="-5" w:right="16"/>
      </w:pPr>
      <w:r>
        <w:t>For some reason, her answer ma</w:t>
      </w:r>
      <w:r>
        <w:t>de me feel... satisfied.</w:t>
      </w:r>
    </w:p>
    <w:p w:rsidR="00FD64B4" w:rsidRDefault="00CB0854">
      <w:pPr>
        <w:ind w:left="-5" w:right="16"/>
      </w:pPr>
      <w:r>
        <w:t>“Well, in that case, I’ll take you home later.”</w:t>
      </w:r>
    </w:p>
    <w:p w:rsidR="00FD64B4" w:rsidRDefault="00CB0854">
      <w:pPr>
        <w:ind w:left="-5" w:right="16"/>
      </w:pPr>
      <w:r>
        <w:t>I lifted my glass, determined to drown my thoughts in more alcohol. Out of the corner of my eye, I noticed her suppress a smile as she mumbled something softly.</w:t>
      </w:r>
    </w:p>
    <w:p w:rsidR="00FD64B4" w:rsidRDefault="00CB0854">
      <w:pPr>
        <w:ind w:left="-5" w:right="16"/>
      </w:pPr>
      <w:r>
        <w:t>“You’re picking up ran</w:t>
      </w:r>
      <w:r>
        <w:t>dom glasses...”</w:t>
      </w:r>
    </w:p>
    <w:p w:rsidR="00FD64B4" w:rsidRDefault="00CB0854">
      <w:pPr>
        <w:spacing w:after="0"/>
        <w:ind w:left="-5" w:right="16"/>
      </w:pPr>
      <w:r>
        <w:t>I barely caught what she said, too distracted by the music playing. I decided to ignore it, resolving to interrogate her later once she was properly drunk.</w:t>
      </w:r>
    </w:p>
    <w:p w:rsidR="00FD64B4" w:rsidRDefault="00CB0854">
      <w:pPr>
        <w:spacing w:after="249"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267" w:line="247" w:lineRule="auto"/>
        <w:ind w:left="-5" w:right="38"/>
      </w:pPr>
      <w:r>
        <w:rPr>
          <w:rStyle w:val="Policepardfaut"/>
          <w:b/>
          <w:i/>
        </w:rPr>
        <w:t>12:19 AM</w:t>
      </w:r>
    </w:p>
    <w:p w:rsidR="00FD64B4" w:rsidRDefault="00CB0854">
      <w:pPr>
        <w:ind w:left="-5" w:right="16"/>
      </w:pPr>
      <w:r>
        <w:t>Great.</w:t>
      </w:r>
    </w:p>
    <w:p w:rsidR="00FD64B4" w:rsidRDefault="00CB0854">
      <w:pPr>
        <w:ind w:left="-5" w:right="16"/>
      </w:pPr>
      <w:r>
        <w:t>The truth is, I don’t drink often.</w:t>
      </w:r>
    </w:p>
    <w:p w:rsidR="00FD64B4" w:rsidRDefault="00CB0854">
      <w:pPr>
        <w:ind w:left="-5" w:right="16"/>
      </w:pPr>
      <w:r>
        <w:t xml:space="preserve">Which is why, right </w:t>
      </w:r>
      <w:r>
        <w:t>now, I’m hunched over a toilet in the bathroom, vomiting, while Maan Mek gently rubs my back. She says nothing but uses a wet tissue to wipe my face and ties my hair back before helping me outside to get some fresh air, all while her casted right arm doesn</w:t>
      </w:r>
      <w:r>
        <w:t>’t seem to hinder her at all.</w:t>
      </w:r>
    </w:p>
    <w:p w:rsidR="00FD64B4" w:rsidRDefault="00CB0854">
      <w:pPr>
        <w:ind w:left="-5" w:right="16"/>
      </w:pPr>
      <w:r>
        <w:t xml:space="preserve">I sat there, my forehead almost hitting the table multiple times. Luckily, Maan Mek, who was sitting across from me, was quick enough to reach out and steady me each time. Everything around me felt confusing—almost impossible </w:t>
      </w:r>
      <w:r>
        <w:t>to grasp. Even the melody playing from inside the bar, which sounded so familiar, escaped my memory. I couldn’t recall the name of the song.</w:t>
      </w:r>
    </w:p>
    <w:p w:rsidR="00FD64B4" w:rsidRDefault="00CB0854">
      <w:pPr>
        <w:ind w:left="-5" w:right="16"/>
      </w:pPr>
      <w:r>
        <w:t>I pushed her hand away, determined to show some kind of bravery, propping my own elbow on the table to lean my head</w:t>
      </w:r>
      <w:r>
        <w:t xml:space="preserve"> on my hand. My blurry vision focused on Maan Mek, trying to figure out if she was drunk. Maybe, if I could catch her inebriated, I could get her to spill a secret or two. But my mind came up blank, unable to formulate a single question.</w:t>
      </w:r>
    </w:p>
    <w:p w:rsidR="00FD64B4" w:rsidRDefault="00CB0854">
      <w:pPr>
        <w:ind w:left="-5" w:right="16"/>
      </w:pPr>
      <w:r>
        <w:t>Instead, she asked</w:t>
      </w:r>
      <w:r>
        <w:t xml:space="preserve"> first.</w:t>
      </w:r>
    </w:p>
    <w:p w:rsidR="00FD64B4" w:rsidRDefault="00CB0854">
      <w:pPr>
        <w:ind w:left="-5" w:right="16"/>
      </w:pPr>
      <w:r>
        <w:t>“Are you sensitive to cigarette smoke?”</w:t>
      </w:r>
    </w:p>
    <w:p w:rsidR="00FD64B4" w:rsidRDefault="00CB0854">
      <w:pPr>
        <w:ind w:left="-5" w:right="16"/>
      </w:pPr>
      <w:r>
        <w:t>“Sensitive? To what? I beat everything—except you two years ago!”</w:t>
      </w:r>
    </w:p>
    <w:p w:rsidR="00FD64B4" w:rsidRDefault="00CB0854">
      <w:pPr>
        <w:ind w:left="-5" w:right="16"/>
      </w:pPr>
      <w:r>
        <w:t>Maan Mek didn’t respond. She calmly pulled a slim cigarette case from her pocket, lighting it with a small flame. She took a drag, nicotine fi</w:t>
      </w:r>
      <w:r>
        <w:t>lling her lungs, but she sat far enough away that the smoke blew in the opposite direction, not reaching me.</w:t>
      </w:r>
    </w:p>
    <w:p w:rsidR="00FD64B4" w:rsidRDefault="00CB0854">
      <w:pPr>
        <w:ind w:left="-5" w:right="16"/>
      </w:pPr>
      <w:r>
        <w:t>Her legs, under black tailored pants, shifted as she crossed them. Her gaze, still as unreadable as ever, was fixed on me. And then, out of nowhere</w:t>
      </w:r>
      <w:r>
        <w:t>, she smiled. A small one. Her eyes sparkled, reflecting the dim lights. It was the first real emotion I had seen her show all night.</w:t>
      </w:r>
    </w:p>
    <w:p w:rsidR="00FD64B4" w:rsidRDefault="00CB0854">
      <w:pPr>
        <w:ind w:left="-5" w:right="16"/>
      </w:pPr>
      <w:r>
        <w:t>Wait—what? Am I imagining this?</w:t>
      </w:r>
    </w:p>
    <w:p w:rsidR="00FD64B4" w:rsidRDefault="00CB0854">
      <w:pPr>
        <w:ind w:left="-5" w:right="16"/>
      </w:pPr>
      <w:r>
        <w:t>The lawyer’s assistant exhaled a puff of smoke, her voice steady. “I noticed you dropped t</w:t>
      </w:r>
      <w:r>
        <w:t xml:space="preserve">he formalities. Not calling me </w:t>
      </w:r>
      <w:r>
        <w:rPr>
          <w:rStyle w:val="Policepardfaut"/>
          <w:b/>
        </w:rPr>
        <w:t>you</w:t>
      </w:r>
      <w:r>
        <w:t xml:space="preserve"> anymore, huh?”</w:t>
      </w:r>
    </w:p>
    <w:p w:rsidR="00FD64B4" w:rsidRDefault="00CB0854">
      <w:pPr>
        <w:ind w:left="-5" w:right="16"/>
      </w:pPr>
      <w:r>
        <w:t>“I’d rather just call you names, but I haven’t come up with any good ones yet.”</w:t>
      </w:r>
    </w:p>
    <w:p w:rsidR="00FD64B4" w:rsidRDefault="00CB0854">
      <w:pPr>
        <w:ind w:left="-5" w:right="16"/>
      </w:pPr>
      <w:r>
        <w:t>“They have to be cutting names, huh?”</w:t>
      </w:r>
    </w:p>
    <w:p w:rsidR="00FD64B4" w:rsidRDefault="00CB0854">
      <w:pPr>
        <w:ind w:left="-5" w:right="16"/>
      </w:pPr>
      <w:r>
        <w:t>“Of course. You took down my 100% pride in a single moment. So, I’m going to find your f</w:t>
      </w:r>
      <w:r>
        <w:t>law and drag it into the spotlight.”</w:t>
      </w:r>
    </w:p>
    <w:p w:rsidR="00FD64B4" w:rsidRDefault="00CB0854">
      <w:pPr>
        <w:ind w:left="-5" w:right="16"/>
      </w:pPr>
      <w:r>
        <w:t>“That sounds like quite the evil plan."</w:t>
      </w:r>
    </w:p>
    <w:p w:rsidR="00FD64B4" w:rsidRDefault="00CB0854">
      <w:pPr>
        <w:ind w:left="-5" w:right="16"/>
      </w:pPr>
      <w:r>
        <w:t>“Exactly,” I replied, slurring slightly.</w:t>
      </w:r>
    </w:p>
    <w:p w:rsidR="00FD64B4" w:rsidRDefault="00CB0854">
      <w:pPr>
        <w:ind w:left="-5" w:right="16"/>
      </w:pPr>
      <w:r>
        <w:t>She laughed. Not a quiet chuckle either—her whole body shook as she did. It was mesmerizing, seeing her so composed yet allowing herself t</w:t>
      </w:r>
      <w:r>
        <w:t>o laugh openly. Her eyes turned into crescent moons, and I didn’t know what to feel first—surprised that she was laughing or stunned at how beautiful she looked.</w:t>
      </w:r>
    </w:p>
    <w:p w:rsidR="00FD64B4" w:rsidRDefault="00CB0854">
      <w:pPr>
        <w:ind w:left="-5" w:right="16"/>
      </w:pPr>
      <w:r>
        <w:t>Wait—beautiful? Who even thinks like that? What is going on with me? I needed to change the to</w:t>
      </w:r>
      <w:r>
        <w:t>pic.</w:t>
      </w:r>
    </w:p>
    <w:p w:rsidR="00FD64B4" w:rsidRDefault="00CB0854">
      <w:pPr>
        <w:ind w:left="-5" w:right="16"/>
      </w:pPr>
      <w:r>
        <w:t>“How are we getting home? Are you going to drive? Come on, that’s impossible. One of your arms is in a sling!”</w:t>
      </w:r>
    </w:p>
    <w:p w:rsidR="00FD64B4" w:rsidRDefault="00CB0854">
      <w:pPr>
        <w:ind w:left="-5" w:right="16"/>
      </w:pPr>
      <w:r>
        <w:t>“It’s not a problem,” she replied.</w:t>
      </w:r>
    </w:p>
    <w:p w:rsidR="00FD64B4" w:rsidRDefault="00CB0854">
      <w:pPr>
        <w:ind w:left="-5" w:right="16"/>
      </w:pPr>
      <w:r>
        <w:t xml:space="preserve">She stubbed out her cigarette, having barely smoked half of it, and reached for her phone. I figured she </w:t>
      </w:r>
      <w:r>
        <w:t>must be calling a car service.</w:t>
      </w:r>
    </w:p>
    <w:p w:rsidR="00FD64B4" w:rsidRDefault="00CB0854">
      <w:pPr>
        <w:ind w:left="-5" w:right="16"/>
      </w:pPr>
      <w:r>
        <w:t>Once that was settled, she set her phone aside, leaning her chin on her hand, now smiling softly at me.</w:t>
      </w:r>
    </w:p>
    <w:p w:rsidR="00FD64B4" w:rsidRDefault="00CB0854">
      <w:pPr>
        <w:spacing w:after="644"/>
        <w:ind w:left="-5" w:right="16"/>
      </w:pPr>
      <w:r>
        <w:t>I remember rambling on a bit more after that, but everything else slowly started to blur. The scent of her perfume became</w:t>
      </w:r>
      <w:r>
        <w:t xml:space="preserve"> sharper, as if she were leaning closer to watch over me. I let out a contented hum and surrendered to the growing heaviness of sleep.</w:t>
      </w:r>
    </w:p>
    <w:p w:rsidR="00FD64B4" w:rsidRDefault="00CB0854">
      <w:pPr>
        <w:spacing w:after="249" w:line="256" w:lineRule="auto"/>
        <w:ind w:left="0" w:firstLine="0"/>
      </w:pPr>
      <w:r>
        <w:t xml:space="preserve">   </w:t>
      </w:r>
    </w:p>
    <w:p w:rsidR="00FD64B4" w:rsidRDefault="00CB0854">
      <w:pPr>
        <w:spacing w:after="267" w:line="247" w:lineRule="auto"/>
        <w:ind w:left="-5" w:right="38"/>
      </w:pPr>
      <w:r>
        <w:rPr>
          <w:rStyle w:val="Policepardfaut"/>
          <w:b/>
          <w:i/>
        </w:rPr>
        <w:t>07:45 AM</w:t>
      </w:r>
    </w:p>
    <w:p w:rsidR="00FD64B4" w:rsidRDefault="00CB0854">
      <w:pPr>
        <w:ind w:left="-5" w:right="16"/>
      </w:pPr>
      <w:r>
        <w:t>The sunlight against my eyelids woke me from a hazy, grayish void. I don’t think I dreamed at all, which mig</w:t>
      </w:r>
      <w:r>
        <w:t>ht have been a good thing. But as I sat up and cleared my vision, confusion hit me hard.</w:t>
      </w:r>
    </w:p>
    <w:p w:rsidR="00FD64B4" w:rsidRDefault="00CB0854">
      <w:pPr>
        <w:ind w:left="-5" w:right="16"/>
      </w:pPr>
      <w:r>
        <w:t>This bed wasn’t familiar. The arrangement of furniture was strange. The color scheme of the room was different from what I was used to.</w:t>
      </w:r>
    </w:p>
    <w:p w:rsidR="00FD64B4" w:rsidRDefault="00CB0854">
      <w:pPr>
        <w:ind w:left="-5" w:right="16"/>
      </w:pPr>
      <w:r>
        <w:t xml:space="preserve">And the faint scent of a </w:t>
      </w:r>
      <w:r>
        <w:t>certain lawyer assistant’s perfume lingered in the air…</w:t>
      </w:r>
    </w:p>
    <w:p w:rsidR="00FD64B4" w:rsidRDefault="00CB0854">
      <w:pPr>
        <w:ind w:left="-5" w:right="16"/>
      </w:pPr>
      <w:r>
        <w:t>Hold on. Let me piece this together.</w:t>
      </w:r>
    </w:p>
    <w:p w:rsidR="00FD64B4" w:rsidRDefault="00CB0854">
      <w:pPr>
        <w:ind w:left="-5" w:right="16"/>
      </w:pPr>
      <w:r>
        <w:t>Last night, I’d intended to get Maan Mek drunk to loosen her up and extract some secrets. But instead, I had downed drink after drink and ended up blackout drunk m</w:t>
      </w:r>
      <w:r>
        <w:t>yself. No one was in any state to drive. I had no memory, but vaguely, I recalled her calling a cab.</w:t>
      </w:r>
    </w:p>
    <w:p w:rsidR="00FD64B4" w:rsidRDefault="00CB0854">
      <w:pPr>
        <w:ind w:left="-5" w:right="16"/>
      </w:pPr>
      <w:r>
        <w:t>My eyes went wide as the realization sunk in.</w:t>
      </w:r>
    </w:p>
    <w:p w:rsidR="00FD64B4" w:rsidRDefault="00CB0854">
      <w:pPr>
        <w:ind w:left="-5" w:right="16"/>
      </w:pPr>
      <w:r>
        <w:t>This meant…</w:t>
      </w:r>
    </w:p>
    <w:p w:rsidR="00FD64B4" w:rsidRDefault="00CB0854">
      <w:pPr>
        <w:spacing w:after="254" w:line="256" w:lineRule="auto"/>
        <w:ind w:left="-5"/>
      </w:pPr>
      <w:r>
        <w:rPr>
          <w:rStyle w:val="Policepardfaut"/>
          <w:b/>
        </w:rPr>
        <w:t>I had gotten so drunk that I blacked out and woke up in Maan Mek’s bed.</w:t>
      </w:r>
    </w:p>
    <w:p w:rsidR="00FD64B4" w:rsidRDefault="00CB0854">
      <w:pPr>
        <w:pStyle w:val="Titre1"/>
        <w:pageBreakBefore/>
        <w:ind w:left="58" w:right="49"/>
      </w:pPr>
      <w:r>
        <w:t xml:space="preserve">Chapter 8: </w:t>
      </w:r>
      <w:r>
        <w:t>ʀ</w:t>
      </w:r>
      <w:r>
        <w:t>ᴜᴍᴏ</w:t>
      </w:r>
      <w:r>
        <w:t>ʀꜱ</w:t>
      </w:r>
      <w:r>
        <w:t xml:space="preserve"> </w:t>
      </w:r>
      <w:r>
        <w:t>ᴀ</w:t>
      </w:r>
      <w:r>
        <w:t>ɴ</w:t>
      </w:r>
      <w:r>
        <w:t>ᴅ</w:t>
      </w:r>
      <w:r>
        <w:t xml:space="preserve"> </w:t>
      </w:r>
      <w:r>
        <w:t>ʜ</w:t>
      </w:r>
      <w:r>
        <w:t>ᴇᴀ</w:t>
      </w:r>
      <w:r>
        <w:t>ʀ</w:t>
      </w:r>
      <w:r>
        <w:t>-ꜱ</w:t>
      </w:r>
      <w:r>
        <w:t>ᴀ</w:t>
      </w:r>
      <w:r>
        <w:t>ʏ</w:t>
      </w:r>
    </w:p>
    <w:p w:rsidR="00FD64B4" w:rsidRDefault="00CB0854">
      <w:pPr>
        <w:ind w:left="-5" w:right="16"/>
      </w:pPr>
      <w:r>
        <w:t>I checked my body, making sure I was still wearing the same clothes from last night. Satisfied, I looked around the wide, spacious bedroom. The absence of anyone else struck me—perhaps the owner of this place was outside. With that thought, I grabbed</w:t>
      </w:r>
      <w:r>
        <w:t xml:space="preserve"> my phone and bag from the bedside table, then walked barefoot out of the room.</w:t>
      </w:r>
    </w:p>
    <w:p w:rsidR="00FD64B4" w:rsidRDefault="00CB0854">
      <w:pPr>
        <w:ind w:left="-5" w:right="16"/>
      </w:pPr>
      <w:r>
        <w:t>God… There’s no way I can believe this condo belongs to a simple assistant lawyer. When I reached the living room, the sheer space, design, loft, and even the brand of each pie</w:t>
      </w:r>
      <w:r>
        <w:t>ce of furniture suggested a total price tag of at least eight digits.</w:t>
      </w:r>
    </w:p>
    <w:p w:rsidR="00FD64B4" w:rsidRDefault="00CB0854">
      <w:pPr>
        <w:ind w:left="-5" w:right="16"/>
      </w:pPr>
      <w:r>
        <w:t>How could a former level-two prosecutor have this much money?</w:t>
      </w:r>
    </w:p>
    <w:p w:rsidR="00FD64B4" w:rsidRDefault="00CB0854">
      <w:pPr>
        <w:ind w:left="-5" w:right="16"/>
      </w:pPr>
      <w:r>
        <w:t>My curiosity halted as I noticed a slender woman, dressed in loose pants and a black tank top, sipping from a porcelain cup.</w:t>
      </w:r>
      <w:r>
        <w:t xml:space="preserve"> She sat on a chair out on the balcony, surrounded by potted plants and a breeze.</w:t>
      </w:r>
    </w:p>
    <w:p w:rsidR="00FD64B4" w:rsidRDefault="00CB0854">
      <w:pPr>
        <w:ind w:left="-5" w:right="16"/>
      </w:pPr>
      <w:r>
        <w:t>I immediately headed in her direction.</w:t>
      </w:r>
    </w:p>
    <w:p w:rsidR="00FD64B4" w:rsidRDefault="00CB0854">
      <w:pPr>
        <w:ind w:left="-5" w:right="16"/>
      </w:pPr>
      <w:r>
        <w:t>The first thing I wanted to ask Maan Mek, after sliding open the door, was:</w:t>
      </w:r>
    </w:p>
    <w:p w:rsidR="00FD64B4" w:rsidRDefault="00CB0854">
      <w:pPr>
        <w:ind w:left="-5" w:right="16"/>
      </w:pPr>
      <w:r>
        <w:t>"Last night, we didn’t... um, you know..."</w:t>
      </w:r>
    </w:p>
    <w:p w:rsidR="00FD64B4" w:rsidRDefault="00CB0854">
      <w:pPr>
        <w:ind w:left="-5" w:right="16"/>
      </w:pPr>
      <w:r>
        <w:t xml:space="preserve">What the hell? </w:t>
      </w:r>
      <w:r>
        <w:t>Even though I meant to sound snippy and curt, my words came out stumbling, and I felt an odd heat rising to my face. In the end, I left the sentence unfinished, too embarrassed to continue.</w:t>
      </w:r>
    </w:p>
    <w:p w:rsidR="00FD64B4" w:rsidRDefault="00CB0854">
      <w:pPr>
        <w:ind w:left="-5" w:right="16"/>
      </w:pPr>
      <w:r>
        <w:t>Maan Mek, understanding my meaning perfectly, answered calmly with</w:t>
      </w:r>
      <w:r>
        <w:t xml:space="preserve"> her usual stoic expression.</w:t>
      </w:r>
    </w:p>
    <w:p w:rsidR="00FD64B4" w:rsidRDefault="00CB0854">
      <w:pPr>
        <w:ind w:left="-5" w:right="16"/>
      </w:pPr>
      <w:r>
        <w:t>"I slept in the other room."</w:t>
      </w:r>
    </w:p>
    <w:p w:rsidR="00FD64B4" w:rsidRDefault="00CB0854">
      <w:pPr>
        <w:ind w:left="-5" w:right="16"/>
      </w:pPr>
      <w:r>
        <w:t>"How can I be sure nothing inappropriate happened between us on the way back?"</w:t>
      </w:r>
    </w:p>
    <w:p w:rsidR="00FD64B4" w:rsidRDefault="00CB0854">
      <w:pPr>
        <w:ind w:left="-5" w:right="16"/>
      </w:pPr>
      <w:r>
        <w:t>"There is no evidence for that, but I assure you, I didn’t do anything inappropriate to you."</w:t>
      </w:r>
    </w:p>
    <w:p w:rsidR="00FD64B4" w:rsidRDefault="00CB0854">
      <w:pPr>
        <w:ind w:left="-5" w:right="16"/>
      </w:pPr>
      <w:r>
        <w:t>"......"</w:t>
      </w:r>
    </w:p>
    <w:p w:rsidR="00FD64B4" w:rsidRDefault="00CB0854">
      <w:pPr>
        <w:ind w:left="-5" w:right="16"/>
      </w:pPr>
      <w:r>
        <w:t>"Why don’t you s</w:t>
      </w:r>
      <w:r>
        <w:t>it down? Would you like some coffee? I can make you a cup."</w:t>
      </w:r>
    </w:p>
    <w:p w:rsidR="00FD64B4" w:rsidRDefault="00CB0854">
      <w:pPr>
        <w:ind w:left="-5" w:right="16"/>
      </w:pPr>
      <w:r>
        <w:t>"No, I’ll leave now."</w:t>
      </w:r>
    </w:p>
    <w:p w:rsidR="00FD64B4" w:rsidRDefault="00CB0854">
      <w:pPr>
        <w:ind w:left="-5" w:right="16"/>
      </w:pPr>
      <w:r>
        <w:t>"Your car is still at the bar. We took a taxi here last night. I didn’t know your address, so I had no choice but to bring you here."</w:t>
      </w:r>
    </w:p>
    <w:p w:rsidR="00FD64B4" w:rsidRDefault="00CB0854">
      <w:pPr>
        <w:ind w:left="-5" w:right="16"/>
      </w:pPr>
      <w:r>
        <w:t>I vaguely remembered.</w:t>
      </w:r>
    </w:p>
    <w:p w:rsidR="00FD64B4" w:rsidRDefault="00CB0854">
      <w:pPr>
        <w:ind w:left="-5" w:right="16"/>
      </w:pPr>
      <w:r>
        <w:t>Fine. I’ll get the</w:t>
      </w:r>
      <w:r>
        <w:t xml:space="preserve"> car later.</w:t>
      </w:r>
    </w:p>
    <w:p w:rsidR="00FD64B4" w:rsidRDefault="00CB0854">
      <w:pPr>
        <w:ind w:left="-5" w:right="16"/>
      </w:pPr>
      <w:r>
        <w:t>What’s more important right now is my image. Admitting anything to my younger assistant is too embarrassing. I’ve hated her since two years ago, so before I leave, I need to save face.</w:t>
      </w:r>
    </w:p>
    <w:p w:rsidR="00FD64B4" w:rsidRDefault="00CB0854">
      <w:pPr>
        <w:ind w:left="-5" w:right="16"/>
      </w:pPr>
      <w:r>
        <w:t xml:space="preserve">"Actually, I wasn’t drunk last night. Just a little dizzy. </w:t>
      </w:r>
      <w:r>
        <w:t>I’ve been dealing with migraines lately."</w:t>
      </w:r>
    </w:p>
    <w:p w:rsidR="00FD64B4" w:rsidRDefault="00CB0854">
      <w:pPr>
        <w:ind w:left="-5" w:right="16"/>
      </w:pPr>
      <w:r>
        <w:t>I turned to find my shoes and get out of her condo. But Maan Mek’s voice stopped me, saying something that I couldn’t believe my ears had heard.</w:t>
      </w:r>
    </w:p>
    <w:p w:rsidR="00FD64B4" w:rsidRDefault="00CB0854">
      <w:pPr>
        <w:ind w:left="-5" w:right="16"/>
      </w:pPr>
      <w:r>
        <w:t>"Mai Tree."</w:t>
      </w:r>
    </w:p>
    <w:p w:rsidR="00FD64B4" w:rsidRDefault="00CB0854">
      <w:pPr>
        <w:ind w:left="-5" w:right="16"/>
      </w:pPr>
      <w:r>
        <w:t>My body froze; I couldn’t move my legs.</w:t>
      </w:r>
    </w:p>
    <w:p w:rsidR="00FD64B4" w:rsidRDefault="00CB0854">
      <w:pPr>
        <w:ind w:left="-5" w:right="16"/>
      </w:pPr>
      <w:r>
        <w:t>A sudden heat rus</w:t>
      </w:r>
      <w:r>
        <w:t>hed from my toes all the way up to my face. I turned back to her in shock.</w:t>
      </w:r>
    </w:p>
    <w:p w:rsidR="00FD64B4" w:rsidRDefault="00CB0854">
      <w:pPr>
        <w:ind w:left="-5" w:right="16"/>
      </w:pPr>
      <w:r>
        <w:t>"W-what did you just call me?"</w:t>
      </w:r>
    </w:p>
    <w:p w:rsidR="00FD64B4" w:rsidRDefault="00CB0854">
      <w:pPr>
        <w:ind w:left="-5" w:right="16"/>
      </w:pPr>
      <w:r>
        <w:t>"Last night, you told me to call you that from now on."</w:t>
      </w:r>
    </w:p>
    <w:p w:rsidR="00FD64B4" w:rsidRDefault="00CB0854">
      <w:pPr>
        <w:ind w:left="-5" w:right="16"/>
      </w:pPr>
      <w:r>
        <w:t>"I didn’t!"</w:t>
      </w:r>
    </w:p>
    <w:p w:rsidR="00FD64B4" w:rsidRDefault="00CB0854">
      <w:pPr>
        <w:ind w:left="-5" w:right="16"/>
      </w:pPr>
      <w:r>
        <w:t xml:space="preserve">"Yes, you didn't. Don’t you remember? But you said, you weren’t drunk last night, </w:t>
      </w:r>
      <w:r>
        <w:t>right?"</w:t>
      </w:r>
    </w:p>
    <w:p w:rsidR="00FD64B4" w:rsidRDefault="00CB0854">
      <w:pPr>
        <w:ind w:left="-5" w:right="16"/>
      </w:pPr>
      <w:r>
        <w:t>Damn it!</w:t>
      </w:r>
    </w:p>
    <w:p w:rsidR="00FD64B4" w:rsidRDefault="00CB0854">
      <w:pPr>
        <w:ind w:left="-5" w:right="16"/>
      </w:pPr>
      <w:r>
        <w:t>So behind that calm face and few words, she’s hiding a teasing, sly streak, isn’t she? She’s intentionally finding ways to make me admit how drunk I really was last night.</w:t>
      </w:r>
    </w:p>
    <w:p w:rsidR="00FD64B4" w:rsidRDefault="00CB0854">
      <w:pPr>
        <w:ind w:left="-5" w:right="16"/>
      </w:pPr>
      <w:r>
        <w:t>I clenched my fists, staring at Maan Mek while trying to control my</w:t>
      </w:r>
      <w:r>
        <w:t xml:space="preserve"> breathing, hoping to calm the growing fire in my chest. After what felt like several long seconds, I filtered my anger into three syllables and muttered:</w:t>
      </w:r>
    </w:p>
    <w:p w:rsidR="00FD64B4" w:rsidRDefault="00CB0854">
      <w:pPr>
        <w:ind w:left="-5" w:right="16"/>
      </w:pPr>
      <w:r>
        <w:t>"Liar."</w:t>
      </w:r>
    </w:p>
    <w:p w:rsidR="00FD64B4" w:rsidRDefault="00CB0854">
      <w:pPr>
        <w:ind w:left="-5" w:right="16"/>
      </w:pPr>
      <w:r>
        <w:t>"Yes, I lied."</w:t>
      </w:r>
    </w:p>
    <w:p w:rsidR="00FD64B4" w:rsidRDefault="00CB0854">
      <w:pPr>
        <w:ind w:left="-5" w:right="16"/>
      </w:pPr>
      <w:r>
        <w:t>She admitted it without flinching, still maintaining eye contact. A person lik</w:t>
      </w:r>
      <w:r>
        <w:t>e her is far more difficult to deal with than I’d ever imagined.</w:t>
      </w:r>
    </w:p>
    <w:p w:rsidR="00FD64B4" w:rsidRDefault="00CB0854">
      <w:pPr>
        <w:ind w:left="-5" w:right="16"/>
      </w:pPr>
      <w:r>
        <w:t>"Maan Mek, I’m never calling someone like you ‘Miss’ again."</w:t>
      </w:r>
    </w:p>
    <w:p w:rsidR="00FD64B4" w:rsidRDefault="00CB0854">
      <w:pPr>
        <w:ind w:left="-5" w:right="16"/>
      </w:pPr>
      <w:r>
        <w:t>"That’s fine. I’ll still call you ‘Miss Mai Tree’ as always."</w:t>
      </w:r>
    </w:p>
    <w:p w:rsidR="00FD64B4" w:rsidRDefault="00CB0854">
      <w:pPr>
        <w:ind w:left="-5" w:right="16"/>
      </w:pPr>
      <w:r>
        <w:t xml:space="preserve">I let out a laugh, short and sharp. "Just make sure you show up to </w:t>
      </w:r>
      <w:r>
        <w:t>work on time today, or it’ll be your first mistake."</w:t>
      </w:r>
    </w:p>
    <w:p w:rsidR="00FD64B4" w:rsidRDefault="00CB0854">
      <w:pPr>
        <w:ind w:left="-5" w:right="16"/>
      </w:pPr>
      <w:r>
        <w:t>"Today’s Saturday, Miss Mai Tree."</w:t>
      </w:r>
    </w:p>
    <w:p w:rsidR="00FD64B4" w:rsidRDefault="00CB0854">
      <w:pPr>
        <w:ind w:left="-5" w:right="16"/>
      </w:pPr>
      <w:r>
        <w:t>"I…"</w:t>
      </w:r>
    </w:p>
    <w:p w:rsidR="00FD64B4" w:rsidRDefault="00CB0854">
      <w:pPr>
        <w:ind w:left="-5" w:right="16"/>
      </w:pPr>
      <w:r>
        <w:t>"But if you mean to ask if I’m willing to work overtime, I’ll go."</w:t>
      </w:r>
    </w:p>
    <w:p w:rsidR="00FD64B4" w:rsidRDefault="00CB0854">
      <w:pPr>
        <w:ind w:left="-5" w:right="16"/>
      </w:pPr>
      <w:r>
        <w:t>Damn it!!</w:t>
      </w:r>
    </w:p>
    <w:p w:rsidR="00FD64B4" w:rsidRDefault="00CB0854">
      <w:pPr>
        <w:spacing w:after="0"/>
        <w:ind w:left="-5" w:right="16"/>
      </w:pPr>
      <w:r>
        <w:t>Why does winning against Maan Mek seem impossible, even when it’s supposed to be somet</w:t>
      </w:r>
      <w:r>
        <w:t>hing simple?</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267" w:line="247" w:lineRule="auto"/>
        <w:ind w:left="-5" w:right="38"/>
      </w:pPr>
      <w:r>
        <w:rPr>
          <w:rStyle w:val="Policepardfaut"/>
          <w:b/>
          <w:i/>
        </w:rPr>
        <w:t>SUNDAY</w:t>
      </w:r>
    </w:p>
    <w:p w:rsidR="00FD64B4" w:rsidRDefault="00CB0854">
      <w:pPr>
        <w:ind w:left="-5" w:right="16"/>
      </w:pPr>
      <w:r>
        <w:t>I had a meeting with my usual private investigator, someone I’ve trusted for a long time. He’s a 29-year-old man, tall and thin, with a plain appearance that blends well into the coffee shop we’re in.</w:t>
      </w:r>
    </w:p>
    <w:p w:rsidR="00FD64B4" w:rsidRDefault="00CB0854">
      <w:pPr>
        <w:ind w:left="-5" w:right="16"/>
      </w:pPr>
      <w:r>
        <w:t>Typically, he’s hired for</w:t>
      </w:r>
      <w:r>
        <w:t xml:space="preserve"> cases involving cheating spouses or tracking down specific locations. But when I asked him to look into the new assistant lawyer’s background, he seemed intrigued.</w:t>
      </w:r>
    </w:p>
    <w:p w:rsidR="00FD64B4" w:rsidRDefault="00CB0854">
      <w:pPr>
        <w:spacing w:after="300"/>
        <w:ind w:left="-5" w:right="14"/>
        <w:jc w:val="both"/>
      </w:pPr>
      <w:r>
        <w:t>"Interesting," said the man whose name I still don’t know. "But you’ll have to pay upfront,</w:t>
      </w:r>
      <w:r>
        <w:t xml:space="preserve"> in full. If the information satisfies you, we’ll discuss a bonus later."</w:t>
      </w:r>
    </w:p>
    <w:p w:rsidR="00FD64B4" w:rsidRDefault="00CB0854">
      <w:pPr>
        <w:ind w:left="-5" w:right="16"/>
      </w:pPr>
      <w:r>
        <w:t>I guess this is how my clients feel when I charge them extra fees out of nowhere.</w:t>
      </w:r>
    </w:p>
    <w:p w:rsidR="00FD64B4" w:rsidRDefault="00CB0854">
      <w:pPr>
        <w:ind w:left="-5" w:right="16"/>
      </w:pPr>
      <w:r>
        <w:t>I rolled my eyes and agreed to his demand. The nameless man smiled wide, pocketing the brown envelop</w:t>
      </w:r>
      <w:r>
        <w:t>e containing six figures, then promptly left the shop, bringing our deal to a close.</w:t>
      </w:r>
    </w:p>
    <w:p w:rsidR="00FD64B4" w:rsidRDefault="00CB0854">
      <w:pPr>
        <w:ind w:left="-5" w:right="16"/>
      </w:pPr>
      <w:r>
        <w:t>Damn it. I’ve resorted to solving everything with money again. If my Mama Four finds out, you'll never want to hear how she scold me.</w:t>
      </w:r>
    </w:p>
    <w:p w:rsidR="00FD64B4" w:rsidRDefault="00CB0854">
      <w:pPr>
        <w:ind w:left="-5" w:right="16"/>
      </w:pPr>
      <w:r>
        <w:t>I’m not too focused on Maan Mek.</w:t>
      </w:r>
    </w:p>
    <w:p w:rsidR="00FD64B4" w:rsidRDefault="00CB0854">
      <w:pPr>
        <w:spacing w:after="0"/>
        <w:ind w:left="-5" w:right="16"/>
      </w:pPr>
      <w:r>
        <w:t>It’s</w:t>
      </w:r>
      <w:r>
        <w:t xml:space="preserve"> just that when you take someone on as an assistant, you need to know every single detail about their background. Right?</w:t>
      </w:r>
    </w:p>
    <w:p w:rsidR="00FD64B4" w:rsidRDefault="00CB0854">
      <w:pPr>
        <w:spacing w:after="249"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67" w:line="247" w:lineRule="auto"/>
        <w:ind w:left="-5" w:right="38"/>
      </w:pPr>
      <w:r>
        <w:rPr>
          <w:rStyle w:val="Policepardfaut"/>
          <w:b/>
          <w:i/>
        </w:rPr>
        <w:t>MONDAY... ARRIVES</w:t>
      </w:r>
    </w:p>
    <w:p w:rsidR="00FD64B4" w:rsidRDefault="00CB0854">
      <w:pPr>
        <w:ind w:left="-5" w:right="16"/>
      </w:pPr>
      <w:r>
        <w:t>What I hadn’t anticipated happened this morning, and I heard about it from Natcha, the office’s loudspeaker of</w:t>
      </w:r>
      <w:r>
        <w:t xml:space="preserve"> a receptionist.</w:t>
      </w:r>
    </w:p>
    <w:p w:rsidR="00FD64B4" w:rsidRDefault="00CB0854">
      <w:pPr>
        <w:ind w:left="-5" w:right="16"/>
      </w:pPr>
      <w:r>
        <w:t>The rumor has been spreading like wildfire that Maan Mek and I are dating.</w:t>
      </w:r>
    </w:p>
    <w:p w:rsidR="00FD64B4" w:rsidRDefault="00CB0854">
      <w:pPr>
        <w:ind w:left="-5" w:right="16"/>
      </w:pPr>
      <w:r>
        <w:t>First reason: I have never wanted to go home with anyone since I started working here, but they saw us leave together on Friday evening.</w:t>
      </w:r>
    </w:p>
    <w:p w:rsidR="00FD64B4" w:rsidRDefault="00CB0854">
      <w:pPr>
        <w:ind w:left="-5" w:right="16"/>
      </w:pPr>
      <w:r>
        <w:t>Second reason: Ken went ahe</w:t>
      </w:r>
      <w:r>
        <w:t>ad and shared in the office gossip chat group that I seemed upset when he tried to flirt with Maan Mek. He’s so sure that I regretted letting him go. But then the group blasted him for being selfabsorbed. They pointed out that I wasn’t upset because of Ken</w:t>
      </w:r>
      <w:r>
        <w:t>, but because I was jealous over my assistant—since we left together.</w:t>
      </w:r>
    </w:p>
    <w:p w:rsidR="00FD64B4" w:rsidRDefault="00CB0854">
      <w:pPr>
        <w:ind w:left="-5" w:right="16"/>
      </w:pPr>
      <w:r>
        <w:t xml:space="preserve">Third reason: Everyone knows, the whole world knows, that </w:t>
      </w:r>
      <w:r>
        <w:rPr>
          <w:rStyle w:val="Policepardfaut"/>
          <w:b/>
        </w:rPr>
        <w:t>I’m a lesbian.</w:t>
      </w:r>
    </w:p>
    <w:p w:rsidR="00FD64B4" w:rsidRDefault="00CB0854">
      <w:pPr>
        <w:ind w:left="-5" w:right="16"/>
      </w:pPr>
      <w:r>
        <w:t>But how is that even enough to jump to the conclusion that we’re dating?</w:t>
      </w:r>
    </w:p>
    <w:p w:rsidR="00FD64B4" w:rsidRDefault="00CB0854">
      <w:pPr>
        <w:ind w:left="-5" w:right="16"/>
      </w:pPr>
      <w:r>
        <w:t>Seriously, can they stop assuming that e</w:t>
      </w:r>
      <w:r>
        <w:t>very lesbian will fall in love with any woman nearby?</w:t>
      </w:r>
    </w:p>
    <w:p w:rsidR="00FD64B4" w:rsidRDefault="00CB0854">
      <w:pPr>
        <w:ind w:left="-5" w:right="16"/>
      </w:pPr>
      <w:r>
        <w:t>Yet there’s an additional factor: I’m a lesbian who’s into calm, competent women. My ex was a successful businesswoman, and a previous flame was a brilliant statistician—and all my past partners have be</w:t>
      </w:r>
      <w:r>
        <w:t>en older.</w:t>
      </w:r>
    </w:p>
    <w:p w:rsidR="00FD64B4" w:rsidRDefault="00CB0854">
      <w:pPr>
        <w:ind w:left="-5" w:right="16"/>
      </w:pPr>
      <w:r>
        <w:t>Thanks to this 3.1 reason, people are dead sure that Friday night was a date.</w:t>
      </w:r>
    </w:p>
    <w:p w:rsidR="00FD64B4" w:rsidRDefault="00CB0854">
      <w:pPr>
        <w:ind w:left="-5" w:right="16"/>
      </w:pPr>
      <w:r>
        <w:t xml:space="preserve">Hold on. I’ve never once looked at Maan Mek with desire or fascination. I treat her like an overworked assistant, tease her constantly, and nitpick at her every chance </w:t>
      </w:r>
      <w:r>
        <w:t>I get. How would anyone think I’m interested in her in that way?</w:t>
      </w:r>
    </w:p>
    <w:p w:rsidR="00FD64B4" w:rsidRDefault="00CB0854">
      <w:pPr>
        <w:ind w:left="-5" w:right="16"/>
      </w:pPr>
      <w:r>
        <w:t>Ridiculous. The whole office is ridiculous!</w:t>
      </w:r>
    </w:p>
    <w:p w:rsidR="00FD64B4" w:rsidRDefault="00CB0854">
      <w:pPr>
        <w:ind w:left="-5" w:right="16"/>
      </w:pPr>
      <w:r>
        <w:t>I bet Maan Mek has heard these rumors too. She eats lunch with others regularly, unlike me, who prefers solitude and doesn’t bother to socialize.</w:t>
      </w:r>
    </w:p>
    <w:p w:rsidR="00FD64B4" w:rsidRDefault="00CB0854">
      <w:pPr>
        <w:ind w:left="-5" w:right="16"/>
      </w:pPr>
      <w:r>
        <w:t>T</w:t>
      </w:r>
      <w:r>
        <w:t>he best way to deal with this nonsense is to ignore it entirely and stick to discussing only work matters with her.</w:t>
      </w:r>
    </w:p>
    <w:p w:rsidR="00FD64B4" w:rsidRDefault="00CB0854">
      <w:pPr>
        <w:ind w:left="-5" w:right="16"/>
      </w:pPr>
      <w:r>
        <w:t>I’m always good at keeping my emotions in check.</w:t>
      </w:r>
    </w:p>
    <w:p w:rsidR="00FD64B4" w:rsidRDefault="00CB0854">
      <w:pPr>
        <w:ind w:left="-5" w:right="16"/>
      </w:pPr>
      <w:r>
        <w:t>When we met at 9 AM, I focused on making a call to an author for some legal advice.</w:t>
      </w:r>
    </w:p>
    <w:p w:rsidR="00FD64B4" w:rsidRDefault="00CB0854">
      <w:pPr>
        <w:ind w:left="-5" w:right="16"/>
      </w:pPr>
      <w:r>
        <w:t>Occasio</w:t>
      </w:r>
      <w:r>
        <w:t>nally, I glanced over at her. She had, as usual, arranged a vase with sunflowers on her desk.</w:t>
      </w:r>
    </w:p>
    <w:p w:rsidR="00FD64B4" w:rsidRDefault="00CB0854">
      <w:pPr>
        <w:ind w:left="-5" w:right="16"/>
      </w:pPr>
      <w:r>
        <w:t>After half an hour, I ended my call. The room was silent with just the two of us. I found myself clearing my throat multiple times, but she didn’t show any reacti</w:t>
      </w:r>
      <w:r>
        <w:t>on.</w:t>
      </w:r>
    </w:p>
    <w:p w:rsidR="00FD64B4" w:rsidRDefault="00CB0854">
      <w:pPr>
        <w:spacing w:after="269" w:line="247" w:lineRule="auto"/>
        <w:ind w:left="-5" w:right="28"/>
      </w:pPr>
      <w:r>
        <w:rPr>
          <w:rStyle w:val="Policepardfaut"/>
          <w:i/>
        </w:rPr>
        <w:t>Compose yourself, Mai Tree. Even if she saw you drunk and messy, took you to her condo, and heard the silly rumors, life moves on with work.</w:t>
      </w:r>
    </w:p>
    <w:p w:rsidR="00FD64B4" w:rsidRDefault="00CB0854">
      <w:pPr>
        <w:ind w:left="-5" w:right="16"/>
      </w:pPr>
      <w:r>
        <w:t>“The case of Miss Prao, who hit the actor Grace with her car—you should already know the details from what I se</w:t>
      </w:r>
      <w:r>
        <w:t>nt. Can you look into the social media posts of the witnesses? I want any posts where they might have shown bias in favor of Grace.”</w:t>
      </w:r>
    </w:p>
    <w:p w:rsidR="00FD64B4" w:rsidRDefault="00CB0854">
      <w:pPr>
        <w:ind w:left="-5" w:right="16"/>
      </w:pPr>
      <w:r>
        <w:t>“Are you planning to claim they gave false testimony?”</w:t>
      </w:r>
    </w:p>
    <w:p w:rsidR="00FD64B4" w:rsidRDefault="00CB0854">
      <w:pPr>
        <w:ind w:left="-5" w:right="16"/>
      </w:pPr>
      <w:r>
        <w:t>I shrugged. “They live in the same condo. The security guard and res</w:t>
      </w:r>
      <w:r>
        <w:t>idents are bound to take each other’s side. Besides, there aren’t any security cameras in that spot. It’s plausible.”</w:t>
      </w:r>
    </w:p>
    <w:p w:rsidR="00FD64B4" w:rsidRDefault="00CB0854">
      <w:pPr>
        <w:ind w:left="-5" w:right="16"/>
      </w:pPr>
      <w:r>
        <w:t xml:space="preserve">Maan Mek tilted her head slightly, contemplating, before asking, “But what if the incident happened at the defendant’s condo? How would </w:t>
      </w:r>
      <w:r>
        <w:t>you argue then?”</w:t>
      </w:r>
    </w:p>
    <w:p w:rsidR="00FD64B4" w:rsidRDefault="00CB0854">
      <w:pPr>
        <w:ind w:left="-5" w:right="16"/>
      </w:pPr>
      <w:r>
        <w:t>“I’d gather evidence to claim that the security guard and witnesses were biased against the defendant.”</w:t>
      </w:r>
    </w:p>
    <w:p w:rsidR="00FD64B4" w:rsidRDefault="00CB0854">
      <w:pPr>
        <w:ind w:left="-5" w:right="16"/>
      </w:pPr>
      <w:r>
        <w:t>She simply nodded and pulled out the case file we were discussing, reviewing the documents meticulously. Silence lingered for a few min</w:t>
      </w:r>
      <w:r>
        <w:t>utes before she closed the file and raised another question.</w:t>
      </w:r>
    </w:p>
    <w:p w:rsidR="00FD64B4" w:rsidRDefault="00CB0854">
      <w:pPr>
        <w:ind w:left="-5" w:right="16"/>
      </w:pPr>
      <w:r>
        <w:t>“What about the defendant’s dashcam footage?”</w:t>
      </w:r>
    </w:p>
    <w:p w:rsidR="00FD64B4" w:rsidRDefault="00CB0854">
      <w:pPr>
        <w:ind w:left="-5" w:right="16"/>
      </w:pPr>
      <w:r>
        <w:t>“Oh... Lucky for her, she didn’t have one.”</w:t>
      </w:r>
    </w:p>
    <w:p w:rsidR="00FD64B4" w:rsidRDefault="00CB0854">
      <w:pPr>
        <w:ind w:left="-5" w:right="16"/>
      </w:pPr>
      <w:r>
        <w:t>“Lucky?”</w:t>
      </w:r>
    </w:p>
    <w:p w:rsidR="00FD64B4" w:rsidRDefault="00CB0854">
      <w:pPr>
        <w:ind w:left="-5" w:right="16"/>
      </w:pPr>
      <w:r>
        <w:t>“Yes.”</w:t>
      </w:r>
    </w:p>
    <w:p w:rsidR="00FD64B4" w:rsidRDefault="00CB0854">
      <w:pPr>
        <w:ind w:left="-5" w:right="16"/>
      </w:pPr>
      <w:r>
        <w:t>At this point, Maan Mek probably understood everything clearly.</w:t>
      </w:r>
    </w:p>
    <w:p w:rsidR="00FD64B4" w:rsidRDefault="00CB0854">
      <w:pPr>
        <w:ind w:left="-5" w:right="16"/>
      </w:pPr>
      <w:r>
        <w:t>I wouldn’t judge what rea</w:t>
      </w:r>
      <w:r>
        <w:t>lly happened. Maybe Miss Prao did hit Grace out of pent-up frustration from being a victim all along. But since she confided in me that she “still couldn’t believe she did it,” as her lawyer, I’ll take her at her word.</w:t>
      </w:r>
    </w:p>
    <w:p w:rsidR="00FD64B4" w:rsidRDefault="00CB0854">
      <w:pPr>
        <w:ind w:left="-5" w:right="16"/>
      </w:pPr>
      <w:r>
        <w:t>And she came to me seeking help, with</w:t>
      </w:r>
      <w:r>
        <w:t xml:space="preserve"> no limit on the financial resources. After all, it’s been said that Mai Tree, the lawyer, could turn black into white for the right price.</w:t>
      </w:r>
    </w:p>
    <w:p w:rsidR="00FD64B4" w:rsidRDefault="00CB0854">
      <w:pPr>
        <w:ind w:left="-5" w:right="16"/>
      </w:pPr>
      <w:r>
        <w:t>“I think I understand the situation now,” Maan Mek said.</w:t>
      </w:r>
    </w:p>
    <w:p w:rsidR="00FD64B4" w:rsidRDefault="00CB0854">
      <w:pPr>
        <w:ind w:left="-5" w:right="16"/>
      </w:pPr>
      <w:r>
        <w:t xml:space="preserve">“Oh, so you must see me as the selfish lawyer who does </w:t>
      </w:r>
      <w:r>
        <w:t>anything for money, right?”</w:t>
      </w:r>
    </w:p>
    <w:p w:rsidR="00FD64B4" w:rsidRDefault="00CB0854">
      <w:pPr>
        <w:ind w:left="-5" w:right="16"/>
      </w:pPr>
      <w:r>
        <w:t>“Not exactly. There are times when I don’t agree with your decisions. But when it comes to the cases, I see a skilled lawyer who will do anything for her clients.”</w:t>
      </w:r>
    </w:p>
    <w:p w:rsidR="00FD64B4" w:rsidRDefault="00CB0854">
      <w:pPr>
        <w:ind w:left="-5" w:right="16"/>
      </w:pPr>
      <w:r>
        <w:t xml:space="preserve">That… wasn’t what I expected to hear after she reviewed all the </w:t>
      </w:r>
      <w:r>
        <w:t>details of the case.</w:t>
      </w:r>
    </w:p>
    <w:p w:rsidR="00FD64B4" w:rsidRDefault="00CB0854">
      <w:pPr>
        <w:ind w:left="-5" w:right="16"/>
      </w:pPr>
      <w:r>
        <w:t>She didn’t outright criticize me, nor did she lavish praise.</w:t>
      </w:r>
    </w:p>
    <w:p w:rsidR="00FD64B4" w:rsidRDefault="00CB0854">
      <w:pPr>
        <w:ind w:left="-5" w:right="16"/>
      </w:pPr>
      <w:r>
        <w:t>It was an acknowledgment of my faults and recognition of my strengths.</w:t>
      </w:r>
    </w:p>
    <w:p w:rsidR="00FD64B4" w:rsidRDefault="00CB0854">
      <w:pPr>
        <w:ind w:left="-5" w:right="16"/>
      </w:pPr>
      <w:r>
        <w:t>Her words left me momentarily speechless.</w:t>
      </w:r>
    </w:p>
    <w:p w:rsidR="00FD64B4" w:rsidRDefault="00CB0854">
      <w:pPr>
        <w:spacing w:after="249"/>
        <w:ind w:left="-5" w:right="16"/>
      </w:pPr>
      <w:r>
        <w:t>Without realizing it, I found myself twisting the corner of t</w:t>
      </w:r>
      <w:r>
        <w:t>he paper in front of me, only managing to let out a quiet murmur, “...You have an unusual way of thinking.”</w:t>
      </w:r>
    </w:p>
    <w:p w:rsidR="00FD64B4" w:rsidRDefault="00CB0854">
      <w:pPr>
        <w:ind w:left="-5" w:right="16"/>
      </w:pPr>
      <w:r>
        <w:t>I had no idea what was going through Maan Mek’s mind.</w:t>
      </w:r>
    </w:p>
    <w:p w:rsidR="00FD64B4" w:rsidRDefault="00CB0854">
      <w:pPr>
        <w:ind w:left="-5" w:right="16"/>
      </w:pPr>
      <w:r>
        <w:t>Maybe she was just lying with a straight face, like she did on that Saturday morning... Who kn</w:t>
      </w:r>
      <w:r>
        <w:t>ows. Anyway, she’s just an assistant, probably too afraid to criticize her boss openly.</w:t>
      </w:r>
    </w:p>
    <w:p w:rsidR="00FD64B4" w:rsidRDefault="00CB0854">
      <w:pPr>
        <w:ind w:left="-5" w:right="16"/>
      </w:pPr>
      <w:r>
        <w:t>As for those ridiculous rumors about us, they’re just baseless hearsay that will never turn into reality.</w:t>
      </w:r>
    </w:p>
    <w:p w:rsidR="00FD64B4" w:rsidRDefault="00CB0854">
      <w:pPr>
        <w:pStyle w:val="Titre1"/>
        <w:pageBreakBefore/>
        <w:ind w:left="58" w:right="48"/>
      </w:pPr>
      <w:r>
        <w:t>Chapter 9: ꜱ</w:t>
      </w:r>
      <w:r>
        <w:t>ᴜᴅᴅᴇ</w:t>
      </w:r>
      <w:r>
        <w:t>ɴ</w:t>
      </w:r>
      <w:r>
        <w:t xml:space="preserve"> ꜱ</w:t>
      </w:r>
      <w:r>
        <w:t>ɪ</w:t>
      </w:r>
      <w:r>
        <w:t>ᴛᴜᴀᴛ</w:t>
      </w:r>
      <w:r>
        <w:t>ɪ</w:t>
      </w:r>
      <w:r>
        <w:t>ᴏ</w:t>
      </w:r>
      <w:r>
        <w:t>ɴ</w:t>
      </w:r>
    </w:p>
    <w:p w:rsidR="00FD64B4" w:rsidRDefault="00CB0854">
      <w:pPr>
        <w:ind w:left="-5" w:right="16"/>
      </w:pPr>
      <w:r>
        <w:t xml:space="preserve">It was a regular weekday morning. </w:t>
      </w:r>
      <w:r>
        <w:t>I was sitting and doing my makeup before heading to work when I suddenly received a call from my sister.</w:t>
      </w:r>
    </w:p>
    <w:p w:rsidR="00FD64B4" w:rsidRDefault="00CB0854">
      <w:pPr>
        <w:ind w:left="-5" w:right="16"/>
      </w:pPr>
      <w:r>
        <w:t>I answered, putting the call on speaker, greeting her cheerfully while still holding my makeup brush. But what struck me as odd was the tone of her voi</w:t>
      </w:r>
      <w:r>
        <w:t>ce—there was a hint of concern, almost like she was probing for something.</w:t>
      </w:r>
    </w:p>
    <w:p w:rsidR="00FD64B4" w:rsidRDefault="00CB0854">
      <w:pPr>
        <w:ind w:left="-5" w:right="16"/>
      </w:pPr>
      <w:r>
        <w:t>[Tree, is someone trying to take advantage of you for their own benefit?]</w:t>
      </w:r>
    </w:p>
    <w:p w:rsidR="00FD64B4" w:rsidRDefault="00CB0854">
      <w:pPr>
        <w:ind w:left="-5" w:right="16"/>
      </w:pPr>
      <w:r>
        <w:t xml:space="preserve">Hmm, that opening question was so bizarre that it made me furrow my brow. I paused for a moment before </w:t>
      </w:r>
      <w:r>
        <w:t>responding.</w:t>
      </w:r>
    </w:p>
    <w:p w:rsidR="00FD64B4" w:rsidRDefault="00CB0854">
      <w:pPr>
        <w:ind w:left="-5" w:right="16"/>
      </w:pPr>
      <w:r>
        <w:t>“No, I don't think so. If anything, I’m the one trying to get something out of people,” I joked. “Why do you ask?”</w:t>
      </w:r>
    </w:p>
    <w:p w:rsidR="00FD64B4" w:rsidRDefault="00CB0854">
      <w:pPr>
        <w:ind w:left="-5" w:right="16"/>
      </w:pPr>
      <w:r>
        <w:t>Her voice sounded even more worried. [I’m not sure if it was a dream or a vision, but I saw you in a troubling situation.]</w:t>
      </w:r>
    </w:p>
    <w:p w:rsidR="00FD64B4" w:rsidRDefault="00CB0854">
      <w:pPr>
        <w:ind w:left="-5" w:right="16"/>
      </w:pPr>
      <w:r>
        <w:t>A visi</w:t>
      </w:r>
      <w:r>
        <w:t>on... Right. My sister has that ability—not only can she rewind time, but she sometimes gets glimpses of the future, although they’re often fragmented and unclear, showing important and insignificant things alike, whether good or bad.</w:t>
      </w:r>
    </w:p>
    <w:p w:rsidR="00FD64B4" w:rsidRDefault="00CB0854">
      <w:pPr>
        <w:ind w:left="-5" w:right="16"/>
      </w:pPr>
      <w:r>
        <w:t xml:space="preserve">“How do you mean?” I </w:t>
      </w:r>
      <w:r>
        <w:t>asked, feeling a bit uneasy.</w:t>
      </w:r>
    </w:p>
    <w:p w:rsidR="00FD64B4" w:rsidRDefault="00CB0854">
      <w:pPr>
        <w:ind w:left="-5" w:right="16"/>
      </w:pPr>
      <w:r>
        <w:t>There was a pause. [I’m not sure exactly... but it seemed like...] She hesitated. I could hear her sigh quietly.</w:t>
      </w:r>
    </w:p>
    <w:p w:rsidR="00FD64B4" w:rsidRDefault="00CB0854">
      <w:pPr>
        <w:ind w:left="-5" w:right="16"/>
      </w:pPr>
      <w:r>
        <w:t>[It looked like you were trying to destroy evidence for a woman while crying.]</w:t>
      </w:r>
    </w:p>
    <w:p w:rsidR="00FD64B4" w:rsidRDefault="00CB0854">
      <w:pPr>
        <w:ind w:left="-5" w:right="16"/>
      </w:pPr>
      <w:r>
        <w:t>The first part didn’t seem too alar</w:t>
      </w:r>
      <w:r>
        <w:t>ming, but the latter—me, crying? That seemed far-fetched. And who was this woman? Why would I go out of my way for her like that? Was she a client?</w:t>
      </w:r>
    </w:p>
    <w:p w:rsidR="00FD64B4" w:rsidRDefault="00CB0854">
      <w:pPr>
        <w:ind w:left="-5" w:right="16"/>
      </w:pPr>
      <w:r>
        <w:t>Questions filled my mind, so I asked about her appearance. But all my sister could offer was that she saw bl</w:t>
      </w:r>
      <w:r>
        <w:t>ack shoes; the rest was blurry, like a background fading out. So, I shifted focus to something she might be clearer on.</w:t>
      </w:r>
    </w:p>
    <w:p w:rsidR="00FD64B4" w:rsidRDefault="00CB0854">
      <w:pPr>
        <w:ind w:left="-5" w:right="16"/>
      </w:pPr>
      <w:r>
        <w:t>“What kind of evidence?”</w:t>
      </w:r>
    </w:p>
    <w:p w:rsidR="00FD64B4" w:rsidRDefault="00CB0854">
      <w:pPr>
        <w:spacing w:after="254" w:line="256" w:lineRule="auto"/>
        <w:ind w:left="-5"/>
      </w:pPr>
      <w:r>
        <w:rPr>
          <w:rStyle w:val="Policepardfaut"/>
          <w:b/>
        </w:rPr>
        <w:t>[Blood.]</w:t>
      </w:r>
    </w:p>
    <w:p w:rsidR="00FD64B4" w:rsidRDefault="00CB0854">
      <w:pPr>
        <w:ind w:left="-5" w:right="16"/>
      </w:pPr>
      <w:r>
        <w:t>That stopped me in my tracks.</w:t>
      </w:r>
    </w:p>
    <w:p w:rsidR="00FD64B4" w:rsidRDefault="00CB0854">
      <w:pPr>
        <w:ind w:left="-5" w:right="16"/>
      </w:pPr>
      <w:r>
        <w:t>[You were all dirty, but you were crying and wiping away blood.]</w:t>
      </w:r>
    </w:p>
    <w:p w:rsidR="00FD64B4" w:rsidRDefault="00CB0854">
      <w:pPr>
        <w:ind w:left="-5" w:right="16"/>
      </w:pPr>
      <w:r>
        <w:t>That so</w:t>
      </w:r>
      <w:r>
        <w:t>unded like a pretty major thing.</w:t>
      </w:r>
    </w:p>
    <w:p w:rsidR="00FD64B4" w:rsidRDefault="00CB0854">
      <w:pPr>
        <w:ind w:left="-5" w:right="16"/>
      </w:pPr>
      <w:r>
        <w:t>No, not just major—it sounded huge.</w:t>
      </w:r>
    </w:p>
    <w:p w:rsidR="00FD64B4" w:rsidRDefault="00CB0854">
      <w:pPr>
        <w:ind w:left="-5" w:right="16"/>
      </w:pPr>
      <w:r>
        <w:t>I’d never done anything like that at a crime scene, and I couldn’t imagine myself ever doing it.</w:t>
      </w:r>
    </w:p>
    <w:p w:rsidR="00FD64B4" w:rsidRDefault="00CB0854">
      <w:pPr>
        <w:ind w:left="-5" w:right="16"/>
      </w:pPr>
      <w:r>
        <w:t>As these thoughts rushed through my head, my sister’s familiar raspy voice snapped me back</w:t>
      </w:r>
      <w:r>
        <w:t xml:space="preserve"> to reality.</w:t>
      </w:r>
    </w:p>
    <w:p w:rsidR="00FD64B4" w:rsidRDefault="00CB0854">
      <w:pPr>
        <w:ind w:left="-5" w:right="16"/>
      </w:pPr>
      <w:r>
        <w:t>[I really can’t be certain. The image just flashed in my mind as I was waking up, so I hesitated to say anything, but I was worried. I thought it was best to tell you.]</w:t>
      </w:r>
    </w:p>
    <w:p w:rsidR="00FD64B4" w:rsidRDefault="00CB0854">
      <w:pPr>
        <w:ind w:left="-5" w:right="16"/>
      </w:pPr>
      <w:r>
        <w:t>I forced a smile, despite my heart pounding faster with anxiety. She could</w:t>
      </w:r>
      <w:r>
        <w:t>n’t see me, of course, but I tried to sound as casual as usual.</w:t>
      </w:r>
    </w:p>
    <w:p w:rsidR="00FD64B4" w:rsidRDefault="00CB0854">
      <w:pPr>
        <w:ind w:left="-5" w:right="16"/>
      </w:pPr>
      <w:r>
        <w:t>“Alright. If you see anything else, just give me a call. Maybe it’s nothing."</w:t>
      </w:r>
    </w:p>
    <w:p w:rsidR="00FD64B4" w:rsidRDefault="00CB0854">
      <w:pPr>
        <w:ind w:left="-5" w:right="16"/>
      </w:pPr>
      <w:r>
        <w:t>[Tree.]</w:t>
      </w:r>
    </w:p>
    <w:p w:rsidR="00FD64B4" w:rsidRDefault="00CB0854">
      <w:pPr>
        <w:ind w:left="-5" w:right="16"/>
      </w:pPr>
      <w:r>
        <w:t>“Yeah?”</w:t>
      </w:r>
    </w:p>
    <w:p w:rsidR="00FD64B4" w:rsidRDefault="00CB0854">
      <w:pPr>
        <w:ind w:left="-5" w:right="16"/>
      </w:pPr>
      <w:r>
        <w:t>[Until we know for sure if it was just a dream or something from the future, don’t trust anyone to</w:t>
      </w:r>
      <w:r>
        <w:t>o easily. Even if they seem to mean well.]</w:t>
      </w:r>
    </w:p>
    <w:p w:rsidR="00FD64B4" w:rsidRDefault="00CB0854">
      <w:pPr>
        <w:ind w:left="-5" w:right="16"/>
      </w:pPr>
      <w:r>
        <w:t>I forced a laugh. “I don’t give my trust out that easily.”</w:t>
      </w:r>
    </w:p>
    <w:p w:rsidR="00FD64B4" w:rsidRDefault="00CB0854">
      <w:pPr>
        <w:ind w:left="-5" w:right="16"/>
      </w:pPr>
      <w:r>
        <w:t>My sister then gave me a few more cautious reminders, the way older sisters do when they worry. She mentioned we should have lunch with our aunt soon to d</w:t>
      </w:r>
      <w:r>
        <w:t>iscuss it more, and after that, we ended the call, each having our own responsibilities to return to.</w:t>
      </w:r>
    </w:p>
    <w:p w:rsidR="00FD64B4" w:rsidRDefault="00CB0854">
      <w:pPr>
        <w:spacing w:after="0"/>
        <w:ind w:left="-5" w:right="16"/>
      </w:pPr>
      <w:r>
        <w:t xml:space="preserve">I sat in front of the mirror, staring at my reflection for a long time, trying to calm my racing thoughts. Eventually, I resumed my makeup, reassuring </w:t>
      </w:r>
      <w:r>
        <w:t>myself that it was probably just a nightmare from my sister. It couldn’t have been a vision.</w:t>
      </w:r>
    </w:p>
    <w:p w:rsidR="00FD64B4" w:rsidRDefault="00CB0854">
      <w:pPr>
        <w:spacing w:after="249"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The case involving the young woman who owned the cosmetics brand happened early Monday at 5:02 a.m.</w:t>
      </w:r>
    </w:p>
    <w:p w:rsidR="00FD64B4" w:rsidRDefault="00CB0854">
      <w:pPr>
        <w:ind w:left="-5" w:right="16"/>
      </w:pPr>
      <w:r>
        <w:t>According to the plaintiff, she had spent the night at</w:t>
      </w:r>
      <w:r>
        <w:t xml:space="preserve"> her boyfriend’s condo, and they had an argument in the parking lot before leaving. In a moment of anger, she started her car and deliberately tried to run him over. Grace tried to escape, but she followed and eventually hit him, leaving him with leg and r</w:t>
      </w:r>
      <w:r>
        <w:t>ib injuries that required hospitalization.</w:t>
      </w:r>
    </w:p>
    <w:p w:rsidR="00FD64B4" w:rsidRDefault="00CB0854">
      <w:pPr>
        <w:ind w:left="-5" w:right="16"/>
      </w:pPr>
      <w:r>
        <w:t>Luckily for her, there were no security cameras in the area, and her car didn’t have a dashcam either.</w:t>
      </w:r>
    </w:p>
    <w:p w:rsidR="00FD64B4" w:rsidRDefault="00CB0854">
      <w:pPr>
        <w:ind w:left="-5" w:right="16"/>
      </w:pPr>
      <w:r>
        <w:t>Hmm... really? Could both of those things be absent at the same time? I wasn’t sure, but Prao didn’t seem to p</w:t>
      </w:r>
      <w:r>
        <w:t>ress the issue, and I didn’t interrogate her.</w:t>
      </w:r>
    </w:p>
    <w:p w:rsidR="00FD64B4" w:rsidRDefault="00CB0854">
      <w:pPr>
        <w:ind w:left="-5" w:right="16"/>
      </w:pPr>
      <w:r>
        <w:t>But if I had to guess, either one or both of those things were probably destroyed by the power of money.</w:t>
      </w:r>
    </w:p>
    <w:p w:rsidR="00FD64B4" w:rsidRDefault="00CB0854">
      <w:pPr>
        <w:ind w:left="-5" w:right="16"/>
      </w:pPr>
      <w:r>
        <w:t>That’s just how it goes. Not too surprising for a lawyer like me.</w:t>
      </w:r>
    </w:p>
    <w:p w:rsidR="00FD64B4" w:rsidRDefault="00CB0854">
      <w:pPr>
        <w:ind w:left="-5" w:right="16"/>
      </w:pPr>
      <w:r>
        <w:t xml:space="preserve">Still, there were two eyewitnesses who </w:t>
      </w:r>
      <w:r>
        <w:t>claimed they saw the incident.</w:t>
      </w:r>
    </w:p>
    <w:p w:rsidR="00FD64B4" w:rsidRDefault="00CB0854">
      <w:pPr>
        <w:ind w:left="-5" w:right="16"/>
      </w:pPr>
      <w:r>
        <w:t>One was the security guard who was about to finish his shift. He overheard them arguing and heard Grace shout, “Don’t!” along with other exclamations before he was struck.</w:t>
      </w:r>
    </w:p>
    <w:p w:rsidR="00FD64B4" w:rsidRDefault="00CB0854">
      <w:pPr>
        <w:spacing w:after="0"/>
        <w:ind w:left="-5" w:right="16"/>
      </w:pPr>
      <w:r>
        <w:t>The second was a resident of the condo who happened t</w:t>
      </w:r>
      <w:r>
        <w:t>o be in the parking lot at the time. He was on his way to work and said he saw the entire incident unfold. He even had a video. Honestly, this guy was going to be the toughest part of the case.</w:t>
      </w:r>
    </w:p>
    <w:p w:rsidR="00FD64B4" w:rsidRDefault="00CB0854">
      <w:pPr>
        <w:spacing w:after="249"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ind w:left="-5" w:right="16"/>
      </w:pPr>
      <w:r>
        <w:t>On the morning of the witness testimony hearing, Maa</w:t>
      </w:r>
      <w:r>
        <w:t>n Mek and I came to the office to grab the necessary documents before heading out together. She was being a good assistant as usual, handing me a hot mocha as if she knew that I’d need a cup to get through a morning in court.</w:t>
      </w:r>
    </w:p>
    <w:p w:rsidR="00FD64B4" w:rsidRDefault="00CB0854">
      <w:pPr>
        <w:ind w:left="-5" w:right="16"/>
      </w:pPr>
      <w:r>
        <w:t>She was observant like that—kn</w:t>
      </w:r>
      <w:r>
        <w:t>owing that I preferred it hot for court and iced for the office.</w:t>
      </w:r>
    </w:p>
    <w:p w:rsidR="00FD64B4" w:rsidRDefault="00CB0854">
      <w:pPr>
        <w:ind w:left="-5" w:right="16"/>
      </w:pPr>
      <w:r>
        <w:t>Her right arm had improved since the mysterious accident a month ago. She still wore a soft cast, but it wasn’t in a sling anymore. She was getting better at using it.</w:t>
      </w:r>
    </w:p>
    <w:p w:rsidR="00FD64B4" w:rsidRDefault="00CB0854">
      <w:pPr>
        <w:ind w:left="-5" w:right="16"/>
      </w:pPr>
      <w:r>
        <w:t>I wasn’t sure if it wou</w:t>
      </w:r>
      <w:r>
        <w:t>ld sound too soft or weak if I asked about it, so I casually commented while we were stopped at a red light.</w:t>
      </w:r>
    </w:p>
    <w:p w:rsidR="00FD64B4" w:rsidRDefault="00CB0854">
      <w:pPr>
        <w:ind w:left="-5" w:right="16"/>
      </w:pPr>
      <w:r>
        <w:t>“Your arm’s better. That’s good. Now I can get my money’s worth out of you.”</w:t>
      </w:r>
    </w:p>
    <w:p w:rsidR="00FD64B4" w:rsidRDefault="00CB0854">
      <w:pPr>
        <w:ind w:left="-5" w:right="16"/>
      </w:pPr>
      <w:r>
        <w:t>“Thank you."</w:t>
      </w:r>
    </w:p>
    <w:p w:rsidR="00FD64B4" w:rsidRDefault="00CB0854">
      <w:pPr>
        <w:spacing w:after="41"/>
        <w:ind w:left="-5" w:right="16"/>
      </w:pPr>
      <w:r>
        <w:t xml:space="preserve">And what did that kind of response mean? Did she </w:t>
      </w:r>
      <w:r>
        <w:t>misunderstand and think</w:t>
      </w:r>
    </w:p>
    <w:p w:rsidR="00FD64B4" w:rsidRDefault="00CB0854">
      <w:pPr>
        <w:ind w:left="-5" w:right="16"/>
      </w:pPr>
      <w:r>
        <w:t>I was worried about her? My face felt a bit warm, but I didn't have the time to dwell on it or argue with her. I just ignored it.</w:t>
      </w:r>
    </w:p>
    <w:p w:rsidR="00FD64B4" w:rsidRDefault="00CB0854">
      <w:pPr>
        <w:ind w:left="-5" w:right="16"/>
      </w:pPr>
      <w:r>
        <w:t xml:space="preserve">When would </w:t>
      </w:r>
      <w:r>
        <w:rPr>
          <w:rStyle w:val="Policepardfaut"/>
          <w:b/>
        </w:rPr>
        <w:t>Binam Sommut</w:t>
      </w:r>
      <w:r>
        <w:t xml:space="preserve"> finally gather comprehensive information on this woman? When would he find som</w:t>
      </w:r>
      <w:r>
        <w:t>ething to use against her?</w:t>
      </w:r>
    </w:p>
    <w:p w:rsidR="00FD64B4" w:rsidRDefault="00CB0854">
      <w:pPr>
        <w:ind w:left="-5" w:right="16"/>
      </w:pPr>
      <w:r>
        <w:t>Maan Mek had just resigned from being a prosecutor. She didn’t have her lawyer's license yet, so she couldn’t officially represent the case alongside me. The tall, slender woman chose to sit in the front row of the courtroom.</w:t>
      </w:r>
    </w:p>
    <w:p w:rsidR="00FD64B4" w:rsidRDefault="00CB0854">
      <w:pPr>
        <w:ind w:left="-5" w:right="16"/>
      </w:pPr>
      <w:r>
        <w:t>Alt</w:t>
      </w:r>
      <w:r>
        <w:t>hough she had been handling all the communications, paperwork, and digging for evidence, at this moment, the best she could do was listen in on the trial.</w:t>
      </w:r>
    </w:p>
    <w:p w:rsidR="00FD64B4" w:rsidRDefault="00CB0854">
      <w:pPr>
        <w:ind w:left="-5" w:right="16"/>
      </w:pPr>
      <w:r>
        <w:t>The opposing counsel this time was a prosecutor in his mid-thirties, about the same age as me. I hear</w:t>
      </w:r>
      <w:r>
        <w:t>d he had a very low rate of dismissed cases—so few you could count them on one hand. It was exciting to face him, honestly.</w:t>
      </w:r>
    </w:p>
    <w:p w:rsidR="00FD64B4" w:rsidRDefault="00CB0854">
      <w:pPr>
        <w:ind w:left="-5" w:right="16"/>
      </w:pPr>
      <w:r>
        <w:t>And to be frank, in this case for Miss Prao, I didn’t even need to use my time-stopping ability in the beginning—not until everythin</w:t>
      </w:r>
      <w:r>
        <w:t>g played out the way I had planned.</w:t>
      </w:r>
    </w:p>
    <w:p w:rsidR="00FD64B4" w:rsidRDefault="00CB0854">
      <w:pPr>
        <w:ind w:left="-5" w:right="16"/>
      </w:pPr>
      <w:r>
        <w:t>The prosecutor opened the case with a solid, comprehensive statement. His voice was deep, like a narrator for something poised and deliberate. Judging from his tone, he seemed confident that he was going to win, even wit</w:t>
      </w:r>
      <w:r>
        <w:t>hout any CCTV footage from the scene.</w:t>
      </w:r>
    </w:p>
    <w:p w:rsidR="00FD64B4" w:rsidRDefault="00CB0854">
      <w:pPr>
        <w:ind w:left="-5" w:right="16"/>
      </w:pPr>
      <w:r>
        <w:t>Hmm, probably because there were two witnesses, and the security camera footage from the hallway showed her and him arguing before getting into the elevator. She appeared angry, and the prosecutor would likely use that</w:t>
      </w:r>
      <w:r>
        <w:t xml:space="preserve"> to build his case.</w:t>
      </w:r>
    </w:p>
    <w:p w:rsidR="00FD64B4" w:rsidRDefault="00CB0854">
      <w:pPr>
        <w:ind w:left="-5" w:right="16"/>
      </w:pPr>
      <w:r>
        <w:t xml:space="preserve">The first witness was the middle-aged security guard. He claimed that while finishing his shift, he heard the voice of Mr. Grace—or </w:t>
      </w:r>
      <w:r>
        <w:rPr>
          <w:rStyle w:val="Policepardfaut"/>
          <w:b/>
        </w:rPr>
        <w:t>Gatpol</w:t>
      </w:r>
      <w:r>
        <w:t>, his real name—so he rushed to the scene. There, he found the young man injured from being hit by</w:t>
      </w:r>
      <w:r>
        <w:t xml:space="preserve"> a car. He immediately went to help and called the ambulance.</w:t>
      </w:r>
    </w:p>
    <w:p w:rsidR="00FD64B4" w:rsidRDefault="00CB0854">
      <w:pPr>
        <w:ind w:left="-5" w:right="16"/>
      </w:pPr>
      <w:r>
        <w:t>The prosecutor was good at asking questions that benefitted his side. He knew that hearing just the sound wasn't substantial enough, so he focused on what happened after the guard reached the in</w:t>
      </w:r>
      <w:r>
        <w:t>jured man and the surrounding situation. The guard said he saw Miss Prao get out of the car, shaking as if she were frightened, seemingly afraid of her actions.</w:t>
      </w:r>
    </w:p>
    <w:p w:rsidR="00FD64B4" w:rsidRDefault="00CB0854">
      <w:pPr>
        <w:ind w:left="-5" w:right="16"/>
      </w:pPr>
      <w:r>
        <w:t>When it was my turn to cross-examine, I shot two questions that disarmed the witness instantly.</w:t>
      </w:r>
    </w:p>
    <w:p w:rsidR="00FD64B4" w:rsidRDefault="00CB0854">
      <w:pPr>
        <w:ind w:left="-5" w:right="16"/>
      </w:pPr>
      <w:r>
        <w:t>“You said the defendant appeared to be afraid, as if guilty. Are you an expert in analyzing behavior, Mr. Phupa?”</w:t>
      </w:r>
    </w:p>
    <w:p w:rsidR="00FD64B4" w:rsidRDefault="00CB0854">
      <w:pPr>
        <w:ind w:left="-5" w:right="16"/>
      </w:pPr>
      <w:r>
        <w:t>And then, “I’d like to clarify what exactly you heard before running to the scene. Can you repeat it for us, word for word?”</w:t>
      </w:r>
    </w:p>
    <w:p w:rsidR="00FD64B4" w:rsidRDefault="00CB0854">
      <w:pPr>
        <w:ind w:left="-5" w:right="16"/>
      </w:pPr>
      <w:r>
        <w:t>“Um… 'Don't… wha</w:t>
      </w:r>
      <w:r>
        <w:t>t are you doing, Prao?'”</w:t>
      </w:r>
    </w:p>
    <w:p w:rsidR="00FD64B4" w:rsidRDefault="00CB0854">
      <w:pPr>
        <w:ind w:left="-5" w:right="16"/>
      </w:pPr>
      <w:r>
        <w:t>“Could you repeat that louder, please? So everyone can hear clearly.”</w:t>
      </w:r>
    </w:p>
    <w:p w:rsidR="00FD64B4" w:rsidRDefault="00CB0854">
      <w:pPr>
        <w:ind w:left="-5" w:right="16"/>
      </w:pPr>
      <w:r>
        <w:t>“Uh… 'Don’t, Prao, what are you doing?'”</w:t>
      </w:r>
    </w:p>
    <w:p w:rsidR="00FD64B4" w:rsidRDefault="00CB0854">
      <w:pPr>
        <w:ind w:left="-5" w:right="16"/>
      </w:pPr>
      <w:r>
        <w:t>“During your statement to the police and just now, those words were different each time.”</w:t>
      </w:r>
    </w:p>
    <w:p w:rsidR="00FD64B4" w:rsidRDefault="00CB0854">
      <w:pPr>
        <w:ind w:left="-5" w:right="16"/>
      </w:pPr>
      <w:r>
        <w:t>That was the crucial moment th</w:t>
      </w:r>
      <w:r>
        <w:t xml:space="preserve">at neutralized the first witness. My tone, like a teacher catching a child in a lie, along with pointing out his inconsistencies, made him nervous. He looked more flustered than ever. The forty-year-old man, who had never faced such pressure before, began </w:t>
      </w:r>
      <w:r>
        <w:t>glancing helplessly at the prosecutor. I spoke calmly to refocus him.</w:t>
      </w:r>
    </w:p>
    <w:p w:rsidR="00FD64B4" w:rsidRDefault="00CB0854">
      <w:pPr>
        <w:ind w:left="-5" w:right="16"/>
      </w:pPr>
      <w:r>
        <w:t>“Mr. Phupa, the person asking you questions is right here. Please refrain from looking elsewhere.”</w:t>
      </w:r>
    </w:p>
    <w:p w:rsidR="00FD64B4" w:rsidRDefault="00CB0854">
      <w:pPr>
        <w:ind w:left="-5" w:right="16"/>
      </w:pPr>
      <w:r>
        <w:t>“Y-yes.”</w:t>
      </w:r>
    </w:p>
    <w:p w:rsidR="00FD64B4" w:rsidRDefault="00CB0854">
      <w:pPr>
        <w:ind w:left="-5" w:right="16"/>
      </w:pPr>
      <w:r>
        <w:t>“That short sentence—if it were the truth—there’s no way it could have come ou</w:t>
      </w:r>
      <w:r>
        <w:t>t differently three times. Right?”</w:t>
      </w:r>
    </w:p>
    <w:p w:rsidR="00FD64B4" w:rsidRDefault="00CB0854">
      <w:pPr>
        <w:ind w:left="-5" w:right="16"/>
      </w:pPr>
      <w:r>
        <w:t>“Um…”</w:t>
      </w:r>
    </w:p>
    <w:p w:rsidR="00FD64B4" w:rsidRDefault="00CB0854">
      <w:pPr>
        <w:ind w:left="-5" w:right="16"/>
      </w:pPr>
      <w:r>
        <w:t>I turned to the judge on the bench. “I have no further questions for this witness. Thank you.”</w:t>
      </w:r>
    </w:p>
    <w:p w:rsidR="00FD64B4" w:rsidRDefault="00CB0854">
      <w:pPr>
        <w:ind w:left="-5" w:right="16"/>
      </w:pPr>
      <w:r>
        <w:t>Then I walked back to sit down.</w:t>
      </w:r>
    </w:p>
    <w:p w:rsidR="00FD64B4" w:rsidRDefault="00CB0854">
      <w:pPr>
        <w:ind w:left="-5" w:right="16"/>
      </w:pPr>
      <w:r>
        <w:t>As I mentioned earlier, this witness wasn’t my main focus. I only planned to play on his</w:t>
      </w:r>
      <w:r>
        <w:t xml:space="preserve"> hearing and panic. Maan Mek had already done the groundwork, assessing his personality and prepping me on how to handle him. Her thorough work made it easier for me to strategize.</w:t>
      </w:r>
    </w:p>
    <w:p w:rsidR="00FD64B4" w:rsidRDefault="00CB0854">
      <w:pPr>
        <w:ind w:left="-5" w:right="16"/>
      </w:pPr>
      <w:r>
        <w:t>Still, the real deal was the second witness—the young man who claimed to ha</w:t>
      </w:r>
      <w:r>
        <w:t>ve seen everything from the start.</w:t>
      </w:r>
    </w:p>
    <w:p w:rsidR="00FD64B4" w:rsidRDefault="00CB0854">
      <w:pPr>
        <w:ind w:left="-5" w:right="16"/>
      </w:pPr>
      <w:r>
        <w:t>His name was Patit, an employee in the graphic design department of a film and series production company. He rented one of the cheapest units on the second floor of the condo, quite a contrast to Mr. Grace’s duplex on the</w:t>
      </w:r>
      <w:r>
        <w:t xml:space="preserve"> nineteenth floor.</w:t>
      </w:r>
    </w:p>
    <w:p w:rsidR="00FD64B4" w:rsidRDefault="00CB0854">
      <w:pPr>
        <w:ind w:left="-5" w:right="16"/>
      </w:pPr>
      <w:r>
        <w:t>From Maan Mek’s investigation of his social media and habits, we found that this guy was perfect for us. He had a short temper and frequently posted rants online. Even though he tried to delete them before the trial, my assistant capture</w:t>
      </w:r>
      <w:r>
        <w:t>d every single post.</w:t>
      </w:r>
    </w:p>
    <w:p w:rsidR="00FD64B4" w:rsidRDefault="00CB0854">
      <w:pPr>
        <w:ind w:left="-5" w:right="16"/>
      </w:pPr>
      <w:r>
        <w:t>He was ripe for having his credibility destroyed.</w:t>
      </w:r>
    </w:p>
    <w:p w:rsidR="00FD64B4" w:rsidRDefault="00CB0854">
      <w:pPr>
        <w:ind w:left="-5" w:right="16"/>
      </w:pPr>
      <w:r>
        <w:t xml:space="preserve">The prosecutor began questioning him first, as usual, asking questions that would benefit his side. He was clearly confident, and the witness seemed unshaken by being on the stand. His </w:t>
      </w:r>
      <w:r>
        <w:t>testimony wasn’t inconsistent, and he even had a video recording of the aftermath.</w:t>
      </w:r>
    </w:p>
    <w:p w:rsidR="00FD64B4" w:rsidRDefault="00CB0854">
      <w:pPr>
        <w:ind w:left="-5" w:right="16"/>
      </w:pPr>
      <w:r>
        <w:t>I could only roll my eyes. He really showed up at the perfect moment.</w:t>
      </w:r>
    </w:p>
    <w:p w:rsidR="00FD64B4" w:rsidRDefault="00CB0854">
      <w:pPr>
        <w:ind w:left="-5" w:right="16"/>
      </w:pPr>
      <w:r>
        <w:t>When it was my turn to question, I stood up and walked over to the witness stand, where Patit sat calml</w:t>
      </w:r>
      <w:r>
        <w:t>y.</w:t>
      </w:r>
    </w:p>
    <w:p w:rsidR="00FD64B4" w:rsidRDefault="00CB0854">
      <w:pPr>
        <w:ind w:left="-5" w:right="16"/>
      </w:pPr>
      <w:r>
        <w:t>I had kept a serious face to make the last witness nervous, but for this guy, I deliberately flashed a smirk, making myself look like a pesky, sarcastic lawyer.</w:t>
      </w:r>
    </w:p>
    <w:p w:rsidR="00FD64B4" w:rsidRDefault="00CB0854">
      <w:pPr>
        <w:ind w:left="-5" w:right="16"/>
      </w:pPr>
      <w:r>
        <w:t xml:space="preserve">“The incident occurred at 5:02 a.m. You work as a graphic designer for a company that </w:t>
      </w:r>
      <w:r>
        <w:t>usually starts at 8:30 a.m. Why were you in the parking lot so early?”</w:t>
      </w:r>
    </w:p>
    <w:p w:rsidR="00FD64B4" w:rsidRDefault="00CB0854">
      <w:pPr>
        <w:ind w:left="-5" w:right="16"/>
      </w:pPr>
      <w:r>
        <w:t xml:space="preserve">“The company I work for produces TV shows and series. That day, there was an event at 8:30 a.m., so I had to help set up. I needed to be there by 6 a.m. to make it on time. The condo I </w:t>
      </w:r>
      <w:r>
        <w:t>live in is quite far from the venue.”</w:t>
      </w:r>
    </w:p>
    <w:p w:rsidR="00FD64B4" w:rsidRDefault="00CB0854">
      <w:pPr>
        <w:ind w:left="-5" w:right="16"/>
      </w:pPr>
      <w:r>
        <w:t>“Is that part of a graphic designer’s job?”</w:t>
      </w:r>
    </w:p>
    <w:p w:rsidR="00FD64B4" w:rsidRDefault="00CB0854">
      <w:pPr>
        <w:ind w:left="-5" w:right="16"/>
      </w:pPr>
      <w:r>
        <w:t xml:space="preserve">“Well, honestly, the company I work for is a bit disorganized. They’re often short on staff, so they pull people from all departments to help. For big events, we all have to </w:t>
      </w:r>
      <w:r>
        <w:t>pitch in.”</w:t>
      </w:r>
    </w:p>
    <w:p w:rsidR="00FD64B4" w:rsidRDefault="00CB0854">
      <w:pPr>
        <w:ind w:left="-5" w:right="16"/>
      </w:pPr>
      <w:r>
        <w:t>He was good—confident and articulate.</w:t>
      </w:r>
    </w:p>
    <w:p w:rsidR="00FD64B4" w:rsidRDefault="00CB0854">
      <w:pPr>
        <w:ind w:left="-5" w:right="16"/>
      </w:pPr>
      <w:r>
        <w:t>“When you witnessed the incident, you said you quickly pulled out your phone to record, although the clip only captured the moment when Grace was hit, followed by the sound of brakes. I’m curious—was there a</w:t>
      </w:r>
      <w:r>
        <w:t>ny particular reason for recording that moment?”</w:t>
      </w:r>
    </w:p>
    <w:p w:rsidR="00FD64B4" w:rsidRDefault="00CB0854">
      <w:pPr>
        <w:ind w:left="-5" w:right="16"/>
      </w:pPr>
      <w:r>
        <w:t>He furrowed his brow. “How could there not be?”</w:t>
      </w:r>
    </w:p>
    <w:p w:rsidR="00FD64B4" w:rsidRDefault="00CB0854">
      <w:pPr>
        <w:ind w:left="-5" w:right="16"/>
      </w:pPr>
      <w:r>
        <w:t>“Is that even possible?” I asked, keeping my tone as sharp as ever.</w:t>
      </w:r>
    </w:p>
    <w:p w:rsidR="00FD64B4" w:rsidRDefault="00CB0854">
      <w:pPr>
        <w:ind w:left="-5" w:right="16"/>
      </w:pPr>
      <w:r>
        <w:t>“Absolutely."</w:t>
      </w:r>
    </w:p>
    <w:p w:rsidR="00FD64B4" w:rsidRDefault="00CB0854">
      <w:pPr>
        <w:ind w:left="-5" w:right="16"/>
      </w:pPr>
      <w:r>
        <w:t>“Can you swear as a witness that you didn’t receive any money to be sitting h</w:t>
      </w:r>
      <w:r>
        <w:t>ere?”</w:t>
      </w:r>
    </w:p>
    <w:p w:rsidR="00FD64B4" w:rsidRDefault="00CB0854">
      <w:pPr>
        <w:ind w:left="-5" w:right="16"/>
      </w:pPr>
      <w:r>
        <w:t>“I can. Because, during the commotion, the defendant offered me money several times, trying to get me to stay quiet about this and delete the clip. But I refused every time.”</w:t>
      </w:r>
    </w:p>
    <w:p w:rsidR="00FD64B4" w:rsidRDefault="00CB0854">
      <w:pPr>
        <w:spacing w:after="0"/>
        <w:ind w:left="-5" w:right="16"/>
      </w:pPr>
      <w:r>
        <w:t xml:space="preserve">Damn it, Prao! Why didn’t she tell me this from the beginning? I only just </w:t>
      </w:r>
      <w:r>
        <w:t>found out in court that she tried to pay one of the witnesses to stay silent.</w:t>
      </w:r>
    </w:p>
    <w:p w:rsidR="00FD64B4" w:rsidRDefault="00CB0854">
      <w:pPr>
        <w:ind w:left="-5" w:right="16"/>
      </w:pPr>
      <w:r>
        <w:t>Now, this mess just got a whole lot bigger.</w:t>
      </w:r>
    </w:p>
    <w:p w:rsidR="00FD64B4" w:rsidRDefault="00CB0854">
      <w:pPr>
        <w:ind w:left="-5" w:right="16"/>
      </w:pPr>
      <w:r>
        <w:t>I shot a glance toward Prao, who sat over on the defendant's side. She looked pale and had her head down in shame. I rolled my eyes an</w:t>
      </w:r>
      <w:r>
        <w:t>d turned back to Pitit, the witness.</w:t>
      </w:r>
    </w:p>
    <w:p w:rsidR="00FD64B4" w:rsidRDefault="00CB0854">
      <w:pPr>
        <w:ind w:left="-5" w:right="16"/>
      </w:pPr>
      <w:r>
        <w:t>I was originally planning to suggest that Pitit's intent behind recording the clip was to extort Prao for money, but it seems I’ll need to change plans. I bit my lower lip, sighed, and then returned to my playful, taunt</w:t>
      </w:r>
      <w:r>
        <w:t>ing smile.</w:t>
      </w:r>
    </w:p>
    <w:p w:rsidR="00FD64B4" w:rsidRDefault="00CB0854">
      <w:pPr>
        <w:ind w:left="-5" w:right="16"/>
      </w:pPr>
      <w:r>
        <w:t>“Do you have any evidence of this? That she offered you money?”</w:t>
      </w:r>
    </w:p>
    <w:p w:rsidR="00FD64B4" w:rsidRDefault="00CB0854">
      <w:pPr>
        <w:ind w:left="-5" w:right="16"/>
      </w:pPr>
      <w:r>
        <w:t>“No, I don’t. She said it—”</w:t>
      </w:r>
    </w:p>
    <w:p w:rsidR="00FD64B4" w:rsidRDefault="00CB0854">
      <w:pPr>
        <w:ind w:left="-5" w:right="16"/>
      </w:pPr>
      <w:r>
        <w:t>“That's enough. I didn’t ask for more. I just wanted to know if you had evidence or not. So, in summary, you don’t, right?”</w:t>
      </w:r>
    </w:p>
    <w:p w:rsidR="00FD64B4" w:rsidRDefault="00CB0854">
      <w:pPr>
        <w:ind w:left="-5" w:right="16"/>
      </w:pPr>
      <w:r>
        <w:t xml:space="preserve">He glared at me for a moment </w:t>
      </w:r>
      <w:r>
        <w:t>but forced his voice to remain steady as he answered. “No.”</w:t>
      </w:r>
    </w:p>
    <w:p w:rsidR="00FD64B4" w:rsidRDefault="00CB0854">
      <w:pPr>
        <w:ind w:left="-5" w:right="16"/>
      </w:pPr>
      <w:r>
        <w:t>I glanced down at the detailed file on him in my hand.</w:t>
      </w:r>
    </w:p>
    <w:p w:rsidR="00FD64B4" w:rsidRDefault="00CB0854">
      <w:pPr>
        <w:ind w:left="-5" w:right="16"/>
      </w:pPr>
      <w:r>
        <w:t xml:space="preserve">“Let’s get back to this, then. Earlier, you mentioned your workplace—a company that produces TV shows and series. Does that mean you work in </w:t>
      </w:r>
      <w:r>
        <w:t>the entertainment industry?”</w:t>
      </w:r>
    </w:p>
    <w:p w:rsidR="00FD64B4" w:rsidRDefault="00CB0854">
      <w:pPr>
        <w:ind w:left="-5" w:right="16"/>
      </w:pPr>
      <w:r>
        <w:t>“No, I told you already. I’m in the graphics department, but I help with other tasks occasionally.”</w:t>
      </w:r>
    </w:p>
    <w:p w:rsidR="00FD64B4" w:rsidRDefault="00CB0854">
      <w:pPr>
        <w:ind w:left="-5" w:right="16"/>
      </w:pPr>
      <w:r>
        <w:t>“So, when you help with other tasks, you might run into actors or stars, right?”</w:t>
      </w:r>
    </w:p>
    <w:p w:rsidR="00FD64B4" w:rsidRDefault="00CB0854">
      <w:pPr>
        <w:ind w:left="-5" w:right="16"/>
      </w:pPr>
      <w:r>
        <w:t>“Well, yeah, sometimes.”</w:t>
      </w:r>
    </w:p>
    <w:p w:rsidR="00FD64B4" w:rsidRDefault="00CB0854">
      <w:pPr>
        <w:ind w:left="-5" w:right="16"/>
      </w:pPr>
      <w:r>
        <w:t>“Have you ever met Ga</w:t>
      </w:r>
      <w:r>
        <w:t>depol before? Outside of work, I mean.”</w:t>
      </w:r>
    </w:p>
    <w:p w:rsidR="00FD64B4" w:rsidRDefault="00CB0854">
      <w:pPr>
        <w:ind w:left="-5" w:right="16"/>
      </w:pPr>
      <w:r>
        <w:t>“Yeah, we live in the same condo. We’re not close, though.”</w:t>
      </w:r>
    </w:p>
    <w:p w:rsidR="00FD64B4" w:rsidRDefault="00CB0854">
      <w:pPr>
        <w:ind w:left="-5" w:right="16"/>
      </w:pPr>
      <w:r>
        <w:t>“So, you’ve met him both in a work setting and outside of work?”</w:t>
      </w:r>
    </w:p>
    <w:p w:rsidR="00FD64B4" w:rsidRDefault="00CB0854">
      <w:pPr>
        <w:ind w:left="-5" w:right="16"/>
      </w:pPr>
      <w:r>
        <w:t>“Wait a minute! I never worked with him. I’ve never met him as an actor or anything like th</w:t>
      </w:r>
      <w:r>
        <w:t>at.”</w:t>
      </w:r>
    </w:p>
    <w:p w:rsidR="00FD64B4" w:rsidRDefault="00CB0854">
      <w:pPr>
        <w:ind w:left="-5" w:right="16"/>
      </w:pPr>
      <w:r>
        <w:t>“Then why didn’t you deny that earlier? When I asked if you had met Gadepol before, outside of work, why didn’t you clarify that it was just outside of work and not in a professional setting? Not denying it counts as admitting it, you know that, right</w:t>
      </w:r>
      <w:r>
        <w:t>?”</w:t>
      </w:r>
    </w:p>
    <w:p w:rsidR="00FD64B4" w:rsidRDefault="00CB0854">
      <w:pPr>
        <w:ind w:left="-5" w:right="16"/>
      </w:pPr>
      <w:r>
        <w:t>The prosecutor was getting visibly frustrated, raising his hand in protest, his brow furrowed.</w:t>
      </w:r>
    </w:p>
    <w:p w:rsidR="00FD64B4" w:rsidRDefault="00CB0854">
      <w:pPr>
        <w:ind w:left="-5" w:right="16"/>
      </w:pPr>
      <w:r>
        <w:t>“I object! The defense is using ambiguous questions to mislead the witness!”</w:t>
      </w:r>
    </w:p>
    <w:p w:rsidR="00FD64B4" w:rsidRDefault="00CB0854">
      <w:pPr>
        <w:ind w:left="-5" w:right="16"/>
      </w:pPr>
      <w:r>
        <w:t>I locked eyes with him, unfazed. “If you’re telling the truth, no one can mislead</w:t>
      </w:r>
      <w:r>
        <w:t xml:space="preserve"> you—unless, of course, there's a fabricated story that’s starting to unravel.”</w:t>
      </w:r>
    </w:p>
    <w:p w:rsidR="00FD64B4" w:rsidRDefault="00CB0854">
      <w:pPr>
        <w:ind w:left="-5" w:right="16"/>
      </w:pPr>
      <w:r>
        <w:t>I shot back without backing down. I knew well that with this approach, his objection would be sustained.</w:t>
      </w:r>
    </w:p>
    <w:p w:rsidR="00FD64B4" w:rsidRDefault="00CB0854">
      <w:pPr>
        <w:ind w:left="-5" w:right="16"/>
      </w:pPr>
      <w:r>
        <w:t>Being sharp-tongued is just my style.</w:t>
      </w:r>
    </w:p>
    <w:p w:rsidR="00FD64B4" w:rsidRDefault="00CB0854">
      <w:pPr>
        <w:ind w:left="-5" w:right="16"/>
      </w:pPr>
      <w:r>
        <w:t>The judge, with his elder and com</w:t>
      </w:r>
      <w:r>
        <w:t>posed demeanor, closed his eyes for a moment, likely irritated by the ongoing mental warfare, and then calmly stated, “The court sustains the objection. The defense is to strike the previous question.”</w:t>
      </w:r>
    </w:p>
    <w:p w:rsidR="00FD64B4" w:rsidRDefault="00CB0854">
      <w:pPr>
        <w:ind w:left="-5" w:right="16"/>
      </w:pPr>
      <w:r>
        <w:t xml:space="preserve">“I apologize, Your Honor. I’ll rephrase my question.” </w:t>
      </w:r>
      <w:r>
        <w:t>I turned back to Pitit, the key witness. “On Instagram, you follow Gadepol, and on Facebook, you frequently share posts about him. So, would you say you like his acting work or admire him personally?”</w:t>
      </w:r>
    </w:p>
    <w:p w:rsidR="00FD64B4" w:rsidRDefault="00CB0854">
      <w:pPr>
        <w:ind w:left="-5" w:right="16"/>
      </w:pPr>
      <w:r>
        <w:t>“Well, I just share news when I see it—”</w:t>
      </w:r>
    </w:p>
    <w:p w:rsidR="00FD64B4" w:rsidRDefault="00CB0854">
      <w:pPr>
        <w:ind w:left="-5" w:right="16"/>
      </w:pPr>
      <w:r>
        <w:t>“Please answer</w:t>
      </w:r>
      <w:r>
        <w:t xml:space="preserve"> directly. I’m only giving you two choices: like or dislike.”</w:t>
      </w:r>
    </w:p>
    <w:p w:rsidR="00FD64B4" w:rsidRDefault="00CB0854">
      <w:pPr>
        <w:ind w:left="-5" w:right="16"/>
      </w:pPr>
      <w:r>
        <w:t>Pitit glared at me again, clearly realizing that no matter how he answered, I could twist his response to my advantage. If he said he liked Gadepol, it would suggest a bias in favor of him. If h</w:t>
      </w:r>
      <w:r>
        <w:t>e said he disliked him, it would raise other suspicions that I could exploit.</w:t>
      </w:r>
    </w:p>
    <w:p w:rsidR="00FD64B4" w:rsidRDefault="00CB0854">
      <w:pPr>
        <w:spacing w:after="0" w:line="422" w:lineRule="auto"/>
        <w:ind w:left="-5" w:right="4262"/>
      </w:pPr>
      <w:r>
        <w:t>The safest option for his image? “I guess I like him. I don’t hate the guy.”</w:t>
      </w:r>
    </w:p>
    <w:p w:rsidR="00FD64B4" w:rsidRDefault="00CB0854">
      <w:pPr>
        <w:ind w:left="-5" w:right="16"/>
      </w:pPr>
      <w:r>
        <w:t>Just as I thought.</w:t>
      </w:r>
    </w:p>
    <w:p w:rsidR="00FD64B4" w:rsidRDefault="00CB0854">
      <w:pPr>
        <w:ind w:left="-5" w:right="16"/>
      </w:pPr>
      <w:r>
        <w:t>“Thank you so much for your honesty,” I replied, offering him a deliberately insin</w:t>
      </w:r>
      <w:r>
        <w:t>cere smile. “Now, for the next question: there’s been a rumor in the industry for a while that Gadepol and Prao were dating. Recently, there were also rumors that Prao was being physically abused by him. Two days before the incident, you commented on a new</w:t>
      </w:r>
      <w:r>
        <w:t>s post accusing Prao of faking her abuse. Your comment was victim-blaming, putting the blame on her, the woman being abused. Given that, how do you plan to explain to the court that you aren’t biased against the defendant?”</w:t>
      </w:r>
    </w:p>
    <w:p w:rsidR="00FD64B4" w:rsidRDefault="00CB0854">
      <w:pPr>
        <w:ind w:left="-5" w:right="16"/>
      </w:pPr>
      <w:r>
        <w:t>“I was just reading the news and</w:t>
      </w:r>
      <w:r>
        <w:t xml:space="preserve"> expressing my personal opinion based on that.”</w:t>
      </w:r>
    </w:p>
    <w:p w:rsidR="00FD64B4" w:rsidRDefault="00CB0854">
      <w:pPr>
        <w:spacing w:after="254" w:line="256" w:lineRule="auto"/>
        <w:ind w:left="-5"/>
      </w:pPr>
      <w:r>
        <w:t xml:space="preserve">“I see. So, </w:t>
      </w:r>
      <w:r>
        <w:rPr>
          <w:rStyle w:val="Policepardfaut"/>
          <w:b/>
        </w:rPr>
        <w:t>you tend to make judgments based on your personal opinions rather than on facts.”</w:t>
      </w:r>
    </w:p>
    <w:p w:rsidR="00FD64B4" w:rsidRDefault="00CB0854">
      <w:pPr>
        <w:ind w:left="-5" w:right="16"/>
      </w:pPr>
      <w:r>
        <w:t>“I object again!”</w:t>
      </w:r>
    </w:p>
    <w:p w:rsidR="00FD64B4" w:rsidRDefault="00CB0854">
      <w:pPr>
        <w:ind w:left="-5" w:right="16"/>
      </w:pPr>
      <w:r>
        <w:t>This time, I turned directly toward the judge, a man around the same age as the prosecutor.</w:t>
      </w:r>
    </w:p>
    <w:p w:rsidR="00FD64B4" w:rsidRDefault="00CB0854">
      <w:pPr>
        <w:ind w:left="-5" w:right="16"/>
      </w:pPr>
      <w:r>
        <w:t>“Your Honor, in this case, there’s no CCTV footage showing clearly that Prao ran him over. It’s plausible that Gadepol himself jumped in front of the car as she was trying to escape. The clip that’s being used as evidence only captures the moment after the</w:t>
      </w:r>
      <w:r>
        <w:t xml:space="preserve"> crash. And as for the two witnesses—one only heard sounds, and his testimony is inconsistent. The other one, well, I’m still questioning him, and the prosecutor is objecting every chance I gets.”</w:t>
      </w:r>
    </w:p>
    <w:p w:rsidR="00FD64B4" w:rsidRDefault="00CB0854">
      <w:pPr>
        <w:ind w:left="-5" w:right="16"/>
      </w:pPr>
      <w:r>
        <w:t>"......"</w:t>
      </w:r>
    </w:p>
    <w:p w:rsidR="00FD64B4" w:rsidRDefault="00CB0854">
      <w:pPr>
        <w:ind w:left="-5" w:right="16"/>
      </w:pPr>
      <w:r>
        <w:t>Everyone involved in the case was dead silent, but</w:t>
      </w:r>
      <w:r>
        <w:t xml:space="preserve"> from the scattered audience, whispers began to rise. I didn’t care and continued looking directly at the judge, emphasizing my point.</w:t>
      </w:r>
    </w:p>
    <w:p w:rsidR="00FD64B4" w:rsidRDefault="00CB0854">
      <w:pPr>
        <w:ind w:left="-5" w:right="16"/>
      </w:pPr>
      <w:r>
        <w:t xml:space="preserve">“We’ve learned about the events from the plaintiff’s account and from two witnesses. So, it’s critical that we examine </w:t>
      </w:r>
      <w:r>
        <w:t>whether these witnesses are neutral, especially since they both know the plaintiff personally and may already harbor a bias against the defendant. Don’t you agree, Your Honor?”</w:t>
      </w:r>
    </w:p>
    <w:p w:rsidR="00FD64B4" w:rsidRDefault="00CB0854">
      <w:pPr>
        <w:ind w:left="-5" w:right="16"/>
      </w:pPr>
      <w:r>
        <w:t>The person being questioned closed his eyes for a moment, clearly deep in thoug</w:t>
      </w:r>
      <w:r>
        <w:t>ht. My reasoning was a clear indication of the angle we intended to play in this case. And it was undeniable that there was some validity to it.</w:t>
      </w:r>
    </w:p>
    <w:p w:rsidR="00FD64B4" w:rsidRDefault="00CB0854">
      <w:pPr>
        <w:ind w:left="-5" w:right="16"/>
      </w:pPr>
      <w:r>
        <w:t>After a brief silence, the judge finally spoke, “Objection overruled... But, counsel, please be more mindful of</w:t>
      </w:r>
      <w:r>
        <w:t xml:space="preserve"> your language during crossexamination.”</w:t>
      </w:r>
    </w:p>
    <w:p w:rsidR="00FD64B4" w:rsidRDefault="00CB0854">
      <w:pPr>
        <w:ind w:left="-5" w:right="16"/>
      </w:pPr>
      <w:r>
        <w:t>“Understood, Your Honor,” I replied with a smile, feeling the satisfaction of getting closer to my goal. I turned around and scanned the people in the courtroom.</w:t>
      </w:r>
    </w:p>
    <w:p w:rsidR="00FD64B4" w:rsidRDefault="00CB0854">
      <w:pPr>
        <w:ind w:left="-5" w:right="16"/>
      </w:pPr>
      <w:r>
        <w:t>Across the aisle, Prao, sitting at the defendant’s ta</w:t>
      </w:r>
      <w:r>
        <w:t>ble, seemed to brighten up. It was as if she was now confident she had chosen the right person to defend her. She wasn’t smiling, but she held her head slightly higher, radiating confidence.</w:t>
      </w:r>
    </w:p>
    <w:p w:rsidR="00FD64B4" w:rsidRDefault="00CB0854">
      <w:pPr>
        <w:ind w:left="-5" w:right="16"/>
      </w:pPr>
      <w:r>
        <w:t>The prosecutor, about the same age as me, seemed to have caught o</w:t>
      </w:r>
      <w:r>
        <w:t>n to my strategy but was probably still figuring out how to counter it in his head.</w:t>
      </w:r>
    </w:p>
    <w:p w:rsidR="00FD64B4" w:rsidRDefault="00CB0854">
      <w:pPr>
        <w:ind w:left="-5" w:right="16"/>
      </w:pPr>
      <w:r>
        <w:t>As for Maan Mek...</w:t>
      </w:r>
    </w:p>
    <w:p w:rsidR="00FD64B4" w:rsidRDefault="00CB0854">
      <w:pPr>
        <w:ind w:left="-5" w:right="16"/>
      </w:pPr>
      <w:r>
        <w:t>Sometimes I wish I had the power to read minds, just to know what thoughts might be lurking behind that calm face of her as she watched me.</w:t>
      </w:r>
    </w:p>
    <w:p w:rsidR="00FD64B4" w:rsidRDefault="00CB0854">
      <w:pPr>
        <w:spacing w:after="269" w:line="247" w:lineRule="auto"/>
        <w:ind w:left="-5" w:right="28"/>
      </w:pPr>
      <w:r>
        <w:rPr>
          <w:rStyle w:val="Policepardfaut"/>
          <w:i/>
        </w:rPr>
        <w:t>Get a grip, M</w:t>
      </w:r>
      <w:r>
        <w:rPr>
          <w:rStyle w:val="Policepardfaut"/>
          <w:i/>
        </w:rPr>
        <w:t>ai Tree. Don’t let yourself be distracted by her any further.</w:t>
      </w:r>
    </w:p>
    <w:p w:rsidR="00FD64B4" w:rsidRDefault="00CB0854">
      <w:pPr>
        <w:ind w:left="-5" w:right="16"/>
      </w:pPr>
      <w:r>
        <w:t>I turned back to Patit, the man sitting with a now flushed face in the witness box. I maintained my somewhat taunting smile.</w:t>
      </w:r>
    </w:p>
    <w:p w:rsidR="00FD64B4" w:rsidRDefault="00CB0854">
      <w:pPr>
        <w:ind w:left="-5" w:right="16"/>
      </w:pPr>
      <w:r>
        <w:t>“I only have two or three more questions.”</w:t>
      </w:r>
    </w:p>
    <w:p w:rsidR="00FD64B4" w:rsidRDefault="00CB0854">
      <w:pPr>
        <w:ind w:left="-5" w:right="16"/>
      </w:pPr>
      <w:r>
        <w:t>I knew he wasn’t someone w</w:t>
      </w:r>
      <w:r>
        <w:t>ho could be bought. He wasn’t a liar. He wasn’t someone who particularly liked or disliked any celebrity.</w:t>
      </w:r>
    </w:p>
    <w:p w:rsidR="00FD64B4" w:rsidRDefault="00CB0854">
      <w:pPr>
        <w:ind w:left="-5" w:right="16"/>
      </w:pPr>
      <w:r>
        <w:t>But he was someone who always blamed the victim and had a terrible temper.</w:t>
      </w:r>
    </w:p>
    <w:p w:rsidR="00FD64B4" w:rsidRDefault="00CB0854">
      <w:pPr>
        <w:ind w:left="-5" w:right="16"/>
      </w:pPr>
      <w:r>
        <w:t>Just a little more... and today I’ll make this witness lose all credibility</w:t>
      </w:r>
      <w:r>
        <w:t>.</w:t>
      </w:r>
    </w:p>
    <w:p w:rsidR="00FD64B4" w:rsidRDefault="00CB0854">
      <w:pPr>
        <w:ind w:left="-5" w:right="16"/>
      </w:pPr>
      <w:r>
        <w:t>“After witnessing the incident, you and Phupa, the security guard, immediately rushed to help Gadepol. Even though the situation was unclear at the time, you had already decided who was the victim and who was the perpetrator. Just like how you always jum</w:t>
      </w:r>
      <w:r>
        <w:t>p to conclusions on the internet. My question is: Do you still stand by your claim that you have set aside all your biases and emotions while sitting here today?”</w:t>
      </w:r>
    </w:p>
    <w:p w:rsidR="00FD64B4" w:rsidRDefault="00CB0854">
      <w:pPr>
        <w:ind w:left="-5" w:right="16"/>
      </w:pPr>
      <w:r>
        <w:t>“Yes, everything I’ve said is the truth.”</w:t>
      </w:r>
    </w:p>
    <w:p w:rsidR="00FD64B4" w:rsidRDefault="00CB0854">
      <w:pPr>
        <w:ind w:left="-5" w:right="16"/>
      </w:pPr>
      <w:r>
        <w:t xml:space="preserve">“Truth can be distorted by bias, you know. Are you </w:t>
      </w:r>
      <w:r>
        <w:t>truly confident in your perspective?”</w:t>
      </w:r>
    </w:p>
    <w:p w:rsidR="00FD64B4" w:rsidRDefault="00CB0854">
      <w:pPr>
        <w:ind w:left="-5" w:right="16"/>
      </w:pPr>
      <w:r>
        <w:t>“Yes,” he gritted through his teeth.</w:t>
      </w:r>
    </w:p>
    <w:p w:rsidR="00FD64B4" w:rsidRDefault="00CB0854">
      <w:pPr>
        <w:ind w:left="-5" w:right="16"/>
      </w:pPr>
      <w:r>
        <w:t>“In that case, let me ask you this to verify your honesty. You said you turned down the defendant’s hush money. You're not bringing it up in court now to hint to Mr. Gadepol that yo</w:t>
      </w:r>
      <w:r>
        <w:t>u’d appreciate a thank you payment for testifying, are you?”</w:t>
      </w:r>
    </w:p>
    <w:p w:rsidR="00FD64B4" w:rsidRDefault="00CB0854">
      <w:pPr>
        <w:ind w:left="-5" w:right="16"/>
      </w:pPr>
      <w:r>
        <w:t>“What the hell are you talking about?!”</w:t>
      </w:r>
    </w:p>
    <w:p w:rsidR="00FD64B4" w:rsidRDefault="00CB0854">
      <w:pPr>
        <w:ind w:left="-5" w:right="16"/>
      </w:pPr>
      <w:r>
        <w:t>“You’re not answering the question, just cursing instead. How should we interpret that?”</w:t>
      </w:r>
    </w:p>
    <w:p w:rsidR="00FD64B4" w:rsidRDefault="00CB0854">
      <w:pPr>
        <w:ind w:left="-5" w:right="16"/>
      </w:pPr>
      <w:r>
        <w:t>“I’m not that kind of person! How dare you accuse me like this?!”</w:t>
      </w:r>
    </w:p>
    <w:p w:rsidR="00FD64B4" w:rsidRDefault="00CB0854">
      <w:pPr>
        <w:spacing w:after="249"/>
        <w:ind w:left="-5" w:right="16"/>
      </w:pPr>
      <w:r>
        <w:t>“If that’s true, you could have easily denied the accusation. Losing your temper only makes it seem like you’re trying to cover something up.” “Damn it! I can’t take this anymore!”</w:t>
      </w:r>
    </w:p>
    <w:p w:rsidR="00FD64B4" w:rsidRDefault="00CB0854">
      <w:pPr>
        <w:ind w:left="-5" w:right="16"/>
      </w:pPr>
      <w:r>
        <w:t>The entire reason I’d been antagonizing him with my words and demeanor from</w:t>
      </w:r>
      <w:r>
        <w:t xml:space="preserve"> the beginning was to push him to lose control and try to lash out at me. Then, he’d become a witness who seemed completely untrustworthy.</w:t>
      </w:r>
    </w:p>
    <w:p w:rsidR="00FD64B4" w:rsidRDefault="00CB0854">
      <w:pPr>
        <w:ind w:left="-5" w:right="16"/>
      </w:pPr>
      <w:r>
        <w:t>At first, I expected him to simply scream and lose his composure, maybe pull at my collar or grab me by the throat—bu</w:t>
      </w:r>
      <w:r>
        <w:t>t not to draw back his arm, preparing to punch me square in the face.</w:t>
      </w:r>
    </w:p>
    <w:p w:rsidR="00FD64B4" w:rsidRDefault="00CB0854">
      <w:pPr>
        <w:ind w:left="-5" w:right="16"/>
      </w:pPr>
      <w:r>
        <w:t>I froze time immediately out of sheer panic, though I managed to maintain control. Everything in the courtroom stopped moving.</w:t>
      </w:r>
    </w:p>
    <w:p w:rsidR="00FD64B4" w:rsidRDefault="00CB0854">
      <w:pPr>
        <w:ind w:left="-5" w:right="16"/>
      </w:pPr>
      <w:r>
        <w:t xml:space="preserve">To my utter shock, his fist wasn’t even close to my face. </w:t>
      </w:r>
      <w:r>
        <w:rPr>
          <w:rStyle w:val="Policepardfaut"/>
          <w:b/>
        </w:rPr>
        <w:t>I</w:t>
      </w:r>
      <w:r>
        <w:rPr>
          <w:rStyle w:val="Policepardfaut"/>
          <w:b/>
        </w:rPr>
        <w:t>t was mere inches from Maan Mek’s.</w:t>
      </w:r>
    </w:p>
    <w:p w:rsidR="00FD64B4" w:rsidRDefault="00CB0854">
      <w:pPr>
        <w:ind w:left="-5" w:right="16"/>
      </w:pPr>
      <w:r>
        <w:t>The assistant attorney who had come to court with her sunflower... I had never treated her well, not once.</w:t>
      </w:r>
    </w:p>
    <w:p w:rsidR="00FD64B4" w:rsidRDefault="00CB0854">
      <w:pPr>
        <w:ind w:left="-5" w:right="16"/>
      </w:pPr>
      <w:r>
        <w:t>So why?</w:t>
      </w:r>
    </w:p>
    <w:p w:rsidR="00FD64B4" w:rsidRDefault="00CB0854">
      <w:pPr>
        <w:ind w:left="-5" w:right="16"/>
      </w:pPr>
      <w:r>
        <w:t>Why had she run from the spectator section to take the hit for someone like me?</w:t>
      </w:r>
    </w:p>
    <w:p w:rsidR="00FD64B4" w:rsidRDefault="00CB0854">
      <w:pPr>
        <w:ind w:left="-5" w:right="16"/>
      </w:pPr>
      <w:r>
        <w:t>In this frozen moment, eve</w:t>
      </w:r>
      <w:r>
        <w:t>rything remained suspended except for me. The chaotic scene had become like a three-dimensional painting, allowing me to examine it from every angle.</w:t>
      </w:r>
    </w:p>
    <w:p w:rsidR="00FD64B4" w:rsidRDefault="00CB0854">
      <w:pPr>
        <w:ind w:left="-5" w:right="16"/>
      </w:pPr>
      <w:r>
        <w:t xml:space="preserve">In this situation, I could easily dodge out of the way and let time resume. The problem was that Maan Mek </w:t>
      </w:r>
      <w:r>
        <w:t>was going to take the brunt of the blow instead. Her face was just inches from his fist. If I pushed her away, she’d instantly know my second secret.</w:t>
      </w:r>
    </w:p>
    <w:p w:rsidR="00FD64B4" w:rsidRDefault="00CB0854">
      <w:pPr>
        <w:ind w:left="-5" w:right="16"/>
      </w:pPr>
      <w:r>
        <w:t>I didn’t understand Maan Mek’s thought process at all. Normally, she showed no emotion, her face unreadabl</w:t>
      </w:r>
      <w:r>
        <w:t>e. But now she was willingly acting as a shield for me.</w:t>
      </w:r>
    </w:p>
    <w:p w:rsidR="00FD64B4" w:rsidRDefault="00CB0854">
      <w:pPr>
        <w:spacing w:after="249"/>
        <w:ind w:left="-5" w:right="16"/>
      </w:pPr>
      <w:r>
        <w:t>I could at least shove her aside and then let time resume its course. But even then, she’d still likely get grazed. She was fully in the path of the punch meant for me.</w:t>
      </w:r>
    </w:p>
    <w:p w:rsidR="00FD64B4" w:rsidRDefault="00CB0854">
      <w:pPr>
        <w:ind w:left="-5" w:right="16"/>
      </w:pPr>
      <w:r>
        <w:t>I bit my lip, staring at her si</w:t>
      </w:r>
      <w:r>
        <w:t>de profile for a moment. The scene was almost as beautiful as when she was arranging the flowers in the vase that day.</w:t>
      </w:r>
    </w:p>
    <w:p w:rsidR="00FD64B4" w:rsidRDefault="00CB0854">
      <w:pPr>
        <w:ind w:left="-5" w:right="16"/>
      </w:pPr>
      <w:r>
        <w:t>Alright... I’ll push her out of the way and let time start moving again.</w:t>
      </w:r>
    </w:p>
    <w:p w:rsidR="00FD64B4" w:rsidRDefault="00CB0854">
      <w:pPr>
        <w:spacing w:after="267" w:line="247" w:lineRule="auto"/>
        <w:ind w:left="-5" w:right="38"/>
      </w:pPr>
      <w:r>
        <w:rPr>
          <w:rStyle w:val="Policepardfaut"/>
          <w:b/>
          <w:i/>
        </w:rPr>
        <w:t>PACK!</w:t>
      </w:r>
    </w:p>
    <w:p w:rsidR="00FD64B4" w:rsidRDefault="00CB0854">
      <w:pPr>
        <w:ind w:left="-5" w:right="16"/>
      </w:pPr>
      <w:r>
        <w:t>I watched as the young woman staggered, catching herself o</w:t>
      </w:r>
      <w:r>
        <w:t>n the defendant’s table. One hand flew to her right cheek, now flaming red from the impact. The courtroom was in chaos. Out of the corner of my eye, I saw two men restraining the witness, Patit, and escorting him out. He continued cursing at me without sto</w:t>
      </w:r>
      <w:r>
        <w:t>pping. Voices rose in a flurry around me, and the judge called for order in the court.</w:t>
      </w:r>
    </w:p>
    <w:p w:rsidR="00FD64B4" w:rsidRDefault="00CB0854">
      <w:pPr>
        <w:ind w:left="-5" w:right="16"/>
      </w:pPr>
      <w:r>
        <w:t>But I couldn’t stop staring at my assistant attorney. The hand that had pushed her away just moments ago still felt warm from the contact.</w:t>
      </w:r>
    </w:p>
    <w:p w:rsidR="00FD64B4" w:rsidRDefault="00CB0854">
      <w:pPr>
        <w:ind w:left="-5" w:right="16"/>
      </w:pPr>
      <w:r>
        <w:t xml:space="preserve">The most unexpected truth I’d </w:t>
      </w:r>
      <w:r>
        <w:t>learned today was that Maan Mek had taken the punch meant for me.</w:t>
      </w:r>
    </w:p>
    <w:p w:rsidR="00FD64B4" w:rsidRDefault="00CB0854">
      <w:pPr>
        <w:ind w:left="-5" w:right="16"/>
      </w:pPr>
      <w:r>
        <w:t>My heart pounded harder than it ever had in my life. At this moment, I wasn’t sure if it was from the fear of being suddenly attacked...</w:t>
      </w:r>
    </w:p>
    <w:p w:rsidR="00FD64B4" w:rsidRDefault="00CB0854">
      <w:pPr>
        <w:spacing w:after="254" w:line="256" w:lineRule="auto"/>
        <w:ind w:left="-5"/>
        <w:rPr>
          <w:b/>
        </w:rPr>
      </w:pPr>
      <w:r>
        <w:rPr>
          <w:b/>
        </w:rPr>
        <w:t>Or because this woman had stepped in to protect me.</w:t>
      </w:r>
    </w:p>
    <w:p w:rsidR="00FD64B4" w:rsidRDefault="00FD64B4">
      <w:pPr>
        <w:spacing w:after="254" w:line="256" w:lineRule="auto"/>
        <w:ind w:left="-5"/>
      </w:pPr>
    </w:p>
    <w:p w:rsidR="00FD64B4" w:rsidRDefault="00CB0854">
      <w:pPr>
        <w:pStyle w:val="Titre1"/>
        <w:ind w:left="58" w:right="48"/>
      </w:pPr>
      <w:r>
        <w:t xml:space="preserve">Chapter 10:  </w:t>
      </w:r>
      <w:r>
        <w:t>ᴍᴀ</w:t>
      </w:r>
      <w:r>
        <w:t>ɪ</w:t>
      </w:r>
      <w:r>
        <w:t xml:space="preserve"> </w:t>
      </w:r>
      <w:r>
        <w:t>ᴛ</w:t>
      </w:r>
      <w:r>
        <w:t>ʀ</w:t>
      </w:r>
      <w:r>
        <w:t>ᴇᴇ</w:t>
      </w:r>
      <w:r>
        <w:t>'</w:t>
      </w:r>
      <w:r>
        <w:rPr>
          <w:rStyle w:val="Policepardfaut"/>
          <w:b w:val="0"/>
        </w:rPr>
        <w:t>ꜱ</w:t>
      </w:r>
      <w:r>
        <w:t xml:space="preserve"> </w:t>
      </w:r>
      <w:r>
        <w:t>ɢʀ</w:t>
      </w:r>
      <w:r>
        <w:t>ᴀᴛ</w:t>
      </w:r>
      <w:r>
        <w:t>ɪ</w:t>
      </w:r>
      <w:r>
        <w:t>ᴛᴜᴅᴇ</w:t>
      </w:r>
    </w:p>
    <w:p w:rsidR="00FD64B4" w:rsidRDefault="00CB0854">
      <w:pPr>
        <w:spacing w:after="267" w:line="247" w:lineRule="auto"/>
        <w:ind w:left="-5" w:right="38"/>
      </w:pPr>
      <w:r>
        <w:rPr>
          <w:rStyle w:val="Policepardfaut"/>
          <w:b/>
          <w:i/>
        </w:rPr>
        <w:t>08:57 PM</w:t>
      </w:r>
    </w:p>
    <w:p w:rsidR="00FD64B4" w:rsidRDefault="00CB0854">
      <w:pPr>
        <w:ind w:left="-5" w:right="16"/>
      </w:pPr>
      <w:r>
        <w:t xml:space="preserve">It’s been a long time since I’ve driven anyone home this late at night. The sky outside is pitch-black, dotted only with a few stars and the lights of a city that never truly sleeps. My beloved Mustang is parked </w:t>
      </w:r>
      <w:r>
        <w:t xml:space="preserve">in front of a condo I once stayed at, unintentionally. Yes, it’s </w:t>
      </w:r>
      <w:r>
        <w:rPr>
          <w:rStyle w:val="Policepardfaut"/>
          <w:b/>
        </w:rPr>
        <w:t>that</w:t>
      </w:r>
      <w:r>
        <w:t xml:space="preserve"> condo—Maan Mek's condo.</w:t>
      </w:r>
    </w:p>
    <w:p w:rsidR="00FD64B4" w:rsidRDefault="00CB0854">
      <w:pPr>
        <w:ind w:left="-5" w:right="16"/>
      </w:pPr>
      <w:r>
        <w:t xml:space="preserve">The slender woman with a soft fragrance is seated in the passenger seat beside me. Her right arm is in a soft cast, while her other hand clutches a cold compress </w:t>
      </w:r>
      <w:r>
        <w:t>against her cheek from an incident earlier today. That guy landed a strong punch; despite my efforts to push him away and only getting grazed, the injury still lingers.</w:t>
      </w:r>
    </w:p>
    <w:p w:rsidR="00FD64B4" w:rsidRDefault="00CB0854">
      <w:pPr>
        <w:ind w:left="-5" w:right="16"/>
      </w:pPr>
      <w:r>
        <w:t>The courtroom was chaotic at the time. He was escorted out, and the court decided to ad</w:t>
      </w:r>
      <w:r>
        <w:t>journ until the afternoon. But I raised my hand and, citing my distress from the assault, requested a postponement.</w:t>
      </w:r>
    </w:p>
    <w:p w:rsidR="00FD64B4" w:rsidRDefault="00CB0854">
      <w:pPr>
        <w:ind w:left="-5" w:right="16"/>
      </w:pPr>
      <w:r>
        <w:t>It was all outside my plan—too much for me to control my emotions.</w:t>
      </w:r>
    </w:p>
    <w:p w:rsidR="00FD64B4" w:rsidRDefault="00CB0854">
      <w:pPr>
        <w:ind w:left="-5" w:right="16"/>
      </w:pPr>
      <w:r>
        <w:t>The entire day, the atmosphere between us was different. Something had ch</w:t>
      </w:r>
      <w:r>
        <w:t>anged, even though I still referred to her as “</w:t>
      </w:r>
      <w:r>
        <w:rPr>
          <w:rStyle w:val="Policepardfaut"/>
          <w:b/>
        </w:rPr>
        <w:t>you</w:t>
      </w:r>
      <w:r>
        <w:t>” and “</w:t>
      </w:r>
      <w:r>
        <w:rPr>
          <w:rStyle w:val="Policepardfaut"/>
          <w:b/>
        </w:rPr>
        <w:t>I</w:t>
      </w:r>
      <w:r>
        <w:t>,” but my tone wasn’t as curt. I even volunteered to drive her back.</w:t>
      </w:r>
    </w:p>
    <w:p w:rsidR="00FD64B4" w:rsidRDefault="00CB0854">
      <w:pPr>
        <w:ind w:left="-5" w:right="16"/>
      </w:pPr>
      <w:r>
        <w:t>The car stopped. She hadn’t opened the door yet. Maybe she sensed that my silence during the ride was because I had something imp</w:t>
      </w:r>
      <w:r>
        <w:t>ortant to say. I swallowed hard and decided to ask the question that had been on my mind all day.</w:t>
      </w:r>
    </w:p>
    <w:p w:rsidR="00FD64B4" w:rsidRDefault="00CB0854">
      <w:pPr>
        <w:ind w:left="-5" w:right="16"/>
      </w:pPr>
      <w:r>
        <w:t>“Why did you take that punch for me?”</w:t>
      </w:r>
    </w:p>
    <w:p w:rsidR="00FD64B4" w:rsidRDefault="00CB0854">
      <w:pPr>
        <w:spacing w:after="269" w:line="247" w:lineRule="auto"/>
        <w:ind w:left="-5" w:right="28"/>
      </w:pPr>
      <w:r>
        <w:rPr>
          <w:rStyle w:val="Policepardfaut"/>
          <w:i/>
        </w:rPr>
        <w:t>Some things are difficult to understand.</w:t>
      </w:r>
    </w:p>
    <w:p w:rsidR="00FD64B4" w:rsidRDefault="00CB0854">
      <w:pPr>
        <w:ind w:left="-5" w:right="16"/>
      </w:pPr>
      <w:r>
        <w:t>“I just couldn’t stand it if you were hurt.”</w:t>
      </w:r>
    </w:p>
    <w:p w:rsidR="00FD64B4" w:rsidRDefault="00CB0854">
      <w:pPr>
        <w:spacing w:after="269" w:line="247" w:lineRule="auto"/>
        <w:ind w:left="-5" w:right="28"/>
      </w:pPr>
      <w:r>
        <w:rPr>
          <w:rStyle w:val="Policepardfaut"/>
          <w:i/>
        </w:rPr>
        <w:t>Just like some people are difficul</w:t>
      </w:r>
      <w:r>
        <w:rPr>
          <w:rStyle w:val="Policepardfaut"/>
          <w:i/>
        </w:rPr>
        <w:t>t to understand.</w:t>
      </w:r>
    </w:p>
    <w:p w:rsidR="00FD64B4" w:rsidRDefault="00CB0854">
      <w:pPr>
        <w:ind w:left="-5" w:right="16"/>
      </w:pPr>
      <w:r>
        <w:t>This time, my voice softened, almost like a whisper. “Was it... out of duty as an assistant?”</w:t>
      </w:r>
    </w:p>
    <w:p w:rsidR="00FD64B4" w:rsidRDefault="00CB0854">
      <w:pPr>
        <w:ind w:left="-5" w:right="16"/>
      </w:pPr>
      <w:r>
        <w:t>“It happened so fast. I’m not sure why.”</w:t>
      </w:r>
    </w:p>
    <w:p w:rsidR="00FD64B4" w:rsidRDefault="00CB0854">
      <w:pPr>
        <w:ind w:left="-5" w:right="16"/>
      </w:pPr>
      <w:r>
        <w:t>The answer felt too broad. I turned to look at her, just as she turned to me.</w:t>
      </w:r>
    </w:p>
    <w:p w:rsidR="00FD64B4" w:rsidRDefault="00CB0854">
      <w:pPr>
        <w:ind w:left="-5" w:right="16"/>
      </w:pPr>
      <w:r>
        <w:t>In the quiet, with no musi</w:t>
      </w:r>
      <w:r>
        <w:t>c playing and the faint glow of city lights filtering into the car, I felt my heart skip a beat again. It raced in a way I couldn’t quite explain.</w:t>
      </w:r>
    </w:p>
    <w:p w:rsidR="00FD64B4" w:rsidRDefault="00CB0854">
      <w:pPr>
        <w:ind w:left="-5" w:right="16"/>
      </w:pPr>
      <w:r>
        <w:t>I was sure that I wasn’t using my powers at that moment, but still, I didn’t understand why time felt like it</w:t>
      </w:r>
      <w:r>
        <w:t xml:space="preserve"> had stopped.</w:t>
      </w:r>
    </w:p>
    <w:p w:rsidR="00FD64B4" w:rsidRDefault="00CB0854">
      <w:pPr>
        <w:ind w:left="-5" w:right="16"/>
      </w:pPr>
      <w:r>
        <w:t>The air was perfectly cool, the fragrance lingering in the air, the dim lighting neither too bright nor too dark. Combined with the glint in her calm, beautiful eyes, it all took my breath away like seeing intricate snowflakes up close for th</w:t>
      </w:r>
      <w:r>
        <w:t>e first time.</w:t>
      </w:r>
    </w:p>
    <w:p w:rsidR="00FD64B4" w:rsidRDefault="00CB0854">
      <w:pPr>
        <w:ind w:left="-5" w:right="16"/>
      </w:pPr>
      <w:r>
        <w:t>This woman, who I had bossed around endlessly, spoken curtly to, teased, and antagonized—yet when I was drunk and unconscious, she took me to her condo with no ulterior motive, no harm, never badmouthing me. She even cleared up rumors about o</w:t>
      </w:r>
      <w:r>
        <w:t xml:space="preserve">ur </w:t>
      </w:r>
      <w:r>
        <w:rPr>
          <w:rStyle w:val="Policepardfaut"/>
          <w:b/>
        </w:rPr>
        <w:t>date</w:t>
      </w:r>
      <w:r>
        <w:t xml:space="preserve"> being nothing more than a simple meal. And now, she had taken that punch for me.</w:t>
      </w:r>
    </w:p>
    <w:p w:rsidR="00FD64B4" w:rsidRDefault="00CB0854">
      <w:pPr>
        <w:ind w:left="-5" w:right="16"/>
      </w:pPr>
      <w:r>
        <w:t>A strange person who’s made a complete mess of my thoughts.</w:t>
      </w:r>
    </w:p>
    <w:p w:rsidR="00FD64B4" w:rsidRDefault="00CB0854">
      <w:pPr>
        <w:ind w:left="-5" w:right="16"/>
      </w:pPr>
      <w:r>
        <w:t>Maan Mek’s sharp eyes flickered to my lips for a split second before meeting my gaze again, fully locked.</w:t>
      </w:r>
    </w:p>
    <w:p w:rsidR="00FD64B4" w:rsidRDefault="00CB0854">
      <w:pPr>
        <w:ind w:left="-5" w:right="16"/>
      </w:pPr>
      <w:r>
        <w:t>T</w:t>
      </w:r>
      <w:r>
        <w:t>here must be an invisible force of attraction because it was slowly pulling our faces closer together. Her scent grew stronger in my nose.</w:t>
      </w:r>
    </w:p>
    <w:p w:rsidR="00FD64B4" w:rsidRDefault="00CB0854">
      <w:pPr>
        <w:ind w:left="-5" w:right="16"/>
      </w:pPr>
      <w:r>
        <w:t>Just a few more millimeters, and our lips would touch.</w:t>
      </w:r>
    </w:p>
    <w:p w:rsidR="00FD64B4" w:rsidRDefault="00CB0854">
      <w:pPr>
        <w:ind w:left="-5" w:right="16"/>
      </w:pPr>
      <w:r>
        <w:t>But then I snapped back to reality—this woman in front of me i</w:t>
      </w:r>
      <w:r>
        <w:t>s an assistant lawyer, my rival in many ways. I didn’t like her, and we shouldn’t be doing this. I quickly turned my head away, my heart pounding hard in my chest.</w:t>
      </w:r>
    </w:p>
    <w:p w:rsidR="00FD64B4" w:rsidRDefault="00CB0854">
      <w:pPr>
        <w:ind w:left="-5" w:right="16"/>
      </w:pPr>
      <w:r>
        <w:t>“I-I’ll just grab some tacos. You can get out of the car now.”</w:t>
      </w:r>
    </w:p>
    <w:p w:rsidR="00FD64B4" w:rsidRDefault="00CB0854">
      <w:pPr>
        <w:ind w:left="-5" w:right="16"/>
      </w:pPr>
      <w:r>
        <w:t>I didn’t even remember wantin</w:t>
      </w:r>
      <w:r>
        <w:t>g tacos. All I knew was that I wasn’t ready to look at Maan Mek at that moment.</w:t>
      </w:r>
    </w:p>
    <w:p w:rsidR="00FD64B4" w:rsidRDefault="00CB0854">
      <w:pPr>
        <w:ind w:left="-5" w:right="16"/>
      </w:pPr>
      <w:r>
        <w:t>She was silent for a moment before she picked up her bag and slung it over her shoulder. Then, she simply said before getting out of the car:</w:t>
      </w:r>
    </w:p>
    <w:p w:rsidR="00FD64B4" w:rsidRDefault="00CB0854">
      <w:pPr>
        <w:ind w:left="-5" w:right="16"/>
      </w:pPr>
      <w:r>
        <w:t>“I’m sorry.”</w:t>
      </w:r>
    </w:p>
    <w:p w:rsidR="00FD64B4" w:rsidRDefault="00CB0854">
      <w:pPr>
        <w:ind w:left="-5" w:right="16"/>
      </w:pPr>
      <w:r>
        <w:t xml:space="preserve">Our chaotic day </w:t>
      </w:r>
      <w:r>
        <w:t>seemed to end just like that, after her tall figure disappeared into the condo.</w:t>
      </w:r>
    </w:p>
    <w:p w:rsidR="00FD64B4" w:rsidRDefault="00CB0854">
      <w:pPr>
        <w:ind w:left="-5" w:right="16"/>
      </w:pPr>
      <w:r>
        <w:t>But it didn’t. That strange attraction from earlier replayed over and over in my mind. Even after I showered, washed my hair, and tried to read before bed, it wouldn’t leave my</w:t>
      </w:r>
      <w:r>
        <w:t xml:space="preserve"> head. I turned off the lights and closed my eyes, but the scene played out as vividly as if it were still happening.</w:t>
      </w:r>
    </w:p>
    <w:p w:rsidR="00FD64B4" w:rsidRDefault="00CB0854">
      <w:pPr>
        <w:ind w:left="-5" w:right="16"/>
      </w:pPr>
      <w:r>
        <w:t>Damn it...</w:t>
      </w:r>
    </w:p>
    <w:p w:rsidR="00FD64B4" w:rsidRDefault="00CB0854">
      <w:pPr>
        <w:ind w:left="-5" w:right="16"/>
      </w:pPr>
      <w:r>
        <w:t>How did I lose control like that?</w:t>
      </w:r>
    </w:p>
    <w:p w:rsidR="00FD64B4" w:rsidRDefault="00CB0854">
      <w:pPr>
        <w:ind w:left="-5" w:right="16"/>
      </w:pPr>
      <w:r>
        <w:t>Even though we didn’t kiss, the other person was still Maan Mek—the one I should never have f</w:t>
      </w:r>
      <w:r>
        <w:t>eelings for, the person I should hate the most in the office.</w:t>
      </w:r>
    </w:p>
    <w:p w:rsidR="00FD64B4" w:rsidRDefault="00CB0854">
      <w:pPr>
        <w:ind w:left="-5" w:right="16"/>
      </w:pPr>
      <w:r>
        <w:t>If I had time-traveling powers like Karan, I’d go back and kick her out of the car before we let that ridiculous moment take over.</w:t>
      </w:r>
    </w:p>
    <w:p w:rsidR="00FD64B4" w:rsidRDefault="00CB0854">
      <w:pPr>
        <w:ind w:left="-5" w:right="16"/>
      </w:pPr>
      <w:r>
        <w:t>I thought about it all night, tossing and turning until I final</w:t>
      </w:r>
      <w:r>
        <w:t>ly fell asleep near dawn.</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54" w:line="256" w:lineRule="auto"/>
        <w:ind w:left="-5"/>
      </w:pPr>
      <w:r>
        <w:rPr>
          <w:rStyle w:val="Policepardfaut"/>
          <w:b/>
        </w:rPr>
        <w:t>Three days later</w:t>
      </w:r>
    </w:p>
    <w:p w:rsidR="00FD64B4" w:rsidRDefault="00CB0854">
      <w:pPr>
        <w:ind w:left="-5" w:right="16"/>
      </w:pPr>
      <w:r>
        <w:t>Some things can linger in the mind long enough to cause endless distraction —like Maan Mek, who still occupies my thoughts.</w:t>
      </w:r>
    </w:p>
    <w:p w:rsidR="00FD64B4" w:rsidRDefault="00CB0854">
      <w:pPr>
        <w:ind w:left="-5" w:right="16"/>
      </w:pPr>
      <w:r>
        <w:t xml:space="preserve">The people at the office had heard about the big courtroom incident and were </w:t>
      </w:r>
      <w:r>
        <w:t>gossiping wildly. There were many angles to the story—about me provoking the witness, about Maan Mek defending me, or the fact that I drove her to her condo.</w:t>
      </w:r>
    </w:p>
    <w:p w:rsidR="00FD64B4" w:rsidRDefault="00CB0854">
      <w:pPr>
        <w:ind w:left="-5" w:right="16"/>
      </w:pPr>
      <w:r>
        <w:t>Why was the third one the biggest piece of gossip?</w:t>
      </w:r>
    </w:p>
    <w:p w:rsidR="00FD64B4" w:rsidRDefault="00CB0854">
      <w:pPr>
        <w:ind w:left="-5" w:right="16"/>
      </w:pPr>
      <w:r>
        <w:t>Hmph. Normally, someone like me doesn’t have en</w:t>
      </w:r>
      <w:r>
        <w:t>ough kindness to give a colleague a ride, especially not someone like Maan Mek, who lives in the opposite direction. Natcha couldn’t stop speculating that there might actually be something going on between us, especially with all the old rumors.</w:t>
      </w:r>
    </w:p>
    <w:p w:rsidR="00FD64B4" w:rsidRDefault="00CB0854">
      <w:pPr>
        <w:ind w:left="-5" w:right="16"/>
      </w:pPr>
      <w:r>
        <w:t xml:space="preserve">It’s all </w:t>
      </w:r>
      <w:r>
        <w:t>nonsense!</w:t>
      </w:r>
    </w:p>
    <w:p w:rsidR="00FD64B4" w:rsidRDefault="00CB0854">
      <w:pPr>
        <w:ind w:left="-5" w:right="16"/>
      </w:pPr>
      <w:r>
        <w:t>But when I think about it, I start looking for reasons why I agreed to drive Maan Mek home.</w:t>
      </w:r>
    </w:p>
    <w:p w:rsidR="00FD64B4" w:rsidRDefault="00CB0854">
      <w:pPr>
        <w:ind w:left="-5" w:right="16"/>
      </w:pPr>
      <w:r>
        <w:t>And then I find a reasonable answer—it’s because I wanted to thank her for taking that punch for me.</w:t>
      </w:r>
    </w:p>
    <w:p w:rsidR="00FD64B4" w:rsidRDefault="00CB0854">
      <w:pPr>
        <w:ind w:left="-5" w:right="16"/>
      </w:pPr>
      <w:r>
        <w:t>Nothing more than that. Even someone like me, rude an</w:t>
      </w:r>
      <w:r>
        <w:t>d bad-tempered, knows how to express gratitude.</w:t>
      </w:r>
    </w:p>
    <w:p w:rsidR="00FD64B4" w:rsidRDefault="00CB0854">
      <w:pPr>
        <w:ind w:left="-5" w:right="16"/>
      </w:pPr>
      <w:r>
        <w:t>It’s been three full days now, with the same thoughts circling my mind. Annoyingly enough, Maan Mek's face stayed calm and unreadable throughout. She hadn’t brought up that night again, nor had she indulged i</w:t>
      </w:r>
      <w:r>
        <w:t>n any of the gossip. She acted like nothing significant had happened.</w:t>
      </w:r>
    </w:p>
    <w:p w:rsidR="00FD64B4" w:rsidRDefault="00CB0854">
      <w:pPr>
        <w:ind w:left="-5" w:right="16"/>
      </w:pPr>
      <w:r>
        <w:t>And that irritated me to no end.</w:t>
      </w:r>
    </w:p>
    <w:p w:rsidR="00FD64B4" w:rsidRDefault="00CB0854">
      <w:pPr>
        <w:ind w:left="-5" w:right="16"/>
      </w:pPr>
      <w:r>
        <w:t>At work, I still called her “</w:t>
      </w:r>
      <w:r>
        <w:rPr>
          <w:rStyle w:val="Policepardfaut"/>
          <w:b/>
        </w:rPr>
        <w:t>you</w:t>
      </w:r>
      <w:r>
        <w:t>,” as I always did, with no added formality.</w:t>
      </w:r>
    </w:p>
    <w:p w:rsidR="00FD64B4" w:rsidRDefault="00CB0854">
      <w:pPr>
        <w:ind w:left="-5" w:right="16"/>
      </w:pPr>
      <w:r>
        <w:t xml:space="preserve">During lunch breaks, I found myself hesitating, wondering if I should ask </w:t>
      </w:r>
      <w:r>
        <w:t>her to join me for a meal. But just as I was about to speak, her phone lit up with notifications, likely from her usual workgroup. So, I ended up going to lunch alone... as usual.</w:t>
      </w:r>
    </w:p>
    <w:p w:rsidR="00FD64B4" w:rsidRDefault="00CB0854">
      <w:pPr>
        <w:ind w:left="-5" w:right="16"/>
      </w:pPr>
      <w:r>
        <w:t xml:space="preserve">By the evening, as work was wrapping up, I thought I might offer her a ride </w:t>
      </w:r>
      <w:r>
        <w:t>home again. But then I remembered the ridiculous gossip.</w:t>
      </w:r>
    </w:p>
    <w:p w:rsidR="00FD64B4" w:rsidRDefault="00CB0854">
      <w:pPr>
        <w:ind w:left="-5" w:right="16"/>
      </w:pPr>
      <w:r>
        <w:t>So, I switched my words to, "Does your injury — the one you took upon yourself, even though it wasn’t your duty — still hurt?"</w:t>
      </w:r>
    </w:p>
    <w:p w:rsidR="00FD64B4" w:rsidRDefault="00CB0854">
      <w:pPr>
        <w:ind w:left="-5" w:right="16"/>
      </w:pPr>
      <w:r>
        <w:t>Maan Mek glanced up at me. Though her face didn’t reveal much, I could s</w:t>
      </w:r>
      <w:r>
        <w:t xml:space="preserve">ense that she was likely thinking, </w:t>
      </w:r>
      <w:r>
        <w:rPr>
          <w:rStyle w:val="Policepardfaut"/>
          <w:i/>
        </w:rPr>
        <w:t>“What kind of question is this?”</w:t>
      </w:r>
      <w:r>
        <w:t xml:space="preserve"> There was a pause before she responded.</w:t>
      </w:r>
    </w:p>
    <w:p w:rsidR="00FD64B4" w:rsidRDefault="00CB0854">
      <w:pPr>
        <w:ind w:left="-5" w:right="16"/>
      </w:pPr>
      <w:r>
        <w:t>"It doesn’t hurt anymore."</w:t>
      </w:r>
    </w:p>
    <w:p w:rsidR="00FD64B4" w:rsidRDefault="00CB0854">
      <w:pPr>
        <w:ind w:left="-5" w:right="16"/>
      </w:pPr>
      <w:r>
        <w:t>"Oh."</w:t>
      </w:r>
    </w:p>
    <w:p w:rsidR="00FD64B4" w:rsidRDefault="00CB0854">
      <w:pPr>
        <w:ind w:left="-5" w:right="16"/>
      </w:pPr>
      <w:r>
        <w:t>"Thank you."</w:t>
      </w:r>
    </w:p>
    <w:p w:rsidR="00FD64B4" w:rsidRDefault="00CB0854">
      <w:pPr>
        <w:ind w:left="-5" w:right="16"/>
      </w:pPr>
      <w:r>
        <w:t>I smirked slightly. "I was just asking out of politeness."</w:t>
      </w:r>
    </w:p>
    <w:p w:rsidR="00FD64B4" w:rsidRDefault="00CB0854">
      <w:pPr>
        <w:spacing w:after="200" w:line="290" w:lineRule="auto"/>
        <w:ind w:left="-5" w:right="562"/>
      </w:pPr>
      <w:r>
        <w:t>She looked down and continued working as th</w:t>
      </w:r>
      <w:r>
        <w:t>ough nothing strange had happened, but then added, "I meant thanks for offering to drop me off, though I can get home myself. I don’t want to bother you." "!!!"</w:t>
      </w:r>
    </w:p>
    <w:p w:rsidR="00FD64B4" w:rsidRDefault="00CB0854">
      <w:pPr>
        <w:ind w:left="-5" w:right="16"/>
      </w:pPr>
      <w:r>
        <w:t>Does this girl have mind-reading powers or something?</w:t>
      </w:r>
    </w:p>
    <w:p w:rsidR="00FD64B4" w:rsidRDefault="00CB0854">
      <w:pPr>
        <w:spacing w:after="41"/>
        <w:ind w:left="-5" w:right="16"/>
      </w:pPr>
      <w:r>
        <w:t>"Though I gathered that from your express</w:t>
      </w:r>
      <w:r>
        <w:t>ion and body language, Ms.</w:t>
      </w:r>
    </w:p>
    <w:p w:rsidR="00FD64B4" w:rsidRDefault="00CB0854">
      <w:pPr>
        <w:ind w:left="-5" w:right="16"/>
      </w:pPr>
      <w:r>
        <w:t>Tree."</w:t>
      </w:r>
    </w:p>
    <w:p w:rsidR="00FD64B4" w:rsidRDefault="00CB0854">
      <w:pPr>
        <w:ind w:left="-5" w:right="16"/>
      </w:pPr>
      <w:r>
        <w:t>Unbelievable. I grimaced at the woman who wasn’t even looking at me. I couldn’t fully explain how I felt in that moment. Perhaps part of me was glad, but my annoyance far outweighed it, mixed with a touch of frustration.</w:t>
      </w:r>
    </w:p>
    <w:p w:rsidR="00FD64B4" w:rsidRDefault="00CB0854">
      <w:pPr>
        <w:ind w:left="-5" w:right="16"/>
      </w:pPr>
      <w:r>
        <w:t>"</w:t>
      </w:r>
      <w:r>
        <w:t>You really are..."</w:t>
      </w:r>
    </w:p>
    <w:p w:rsidR="00FD64B4" w:rsidRDefault="00CB0854">
      <w:pPr>
        <w:ind w:left="-5" w:right="16"/>
      </w:pPr>
      <w:r>
        <w:t>"I really am?" She looked up at that moment.</w:t>
      </w:r>
    </w:p>
    <w:p w:rsidR="00FD64B4" w:rsidRDefault="00CB0854">
      <w:pPr>
        <w:ind w:left="-5" w:right="16"/>
      </w:pPr>
      <w:r>
        <w:t>"Pfft! I guess you’re more suited to be my assistant than I thought."</w:t>
      </w:r>
    </w:p>
    <w:p w:rsidR="00FD64B4" w:rsidRDefault="00CB0854">
      <w:pPr>
        <w:ind w:left="-5" w:right="16"/>
      </w:pPr>
      <w:r>
        <w:t>For a fleeting moment, I could’ve sworn I saw Maan Mek’s lips curl into a smile — just a fraction of a second before I cou</w:t>
      </w:r>
      <w:r>
        <w:t>ld even freeze time and properly observe. But it wasn’t my imagination.</w:t>
      </w:r>
    </w:p>
    <w:p w:rsidR="00FD64B4" w:rsidRDefault="00CB0854">
      <w:pPr>
        <w:ind w:left="-5" w:right="16"/>
      </w:pPr>
      <w:r>
        <w:t>What I couldn’t figure out was the reason behind that smile. Was it satisfaction? Amusement? Mockery? Or something else entirely?</w:t>
      </w:r>
    </w:p>
    <w:p w:rsidR="00FD64B4" w:rsidRDefault="00CB0854">
      <w:pPr>
        <w:ind w:left="-5" w:right="16"/>
      </w:pPr>
      <w:r>
        <w:t>I pondered this as I worked, feeling the heat rising t</w:t>
      </w:r>
      <w:r>
        <w:t>o my cheeks.</w:t>
      </w:r>
    </w:p>
    <w:p w:rsidR="00FD64B4" w:rsidRDefault="00CB0854">
      <w:pPr>
        <w:ind w:left="-5" w:right="16"/>
      </w:pPr>
      <w:r>
        <w:t>Only fifteen minutes left before the clock would hit quitting time, when we could finally shut down our laptops, pack up, and go home — that is, if there weren’t any pressing tasks that required overtime. But even within those brief moments, m</w:t>
      </w:r>
      <w:r>
        <w:t>y mind was a whirlwind of thoughts.</w:t>
      </w:r>
    </w:p>
    <w:p w:rsidR="00FD64B4" w:rsidRDefault="00CB0854">
      <w:pPr>
        <w:ind w:left="-5" w:right="16"/>
      </w:pPr>
      <w:r>
        <w:t>The real issue was that giving Maan Mek a ride home after she had taken a punch meant for me still didn’t feel like a proper thank you. If anything, that would be more appropriate for the time she had taken care of me wh</w:t>
      </w:r>
      <w:r>
        <w:t>ile I was blackout drunk.</w:t>
      </w:r>
    </w:p>
    <w:p w:rsidR="00FD64B4" w:rsidRDefault="00CB0854">
      <w:pPr>
        <w:ind w:left="-5" w:right="16"/>
      </w:pPr>
      <w:r>
        <w:t>And that’s why I was so deep in thought.</w:t>
      </w:r>
    </w:p>
    <w:p w:rsidR="00FD64B4" w:rsidRDefault="00CB0854">
      <w:pPr>
        <w:ind w:left="-5" w:right="16"/>
      </w:pPr>
      <w:r>
        <w:t>Suddenly, the image I had been trying to shake off every night popped up again — the scene where we almost kissed in the car that night.</w:t>
      </w:r>
    </w:p>
    <w:p w:rsidR="00FD64B4" w:rsidRDefault="00CB0854">
      <w:pPr>
        <w:ind w:left="-5" w:right="16"/>
      </w:pPr>
      <w:r>
        <w:t xml:space="preserve">My fingers paused over the keyboard mid-email. It </w:t>
      </w:r>
      <w:r>
        <w:t>seemed thoughts like these were distracting me again.</w:t>
      </w:r>
    </w:p>
    <w:p w:rsidR="00FD64B4" w:rsidRDefault="00CB0854">
      <w:pPr>
        <w:spacing w:after="269" w:line="247" w:lineRule="auto"/>
        <w:ind w:left="-5" w:right="28"/>
      </w:pPr>
      <w:r>
        <w:rPr>
          <w:rStyle w:val="Policepardfaut"/>
          <w:i/>
        </w:rPr>
        <w:t>Just a little more, and it would’ve been our kiss....</w:t>
      </w:r>
    </w:p>
    <w:p w:rsidR="00FD64B4" w:rsidRDefault="00CB0854">
      <w:pPr>
        <w:spacing w:after="269" w:line="247" w:lineRule="auto"/>
        <w:ind w:left="-5" w:right="28"/>
      </w:pPr>
      <w:r>
        <w:rPr>
          <w:rStyle w:val="Policepardfaut"/>
          <w:i/>
        </w:rPr>
        <w:t>Just a little closer, and I would’ve felt her lips against mine....</w:t>
      </w:r>
    </w:p>
    <w:p w:rsidR="00FD64B4" w:rsidRDefault="00CB0854">
      <w:pPr>
        <w:ind w:left="-5" w:right="16"/>
      </w:pPr>
      <w:r>
        <w:t>How can I get this lingering thought out of my head? At the very least, I want t</w:t>
      </w:r>
      <w:r>
        <w:t>o return to being Mai Tree, someone who doesn’t get caught up in trivial nonsense like this.</w:t>
      </w:r>
    </w:p>
    <w:p w:rsidR="00FD64B4" w:rsidRDefault="00CB0854">
      <w:pPr>
        <w:spacing w:after="269" w:line="247" w:lineRule="auto"/>
        <w:ind w:left="-5" w:right="28"/>
      </w:pPr>
      <w:r>
        <w:t xml:space="preserve">Then, a voice from the deepest part of my mind whispered, </w:t>
      </w:r>
      <w:r>
        <w:rPr>
          <w:rStyle w:val="Policepardfaut"/>
          <w:i/>
        </w:rPr>
        <w:t>"If you want to stop dwelling on it, just kiss her already! That way, you won’t have to think about the k</w:t>
      </w:r>
      <w:r>
        <w:rPr>
          <w:rStyle w:val="Policepardfaut"/>
          <w:i/>
        </w:rPr>
        <w:t>iss that almost happened."</w:t>
      </w:r>
    </w:p>
    <w:p w:rsidR="00FD64B4" w:rsidRDefault="00CB0854">
      <w:pPr>
        <w:ind w:left="-5" w:right="16"/>
      </w:pPr>
      <w:r>
        <w:t>I glanced at Maan Mek, who was focused on her work, sorting through the intricate tasks that had been piled on her.</w:t>
      </w:r>
    </w:p>
    <w:p w:rsidR="00FD64B4" w:rsidRDefault="00CB0854">
      <w:pPr>
        <w:ind w:left="-5" w:right="16"/>
      </w:pPr>
      <w:r>
        <w:t>She wore a loose white shirt with the sleeves rolled up to her elbows, exuding efficiency. Her dark, tailored pan</w:t>
      </w:r>
      <w:r>
        <w:t>ts highlighted her slim waist, secured by the signature belt she always wore.</w:t>
      </w:r>
    </w:p>
    <w:p w:rsidR="00FD64B4" w:rsidRDefault="00CB0854">
      <w:pPr>
        <w:ind w:left="-5" w:right="16"/>
      </w:pPr>
      <w:r>
        <w:t>That magnetic pull was back again, even though we were seated far apart.</w:t>
      </w:r>
    </w:p>
    <w:p w:rsidR="00FD64B4" w:rsidRDefault="00CB0854">
      <w:pPr>
        <w:ind w:left="-5" w:right="16"/>
      </w:pPr>
      <w:r>
        <w:t xml:space="preserve">But how would I recreate the atmosphere or moment from that night? Should I just walk over and suggest </w:t>
      </w:r>
      <w:r>
        <w:rPr>
          <w:rStyle w:val="Policepardfaut"/>
          <w:i/>
        </w:rPr>
        <w:t>"l</w:t>
      </w:r>
      <w:r>
        <w:rPr>
          <w:rStyle w:val="Policepardfaut"/>
          <w:i/>
        </w:rPr>
        <w:t>et's continue from the car"?</w:t>
      </w:r>
      <w:r>
        <w:t xml:space="preserve"> That didn’t sound like me at all. Plus, it would be beyond embarrassing.</w:t>
      </w:r>
    </w:p>
    <w:p w:rsidR="00FD64B4" w:rsidRDefault="00CB0854">
      <w:pPr>
        <w:ind w:left="-5" w:right="16"/>
      </w:pPr>
      <w:r>
        <w:t>And finally... I decided to go for it.</w:t>
      </w:r>
    </w:p>
    <w:p w:rsidR="00FD64B4" w:rsidRDefault="00CB0854">
      <w:pPr>
        <w:ind w:left="-5" w:right="16"/>
      </w:pPr>
      <w:r>
        <w:t>Something we both wanted — though she couldn’t know just yet how much I craved it, too.</w:t>
      </w:r>
    </w:p>
    <w:p w:rsidR="00FD64B4" w:rsidRDefault="00CB0854">
      <w:pPr>
        <w:ind w:left="-5" w:right="16"/>
      </w:pPr>
      <w:r>
        <w:t>This would be the third tim</w:t>
      </w:r>
      <w:r>
        <w:t>e time stopped because of Maan Mek, but this time, it wasn’t to just gaze at her like before. I got up, moving through a moment frozen in time — even the very air seemed still — and walked over to her desk. My eyes focused solely on her delicate, soft pink</w:t>
      </w:r>
      <w:r>
        <w:t xml:space="preserve"> lips.</w:t>
      </w:r>
    </w:p>
    <w:p w:rsidR="00FD64B4" w:rsidRDefault="00CB0854">
      <w:pPr>
        <w:spacing w:after="254" w:line="256" w:lineRule="auto"/>
        <w:ind w:left="-5"/>
      </w:pPr>
      <w:r>
        <w:t xml:space="preserve">Then, I realized — </w:t>
      </w:r>
      <w:r>
        <w:rPr>
          <w:rStyle w:val="Policepardfaut"/>
          <w:b/>
        </w:rPr>
        <w:t>if I kiss her, she’ll be pulled into this frozen moment with me. She’ll know exactly what I was doing.</w:t>
      </w:r>
    </w:p>
    <w:p w:rsidR="00FD64B4" w:rsidRDefault="00CB0854">
      <w:pPr>
        <w:ind w:left="-5" w:right="16"/>
      </w:pPr>
      <w:r>
        <w:t>My gaze caught sight of the sunflower on her desk, arranged neatly in a vase. Before, it was just decoration, but now, I had an</w:t>
      </w:r>
      <w:r>
        <w:t xml:space="preserve"> idea for it.</w:t>
      </w:r>
    </w:p>
    <w:p w:rsidR="00FD64B4" w:rsidRDefault="00CB0854">
      <w:pPr>
        <w:ind w:left="-5" w:right="16"/>
      </w:pPr>
      <w:r>
        <w:t>I took the liberty of plucking one of its petals. Leaning down toward her, I gently placed the soft petal between our lips, allowing it to touch hers instead. This way, it wouldn’t technically count as contact during frozen time.</w:t>
      </w:r>
    </w:p>
    <w:p w:rsidR="00FD64B4" w:rsidRDefault="00CB0854">
      <w:pPr>
        <w:ind w:left="-5" w:right="16"/>
      </w:pPr>
      <w:r>
        <w:t xml:space="preserve">Lingering </w:t>
      </w:r>
      <w:r>
        <w:t>long enough to take in her scent, my heartbeat quickened with every second.</w:t>
      </w:r>
    </w:p>
    <w:p w:rsidR="00FD64B4" w:rsidRDefault="00CB0854">
      <w:pPr>
        <w:spacing w:after="254" w:line="256" w:lineRule="auto"/>
        <w:ind w:left="-5"/>
      </w:pPr>
      <w:r>
        <w:rPr>
          <w:rStyle w:val="Policepardfaut"/>
          <w:b/>
        </w:rPr>
        <w:t>That evening, we shared a kiss while the entire world stood still... through the sunflower petal on her desk.</w:t>
      </w:r>
    </w:p>
    <w:p w:rsidR="00FD64B4" w:rsidRDefault="00CB0854">
      <w:pPr>
        <w:ind w:left="-5" w:right="16"/>
      </w:pPr>
      <w:r>
        <w:t>It was a continuation of the almost-kiss from the car, a moment just b</w:t>
      </w:r>
      <w:r>
        <w:t>etween us.</w:t>
      </w:r>
    </w:p>
    <w:p w:rsidR="00FD64B4" w:rsidRDefault="00CB0854">
      <w:pPr>
        <w:spacing w:after="254" w:line="256" w:lineRule="auto"/>
        <w:ind w:left="-5"/>
      </w:pPr>
      <w:r>
        <w:rPr>
          <w:rStyle w:val="Policepardfaut"/>
          <w:b/>
        </w:rPr>
        <w:t>This was simply... my way of saying thank you.</w:t>
      </w:r>
    </w:p>
    <w:p w:rsidR="00FD64B4" w:rsidRDefault="00CB0854">
      <w:pPr>
        <w:pStyle w:val="Titre1"/>
        <w:pageBreakBefore/>
        <w:ind w:left="58" w:right="49"/>
      </w:pPr>
      <w:r>
        <w:t xml:space="preserve">Chapter 11 : </w:t>
      </w:r>
      <w:r>
        <w:t>ᴛ</w:t>
      </w:r>
      <w:r>
        <w:t>ʜ</w:t>
      </w:r>
      <w:r>
        <w:t>ᴇ</w:t>
      </w:r>
      <w:r>
        <w:t xml:space="preserve"> </w:t>
      </w:r>
      <w:r>
        <w:t>ᴜ</w:t>
      </w:r>
      <w:r>
        <w:t>ɴ</w:t>
      </w:r>
      <w:r>
        <w:t>ᴅᴇꜰᴇᴀᴛᴇᴅ</w:t>
      </w:r>
    </w:p>
    <w:p w:rsidR="00FD64B4" w:rsidRDefault="00CB0854">
      <w:pPr>
        <w:ind w:left="-5" w:right="16"/>
      </w:pPr>
      <w:r>
        <w:t>Over the past week, Maan Mek's hand has healed... though I still don’t know what kind of accident she got into.</w:t>
      </w:r>
    </w:p>
    <w:p w:rsidR="00FD64B4" w:rsidRDefault="00CB0854">
      <w:pPr>
        <w:ind w:left="-5" w:right="16"/>
      </w:pPr>
      <w:r>
        <w:t>The point is, recently, her eyes have been looking at me s</w:t>
      </w:r>
      <w:r>
        <w:t>trangely.</w:t>
      </w:r>
    </w:p>
    <w:p w:rsidR="00FD64B4" w:rsidRDefault="00CB0854">
      <w:pPr>
        <w:ind w:left="-5" w:right="16"/>
      </w:pPr>
      <w:r>
        <w:t>Hmm... It’s in the way she maintains her usual expressionless face but seems to be observing something. Sometimes, it looks like she has something to say but decides to lower her head and go back to work, leaving me to fester with my own paranoia</w:t>
      </w:r>
      <w:r>
        <w:t>.</w:t>
      </w:r>
    </w:p>
    <w:p w:rsidR="00FD64B4" w:rsidRDefault="00CB0854">
      <w:pPr>
        <w:ind w:left="-5" w:right="16"/>
      </w:pPr>
      <w:r>
        <w:t>What’s with her?</w:t>
      </w:r>
    </w:p>
    <w:p w:rsidR="00FD64B4" w:rsidRDefault="00CB0854">
      <w:pPr>
        <w:ind w:left="-5" w:right="16"/>
      </w:pPr>
      <w:r>
        <w:t xml:space="preserve">I’m sure there’s no way an ordinary person could know when time has been stopped, especially with me using the power of her sunflower. But now... I’m as paranoid as a cow with a sore back. It’s gotten to the point that I’ve turned to </w:t>
      </w:r>
      <w:r>
        <w:t>give her a challenging look and ask in an accusatory tone,</w:t>
      </w:r>
    </w:p>
    <w:p w:rsidR="00FD64B4" w:rsidRDefault="00CB0854">
      <w:pPr>
        <w:ind w:left="-5" w:right="16"/>
      </w:pPr>
      <w:r>
        <w:t>“What’s your problem?”</w:t>
      </w:r>
    </w:p>
    <w:p w:rsidR="00FD64B4" w:rsidRDefault="00CB0854">
      <w:pPr>
        <w:ind w:left="-5" w:right="16"/>
      </w:pPr>
      <w:r>
        <w:t>I expected that beautiful-faced woman to deny and go back to work, but instead, she raised her right eyebrow and shot back,</w:t>
      </w:r>
    </w:p>
    <w:p w:rsidR="00FD64B4" w:rsidRDefault="00CB0854">
      <w:pPr>
        <w:ind w:left="-5" w:right="16"/>
      </w:pPr>
      <w:r>
        <w:t>“What makes you think I have a problem with you, M</w:t>
      </w:r>
      <w:r>
        <w:t>s. Tree?”</w:t>
      </w:r>
    </w:p>
    <w:p w:rsidR="00FD64B4" w:rsidRDefault="00CB0854">
      <w:pPr>
        <w:ind w:left="-5" w:right="16"/>
      </w:pPr>
      <w:r>
        <w:t>"Don’t play games with me, Maan Mek.”</w:t>
      </w:r>
    </w:p>
    <w:p w:rsidR="00FD64B4" w:rsidRDefault="00CB0854">
      <w:pPr>
        <w:ind w:left="-5" w:right="16"/>
      </w:pPr>
      <w:r>
        <w:t>“You can just call me Mek, if you’d like.”</w:t>
      </w:r>
    </w:p>
    <w:p w:rsidR="00FD64B4" w:rsidRDefault="00CB0854">
      <w:pPr>
        <w:ind w:left="-5" w:right="16"/>
      </w:pPr>
      <w:r>
        <w:t>“I’ll call you whatever I want, Maan - Mek.”</w:t>
      </w:r>
    </w:p>
    <w:p w:rsidR="00FD64B4" w:rsidRDefault="00CB0854">
      <w:pPr>
        <w:spacing w:after="0"/>
        <w:ind w:left="-5" w:right="16"/>
      </w:pPr>
      <w:r>
        <w:t>A small mental war broke out in the office. As usual, she was the one to back off first, because she knows I’m not someo</w:t>
      </w:r>
      <w:r>
        <w:t>ne who gives in easily.</w:t>
      </w:r>
    </w:p>
    <w:p w:rsidR="00FD64B4" w:rsidRDefault="00CB0854">
      <w:pPr>
        <w:ind w:left="-5" w:right="16"/>
      </w:pPr>
      <w:r>
        <w:t>After that, things between us returned to normal... I guess.</w:t>
      </w:r>
    </w:p>
    <w:p w:rsidR="00FD64B4" w:rsidRDefault="00CB0854">
      <w:pPr>
        <w:spacing w:after="267" w:line="247" w:lineRule="auto"/>
        <w:ind w:left="-5" w:right="38"/>
      </w:pPr>
      <w:r>
        <w:rPr>
          <w:rStyle w:val="Policepardfaut"/>
          <w:b/>
          <w:i/>
        </w:rPr>
        <w:t>RINGGG!!</w:t>
      </w:r>
    </w:p>
    <w:p w:rsidR="00FD64B4" w:rsidRDefault="00CB0854">
      <w:pPr>
        <w:ind w:left="-5" w:right="16"/>
      </w:pPr>
      <w:r>
        <w:t>The sound of my phone's notification grabbed my attention. I thought it was work-related, something to help me forget about my assistant for a while. But no—it wa</w:t>
      </w:r>
      <w:r>
        <w:t>s a message from the private detective I know only by an alias.</w:t>
      </w:r>
    </w:p>
    <w:p w:rsidR="00FD64B4" w:rsidRDefault="00CB0854">
      <w:pPr>
        <w:ind w:left="-5" w:right="16"/>
      </w:pPr>
      <w:r>
        <w:t>B: I got the background check on your assistant.</w:t>
      </w:r>
    </w:p>
    <w:p w:rsidR="00FD64B4" w:rsidRDefault="00CB0854">
      <w:pPr>
        <w:ind w:left="-5" w:right="16"/>
      </w:pPr>
      <w:r>
        <w:t>Great, a whole day filled with nothing but thoughts of Maan Mek.</w:t>
      </w:r>
    </w:p>
    <w:p w:rsidR="00FD64B4" w:rsidRDefault="00CB0854">
      <w:pPr>
        <w:ind w:left="-5" w:right="16"/>
      </w:pPr>
      <w:r>
        <w:t>I rolled my eyes and typed back.</w:t>
      </w:r>
    </w:p>
    <w:p w:rsidR="00FD64B4" w:rsidRDefault="00CB0854">
      <w:pPr>
        <w:ind w:left="-5" w:right="16"/>
      </w:pPr>
      <w:r>
        <w:t>MT: Send it to my email.</w:t>
      </w:r>
    </w:p>
    <w:p w:rsidR="00FD64B4" w:rsidRDefault="00CB0854">
      <w:pPr>
        <w:ind w:left="-5" w:right="16"/>
      </w:pPr>
      <w:r>
        <w:t xml:space="preserve">B: Not safe for me. </w:t>
      </w:r>
      <w:r>
        <w:t>Meet me at the usual place at 7 pm today. You can pay me in cash.</w:t>
      </w:r>
    </w:p>
    <w:p w:rsidR="00FD64B4" w:rsidRDefault="00CB0854">
      <w:pPr>
        <w:ind w:left="-5" w:right="16"/>
      </w:pPr>
      <w:r>
        <w:t>B: Don’t be late. I’ve got other things to do.</w:t>
      </w:r>
    </w:p>
    <w:p w:rsidR="00FD64B4" w:rsidRDefault="00CB0854">
      <w:pPr>
        <w:ind w:left="-5" w:right="16"/>
      </w:pPr>
      <w:r>
        <w:t>MT: Have I ever been late?</w:t>
      </w:r>
    </w:p>
    <w:p w:rsidR="00FD64B4" w:rsidRDefault="00CB0854">
      <w:pPr>
        <w:ind w:left="-5" w:right="16"/>
      </w:pPr>
      <w:r>
        <w:t>B: Once. One minute late, last January.</w:t>
      </w:r>
    </w:p>
    <w:p w:rsidR="00FD64B4" w:rsidRDefault="00CB0854">
      <w:pPr>
        <w:ind w:left="-5" w:right="16"/>
      </w:pPr>
      <w:r>
        <w:t>MT: You were late once too. I didn’t make a fuss.</w:t>
      </w:r>
    </w:p>
    <w:p w:rsidR="00FD64B4" w:rsidRDefault="00CB0854">
      <w:pPr>
        <w:ind w:left="-5" w:right="16"/>
      </w:pPr>
      <w:r>
        <w:t>B: Oh? So you did care.</w:t>
      </w:r>
    </w:p>
    <w:p w:rsidR="00FD64B4" w:rsidRDefault="00CB0854">
      <w:pPr>
        <w:ind w:left="-5" w:right="16"/>
      </w:pPr>
      <w:r>
        <w:t>Tw</w:t>
      </w:r>
      <w:r>
        <w:t>o people of similar nature can argue endlessly, and most importantly, I will never be the one to back down. An evil, selfish person like me? Never.</w:t>
      </w:r>
    </w:p>
    <w:p w:rsidR="00FD64B4" w:rsidRDefault="00CB0854">
      <w:pPr>
        <w:spacing w:after="0"/>
        <w:ind w:left="-5" w:right="16"/>
      </w:pPr>
      <w:r>
        <w:t>MT: As the client, I don’t think I did anything wrong. You, on the other hand, as the seller, have committed</w:t>
      </w:r>
      <w:r>
        <w:t xml:space="preserve"> the bigger offense. Let’s end this. I win.</w:t>
      </w:r>
    </w:p>
    <w:p w:rsidR="00FD64B4" w:rsidRDefault="00CB0854">
      <w:pPr>
        <w:ind w:left="-5" w:right="16"/>
      </w:pPr>
      <w:r>
        <w:t>Keep arguing and it’ll cost you your tip. See you at 7.</w:t>
      </w:r>
    </w:p>
    <w:p w:rsidR="00FD64B4" w:rsidRDefault="00CB0854">
      <w:pPr>
        <w:ind w:left="-5" w:right="16"/>
      </w:pPr>
      <w:r>
        <w:t>B: ....</w:t>
      </w:r>
    </w:p>
    <w:p w:rsidR="00FD64B4" w:rsidRDefault="00CB0854">
      <w:pPr>
        <w:spacing w:after="41"/>
        <w:ind w:left="-5" w:right="16"/>
      </w:pPr>
      <w:r>
        <w:t>B: Fine.</w:t>
      </w:r>
    </w:p>
    <w:p w:rsidR="00FD64B4" w:rsidRDefault="00CB0854">
      <w:pPr>
        <w:spacing w:after="0" w:line="256" w:lineRule="auto"/>
        <w:ind w:left="0" w:firstLine="0"/>
      </w:pPr>
      <w:r>
        <w:t xml:space="preserve">  </w:t>
      </w:r>
    </w:p>
    <w:p w:rsidR="00FD64B4" w:rsidRDefault="00CB0854">
      <w:pPr>
        <w:spacing w:after="639"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The café where we met was our usual spot. It’s open 24 hours, with light instrumental music playing softly in the background, not</w:t>
      </w:r>
      <w:r>
        <w:t xml:space="preserve"> too intrusive.</w:t>
      </w:r>
    </w:p>
    <w:p w:rsidR="00FD64B4" w:rsidRDefault="00CB0854">
      <w:pPr>
        <w:ind w:left="-5" w:right="16"/>
      </w:pPr>
      <w:r>
        <w:t>When I pushed the door open, I saw the familiar man sitting there, blending in perfectly as if he were just another office worker winding down after a long day.</w:t>
      </w:r>
    </w:p>
    <w:p w:rsidR="00FD64B4" w:rsidRDefault="00CB0854">
      <w:pPr>
        <w:ind w:left="-5" w:right="16"/>
      </w:pPr>
      <w:r>
        <w:t>After I sat across from him and ordered my tea, B spent a few minutes making sm</w:t>
      </w:r>
      <w:r>
        <w:t>all talk, asking how I was. Once my drink arrived, we finally got serious. He pulled out a brown envelope, placed it on the table, and slid it toward me to open.</w:t>
      </w:r>
    </w:p>
    <w:p w:rsidR="00FD64B4" w:rsidRDefault="00CB0854">
      <w:pPr>
        <w:ind w:left="-5" w:right="16"/>
      </w:pPr>
      <w:r>
        <w:t>I watched his expressionless face for a moment before grabbing the thick stack of papers in fr</w:t>
      </w:r>
      <w:r>
        <w:t>ont of me, ready to uncover the truth.</w:t>
      </w:r>
    </w:p>
    <w:p w:rsidR="00FD64B4" w:rsidRDefault="00CB0854">
      <w:pPr>
        <w:ind w:left="-5" w:right="16"/>
      </w:pPr>
      <w:r>
        <w:t>The first page had a standard headshot photo, the type used for job applications, along with Maan Mek’s basic personal details: her full name, nickname, date of birth, blood type, the institutions she studied at, work</w:t>
      </w:r>
      <w:r>
        <w:t xml:space="preserve"> history, awards... blah, blah, blah.</w:t>
      </w:r>
    </w:p>
    <w:p w:rsidR="00FD64B4" w:rsidRDefault="00CB0854">
      <w:pPr>
        <w:ind w:left="-5" w:right="16"/>
      </w:pPr>
      <w:r>
        <w:t>B explained, "A well-rounded, impressive resume. As your assistant and colleague, you probably know all this already. But I'm kind enough to put that info on the first page for you."</w:t>
      </w:r>
    </w:p>
    <w:p w:rsidR="00FD64B4" w:rsidRDefault="00CB0854">
      <w:pPr>
        <w:ind w:left="-5" w:right="16"/>
      </w:pPr>
      <w:r>
        <w:t>"Thanks, I guess."</w:t>
      </w:r>
    </w:p>
    <w:p w:rsidR="00FD64B4" w:rsidRDefault="00CB0854">
      <w:pPr>
        <w:ind w:left="-5" w:right="16"/>
      </w:pPr>
      <w:r>
        <w:t>"You're welcome.</w:t>
      </w:r>
      <w:r>
        <w:t xml:space="preserve"> But the reason this took me longer to investigate is because... your assistant has two interesting things in her background." "Don’t make me wait too long, B. Otherwise, your tip money is going to drop."</w:t>
      </w:r>
    </w:p>
    <w:p w:rsidR="00FD64B4" w:rsidRDefault="00CB0854">
      <w:pPr>
        <w:ind w:left="-5" w:right="16"/>
      </w:pPr>
      <w:r>
        <w:t>"Okay, okay." He finally got to the point. “First o</w:t>
      </w:r>
      <w:r>
        <w:t>ff, this assistant of yours— she’s definitely connected to Thanin, that shady businessman.”</w:t>
      </w:r>
    </w:p>
    <w:p w:rsidR="00FD64B4" w:rsidRDefault="00CB0854">
      <w:pPr>
        <w:ind w:left="-5" w:right="16"/>
      </w:pPr>
      <w:r>
        <w:t xml:space="preserve">I glanced down at the third page. </w:t>
      </w:r>
      <w:r>
        <w:rPr>
          <w:rStyle w:val="Policepardfaut"/>
          <w:b/>
        </w:rPr>
        <w:t>Thanin Saennorathip</w:t>
      </w:r>
      <w:r>
        <w:t xml:space="preserve">, 56, Thai businessman, currently the president of </w:t>
      </w:r>
      <w:r>
        <w:rPr>
          <w:rStyle w:val="Policepardfaut"/>
          <w:b/>
          <w:i/>
        </w:rPr>
        <w:t>SaNT Group</w:t>
      </w:r>
      <w:r>
        <w:t xml:space="preserve"> with several companies under his belt. There were</w:t>
      </w:r>
      <w:r>
        <w:t xml:space="preserve"> rumors that aside from his business influence, there were also a lot of shady deals lurking in the background.</w:t>
      </w:r>
    </w:p>
    <w:p w:rsidR="00FD64B4" w:rsidRDefault="00CB0854">
      <w:pPr>
        <w:ind w:left="-5" w:right="16"/>
      </w:pPr>
      <w:r>
        <w:t>After being missing for months, the detective comes back with info linking my expressionless assistant to this guy?</w:t>
      </w:r>
    </w:p>
    <w:p w:rsidR="00FD64B4" w:rsidRDefault="00CB0854">
      <w:pPr>
        <w:ind w:left="-5" w:right="16"/>
      </w:pPr>
      <w:r>
        <w:t>“I spent a while trying to f</w:t>
      </w:r>
      <w:r>
        <w:t>igure out how they’re connected. From what I can gather, they seem to be related by blood.”</w:t>
      </w:r>
    </w:p>
    <w:p w:rsidR="00FD64B4" w:rsidRDefault="00CB0854">
      <w:pPr>
        <w:ind w:left="-5" w:right="16"/>
      </w:pPr>
      <w:r>
        <w:t>"Related?"</w:t>
      </w:r>
    </w:p>
    <w:p w:rsidR="00FD64B4" w:rsidRDefault="00CB0854">
      <w:pPr>
        <w:ind w:left="-5" w:right="16"/>
      </w:pPr>
      <w:r>
        <w:t>“Yeah, not in a romantic sense, that’s for sure. Take a look at the photo I’ve attached." He reached over and flipped five pages forward, past all of Tha</w:t>
      </w:r>
      <w:r>
        <w:t>nin’s detailed history, to land on a page with a photo seemingly cut from a school journal. “He once dropped her off at elementary school.”</w:t>
      </w:r>
    </w:p>
    <w:p w:rsidR="00FD64B4" w:rsidRDefault="00CB0854">
      <w:pPr>
        <w:ind w:left="-5" w:right="16"/>
      </w:pPr>
      <w:r>
        <w:t>I stared at the photo for a long time. Thanin, in his younger days, holding the hand of a little girl with braids—an</w:t>
      </w:r>
      <w:r>
        <w:t xml:space="preserve"> expressionless but cute face— captured in a candid shot. It seemed like the school accidentally took this photo and published it in some sort of yearbook.</w:t>
      </w:r>
    </w:p>
    <w:p w:rsidR="00FD64B4" w:rsidRDefault="00CB0854">
      <w:pPr>
        <w:ind w:left="-5" w:right="16"/>
      </w:pPr>
      <w:r>
        <w:t>What I was most concerned about was, "How do we know this isn’t... something sinister? Like him groo</w:t>
      </w:r>
      <w:r>
        <w:t>ming her for something bad?”</w:t>
      </w:r>
    </w:p>
    <w:p w:rsidR="00FD64B4" w:rsidRDefault="00CB0854">
      <w:pPr>
        <w:ind w:left="-5" w:right="16"/>
      </w:pPr>
      <w:r>
        <w:t>“At first, I thought that too, given his dark history. But after digging a bit deeper, it seems like he’s more connected to her mother. Despite their different last names, I’m leaning towards them being family.”</w:t>
      </w:r>
    </w:p>
    <w:p w:rsidR="00FD64B4" w:rsidRDefault="00CB0854">
      <w:pPr>
        <w:ind w:left="-5" w:right="16"/>
      </w:pPr>
      <w:r>
        <w:t xml:space="preserve">“Well, dig a </w:t>
      </w:r>
      <w:r>
        <w:t>bit deeper, detective."</w:t>
      </w:r>
    </w:p>
    <w:p w:rsidR="00FD64B4" w:rsidRDefault="00CB0854">
      <w:pPr>
        <w:ind w:left="-5" w:right="16"/>
      </w:pPr>
      <w:r>
        <w:t>“Great! My favorite part. From what I can tell, Maan Mek’s mother is most likely a half-sister, either on the father’s or mother’s side, to Thanin.”</w:t>
      </w:r>
    </w:p>
    <w:p w:rsidR="00FD64B4" w:rsidRDefault="00CB0854">
      <w:pPr>
        <w:ind w:left="-5" w:right="16"/>
      </w:pPr>
      <w:r>
        <w:t>I furrowed my brows. “Give me a reason to believe that.”</w:t>
      </w:r>
    </w:p>
    <w:p w:rsidR="00FD64B4" w:rsidRDefault="00CB0854">
      <w:pPr>
        <w:ind w:left="-5" w:right="16"/>
      </w:pPr>
      <w:r>
        <w:t>“Ugh… I only have assumpti</w:t>
      </w:r>
      <w:r>
        <w:t>ons.”</w:t>
      </w:r>
    </w:p>
    <w:p w:rsidR="00FD64B4" w:rsidRDefault="00CB0854">
      <w:pPr>
        <w:ind w:left="-5" w:right="16"/>
      </w:pPr>
      <w:r>
        <w:t>“Go on.”</w:t>
      </w:r>
    </w:p>
    <w:p w:rsidR="00FD64B4" w:rsidRDefault="00CB0854">
      <w:pPr>
        <w:ind w:left="-5" w:right="16"/>
      </w:pPr>
      <w:r>
        <w:t>He grinned widely, clearly enjoying the chance to ramble on about his deductions to a customer. Every gesture matched the unfolding of his story.</w:t>
      </w:r>
    </w:p>
    <w:p w:rsidR="00FD64B4" w:rsidRDefault="00CB0854">
      <w:pPr>
        <w:ind w:left="-5" w:right="16"/>
      </w:pPr>
      <w:r>
        <w:t xml:space="preserve">“Thirty-two years ago, there was a large family photo of the extended relatives related to the </w:t>
      </w:r>
      <w:r>
        <w:rPr>
          <w:rStyle w:val="Policepardfaut"/>
          <w:b/>
        </w:rPr>
        <w:t>Saennarith</w:t>
      </w:r>
      <w:r>
        <w:t xml:space="preserve"> family. At that time, Thanin had just been promoted to vice president. In that photo, there’s a young woman, a university student, standing almost at the edge of the frame.”</w:t>
      </w:r>
    </w:p>
    <w:p w:rsidR="00FD64B4" w:rsidRDefault="00CB0854">
      <w:pPr>
        <w:ind w:left="-5" w:right="16"/>
      </w:pPr>
      <w:r>
        <w:t xml:space="preserve">He flipped to the next page, revealing the picture. The young woman in </w:t>
      </w:r>
      <w:r>
        <w:t>question wore a smile that was hard to describe, somewhere between forced and resigned.</w:t>
      </w:r>
    </w:p>
    <w:p w:rsidR="00FD64B4" w:rsidRDefault="00CB0854">
      <w:pPr>
        <w:ind w:left="-5" w:right="16"/>
      </w:pPr>
      <w:r>
        <w:t>“I couldn’t track down her history because after this photo, she disappears completely. But I believe she’s Mira Sorthagoon—Maan Mek’s mother.”</w:t>
      </w:r>
    </w:p>
    <w:p w:rsidR="00FD64B4" w:rsidRDefault="00CB0854">
      <w:pPr>
        <w:ind w:left="-5" w:right="16"/>
      </w:pPr>
      <w:r>
        <w:t>“For real? You know Maan</w:t>
      </w:r>
      <w:r>
        <w:t xml:space="preserve"> Mek’s mother’s full name, but you can’t dig up more?”</w:t>
      </w:r>
    </w:p>
    <w:p w:rsidR="00FD64B4" w:rsidRDefault="00CB0854">
      <w:pPr>
        <w:ind w:left="-5" w:right="16"/>
      </w:pPr>
      <w:r>
        <w:t>“This family seems skilled at hiding and erasing their history. I spent months trying to confirm what I’m telling you. But all her school records, from elementary through to high school and university,</w:t>
      </w:r>
      <w:r>
        <w:t xml:space="preserve"> seem to have been scrubbed clean. No pictures, no records—like someone deliberately wiped her existence.”</w:t>
      </w:r>
    </w:p>
    <w:p w:rsidR="00FD64B4" w:rsidRDefault="00CB0854">
      <w:pPr>
        <w:ind w:left="-5" w:right="16"/>
      </w:pPr>
      <w:r>
        <w:t>“Huh, so because the prominent Saennarith family covered up her existence, you think she might be Thanin’s half-sister? Like Maan Mek’s mom was an un</w:t>
      </w:r>
      <w:r>
        <w:t>wanted child?”</w:t>
      </w:r>
    </w:p>
    <w:p w:rsidR="00FD64B4" w:rsidRDefault="00CB0854">
      <w:pPr>
        <w:ind w:left="-5" w:right="16"/>
      </w:pPr>
      <w:r>
        <w:t>“Exactly.”</w:t>
      </w:r>
    </w:p>
    <w:p w:rsidR="00FD64B4" w:rsidRDefault="00CB0854">
      <w:pPr>
        <w:ind w:left="-5" w:right="16"/>
      </w:pPr>
      <w:r>
        <w:t>“So Thanin is Maan Mek’s actual uncle?” I leaned back. “Lol, this is starting to sound like a soap opera.”</w:t>
      </w:r>
    </w:p>
    <w:p w:rsidR="00FD64B4" w:rsidRDefault="00CB0854">
      <w:pPr>
        <w:ind w:left="-5" w:right="16"/>
      </w:pPr>
      <w:r>
        <w:t xml:space="preserve">“Believe what you want. But I’ll tell you this—based on my own personal statistics, I’ve only been wrong once in my entire </w:t>
      </w:r>
      <w:r>
        <w:t>private investigation career.”</w:t>
      </w:r>
    </w:p>
    <w:p w:rsidR="00FD64B4" w:rsidRDefault="00CB0854">
      <w:pPr>
        <w:ind w:left="-5" w:right="16"/>
      </w:pPr>
      <w:r>
        <w:t>I shrugged. “Maybe this will be your second time.”</w:t>
      </w:r>
    </w:p>
    <w:p w:rsidR="00FD64B4" w:rsidRDefault="00CB0854">
      <w:pPr>
        <w:ind w:left="-5" w:right="16"/>
      </w:pPr>
      <w:r>
        <w:t>“Just like you’re about to lose your second case?”</w:t>
      </w:r>
    </w:p>
    <w:p w:rsidR="00FD64B4" w:rsidRDefault="00CB0854">
      <w:pPr>
        <w:ind w:left="-5" w:right="16"/>
      </w:pPr>
      <w:r>
        <w:t>“Ha!” I knew we could go back and forth like this forever, so I steered us back to the serious topic. “What’s the second in</w:t>
      </w:r>
      <w:r>
        <w:t>teresting thing you found?”</w:t>
      </w:r>
    </w:p>
    <w:p w:rsidR="00FD64B4" w:rsidRDefault="00CB0854">
      <w:pPr>
        <w:ind w:left="-5" w:right="16"/>
      </w:pPr>
      <w:r>
        <w:t>He smirked, clearly pleased at having gotten under my skin, before abruptly shifting to a serious tone for the second revelation.</w:t>
      </w:r>
    </w:p>
    <w:p w:rsidR="00FD64B4" w:rsidRDefault="00CB0854">
      <w:pPr>
        <w:ind w:left="-5" w:right="16"/>
      </w:pPr>
      <w:r>
        <w:t>“Your assistant—she has a rare condition.”</w:t>
      </w:r>
    </w:p>
    <w:p w:rsidR="00FD64B4" w:rsidRDefault="00CB0854">
      <w:pPr>
        <w:ind w:left="-5" w:right="16"/>
      </w:pPr>
      <w:r>
        <w:t>“What?” The words slipped out, my heart skipping a beat</w:t>
      </w:r>
      <w:r>
        <w:t>, fearing bad news.</w:t>
      </w:r>
    </w:p>
    <w:p w:rsidR="00FD64B4" w:rsidRDefault="00CB0854">
      <w:pPr>
        <w:ind w:left="-5" w:right="16"/>
      </w:pPr>
      <w:r>
        <w:t>But the detective’s demeanor wasn’t grave or sad. Instead, he seemed focused, explaining without naming the condition just yet.</w:t>
      </w:r>
    </w:p>
    <w:p w:rsidR="00FD64B4" w:rsidRDefault="00CB0854">
      <w:pPr>
        <w:ind w:left="-5" w:right="16"/>
      </w:pPr>
      <w:r>
        <w:t>“Imagine a bookshelf with 200 books. If it collapses, and you have to put them back in order, naturally, you</w:t>
      </w:r>
      <w:r>
        <w:t xml:space="preserve"> won’t remember the exact order unless you took a photo, right? But for your assistant, even a glance at something is enough. She’ll never forget it for the rest of her life.”</w:t>
      </w:r>
    </w:p>
    <w:p w:rsidR="00FD64B4" w:rsidRDefault="00CB0854">
      <w:pPr>
        <w:ind w:left="-5" w:right="16"/>
      </w:pPr>
      <w:r>
        <w:t>“She can see something for a few seconds and remember it forever?”</w:t>
      </w:r>
    </w:p>
    <w:p w:rsidR="00FD64B4" w:rsidRDefault="00CB0854">
      <w:pPr>
        <w:spacing w:after="267" w:line="247" w:lineRule="auto"/>
        <w:ind w:left="-5" w:right="38"/>
      </w:pPr>
      <w:r>
        <w:t xml:space="preserve">“It’s called </w:t>
      </w:r>
      <w:r>
        <w:rPr>
          <w:rStyle w:val="Policepardfaut"/>
          <w:b/>
          <w:i/>
        </w:rPr>
        <w:t>hyperthymesia</w:t>
      </w:r>
      <w:r>
        <w:t xml:space="preserve">, or </w:t>
      </w:r>
      <w:r>
        <w:rPr>
          <w:rStyle w:val="Policepardfaut"/>
          <w:b/>
          <w:i/>
        </w:rPr>
        <w:t>superior autobiographical memory</w:t>
      </w:r>
      <w:r>
        <w:t>.”</w:t>
      </w:r>
    </w:p>
    <w:p w:rsidR="00FD64B4" w:rsidRDefault="00CB0854">
      <w:pPr>
        <w:ind w:left="-5" w:right="16"/>
      </w:pPr>
      <w:r>
        <w:t>I was speechless. A rare, vivid memory condition? I paused, letting the weight of his words sink in, before flipping through the papers in my hand, looking for more details. I knew B would have added tho</w:t>
      </w:r>
      <w:r>
        <w:t>rough documentation.</w:t>
      </w:r>
    </w:p>
    <w:p w:rsidR="00FD64B4" w:rsidRDefault="00CB0854">
      <w:pPr>
        <w:spacing w:after="269" w:line="247" w:lineRule="auto"/>
        <w:ind w:left="-5" w:right="28"/>
      </w:pPr>
      <w:r>
        <w:rPr>
          <w:rStyle w:val="Policepardfaut"/>
          <w:b/>
          <w:i/>
        </w:rPr>
        <w:t xml:space="preserve">Hyperthymesia: </w:t>
      </w:r>
      <w:r>
        <w:rPr>
          <w:rStyle w:val="Policepardfaut"/>
          <w:i/>
        </w:rPr>
        <w:t>People with this condition can remember everything, every moment of their past. Not just vague memories, but every single detail down to the smallest thing.</w:t>
      </w:r>
    </w:p>
    <w:p w:rsidR="00FD64B4" w:rsidRDefault="00CB0854">
      <w:pPr>
        <w:ind w:left="-5" w:right="16"/>
      </w:pPr>
      <w:r>
        <w:t xml:space="preserve">They perceive something for just a second, and their brain </w:t>
      </w:r>
      <w:r>
        <w:t>locks it in forever. That’s why her notebook is just full of doodles—she doesn’t need to write anything down. She remembers everything.</w:t>
      </w:r>
    </w:p>
    <w:p w:rsidR="00FD64B4" w:rsidRDefault="00CB0854">
      <w:pPr>
        <w:ind w:left="-5" w:right="16"/>
      </w:pPr>
      <w:r>
        <w:t>“Interesting, isn’t it?”</w:t>
      </w:r>
    </w:p>
    <w:p w:rsidR="00FD64B4" w:rsidRDefault="00CB0854">
      <w:pPr>
        <w:ind w:left="-5" w:right="16"/>
      </w:pPr>
      <w:r>
        <w:t>“Very.”</w:t>
      </w:r>
    </w:p>
    <w:p w:rsidR="00FD64B4" w:rsidRDefault="00CB0854">
      <w:pPr>
        <w:ind w:left="-5" w:right="16"/>
      </w:pPr>
      <w:r>
        <w:t>I couldn’t help but agree. It was more than interesting—it was extraordinary.</w:t>
      </w:r>
    </w:p>
    <w:p w:rsidR="00FD64B4" w:rsidRDefault="00CB0854">
      <w:pPr>
        <w:ind w:left="-5" w:right="16"/>
      </w:pPr>
      <w:r>
        <w:t>“That exp</w:t>
      </w:r>
      <w:r>
        <w:t>lains why she was a top student and achieved so much so quickly. Awards, rapid promotions—she’s practically superhuman.”</w:t>
      </w:r>
    </w:p>
    <w:p w:rsidR="00FD64B4" w:rsidRDefault="00CB0854">
      <w:pPr>
        <w:ind w:left="-5" w:right="16"/>
      </w:pPr>
      <w:r>
        <w:t>“And why she beat me that time…” I muttered under my breath, as I read the research papers he’d attached to support his findings.</w:t>
      </w:r>
    </w:p>
    <w:p w:rsidR="00FD64B4" w:rsidRDefault="00CB0854">
      <w:pPr>
        <w:ind w:left="-5" w:right="16"/>
      </w:pPr>
      <w:r>
        <w:t>B cli</w:t>
      </w:r>
      <w:r>
        <w:t>cked his tongue. “I thought the same.”</w:t>
      </w:r>
    </w:p>
    <w:p w:rsidR="00FD64B4" w:rsidRDefault="00CB0854">
      <w:pPr>
        <w:ind w:left="-5" w:right="16"/>
      </w:pPr>
      <w:r>
        <w:t>Never before had I been this invested in someone else’s life, especially when it didn’t lead to a paycheck. I continued flipping through the thick stack of papers, piecing together the puzzle. The more I connected the</w:t>
      </w:r>
      <w:r>
        <w:t xml:space="preserve"> dots, the more plausible it seemed that Maan Mek really was Thanin’s niece. And this hyperthymesia condition? I still couldn’t quite believe it existed.</w:t>
      </w:r>
    </w:p>
    <w:p w:rsidR="00FD64B4" w:rsidRDefault="00CB0854">
      <w:pPr>
        <w:ind w:left="-5" w:right="16"/>
      </w:pPr>
      <w:r>
        <w:t>Could this be considered a blessing from the heavens?</w:t>
      </w:r>
    </w:p>
    <w:p w:rsidR="00FD64B4" w:rsidRDefault="00CB0854">
      <w:pPr>
        <w:ind w:left="-5" w:right="16"/>
      </w:pPr>
      <w:r>
        <w:t>I must have been lost in thought about my assist</w:t>
      </w:r>
      <w:r>
        <w:t>ant for too long because B’s voice brought me back to reality.</w:t>
      </w:r>
    </w:p>
    <w:p w:rsidR="00FD64B4" w:rsidRDefault="00CB0854">
      <w:pPr>
        <w:ind w:left="-5" w:right="16"/>
      </w:pPr>
      <w:r>
        <w:t>“Well, I’ll let you sit here in shock with your tea. I’m heading out.” He grinned as he held out his hand, fingers wiggling for his payment. “Heavy tips, please.”</w:t>
      </w:r>
    </w:p>
    <w:p w:rsidR="00FD64B4" w:rsidRDefault="00CB0854">
      <w:pPr>
        <w:ind w:left="-5" w:right="16"/>
      </w:pPr>
      <w:r>
        <w:t>I rolled my eyes but begrudgin</w:t>
      </w:r>
      <w:r>
        <w:t>gly pulled out a thick envelope of cash. Inside were five hundred thousand baht bills, fresh from the bank this evening. Ridiculous, but it was the minimum he’d expect for good service and to ensure he was available the next time I needed him.</w:t>
      </w:r>
    </w:p>
    <w:p w:rsidR="00FD64B4" w:rsidRDefault="00CB0854">
      <w:pPr>
        <w:ind w:left="-5" w:right="16"/>
      </w:pPr>
      <w:r>
        <w:t>Soon enough,</w:t>
      </w:r>
      <w:r>
        <w:t xml:space="preserve"> he waved goodbye with his absurdly large tip, leaving me alone with Maan Mek’s file. I stared at the section about her condition.</w:t>
      </w:r>
    </w:p>
    <w:p w:rsidR="00FD64B4" w:rsidRDefault="00CB0854">
      <w:pPr>
        <w:ind w:left="-5" w:right="16"/>
      </w:pPr>
      <w:r>
        <w:t>My tea was no longer steaming—it had gone cold, untouched since the moment it was poured. I ignored everything around me, lea</w:t>
      </w:r>
      <w:r>
        <w:t>ning back into the soft chair and crossing my legs, the thick file resting on my lap.</w:t>
      </w:r>
    </w:p>
    <w:p w:rsidR="00FD64B4" w:rsidRDefault="00CB0854">
      <w:pPr>
        <w:ind w:left="-5" w:right="16"/>
      </w:pPr>
      <w:r>
        <w:t>A sea of thoughts began swirling in my mind.</w:t>
      </w:r>
    </w:p>
    <w:p w:rsidR="00FD64B4" w:rsidRDefault="00CB0854">
      <w:pPr>
        <w:spacing w:after="254" w:line="256" w:lineRule="auto"/>
        <w:ind w:left="-5"/>
      </w:pPr>
      <w:r>
        <w:rPr>
          <w:rStyle w:val="Policepardfaut"/>
          <w:b/>
        </w:rPr>
        <w:t>Hyperthymesia. The ability to never forget.</w:t>
      </w:r>
    </w:p>
    <w:p w:rsidR="00FD64B4" w:rsidRDefault="00CB0854">
      <w:pPr>
        <w:ind w:left="-5" w:right="16"/>
      </w:pPr>
      <w:r>
        <w:t>No wonder Maan Mek loved and took such good care of her sunflowers.</w:t>
      </w:r>
    </w:p>
    <w:p w:rsidR="00FD64B4" w:rsidRDefault="00CB0854">
      <w:pPr>
        <w:ind w:left="-5" w:right="16"/>
      </w:pPr>
      <w:r>
        <w:t>In her memory</w:t>
      </w:r>
      <w:r>
        <w:t>, which never fades… what kind of person was I?</w:t>
      </w:r>
    </w:p>
    <w:p w:rsidR="00FD64B4" w:rsidRDefault="00CB0854">
      <w:pPr>
        <w:ind w:left="-5" w:right="16"/>
      </w:pPr>
      <w:r>
        <w:t>And could she be the same woman my sister Karan suspected I might one day destroy evidence for?</w:t>
      </w:r>
    </w:p>
    <w:p w:rsidR="00FD64B4" w:rsidRDefault="00CB0854">
      <w:pPr>
        <w:pStyle w:val="Titre1"/>
        <w:ind w:left="58" w:right="49"/>
      </w:pPr>
      <w:r>
        <w:t xml:space="preserve">Chapter 12: </w:t>
      </w:r>
      <w:r>
        <w:t>ɴ</w:t>
      </w:r>
      <w:r>
        <w:t>ᴀ</w:t>
      </w:r>
      <w:r>
        <w:t>ï</w:t>
      </w:r>
      <w:r>
        <w:t>ᴠᴇ</w:t>
      </w:r>
    </w:p>
    <w:p w:rsidR="00FD64B4" w:rsidRDefault="00CB0854">
      <w:pPr>
        <w:ind w:left="-5" w:right="16"/>
      </w:pPr>
      <w:r>
        <w:t>It was a Wednesday evening at a restaurant-bar, and I was determined not to get drunk again.</w:t>
      </w:r>
    </w:p>
    <w:p w:rsidR="00FD64B4" w:rsidRDefault="00CB0854">
      <w:pPr>
        <w:ind w:left="-5" w:right="16"/>
      </w:pPr>
      <w:r>
        <w:t>“</w:t>
      </w:r>
      <w:r>
        <w:t>So… are you treating me to dinner because you want to thank me for taking that punch for you?” Maan Mek asked, her tone genuinely puzzled.</w:t>
      </w:r>
    </w:p>
    <w:p w:rsidR="00FD64B4" w:rsidRDefault="00CB0854">
      <w:pPr>
        <w:ind w:left="-5" w:right="16"/>
      </w:pPr>
      <w:r>
        <w:t>She wore a loose, dark-colored short-sleeved shirt that made her look unusually casual. I had to admit, her confusion</w:t>
      </w:r>
      <w:r>
        <w:t xml:space="preserve"> made sense—after all, it had been quite some time since that incident, and my sudden invitation did seem out of the blue.</w:t>
      </w:r>
    </w:p>
    <w:p w:rsidR="00FD64B4" w:rsidRDefault="00CB0854">
      <w:pPr>
        <w:ind w:left="-5" w:right="16"/>
      </w:pPr>
      <w:r>
        <w:t>Stay cool, Mai Tree. Don't let her figure out that this is all just another ploy to probe her more.</w:t>
      </w:r>
    </w:p>
    <w:p w:rsidR="00FD64B4" w:rsidRDefault="00CB0854">
      <w:pPr>
        <w:ind w:left="-5" w:right="16"/>
      </w:pPr>
      <w:r>
        <w:t>But still, this will work. I have</w:t>
      </w:r>
      <w:r>
        <w:t xml:space="preserve"> so much information on her now.</w:t>
      </w:r>
    </w:p>
    <w:p w:rsidR="00FD64B4" w:rsidRDefault="00CB0854">
      <w:pPr>
        <w:ind w:left="-5" w:right="16"/>
      </w:pPr>
      <w:r>
        <w:t>“Yeah, sure, order whatever you want."</w:t>
      </w:r>
    </w:p>
    <w:p w:rsidR="00FD64B4" w:rsidRDefault="00CB0854">
      <w:pPr>
        <w:ind w:left="-5" w:right="16"/>
      </w:pPr>
      <w:r>
        <w:t>I’ve got a black card. Might as well show off in front of my assistant. Maan Mek blinked at me, her stoic expression as unreadable as always.</w:t>
      </w:r>
    </w:p>
    <w:p w:rsidR="00FD64B4" w:rsidRDefault="00CB0854">
      <w:pPr>
        <w:ind w:left="-5" w:right="16"/>
      </w:pPr>
      <w:r>
        <w:t>I ignored it, turning to the waitress to o</w:t>
      </w:r>
      <w:r>
        <w:t>rder. I topped off my meal with a bottle of red wine, while the seemingly simple assistant across from me asked for only truffle mushroom fettuccine and water. Unbelievable—so modest for someone with such a prestigious background.</w:t>
      </w:r>
    </w:p>
    <w:p w:rsidR="00FD64B4" w:rsidRDefault="00CB0854">
      <w:pPr>
        <w:ind w:left="-5" w:right="16"/>
      </w:pPr>
      <w:r>
        <w:t>I couldn’t show any signs</w:t>
      </w:r>
      <w:r>
        <w:t xml:space="preserve"> of suspicion, though. I had to keep up the pretense that this was a special occasion, a chance for us to open up to each other. Even if my eyes occasionally wandered to her lips, stirring up ridiculous thoughts.</w:t>
      </w:r>
    </w:p>
    <w:p w:rsidR="00FD64B4" w:rsidRDefault="00CB0854">
      <w:pPr>
        <w:ind w:left="-5" w:right="16"/>
      </w:pPr>
      <w:r>
        <w:t>What nonsense.</w:t>
      </w:r>
    </w:p>
    <w:p w:rsidR="00FD64B4" w:rsidRDefault="00CB0854">
      <w:pPr>
        <w:ind w:left="-5" w:right="16"/>
      </w:pPr>
      <w:r>
        <w:t>As we waited for our food, t</w:t>
      </w:r>
      <w:r>
        <w:t>he wine arrived first. The waitress brought two glasses, but Maan Mek politely raised her hand, refusing.</w:t>
      </w:r>
    </w:p>
    <w:p w:rsidR="00FD64B4" w:rsidRDefault="00CB0854">
      <w:pPr>
        <w:ind w:left="-5" w:right="16"/>
      </w:pPr>
      <w:r>
        <w:t>I raised an eyebrow. “You didn’t say no last time.”</w:t>
      </w:r>
    </w:p>
    <w:p w:rsidR="00FD64B4" w:rsidRDefault="00CB0854">
      <w:pPr>
        <w:ind w:left="-5" w:right="16"/>
      </w:pPr>
      <w:r>
        <w:t>“That’s because we had already decided to take a taxi home, hadn’t we?”</w:t>
      </w:r>
    </w:p>
    <w:p w:rsidR="00FD64B4" w:rsidRDefault="00CB0854">
      <w:pPr>
        <w:ind w:left="-5" w:right="16"/>
      </w:pPr>
      <w:r>
        <w:t>Ah, so that’s what she mea</w:t>
      </w:r>
      <w:r>
        <w:t>nt. Last time, with her arm in a cast and me completely wasted, there was no choice but to hail a cab. Tonight, though, even if I got drunk, her hand had healed, so she could drive us home instead.</w:t>
      </w:r>
    </w:p>
    <w:p w:rsidR="00FD64B4" w:rsidRDefault="00CB0854">
      <w:pPr>
        <w:ind w:left="-5" w:right="16"/>
      </w:pPr>
      <w:r>
        <w:t>Her practicality annoyed me instantly.</w:t>
      </w:r>
    </w:p>
    <w:p w:rsidR="00FD64B4" w:rsidRDefault="00CB0854">
      <w:pPr>
        <w:ind w:left="-5" w:right="16"/>
      </w:pPr>
      <w:r>
        <w:t>“Please, I’m not go</w:t>
      </w:r>
      <w:r>
        <w:t>ing to be falling over myself like last time. I can drive just fine.”</w:t>
      </w:r>
    </w:p>
    <w:p w:rsidR="00FD64B4" w:rsidRDefault="00CB0854">
      <w:pPr>
        <w:ind w:left="-5" w:right="16"/>
      </w:pPr>
      <w:r>
        <w:t>“I wouldn’t recommend it,” she said calmly.</w:t>
      </w:r>
    </w:p>
    <w:p w:rsidR="00FD64B4" w:rsidRDefault="00CB0854">
      <w:pPr>
        <w:ind w:left="-5" w:right="16"/>
      </w:pPr>
      <w:r>
        <w:t>“A single bottle of wine?”</w:t>
      </w:r>
    </w:p>
    <w:p w:rsidR="00FD64B4" w:rsidRDefault="00CB0854">
      <w:pPr>
        <w:ind w:left="-5" w:right="16"/>
      </w:pPr>
      <w:r>
        <w:t>“The one you ordered has 13.5% alcohol, and knowing you, you’ll probably order more.”</w:t>
      </w:r>
    </w:p>
    <w:p w:rsidR="00FD64B4" w:rsidRDefault="00CB0854">
      <w:pPr>
        <w:ind w:left="-5" w:right="16"/>
      </w:pPr>
      <w:r>
        <w:t>Don’t act like you know me to</w:t>
      </w:r>
      <w:r>
        <w:t>o well.</w:t>
      </w:r>
    </w:p>
    <w:p w:rsidR="00FD64B4" w:rsidRDefault="00CB0854">
      <w:pPr>
        <w:ind w:left="-5" w:right="16"/>
      </w:pPr>
      <w:r>
        <w:t>“So what? My condo is just around the corner.”</w:t>
      </w:r>
    </w:p>
    <w:p w:rsidR="00FD64B4" w:rsidRDefault="00CB0854">
      <w:pPr>
        <w:ind w:left="-5" w:right="16"/>
      </w:pPr>
      <w:r>
        <w:t>“Not only is it illegal, but it’s also risky. You could cause an accident.”</w:t>
      </w:r>
    </w:p>
    <w:p w:rsidR="00FD64B4" w:rsidRDefault="00CB0854">
      <w:pPr>
        <w:ind w:left="-5" w:right="16"/>
      </w:pPr>
      <w:r>
        <w:t>Well, when she put it that way, there wasn’t much room for argument. Arguing with someone as level-headed as her was exhausti</w:t>
      </w:r>
      <w:r>
        <w:t>ng. I pouted and tried to change the subject, even if it meant teasing her a little.</w:t>
      </w:r>
    </w:p>
    <w:p w:rsidR="00FD64B4" w:rsidRDefault="00CB0854">
      <w:pPr>
        <w:ind w:left="-5" w:right="16"/>
      </w:pPr>
      <w:r>
        <w:t>But Maan Mek called me out first and point over at an older woman dressed more conservatively than the staff. She was mopping up a spill of blue liquid at a nearby table w</w:t>
      </w:r>
      <w:r>
        <w:t>here some rowdy kids had thrown their cups.</w:t>
      </w:r>
    </w:p>
    <w:p w:rsidR="00FD64B4" w:rsidRDefault="00CB0854">
      <w:pPr>
        <w:ind w:left="-5" w:right="16"/>
      </w:pPr>
      <w:r>
        <w:t>“That woman…”</w:t>
      </w:r>
    </w:p>
    <w:p w:rsidR="00FD64B4" w:rsidRDefault="00CB0854">
      <w:pPr>
        <w:ind w:left="-5" w:right="16"/>
      </w:pPr>
      <w:r>
        <w:t>“What about her?” I turned my eyes to follow her gaze.</w:t>
      </w:r>
    </w:p>
    <w:p w:rsidR="00FD64B4" w:rsidRDefault="00CB0854">
      <w:pPr>
        <w:ind w:left="-5" w:right="16"/>
      </w:pPr>
      <w:r>
        <w:t>“That lady, remember her? She came to see you once and you turned her away.”</w:t>
      </w:r>
    </w:p>
    <w:p w:rsidR="00FD64B4" w:rsidRDefault="00CB0854">
      <w:pPr>
        <w:ind w:left="-5" w:right="16"/>
      </w:pPr>
      <w:r>
        <w:t>“She’s wearing a mask and is completely covered up. How can you be</w:t>
      </w:r>
      <w:r>
        <w:t xml:space="preserve"> sure?”</w:t>
      </w:r>
    </w:p>
    <w:p w:rsidR="00FD64B4" w:rsidRDefault="00CB0854">
      <w:pPr>
        <w:ind w:left="-5" w:right="16"/>
      </w:pPr>
      <w:r>
        <w:t>“The mole on her right temple and the scar on her right ear,” she replied without hesitation.</w:t>
      </w:r>
    </w:p>
    <w:p w:rsidR="00FD64B4" w:rsidRDefault="00CB0854">
      <w:pPr>
        <w:ind w:left="-5" w:right="16"/>
      </w:pPr>
      <w:r>
        <w:t>Not only did she have a sharp memory, but her observation skills were impeccable, too.</w:t>
      </w:r>
    </w:p>
    <w:p w:rsidR="00FD64B4" w:rsidRDefault="00CB0854">
      <w:pPr>
        <w:ind w:left="-5" w:right="16"/>
      </w:pPr>
      <w:r>
        <w:t>I watched the woman again, noticing how tired and worn out she seem</w:t>
      </w:r>
      <w:r>
        <w:t>ed. She was probably juggling a cleaning job with taking care of customer complaints—one of the kids at the table had thrown a plastic cup at her, unchecked by their parents. Judging by the minimum wage sign for cleaning staff posted at the entrance, she w</w:t>
      </w:r>
      <w:r>
        <w:t>asn’t being paid much for all her effort.</w:t>
      </w:r>
    </w:p>
    <w:p w:rsidR="00FD64B4" w:rsidRDefault="00CB0854">
      <w:pPr>
        <w:ind w:left="-5" w:right="16"/>
      </w:pPr>
      <w:r>
        <w:t>After finishing the cleaning, the woman disappeared into the women’s restroom, leaving us alone once more.</w:t>
      </w:r>
    </w:p>
    <w:p w:rsidR="00FD64B4" w:rsidRDefault="00CB0854">
      <w:pPr>
        <w:ind w:left="-5" w:right="16"/>
      </w:pPr>
      <w:r>
        <w:t>“She really couldn’t afford to pay me, anyway,” I muttered.</w:t>
      </w:r>
    </w:p>
    <w:p w:rsidR="00FD64B4" w:rsidRDefault="00CB0854">
      <w:pPr>
        <w:ind w:left="-5" w:right="16"/>
      </w:pPr>
      <w:r>
        <w:t xml:space="preserve">Maan Mek took a sip of her water, nodding </w:t>
      </w:r>
      <w:r>
        <w:t>briefly. “I see.”</w:t>
      </w:r>
    </w:p>
    <w:p w:rsidR="00FD64B4" w:rsidRDefault="00CB0854">
      <w:pPr>
        <w:ind w:left="-5" w:right="16"/>
      </w:pPr>
      <w:r>
        <w:t>“What? You’re not going to scold me for it?”</w:t>
      </w:r>
    </w:p>
    <w:p w:rsidR="00FD64B4" w:rsidRDefault="00CB0854">
      <w:pPr>
        <w:ind w:left="-5" w:right="16"/>
      </w:pPr>
      <w:r>
        <w:t>“Why should I criticize your decision?”</w:t>
      </w:r>
    </w:p>
    <w:p w:rsidR="00FD64B4" w:rsidRDefault="00CB0854">
      <w:pPr>
        <w:ind w:left="-5" w:right="16"/>
      </w:pPr>
      <w:r>
        <w:t>“Because she looked pitiful. Her eyes were full of worry, and I just kicked her out without even listening to her.”</w:t>
      </w:r>
    </w:p>
    <w:p w:rsidR="00FD64B4" w:rsidRDefault="00CB0854">
      <w:pPr>
        <w:ind w:left="-5" w:right="16"/>
      </w:pPr>
      <w:r>
        <w:t xml:space="preserve">I was curious about how she would </w:t>
      </w:r>
      <w:r>
        <w:t>react to me laying bare my worst traits like this. Maan Mek always had a way of surprising me.</w:t>
      </w:r>
    </w:p>
    <w:p w:rsidR="00FD64B4" w:rsidRDefault="00CB0854">
      <w:pPr>
        <w:ind w:left="-5" w:right="16"/>
      </w:pPr>
      <w:r>
        <w:t>“Every lawyer has their own way of thinking and working,” she replied calmly.</w:t>
      </w:r>
    </w:p>
    <w:p w:rsidR="00FD64B4" w:rsidRDefault="00CB0854">
      <w:pPr>
        <w:ind w:left="-5" w:right="16"/>
      </w:pPr>
      <w:r>
        <w:t>That was actually a good and reasonable answer. I was a little impressed, even thou</w:t>
      </w:r>
      <w:r>
        <w:t>gh I still harbored some bias against her. I’d built up this resentment for two years—it wasn’t going to disappear overnight. I took another sip of wine. “What would you have done? Would you have helped her?”</w:t>
      </w:r>
    </w:p>
    <w:p w:rsidR="00FD64B4" w:rsidRDefault="00CB0854">
      <w:pPr>
        <w:ind w:left="-5" w:right="16"/>
      </w:pPr>
      <w:r>
        <w:t>“Yes.”</w:t>
      </w:r>
    </w:p>
    <w:p w:rsidR="00FD64B4" w:rsidRDefault="00CB0854">
      <w:pPr>
        <w:ind w:left="-5" w:right="16"/>
      </w:pPr>
      <w:r>
        <w:t>“Why?”</w:t>
      </w:r>
    </w:p>
    <w:p w:rsidR="00FD64B4" w:rsidRDefault="00CB0854">
      <w:pPr>
        <w:ind w:left="-5" w:right="16"/>
      </w:pPr>
      <w:r>
        <w:t>“I tend to make decisions with my</w:t>
      </w:r>
      <w:r>
        <w:t xml:space="preserve"> emotions.”</w:t>
      </w:r>
    </w:p>
    <w:p w:rsidR="00FD64B4" w:rsidRDefault="00CB0854">
      <w:pPr>
        <w:ind w:left="-5" w:right="16"/>
      </w:pPr>
      <w:r>
        <w:t>"......"</w:t>
      </w:r>
    </w:p>
    <w:p w:rsidR="00FD64B4" w:rsidRDefault="00CB0854">
      <w:pPr>
        <w:ind w:left="-5" w:right="16"/>
      </w:pPr>
      <w:r>
        <w:t>The conversation about work came to an end at that point.</w:t>
      </w:r>
    </w:p>
    <w:p w:rsidR="00FD64B4" w:rsidRDefault="00CB0854">
      <w:pPr>
        <w:ind w:left="-5" w:right="16"/>
      </w:pPr>
      <w:r>
        <w:t>Maan Mek must have sensed things were getting too serious. Despite her usual quiet nature, she was the one to change the subject. She asked how I liked the wine. I quickly pushe</w:t>
      </w:r>
      <w:r>
        <w:t>d the thoughts of the elderly lady out of my mind—at least temporarily—and told her the wine was decent. She gave a small nod, and after that, I returned to my mission of setting the mood, hoping to get her to let her guard down and talk more openly.</w:t>
      </w:r>
    </w:p>
    <w:p w:rsidR="00FD64B4" w:rsidRDefault="00CB0854">
      <w:pPr>
        <w:ind w:left="-5" w:right="16"/>
      </w:pPr>
      <w:r>
        <w:t>Alrig</w:t>
      </w:r>
      <w:r>
        <w:t>ht, let’s make this dinner count. I need to get something out of this assistant tonight.</w:t>
      </w:r>
    </w:p>
    <w:p w:rsidR="00FD64B4" w:rsidRDefault="00CB0854">
      <w:pPr>
        <w:ind w:left="-5" w:right="16"/>
      </w:pPr>
      <w:r>
        <w:t>It only took me a few seconds to bring the conversation back around to her. I started by casually asking if she could drive—even though I already knew from her records</w:t>
      </w:r>
      <w:r>
        <w:t>, and then followed up by mentioning something I vaguely remembered about her smoking. I was confident enough in my own conversational skills, and while we ate, I managed to steer the topic toward her parents.</w:t>
      </w:r>
    </w:p>
    <w:p w:rsidR="00FD64B4" w:rsidRDefault="00CB0854">
      <w:pPr>
        <w:ind w:left="-5" w:right="16"/>
      </w:pPr>
      <w:r>
        <w:t>There was a slight hesitation on Maan Mek's pa</w:t>
      </w:r>
      <w:r>
        <w:t xml:space="preserve">rt, but she answered without seeming suspicious. She said she had never met her father, and her mother had died in an accident when she was in elementary school. It was the perfect segue. I carefully asked who had taken care of her afterward. She replied, </w:t>
      </w:r>
      <w:r>
        <w:t>with little emotion, "My uncle."</w:t>
      </w:r>
    </w:p>
    <w:p w:rsidR="00FD64B4" w:rsidRDefault="00CB0854">
      <w:pPr>
        <w:ind w:left="-5" w:right="16"/>
      </w:pPr>
      <w:r>
        <w:t>By this time, we’d been eating for nearly thirty minutes. I felt a slight tension at my right temple. Glancing to my left, I saw the wine bottle was nearly empty. I must have gotten a little too caught up.</w:t>
      </w:r>
    </w:p>
    <w:p w:rsidR="00FD64B4" w:rsidRDefault="00CB0854">
      <w:pPr>
        <w:ind w:left="-5" w:right="16"/>
      </w:pPr>
      <w:r>
        <w:t>Maan Mek sipped h</w:t>
      </w:r>
      <w:r>
        <w:t>er water quietly, keeping me company. She sat with one leg crossed, her cropped pants showing a bit of her ankle in a way that seemed unintentionally sexy. It was a moment of relaxation, and if she had been wearing a tie, she probably would have loosened i</w:t>
      </w:r>
      <w:r>
        <w:t>t. But since she had chosen a short-sleeved shirt today, she'd merely undone two buttons earlier. I didn’t know if it was the heat outside or what, but now she had unfastened the third button, revealing smooth skin and a hint of cleavage.</w:t>
      </w:r>
    </w:p>
    <w:p w:rsidR="00FD64B4" w:rsidRDefault="00CB0854">
      <w:pPr>
        <w:ind w:left="-5" w:right="16"/>
      </w:pPr>
      <w:r>
        <w:t>!!!!!</w:t>
      </w:r>
    </w:p>
    <w:p w:rsidR="00FD64B4" w:rsidRDefault="00CB0854">
      <w:pPr>
        <w:ind w:left="-5" w:right="16"/>
      </w:pPr>
      <w:r>
        <w:t>My eyes wid</w:t>
      </w:r>
      <w:r>
        <w:t>ened, and my heart started racing like I’d just run a sprint. I had to look away and focus on the wine bottle for a moment.</w:t>
      </w:r>
    </w:p>
    <w:p w:rsidR="00FD64B4" w:rsidRDefault="00CB0854">
      <w:pPr>
        <w:ind w:left="-5" w:right="16"/>
      </w:pPr>
      <w:r>
        <w:t>It took a while to gather my composure. No matter what madness was unfolding, I couldn’t let myself be flustered.</w:t>
      </w:r>
    </w:p>
    <w:p w:rsidR="00FD64B4" w:rsidRDefault="00CB0854">
      <w:pPr>
        <w:ind w:left="-5" w:right="16"/>
      </w:pPr>
      <w:r>
        <w:t>I slapped my cheek</w:t>
      </w:r>
      <w:r>
        <w:t>s a few times, shook my head, and managed to look back at Maan Mek with a straight face.</w:t>
      </w:r>
    </w:p>
    <w:p w:rsidR="00FD64B4" w:rsidRDefault="00CB0854">
      <w:pPr>
        <w:ind w:left="-5" w:right="16"/>
      </w:pPr>
      <w:r>
        <w:t>I’ll blame it on the 13.5% alcohol, but for some reason, I blurted out something I had no intention of saying.</w:t>
      </w:r>
    </w:p>
    <w:p w:rsidR="00FD64B4" w:rsidRDefault="00CB0854">
      <w:pPr>
        <w:ind w:left="-5" w:right="16"/>
      </w:pPr>
      <w:r>
        <w:t>“Let’s keep going tonight,” I said, without a care in th</w:t>
      </w:r>
      <w:r>
        <w:t>e world.</w:t>
      </w:r>
    </w:p>
    <w:p w:rsidR="00FD64B4" w:rsidRDefault="00CB0854">
      <w:pPr>
        <w:spacing w:after="0"/>
        <w:ind w:left="-5" w:right="16"/>
      </w:pPr>
      <w:r>
        <w:t>So much for not getting wasted. That resolve crumbled the moment those words left my mouth.</w:t>
      </w:r>
    </w:p>
    <w:p w:rsidR="00FD64B4" w:rsidRDefault="00CB0854">
      <w:pPr>
        <w:spacing w:after="294"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ind w:left="-5" w:right="16"/>
      </w:pPr>
      <w:r>
        <w:t xml:space="preserve">It was almost eleven when we left the restaurant and move to a bar. Maan Mek got behind the wheel and drove us to a lively street that was still </w:t>
      </w:r>
      <w:r>
        <w:t>buzzing with life at this hour.</w:t>
      </w:r>
    </w:p>
    <w:p w:rsidR="00FD64B4" w:rsidRDefault="00CB0854">
      <w:pPr>
        <w:ind w:left="-5" w:right="16"/>
      </w:pPr>
      <w:r>
        <w:t>I picked a place based on nothing but the logo design, listened to live music, and downed soju until I was walking unsteadily. Maan Mek had to hold me up when we left the bar. She tried to stop me, reasoning that it was near</w:t>
      </w:r>
      <w:r>
        <w:t>ly 1 a.m. and we both had work tomorrow, but I stubbornly insisted we go to another bar.</w:t>
      </w:r>
    </w:p>
    <w:p w:rsidR="00FD64B4" w:rsidRDefault="00CB0854">
      <w:pPr>
        <w:ind w:left="-5" w:right="16"/>
      </w:pPr>
      <w:r>
        <w:t>How ironic. The lawyer who often finds herself being judged on social media, the one people love to criticize, can probably count on one hand how many times she’s drun</w:t>
      </w:r>
      <w:r>
        <w:t>k outside of her home. I’ve always believed that staying sober was the best way to protect myself, and I’d always refused drinks at events, like some stuck-up person.</w:t>
      </w:r>
    </w:p>
    <w:p w:rsidR="00FD64B4" w:rsidRDefault="00CB0854">
      <w:pPr>
        <w:ind w:left="-5" w:right="16"/>
      </w:pPr>
      <w:r>
        <w:t>But strangely, with Maan Mek, I felt like I could lower that armor. If there was anyone I</w:t>
      </w:r>
      <w:r>
        <w:t xml:space="preserve"> could trust to take care of me when I was out of it, it was her.</w:t>
      </w:r>
    </w:p>
    <w:p w:rsidR="00FD64B4" w:rsidRDefault="00CB0854">
      <w:pPr>
        <w:ind w:left="-5" w:right="16"/>
      </w:pPr>
      <w:r>
        <w:t>I don’t remember much after that. But I do recall one thing—how she looked at me, like she was taking care of a child. Ugh! If I weren’t so drunk, I’d give her a piece of my mind. She’s a fe</w:t>
      </w:r>
      <w:r>
        <w:t>w years older than me, but it doesn’t give her the right to treat me like a kid!</w:t>
      </w:r>
    </w:p>
    <w:p w:rsidR="00FD64B4" w:rsidRDefault="00CB0854">
      <w:pPr>
        <w:ind w:left="-5" w:right="16"/>
      </w:pPr>
      <w:r>
        <w:t>Everything was happening both slowly and quickly. My neck felt hot, my head hurt, and my vision blurred. My mouth wasn’t listening to me anymore. I thought I was walking strai</w:t>
      </w:r>
      <w:r>
        <w:t>ght, but the world kept tilting. Thankfully, I wasn’t alone. Every time I stumbled, someone was there to catch me. That someone was a woman who smelled of a perfume I loved.</w:t>
      </w:r>
    </w:p>
    <w:p w:rsidR="00FD64B4" w:rsidRDefault="00CB0854">
      <w:pPr>
        <w:ind w:left="-5" w:right="16"/>
      </w:pPr>
      <w:r>
        <w:t xml:space="preserve">Ah…this drowsiness is really getting to me. And to think I slept three hours last </w:t>
      </w:r>
      <w:r>
        <w:t>night.</w:t>
      </w:r>
    </w:p>
    <w:p w:rsidR="00FD64B4" w:rsidRDefault="00CB0854">
      <w:pPr>
        <w:ind w:left="-5" w:right="16"/>
      </w:pPr>
      <w:r>
        <w:t>Fifteen minutes passed in a blur. The thumping music became a distant echo as we walked down the sidewalk toward the car. I was riding on Maan Mek's back.</w:t>
      </w:r>
    </w:p>
    <w:p w:rsidR="00FD64B4" w:rsidRDefault="00CB0854">
      <w:pPr>
        <w:ind w:left="-5" w:right="16"/>
      </w:pPr>
      <w:r>
        <w:t>It was so warm up here. I rested my cheek against her shoulder. For someone who looked slender</w:t>
      </w:r>
      <w:r>
        <w:t>, she was surprisingly strong. Not only was she carrying me, but she also had my purse in one hand and my heels in the other. Believe it or not, she hadn’t complained even once. It was me who had been rambling the whole time.</w:t>
      </w:r>
    </w:p>
    <w:p w:rsidR="00FD64B4" w:rsidRDefault="00CB0854">
      <w:pPr>
        <w:ind w:left="-5" w:right="16"/>
      </w:pPr>
      <w:r>
        <w:t>I babbled about everything—the</w:t>
      </w:r>
      <w:r>
        <w:t xml:space="preserve"> time I threw eggs at my neighbor, the excitement of my first plane ride with my brother, the time I clapped back at a teacher who made a sexist remark, shocking the whole class. On and on, as memories surfaced.</w:t>
      </w:r>
    </w:p>
    <w:p w:rsidR="00FD64B4" w:rsidRDefault="00CB0854">
      <w:pPr>
        <w:ind w:left="-5" w:right="16"/>
      </w:pPr>
      <w:r>
        <w:t>But…as drunk as I was, I might’ve let slip t</w:t>
      </w:r>
      <w:r>
        <w:t>he ultimate secret of Mai Tree, the great attorney.</w:t>
      </w:r>
    </w:p>
    <w:p w:rsidR="00FD64B4" w:rsidRDefault="00CB0854">
      <w:pPr>
        <w:ind w:left="-5" w:right="16"/>
      </w:pPr>
      <w:r>
        <w:t>“I…I can stop time, you know." I said, wrapping my arms around her neck.</w:t>
      </w:r>
    </w:p>
    <w:p w:rsidR="00FD64B4" w:rsidRDefault="00CB0854">
      <w:pPr>
        <w:ind w:left="-5" w:right="16"/>
      </w:pPr>
      <w:r>
        <w:t>I think I heard her chuckle. I couldn’t quite read her tone, but she whispered something back as I was drifting into a drowsy haze.</w:t>
      </w:r>
    </w:p>
    <w:p w:rsidR="00FD64B4" w:rsidRDefault="00CB0854">
      <w:pPr>
        <w:spacing w:after="254" w:line="256" w:lineRule="auto"/>
        <w:ind w:left="-5"/>
      </w:pPr>
      <w:r>
        <w:rPr>
          <w:rStyle w:val="Policepardfaut"/>
          <w:b/>
        </w:rPr>
        <w:t>“I’ve known that for two years already."</w:t>
      </w:r>
    </w:p>
    <w:p w:rsidR="00FD64B4" w:rsidRDefault="00CB0854">
      <w:pPr>
        <w:ind w:left="-5" w:right="16"/>
      </w:pPr>
      <w:r>
        <w:t>I managed to catch a glimpse of her lips curving into a small smile, her voice soft but tinged with mockery and something like resignation.</w:t>
      </w:r>
    </w:p>
    <w:p w:rsidR="00FD64B4" w:rsidRDefault="00CB0854">
      <w:pPr>
        <w:spacing w:after="254" w:line="256" w:lineRule="auto"/>
        <w:ind w:left="-5"/>
      </w:pPr>
      <w:r>
        <w:rPr>
          <w:rStyle w:val="Policepardfaut"/>
          <w:b/>
        </w:rPr>
        <w:t>“But seeing how naïve you really are…makes me feel a little guilty for pre</w:t>
      </w:r>
      <w:r>
        <w:rPr>
          <w:rStyle w:val="Policepardfaut"/>
          <w:b/>
        </w:rPr>
        <w:t>tending all this time.”</w:t>
      </w:r>
    </w:p>
    <w:p w:rsidR="00FD64B4" w:rsidRDefault="00CB0854">
      <w:pPr>
        <w:pStyle w:val="Titre1"/>
        <w:ind w:left="58" w:right="48"/>
      </w:pPr>
      <w:r>
        <w:t xml:space="preserve">Chapter 13: </w:t>
      </w:r>
      <w:r>
        <w:t>ᴛ</w:t>
      </w:r>
      <w:r>
        <w:t>ʜ</w:t>
      </w:r>
      <w:r>
        <w:t>ᴇ</w:t>
      </w:r>
      <w:r>
        <w:t xml:space="preserve"> </w:t>
      </w:r>
      <w:r>
        <w:t>ᴋ</w:t>
      </w:r>
      <w:r>
        <w:t>ɪɴ</w:t>
      </w:r>
      <w:r>
        <w:t>ᴅ</w:t>
      </w:r>
      <w:r>
        <w:t xml:space="preserve"> </w:t>
      </w:r>
      <w:r>
        <w:t>ʟ</w:t>
      </w:r>
      <w:r>
        <w:t>ᴀᴡ</w:t>
      </w:r>
      <w:r>
        <w:t>ʏ</w:t>
      </w:r>
      <w:r>
        <w:t>ᴇ</w:t>
      </w:r>
      <w:r>
        <w:t>ʀ</w:t>
      </w:r>
    </w:p>
    <w:p w:rsidR="00FD64B4" w:rsidRDefault="00CB0854">
      <w:pPr>
        <w:ind w:left="-5" w:right="16"/>
      </w:pPr>
      <w:r>
        <w:t>This time, I wasn’t surprised to wake up in Maan Mek’s bedroom.</w:t>
      </w:r>
    </w:p>
    <w:p w:rsidR="00FD64B4" w:rsidRDefault="00CB0854">
      <w:pPr>
        <w:ind w:left="-5" w:right="16"/>
      </w:pPr>
      <w:r>
        <w:t>Just like last time, she wasn’t in the room with me. It was a déjà vu of sorts. I got up, walked out, and saw her at the balcony, except thi</w:t>
      </w:r>
      <w:r>
        <w:t>s time, she wasn’t sipping a drink. Instead, she was setting the table with freshly made food.</w:t>
      </w:r>
    </w:p>
    <w:p w:rsidR="00FD64B4" w:rsidRDefault="00CB0854">
      <w:pPr>
        <w:ind w:left="-5" w:right="16"/>
      </w:pPr>
      <w:r>
        <w:t>It took me a second to notice that the tall, slender figure was wearing a dark gray apron too.</w:t>
      </w:r>
    </w:p>
    <w:p w:rsidR="00FD64B4" w:rsidRDefault="00CB0854">
      <w:pPr>
        <w:spacing w:after="150" w:line="324" w:lineRule="auto"/>
        <w:ind w:left="-5" w:right="16"/>
      </w:pPr>
      <w:r>
        <w:t xml:space="preserve">I pretended like nothing embarrassing had happened last night and </w:t>
      </w:r>
      <w:r>
        <w:t>leaned against the doorframe with my arms crossed, greeting her with a casual. “You seem to prefer eating on the balcony rather than inside.”</w:t>
      </w:r>
    </w:p>
    <w:p w:rsidR="00FD64B4" w:rsidRDefault="00CB0854">
      <w:pPr>
        <w:ind w:left="-5" w:right="16"/>
      </w:pPr>
      <w:r>
        <w:t>Maan Mek didn’t flinch. She turned to glance at me for just a moment before returning to her task of setting the t</w:t>
      </w:r>
      <w:r>
        <w:t>able. “Good morning, Ms. Tree. It's because I enjoy looking at the sky and the distant view."</w:t>
      </w:r>
    </w:p>
    <w:p w:rsidR="00FD64B4" w:rsidRDefault="00CB0854">
      <w:pPr>
        <w:ind w:left="-5" w:right="16"/>
      </w:pPr>
      <w:r>
        <w:t>“And that spread on the table… Did you make that or order it?”</w:t>
      </w:r>
    </w:p>
    <w:p w:rsidR="00FD64B4" w:rsidRDefault="00CB0854">
      <w:pPr>
        <w:ind w:left="-5" w:right="16"/>
      </w:pPr>
      <w:r>
        <w:t>“I made it myself."</w:t>
      </w:r>
    </w:p>
    <w:p w:rsidR="00FD64B4" w:rsidRDefault="00CB0854">
      <w:pPr>
        <w:ind w:left="-5" w:right="16"/>
      </w:pPr>
      <w:r>
        <w:t xml:space="preserve">“Since you put in the effort, I guess I’ll give it a taste,” I said, noticing </w:t>
      </w:r>
      <w:r>
        <w:t>she had set two plates.</w:t>
      </w:r>
    </w:p>
    <w:p w:rsidR="00FD64B4" w:rsidRDefault="00CB0854">
      <w:pPr>
        <w:ind w:left="-5" w:right="16"/>
      </w:pPr>
      <w:r>
        <w:t>On the table was a protein-packed breakfast: stir-fried chicken breast with holy basil, soft-boiled eggs, and whole wheat bread topped with banana and peanut butter. Definitely a healthy person, I thought.</w:t>
      </w:r>
    </w:p>
    <w:p w:rsidR="00FD64B4" w:rsidRDefault="00CB0854">
      <w:pPr>
        <w:ind w:left="-5" w:right="16"/>
      </w:pPr>
      <w:r>
        <w:t>“Do you eat like this ever</w:t>
      </w:r>
      <w:r>
        <w:t>y morning?”</w:t>
      </w:r>
    </w:p>
    <w:p w:rsidR="00FD64B4" w:rsidRDefault="00CB0854">
      <w:pPr>
        <w:ind w:left="-5" w:right="16"/>
      </w:pPr>
      <w:r>
        <w:t>“No, only about three times a week. The rest of the time, it’s more normal."</w:t>
      </w:r>
    </w:p>
    <w:p w:rsidR="00FD64B4" w:rsidRDefault="00CB0854">
      <w:pPr>
        <w:ind w:left="-5" w:right="16"/>
      </w:pPr>
      <w:r>
        <w:t>“Huh… I see…”</w:t>
      </w:r>
    </w:p>
    <w:p w:rsidR="00FD64B4" w:rsidRDefault="00CB0854">
      <w:pPr>
        <w:ind w:left="-5" w:right="16"/>
      </w:pPr>
      <w:r>
        <w:t xml:space="preserve">Truth be told, I dislike chicken breast. It’s too bland compared to other cuts. But when I tried the holy basil stir-fry she made, I had to admit that I </w:t>
      </w:r>
      <w:r>
        <w:t>wouldn’t mind eating healthy food if it tasted this good.</w:t>
      </w:r>
    </w:p>
    <w:p w:rsidR="00FD64B4" w:rsidRDefault="00CB0854">
      <w:pPr>
        <w:ind w:left="-5" w:right="16"/>
      </w:pPr>
      <w:r>
        <w:t>Maybe, just maybe, this could be the best basil stir-fry I’ve had, second only to what my mama, aunt, and sister Karan have made. Sorry, but Mommy isn’t exactly suited for kitchen duty.</w:t>
      </w:r>
    </w:p>
    <w:p w:rsidR="00FD64B4" w:rsidRDefault="00CB0854">
      <w:pPr>
        <w:spacing w:after="200" w:line="290" w:lineRule="auto"/>
        <w:ind w:left="-5" w:right="146"/>
      </w:pPr>
      <w:r>
        <w:t>“It’s good,”</w:t>
      </w:r>
      <w:r>
        <w:t xml:space="preserve"> I complimented, keeping it brief. It felt awkward to say more, so I quickly changed the subject. “So... uh... did I say anything weird while I was drunk last night?” “You said quite a bit, actually.”</w:t>
      </w:r>
    </w:p>
    <w:p w:rsidR="00FD64B4" w:rsidRDefault="00CB0854">
      <w:pPr>
        <w:ind w:left="-5" w:right="16"/>
      </w:pPr>
      <w:r>
        <w:t>Oh, shit.</w:t>
      </w:r>
    </w:p>
    <w:p w:rsidR="00FD64B4" w:rsidRDefault="00CB0854">
      <w:pPr>
        <w:ind w:left="-5" w:right="16"/>
      </w:pPr>
      <w:r>
        <w:t>Embarrassment washed over me. There was no wa</w:t>
      </w:r>
      <w:r>
        <w:t>y I’d ask what I’d rambled on about. That would be like digging my own grave. It’s better to act casual and pretend it didn’t happen. After all, I’m Mai Tree — it’s unlikely I let anything too personal slip.</w:t>
      </w:r>
    </w:p>
    <w:p w:rsidR="00FD64B4" w:rsidRDefault="00CB0854">
      <w:pPr>
        <w:ind w:left="-5" w:right="16"/>
      </w:pPr>
      <w:r>
        <w:t>I took another bite of rice with the basil chick</w:t>
      </w:r>
      <w:r>
        <w:t>en. As I chewed, I unconsciously bobbed my head a little, a habit I’ve had ever since I was a child, especially when I eat something made by my family. But then I froze. This wasn’t my mama, my aunt, or Karan in front of me—this was Maan Mek, the assistant</w:t>
      </w:r>
      <w:r>
        <w:t xml:space="preserve"> I’d been at odds with for two years!</w:t>
      </w:r>
    </w:p>
    <w:p w:rsidR="00FD64B4" w:rsidRDefault="00CB0854">
      <w:pPr>
        <w:ind w:left="-5" w:right="16"/>
      </w:pPr>
      <w:r>
        <w:t>When I glanced up, I saw that she was smiling. That small gesture stirred something inside me, unsettling me.</w:t>
      </w:r>
    </w:p>
    <w:p w:rsidR="00FD64B4" w:rsidRDefault="00CB0854">
      <w:pPr>
        <w:ind w:left="-5" w:right="16"/>
      </w:pPr>
      <w:r>
        <w:t>“Were you smiling just now?”</w:t>
      </w:r>
    </w:p>
    <w:p w:rsidR="00FD64B4" w:rsidRDefault="00CB0854">
      <w:pPr>
        <w:ind w:left="-5" w:right="16"/>
      </w:pPr>
      <w:r>
        <w:t>“Is it strange to you if I smile, Ms. Tree?”</w:t>
      </w:r>
    </w:p>
    <w:p w:rsidR="00FD64B4" w:rsidRDefault="00CB0854">
      <w:pPr>
        <w:ind w:left="-5" w:right="16"/>
      </w:pPr>
      <w:r>
        <w:t>“Yeah, it is. Your usual expressio</w:t>
      </w:r>
      <w:r>
        <w:t>n is so robotic. And what was that smile supposed to mean, anyway?”</w:t>
      </w:r>
    </w:p>
    <w:p w:rsidR="00FD64B4" w:rsidRDefault="00CB0854">
      <w:pPr>
        <w:ind w:left="-5" w:right="16"/>
      </w:pPr>
      <w:r>
        <w:t>I am ready to challenge her.</w:t>
      </w:r>
    </w:p>
    <w:p w:rsidR="00FD64B4" w:rsidRDefault="00CB0854">
      <w:pPr>
        <w:ind w:left="-5" w:right="16"/>
      </w:pPr>
      <w:r>
        <w:t>But the little devil just smiled wider, unfazed. “What do you think it meant, Ms. Tree?”</w:t>
      </w:r>
    </w:p>
    <w:p w:rsidR="00FD64B4" w:rsidRDefault="00CB0854">
      <w:pPr>
        <w:ind w:left="-5" w:right="16"/>
      </w:pPr>
      <w:r>
        <w:t>“Maan Mek, there was nothing to smile about just now. And how am I sup</w:t>
      </w:r>
      <w:r>
        <w:t>posed to know what you’re thinking? Smiles can mean all sorts of things —a business smile, a pity smile, an evil grin, a mocking smile, a joyful smile, a forced smile, a sweet smile, a sneer—"</w:t>
      </w:r>
    </w:p>
    <w:p w:rsidR="00FD64B4" w:rsidRDefault="00CB0854">
      <w:pPr>
        <w:spacing w:after="254" w:line="256" w:lineRule="auto"/>
        <w:ind w:left="-5"/>
      </w:pPr>
      <w:r>
        <w:rPr>
          <w:rStyle w:val="Policepardfaut"/>
          <w:b/>
        </w:rPr>
        <w:t>“A smile that shows someone’s in love.”</w:t>
      </w:r>
    </w:p>
    <w:p w:rsidR="00FD64B4" w:rsidRDefault="00CB0854">
      <w:pPr>
        <w:ind w:left="-5" w:right="16"/>
      </w:pPr>
      <w:r>
        <w:t>“.........”</w:t>
      </w:r>
    </w:p>
    <w:p w:rsidR="00FD64B4" w:rsidRDefault="00CB0854">
      <w:pPr>
        <w:ind w:left="-5" w:right="16"/>
      </w:pPr>
      <w:r>
        <w:t xml:space="preserve">That one </w:t>
      </w:r>
      <w:r>
        <w:t>line from her left me speechless. I completely forgot what I was going to say, what sarcastic remark I had prepared, or what argument I was about to make.</w:t>
      </w:r>
    </w:p>
    <w:p w:rsidR="00FD64B4" w:rsidRDefault="00CB0854">
      <w:pPr>
        <w:ind w:left="-5" w:right="16"/>
      </w:pPr>
      <w:r>
        <w:t>It was strange. While I sat there stunned, Maan Mek tilted her head slightly and didn’t bother hiding</w:t>
      </w:r>
      <w:r>
        <w:t xml:space="preserve"> her smile. Her eyes sparkled, and eventually, she laughed softly.</w:t>
      </w:r>
    </w:p>
    <w:p w:rsidR="00FD64B4" w:rsidRDefault="00CB0854">
      <w:pPr>
        <w:ind w:left="-5" w:right="16"/>
      </w:pPr>
      <w:r>
        <w:t>“You’re right, Ms. Tree. Smiles really do come in all kinds.”</w:t>
      </w:r>
    </w:p>
    <w:p w:rsidR="00FD64B4" w:rsidRDefault="00CB0854">
      <w:pPr>
        <w:ind w:left="-5" w:right="16"/>
      </w:pPr>
      <w:r>
        <w:t>Closing the conversation about smiles just like that.</w:t>
      </w:r>
    </w:p>
    <w:p w:rsidR="00FD64B4" w:rsidRDefault="00CB0854">
      <w:pPr>
        <w:ind w:left="-5" w:right="16"/>
      </w:pPr>
      <w:r>
        <w:t>“......."</w:t>
      </w:r>
    </w:p>
    <w:p w:rsidR="00FD64B4" w:rsidRDefault="00CB0854">
      <w:pPr>
        <w:ind w:left="-5" w:right="16"/>
      </w:pPr>
      <w:r>
        <w:t>I should never have sat down to eat breakfast with her. It’s in</w:t>
      </w:r>
      <w:r>
        <w:t>furiating how this whole morning has gone. What a waste of time last night was, too. In the end, I didn’t really get anywhere. The information I learned from her was stuff I already knew from the private investigator I’d hired.</w:t>
      </w:r>
    </w:p>
    <w:p w:rsidR="00FD64B4" w:rsidRDefault="00CB0854">
      <w:pPr>
        <w:ind w:left="-5" w:right="16"/>
      </w:pPr>
      <w:r>
        <w:t xml:space="preserve">Next time, I won’t waste my </w:t>
      </w:r>
      <w:r>
        <w:t>time and effort like this.</w:t>
      </w:r>
    </w:p>
    <w:p w:rsidR="00FD64B4" w:rsidRDefault="00CB0854">
      <w:pPr>
        <w:ind w:left="-5" w:right="16"/>
      </w:pPr>
      <w:r>
        <w:t>I’m tired of waking up and seeing Maan Mek’s face first thing in the morning.</w:t>
      </w:r>
    </w:p>
    <w:p w:rsidR="00FD64B4" w:rsidRDefault="00CB0854">
      <w:pPr>
        <w:spacing w:after="41"/>
        <w:ind w:left="-5" w:right="16"/>
      </w:pPr>
      <w:r>
        <w:t>I’m completely perplexed.</w:t>
      </w:r>
    </w:p>
    <w:p w:rsidR="00FD64B4" w:rsidRDefault="00CB0854">
      <w:pPr>
        <w:spacing w:after="249"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0" w:line="256" w:lineRule="auto"/>
        <w:ind w:left="0" w:firstLine="0"/>
      </w:pPr>
      <w:r>
        <w:t xml:space="preserve">    </w:t>
      </w:r>
    </w:p>
    <w:p w:rsidR="00FD64B4" w:rsidRDefault="00CB0854">
      <w:pPr>
        <w:ind w:left="-5" w:right="16"/>
      </w:pPr>
      <w:r>
        <w:t xml:space="preserve">Even though I was absolutely trashed last Wednesday night, I still vividly remember the conversation we had at </w:t>
      </w:r>
      <w:r>
        <w:t>the restaurant. What’s been bothering me since is the topic of the elderly janitor and Maan Mek’s response that, if it were her, she would have helped.</w:t>
      </w:r>
    </w:p>
    <w:p w:rsidR="00FD64B4" w:rsidRDefault="00CB0854">
      <w:pPr>
        <w:ind w:left="-5" w:right="16"/>
      </w:pPr>
      <w:r>
        <w:t>It’s not that I regret my decision, but I’ve been thinking about what she said.</w:t>
      </w:r>
    </w:p>
    <w:p w:rsidR="00FD64B4" w:rsidRDefault="00CB0854">
      <w:pPr>
        <w:ind w:left="-5" w:right="16"/>
      </w:pPr>
      <w:r>
        <w:t>Maybe I should have list</w:t>
      </w:r>
      <w:r>
        <w:t>ened to more details first. The old lady… she probably couldn’t have come up with the money all at once. But if she won the case, there might have been ways for her to find it. The point is, I should’ve gotten the full story first.</w:t>
      </w:r>
    </w:p>
    <w:p w:rsidR="00FD64B4" w:rsidRDefault="00CB0854">
      <w:pPr>
        <w:ind w:left="-5" w:right="16"/>
      </w:pPr>
      <w:r>
        <w:t>Looks like Maan Mek’s go</w:t>
      </w:r>
      <w:r>
        <w:t>ing to have more work to do.</w:t>
      </w:r>
    </w:p>
    <w:p w:rsidR="00FD64B4" w:rsidRDefault="00CB0854">
      <w:pPr>
        <w:ind w:left="-5" w:right="16"/>
      </w:pPr>
      <w:r>
        <w:t>I waited until she finished arranging a fresh bouquet of sunflowers in a vase. Then I cleared my throat and spoke.</w:t>
      </w:r>
    </w:p>
    <w:p w:rsidR="00FD64B4" w:rsidRDefault="00CB0854">
      <w:pPr>
        <w:ind w:left="-5" w:right="16"/>
      </w:pPr>
      <w:r>
        <w:t>“About that restaurant we went to the other night… Could you call them and ask for a way to contact that janitor</w:t>
      </w:r>
      <w:r>
        <w:t>?”</w:t>
      </w:r>
    </w:p>
    <w:p w:rsidR="00FD64B4" w:rsidRDefault="00CB0854">
      <w:pPr>
        <w:ind w:left="-5" w:right="16"/>
      </w:pPr>
      <w:r>
        <w:t>Lately, my assistant’s been showing more emotions on her face than usual. This time, she looked surprised. “What are you planning to do, Ms. Tree?”</w:t>
      </w:r>
    </w:p>
    <w:p w:rsidR="00FD64B4" w:rsidRDefault="00CB0854">
      <w:pPr>
        <w:ind w:left="-5" w:right="16"/>
      </w:pPr>
      <w:r>
        <w:t>“Just… trying to make a decision based on feelings, like you do.”</w:t>
      </w:r>
    </w:p>
    <w:p w:rsidR="00FD64B4" w:rsidRDefault="00CB0854">
      <w:pPr>
        <w:ind w:left="-5" w:right="16"/>
      </w:pPr>
      <w:r>
        <w:t>“Okay, I’ll contact her and get back to</w:t>
      </w:r>
      <w:r>
        <w:t xml:space="preserve"> you by this afternoon.”</w:t>
      </w:r>
    </w:p>
    <w:p w:rsidR="00FD64B4" w:rsidRDefault="00CB0854">
      <w:pPr>
        <w:spacing w:after="267" w:line="247" w:lineRule="auto"/>
        <w:ind w:left="-5" w:right="38"/>
      </w:pPr>
      <w:r>
        <w:rPr>
          <w:rStyle w:val="Policepardfaut"/>
          <w:b/>
          <w:i/>
        </w:rPr>
        <w:t>RINGGG!!</w:t>
      </w:r>
    </w:p>
    <w:p w:rsidR="00FD64B4" w:rsidRDefault="00CB0854">
      <w:pPr>
        <w:ind w:left="-5" w:right="16"/>
      </w:pPr>
      <w:r>
        <w:t>The ringtone of my phone interrupted us. I picked it up and saw my older sister’s name on the screen. By now, she should be at the hospital, probably in the middle of surgery. For her to call in the afternoon, it must be s</w:t>
      </w:r>
      <w:r>
        <w:t>omething important—urgent, even.</w:t>
      </w:r>
    </w:p>
    <w:p w:rsidR="00FD64B4" w:rsidRDefault="00CB0854">
      <w:pPr>
        <w:ind w:left="-5" w:right="16"/>
      </w:pPr>
      <w:r>
        <w:t>“Looks like our doctor is free today,” I said, answering the call.</w:t>
      </w:r>
    </w:p>
    <w:p w:rsidR="00FD64B4" w:rsidRDefault="00CB0854">
      <w:pPr>
        <w:ind w:left="-5" w:right="16"/>
      </w:pPr>
      <w:r>
        <w:t>Normally, Karan's voice is calm, raspy, and charming. But today, she sounded more serious than I’ve ever heard her.</w:t>
      </w:r>
    </w:p>
    <w:p w:rsidR="00FD64B4" w:rsidRDefault="00CB0854">
      <w:pPr>
        <w:ind w:left="-5" w:right="16"/>
      </w:pPr>
      <w:r>
        <w:t>[Tree, I had a vision. This time, I’m ce</w:t>
      </w:r>
      <w:r>
        <w:t>rtain because it flashed through my mind while I was working.]</w:t>
      </w:r>
    </w:p>
    <w:p w:rsidR="00FD64B4" w:rsidRDefault="00CB0854">
      <w:pPr>
        <w:ind w:left="-5" w:right="16"/>
      </w:pPr>
      <w:r>
        <w:t>I glanced at Maan Mek, who was probably still searching for the restaurant’s contact number. Hm...</w:t>
      </w:r>
    </w:p>
    <w:p w:rsidR="00FD64B4" w:rsidRDefault="00CB0854">
      <w:pPr>
        <w:ind w:left="-5" w:right="16"/>
      </w:pPr>
      <w:r>
        <w:t>“Give me a second.”</w:t>
      </w:r>
    </w:p>
    <w:p w:rsidR="00FD64B4" w:rsidRDefault="00CB0854">
      <w:pPr>
        <w:ind w:left="-5" w:right="16"/>
      </w:pPr>
      <w:r>
        <w:t xml:space="preserve">Even though the call wasn’t on speaker, I didn’t think this conversation </w:t>
      </w:r>
      <w:r>
        <w:t>was one to be overheard, so I stepped out of the office and headed for the fire escape, where no one would be at this time.</w:t>
      </w:r>
    </w:p>
    <w:p w:rsidR="00FD64B4" w:rsidRDefault="00CB0854">
      <w:pPr>
        <w:ind w:left="-5" w:right="16"/>
      </w:pPr>
      <w:r>
        <w:t>“Okay, I’m ready to listen now.”</w:t>
      </w:r>
    </w:p>
    <w:p w:rsidR="00FD64B4" w:rsidRDefault="00CB0854">
      <w:pPr>
        <w:ind w:left="-5" w:right="16"/>
      </w:pPr>
      <w:r>
        <w:t>It must be something major if Karan called in such a rush.</w:t>
      </w:r>
    </w:p>
    <w:p w:rsidR="00FD64B4" w:rsidRDefault="00CB0854">
      <w:pPr>
        <w:ind w:left="-5" w:right="16"/>
      </w:pPr>
      <w:r>
        <w:t>[Sunflowers. A gun. Blood. The sea. A tr</w:t>
      </w:r>
      <w:r>
        <w:t>ain. And your lifespan is shorter, Tree.]</w:t>
      </w:r>
    </w:p>
    <w:p w:rsidR="00FD64B4" w:rsidRDefault="00CB0854">
      <w:pPr>
        <w:ind w:left="-5" w:right="16"/>
      </w:pPr>
      <w:r>
        <w:t>Her words sank in slowly, my mind trying to process them. Then everything went blank at her final statement. I always thought I’d live to 73, but now it’s been cut short by another ten years. My voice faltered as I</w:t>
      </w:r>
      <w:r>
        <w:t xml:space="preserve"> asked,</w:t>
      </w:r>
    </w:p>
    <w:p w:rsidR="00FD64B4" w:rsidRDefault="00CB0854">
      <w:pPr>
        <w:ind w:left="-5" w:right="16"/>
      </w:pPr>
      <w:r>
        <w:t>“Is all of this something dangerous I should stay away from or...?”</w:t>
      </w:r>
    </w:p>
    <w:p w:rsidR="00FD64B4" w:rsidRDefault="00CB0854">
      <w:pPr>
        <w:ind w:left="-5" w:right="16"/>
      </w:pPr>
      <w:r>
        <w:t>[Yes.]</w:t>
      </w:r>
    </w:p>
    <w:p w:rsidR="00FD64B4" w:rsidRDefault="00CB0854">
      <w:pPr>
        <w:ind w:left="-5" w:right="16"/>
      </w:pPr>
      <w:r>
        <w:t>"Ah…"</w:t>
      </w:r>
    </w:p>
    <w:p w:rsidR="00FD64B4" w:rsidRDefault="00CB0854">
      <w:pPr>
        <w:ind w:left="-5" w:right="16"/>
      </w:pPr>
      <w:r>
        <w:t>[Can you really pull yourself out of all this?]</w:t>
      </w:r>
    </w:p>
    <w:p w:rsidR="00FD64B4" w:rsidRDefault="00CB0854">
      <w:pPr>
        <w:ind w:left="-5" w:right="16"/>
      </w:pPr>
      <w:r>
        <w:t>Many of the things my sister mentioned seemed to point directly at Maan Mek. And as far as I was concerned, she and I w</w:t>
      </w:r>
      <w:r>
        <w:t>ere just colleagues—at least until she passed her bar exam. So, I replied, “I don’t know… I’m not too sure.”</w:t>
      </w:r>
    </w:p>
    <w:p w:rsidR="00FD64B4" w:rsidRDefault="00CB0854">
      <w:pPr>
        <w:ind w:left="-5" w:right="16"/>
      </w:pPr>
      <w:r>
        <w:t>“I couldn’t bear it if I saw you sacrifice more of your life again. Last time was already too much.”</w:t>
      </w:r>
    </w:p>
    <w:p w:rsidR="00FD64B4" w:rsidRDefault="00CB0854">
      <w:pPr>
        <w:ind w:left="-5" w:right="16"/>
      </w:pPr>
      <w:r>
        <w:t>“But you turned back time yourself to save you</w:t>
      </w:r>
      <w:r>
        <w:t>r future lover, even knowing your own lifespan would shorten.”</w:t>
      </w:r>
    </w:p>
    <w:p w:rsidR="00FD64B4" w:rsidRDefault="00CB0854">
      <w:pPr>
        <w:ind w:left="-5" w:right="16"/>
      </w:pPr>
      <w:r>
        <w:t>[.......] Silence hung over our call.</w:t>
      </w:r>
    </w:p>
    <w:p w:rsidR="00FD64B4" w:rsidRDefault="00CB0854">
      <w:pPr>
        <w:ind w:left="-5" w:right="16"/>
      </w:pPr>
      <w:r>
        <w:t>Once, my sister Karan had turned back time to save her lover’s life.</w:t>
      </w:r>
    </w:p>
    <w:p w:rsidR="00FD64B4" w:rsidRDefault="00CB0854">
      <w:pPr>
        <w:ind w:left="-5" w:right="16"/>
      </w:pPr>
      <w:r>
        <w:t>And once, I had stopped time, grabbing a bullet with my bare hand, burning it in the p</w:t>
      </w:r>
      <w:r>
        <w:t>rocess, just to protect her lover, who had been taken hostage.</w:t>
      </w:r>
    </w:p>
    <w:p w:rsidR="00FD64B4" w:rsidRDefault="00CB0854">
      <w:pPr>
        <w:ind w:left="-5" w:right="16"/>
      </w:pPr>
      <w:r>
        <w:t>Our powers were different, but we both knew the price we had to pay for using them.</w:t>
      </w:r>
    </w:p>
    <w:p w:rsidR="00FD64B4" w:rsidRDefault="00CB0854">
      <w:pPr>
        <w:ind w:left="-5" w:right="16"/>
      </w:pPr>
      <w:r>
        <w:t>In this moment, everything felt overwhelming. I closed my eyes and forced my voice to stay steady, making sur</w:t>
      </w:r>
      <w:r>
        <w:t>e it didn’t shake. “Don’t worry. You know me. Do you think I’m the type to use my powers to help anyone? Just imagining myself playing the role of a ‘good person’ makes me cringe.”</w:t>
      </w:r>
    </w:p>
    <w:p w:rsidR="00FD64B4" w:rsidRDefault="00CB0854">
      <w:pPr>
        <w:ind w:left="-5" w:right="16"/>
      </w:pPr>
      <w:r>
        <w:t>[I’m worried about you, Mai.]</w:t>
      </w:r>
    </w:p>
    <w:p w:rsidR="00FD64B4" w:rsidRDefault="00CB0854">
      <w:pPr>
        <w:ind w:left="-5" w:right="16"/>
      </w:pPr>
      <w:r>
        <w:t>"I know."</w:t>
      </w:r>
    </w:p>
    <w:p w:rsidR="00FD64B4" w:rsidRDefault="00CB0854">
      <w:pPr>
        <w:ind w:left="-5" w:right="16"/>
      </w:pPr>
      <w:r>
        <w:t xml:space="preserve">[You don’t have to work. Just get </w:t>
      </w:r>
      <w:r>
        <w:t>yourself out of this mess. We can take care of our little rascal, you know that.]</w:t>
      </w:r>
    </w:p>
    <w:p w:rsidR="00FD64B4" w:rsidRDefault="00CB0854">
      <w:pPr>
        <w:ind w:left="-5" w:right="16"/>
      </w:pPr>
      <w:r>
        <w:t>Was she implying that our family had enough money to burn? Well, yeah, that was true, but still…</w:t>
      </w:r>
    </w:p>
    <w:p w:rsidR="00FD64B4" w:rsidRDefault="00CB0854">
      <w:pPr>
        <w:ind w:left="-5" w:right="16"/>
      </w:pPr>
      <w:r>
        <w:t>“No way. I love winning too much. I love making others angry because of me. T</w:t>
      </w:r>
      <w:r>
        <w:t>hat’s why I enjoy debates and legal battles in court. Besides, visions can sometimes change depending on the decisions we make, right?”</w:t>
      </w:r>
    </w:p>
    <w:p w:rsidR="00FD64B4" w:rsidRDefault="00CB0854">
      <w:pPr>
        <w:ind w:left="-5" w:right="16"/>
      </w:pPr>
      <w:r>
        <w:t>[Mai, this is more serious than you realize.]</w:t>
      </w:r>
    </w:p>
    <w:p w:rsidR="00FD64B4" w:rsidRDefault="00CB0854">
      <w:pPr>
        <w:ind w:left="-5" w:right="16"/>
      </w:pPr>
      <w:r>
        <w:t>“Yeah, I understand your concern. But I promise to be careful and only tru</w:t>
      </w:r>
      <w:r>
        <w:t>st people who’ve earned it. I’m an adult now, and I want to make my own choices.”</w:t>
      </w:r>
    </w:p>
    <w:p w:rsidR="00FD64B4" w:rsidRDefault="00CB0854">
      <w:pPr>
        <w:ind w:left="-5" w:right="16"/>
      </w:pPr>
      <w:r>
        <w:t>Karan sighed, and it sounded heavy.</w:t>
      </w:r>
    </w:p>
    <w:p w:rsidR="00FD64B4" w:rsidRDefault="00CB0854">
      <w:pPr>
        <w:ind w:left="-5" w:right="16"/>
      </w:pPr>
      <w:r>
        <w:t>[So, you’ll take this vision as a warning. Be cautious with the cases you take on and the people you associate with. You may be thirty-thr</w:t>
      </w:r>
      <w:r>
        <w:t>ee, but you’ll always be the baby of this family. Our abilities are a double-edged sword. If you can avoid it, don’t use them in dangerous situations. Understand?]</w:t>
      </w:r>
    </w:p>
    <w:p w:rsidR="00FD64B4" w:rsidRDefault="00CB0854">
      <w:pPr>
        <w:ind w:left="-5" w:right="16"/>
      </w:pPr>
      <w:r>
        <w:t>“I understand.”</w:t>
      </w:r>
    </w:p>
    <w:p w:rsidR="00FD64B4" w:rsidRDefault="00CB0854">
      <w:pPr>
        <w:ind w:left="-5" w:right="16"/>
      </w:pPr>
      <w:r>
        <w:t>[And if something bad happens, I’ll turn back time to help you—even if it me</w:t>
      </w:r>
      <w:r>
        <w:t>ans cutting my own lifespan shorter.]</w:t>
      </w:r>
    </w:p>
    <w:p w:rsidR="00FD64B4" w:rsidRDefault="00CB0854">
      <w:pPr>
        <w:ind w:left="-5" w:right="16"/>
      </w:pPr>
      <w:r>
        <w:t>“There won’t be anything like that,” I replied, even though a strange feeling of dread settled over me.</w:t>
      </w:r>
    </w:p>
    <w:p w:rsidR="00FD64B4" w:rsidRDefault="00CB0854">
      <w:pPr>
        <w:ind w:left="-5" w:right="16"/>
      </w:pPr>
      <w:r>
        <w:t>Karan insisted a couple more times, probably because she knew how stubborn I could be. Then she rushed off, having</w:t>
      </w:r>
      <w:r>
        <w:t xml:space="preserve"> been called back to work by a nurse.</w:t>
      </w:r>
    </w:p>
    <w:p w:rsidR="00FD64B4" w:rsidRDefault="00CB0854">
      <w:pPr>
        <w:ind w:left="-5" w:right="16"/>
      </w:pPr>
      <w:r>
        <w:t>I stared at my phone screen for a while after hanging up, my legs feeling weak. I ended up sitting on one of the steps, forgetting my usual distaste for dirt in that moment.</w:t>
      </w:r>
    </w:p>
    <w:p w:rsidR="00FD64B4" w:rsidRDefault="00CB0854">
      <w:pPr>
        <w:ind w:left="-5" w:right="16"/>
      </w:pPr>
      <w:r>
        <w:t>It felt like I was standing at a crossroads,</w:t>
      </w:r>
      <w:r>
        <w:t xml:space="preserve"> torn between walking away from someone I… found intriguing. There was a pull between us, and I wasn’t sure if I could resist it.</w:t>
      </w:r>
    </w:p>
    <w:p w:rsidR="00FD64B4" w:rsidRDefault="00CB0854">
      <w:pPr>
        <w:ind w:left="-5" w:right="16"/>
      </w:pPr>
      <w:r>
        <w:t>The sunflower and the gun—I could see how they might connect.</w:t>
      </w:r>
    </w:p>
    <w:p w:rsidR="00FD64B4" w:rsidRDefault="00CB0854">
      <w:pPr>
        <w:ind w:left="-5" w:right="16"/>
      </w:pPr>
      <w:r>
        <w:t>But the rest… Blood, the sea, the train. What could that mean?</w:t>
      </w:r>
    </w:p>
    <w:p w:rsidR="00FD64B4" w:rsidRDefault="00CB0854">
      <w:pPr>
        <w:ind w:left="-5" w:right="16"/>
      </w:pPr>
      <w:r>
        <w:t>D</w:t>
      </w:r>
      <w:r>
        <w:t>id it all have something to do with Maan Mek?</w:t>
      </w:r>
    </w:p>
    <w:p w:rsidR="00FD64B4" w:rsidRDefault="00CB0854">
      <w:pPr>
        <w:ind w:left="-5" w:right="16"/>
      </w:pPr>
      <w:r>
        <w:t>And with the rules governing my time-stopping power?</w:t>
      </w:r>
    </w:p>
    <w:p w:rsidR="00FD64B4" w:rsidRDefault="00CB0854">
      <w:pPr>
        <w:ind w:left="-5" w:right="16"/>
      </w:pPr>
      <w:r>
        <w:t>And then there was the cryptic warning that Karan had seen me destroy evidence for someone in her vision.</w:t>
      </w:r>
    </w:p>
    <w:p w:rsidR="00FD64B4" w:rsidRDefault="00CB0854">
      <w:pPr>
        <w:ind w:left="-5" w:right="16"/>
      </w:pPr>
      <w:r>
        <w:t>Am I being fooled?</w:t>
      </w:r>
    </w:p>
    <w:p w:rsidR="00FD64B4" w:rsidRDefault="00CB0854">
      <w:pPr>
        <w:ind w:left="-5" w:right="16"/>
      </w:pPr>
      <w:r>
        <w:t>What was going to happen from he</w:t>
      </w:r>
      <w:r>
        <w:t>re on out? I had no idea.</w:t>
      </w:r>
    </w:p>
    <w:p w:rsidR="00FD64B4" w:rsidRDefault="00CB0854">
      <w:pPr>
        <w:pStyle w:val="Titre1"/>
        <w:pageBreakBefore/>
        <w:ind w:left="58" w:right="49"/>
      </w:pPr>
      <w:r>
        <w:t xml:space="preserve">Chapter 14: </w:t>
      </w:r>
      <w:r>
        <w:t>ᴛ</w:t>
      </w:r>
      <w:r>
        <w:t>ʜ</w:t>
      </w:r>
      <w:r>
        <w:t>ᴇ</w:t>
      </w:r>
      <w:r>
        <w:t xml:space="preserve"> </w:t>
      </w:r>
      <w:r>
        <w:t>ᴘᴀᴛ</w:t>
      </w:r>
      <w:r>
        <w:t>ʜ</w:t>
      </w:r>
      <w:r>
        <w:t xml:space="preserve"> </w:t>
      </w:r>
      <w:r>
        <w:t>ᴏꜰ</w:t>
      </w:r>
      <w:r>
        <w:t xml:space="preserve"> </w:t>
      </w:r>
      <w:r>
        <w:t>ᴇ</w:t>
      </w:r>
      <w:r>
        <w:t>s</w:t>
      </w:r>
      <w:r>
        <w:t>ᴄᴀᴘᴇ</w:t>
      </w:r>
    </w:p>
    <w:p w:rsidR="00FD64B4" w:rsidRDefault="00CB0854">
      <w:pPr>
        <w:ind w:left="-5" w:right="16"/>
      </w:pPr>
      <w:r>
        <w:t>It's not in Mai Tree's nature to avoid confrontation.</w:t>
      </w:r>
    </w:p>
    <w:p w:rsidR="00FD64B4" w:rsidRDefault="00CB0854">
      <w:pPr>
        <w:ind w:left="-5" w:right="16"/>
      </w:pPr>
      <w:r>
        <w:t>That's why I have so many enemies on social media.</w:t>
      </w:r>
    </w:p>
    <w:p w:rsidR="00FD64B4" w:rsidRDefault="00CB0854">
      <w:pPr>
        <w:ind w:left="-5" w:right="16"/>
      </w:pPr>
      <w:r>
        <w:t>But despite that, right now, I'm trying to steer clear of Maan Mek... even though it's incredi</w:t>
      </w:r>
      <w:r>
        <w:t>bly difficult. She's my assistant, after all. We see each other every day. We're in the same room every day. And when there's a court session, we have to go together.</w:t>
      </w:r>
    </w:p>
    <w:p w:rsidR="00FD64B4" w:rsidRDefault="00CB0854">
      <w:pPr>
        <w:ind w:left="-5" w:right="16"/>
      </w:pPr>
      <w:r>
        <w:t>The most plausible way to push her away would be to find fault with her work and report i</w:t>
      </w:r>
      <w:r>
        <w:t>t to Prach, saying she messed up. But trust me, that woman never leaves any room for error. Her photographic memory is almost like my second ability in a way.</w:t>
      </w:r>
    </w:p>
    <w:p w:rsidR="00FD64B4" w:rsidRDefault="00CB0854">
      <w:pPr>
        <w:ind w:left="-5" w:right="16"/>
      </w:pPr>
      <w:r>
        <w:t>Take the task of contacting and arranging a meeting with that woman-Maan Mek handled everything p</w:t>
      </w:r>
      <w:r>
        <w:t>erfectly. She scheduled the meeting for the afternoon, right when I had time. During the meeting with the middle-aged woman, she even raised her blue notebook, pretending to take notes.</w:t>
      </w:r>
    </w:p>
    <w:p w:rsidR="00FD64B4" w:rsidRDefault="00CB0854">
      <w:pPr>
        <w:ind w:left="-5" w:right="16"/>
      </w:pPr>
      <w:r>
        <w:t xml:space="preserve">The woman's case wasn't complicated at all. It was a civil case. She </w:t>
      </w:r>
      <w:r>
        <w:t>lived with her high school-aged son in a small house, surrounded by other homes with no access to the main road, except for one exit by the river (or perhaps a pond, in some cases). The property was what's known as a "landlocked" property.</w:t>
      </w:r>
    </w:p>
    <w:p w:rsidR="00FD64B4" w:rsidRDefault="00CB0854">
      <w:pPr>
        <w:ind w:left="-5" w:right="16"/>
      </w:pPr>
      <w:r>
        <w:t>For years, the w</w:t>
      </w:r>
      <w:r>
        <w:t>oman had made a living selling sweets, pushing her cart out in the evening and returning late at night. The owner of the large house in front of hers had kindly allowed her to pass through their property, out of consideration for her livelihood. Everything</w:t>
      </w:r>
      <w:r>
        <w:t xml:space="preserve"> had gone smoothly until earlier this year, when the owner of the house had to sell. The problem arose when the new owner moved in, and they hired workers to build a gate and lock it, preventing anyone from passing through.</w:t>
      </w:r>
    </w:p>
    <w:p w:rsidR="00FD64B4" w:rsidRDefault="00CB0854">
      <w:pPr>
        <w:ind w:left="-5" w:right="16"/>
      </w:pPr>
      <w:r>
        <w:t xml:space="preserve">The new owner made a small gate </w:t>
      </w:r>
      <w:r>
        <w:t xml:space="preserve">for the woman and her son to use, but they wouldn't allow her to push her cart through, for fear that it would dirty or damage the tiles of their new driveway where they parked their large motorbikes. As a result, the woman could no longer sell her sweets </w:t>
      </w:r>
      <w:r>
        <w:t>and had to take up work as a cleaner, as she was now.</w:t>
      </w:r>
    </w:p>
    <w:p w:rsidR="00FD64B4" w:rsidRDefault="00CB0854">
      <w:pPr>
        <w:ind w:left="-5" w:right="16"/>
      </w:pPr>
      <w:r>
        <w:t>I'd seen a case like this once before, back when I was still Prach's assistant, but that one involved a large piece of land and a wealthy client.</w:t>
      </w:r>
    </w:p>
    <w:p w:rsidR="00FD64B4" w:rsidRDefault="00CB0854">
      <w:pPr>
        <w:ind w:left="-5" w:right="16"/>
      </w:pPr>
      <w:r>
        <w:t>What we were going to do for this woman was file for a "</w:t>
      </w:r>
      <w:r>
        <w:t>necessary easement" under the Civil and Commercial Code, Section 1349. But honestly, in a case like this, I felt it would be best to try talking to the new homeowner as a lawyer before taking it to court.</w:t>
      </w:r>
    </w:p>
    <w:p w:rsidR="00FD64B4" w:rsidRDefault="00CB0854">
      <w:pPr>
        <w:ind w:left="-5" w:right="16"/>
      </w:pPr>
      <w:r>
        <w:t xml:space="preserve">When I agreed to take on the case and act as both </w:t>
      </w:r>
      <w:r>
        <w:t>lawyer and consultant, the normally downtrodden woman broke into tears, grabbing my arm in gratitude. It was as if she could finally see the light at the end of the tunnel. She kept thanking me over and over, her voice trembling with emotion.</w:t>
      </w:r>
    </w:p>
    <w:p w:rsidR="00FD64B4" w:rsidRDefault="00CB0854">
      <w:pPr>
        <w:ind w:left="-5" w:right="16"/>
      </w:pPr>
      <w:r>
        <w:t>I hadn't aske</w:t>
      </w:r>
      <w:r>
        <w:t>d for any consultation or legal fees yet, telling her we'd discuss payment once everything was settled.</w:t>
      </w:r>
    </w:p>
    <w:p w:rsidR="00FD64B4" w:rsidRDefault="00CB0854">
      <w:pPr>
        <w:ind w:left="-5" w:right="16"/>
      </w:pPr>
      <w:r>
        <w:t>It was the first time I had ever acted like such a "good person," and honestly, I wasn't sure if the woman would be able to pay in the end. But I had al</w:t>
      </w:r>
      <w:r>
        <w:t>ready taken the case into my hands.</w:t>
      </w:r>
    </w:p>
    <w:p w:rsidR="00FD64B4" w:rsidRDefault="00CB0854">
      <w:pPr>
        <w:ind w:left="-5" w:right="16"/>
      </w:pPr>
      <w:r>
        <w:t xml:space="preserve">When the office was quiet again, with just the lawyer and her assistant left, Maan Mek, who had kept her usual cold expression throughout, suddenly smiled softly at me. In that moment, Karan's warning flashed through my </w:t>
      </w:r>
      <w:r>
        <w:t>mind... I really should start distancing myself from this woman.</w:t>
      </w:r>
    </w:p>
    <w:p w:rsidR="00FD64B4" w:rsidRDefault="00CB0854">
      <w:pPr>
        <w:ind w:left="-5" w:right="16"/>
      </w:pPr>
      <w:r>
        <w:t>Start by keeping conversations strictly professional, being cold, and never inviting her to lunch again.</w:t>
      </w:r>
    </w:p>
    <w:p w:rsidR="00FD64B4" w:rsidRDefault="00CB0854">
      <w:pPr>
        <w:ind w:left="-5" w:right="16"/>
      </w:pPr>
      <w:r>
        <w:t>And not smiling back.</w:t>
      </w:r>
    </w:p>
    <w:p w:rsidR="00FD64B4" w:rsidRDefault="00CB0854">
      <w:pPr>
        <w:ind w:left="-5" w:right="16"/>
      </w:pPr>
      <w:r>
        <w:t>Those things should be easy enough. Work is work. After work, we</w:t>
      </w:r>
      <w:r>
        <w:t xml:space="preserve"> part ways. But on one Friday evening, a heavy rainstorm hit.</w:t>
      </w:r>
    </w:p>
    <w:p w:rsidR="00FD64B4" w:rsidRDefault="00CB0854">
      <w:pPr>
        <w:ind w:left="-5" w:right="16"/>
      </w:pPr>
      <w:r>
        <w:t>Normally, when I come to the office in the morning, I park my Mustang on the second floor of the garage. But that day, I had a court session regarding a copyright case in the late morning, and I</w:t>
      </w:r>
      <w:r>
        <w:t>'d told my assistant she didn't need to come along. By the time I got back to the office in the afternoon, all the parking spots had been taken. I had to park in the outside lot behind the building instead.</w:t>
      </w:r>
    </w:p>
    <w:p w:rsidR="00FD64B4" w:rsidRDefault="00CB0854">
      <w:pPr>
        <w:ind w:left="-5" w:right="16"/>
      </w:pPr>
      <w:r>
        <w:t>And yes, I did have an umbrella... unfortunately,</w:t>
      </w:r>
      <w:r>
        <w:t xml:space="preserve"> it was in the car.</w:t>
      </w:r>
    </w:p>
    <w:p w:rsidR="00FD64B4" w:rsidRDefault="00CB0854">
      <w:pPr>
        <w:ind w:left="-5" w:right="16"/>
      </w:pPr>
      <w:r>
        <w:t xml:space="preserve">At the end of the day, I looked out through the office's glass wall, watching the city as the downpour engulfed it. I sighed in mild annoyance as I packed up my things. Ugh... someone like Mai Tree would never stoop to asking anyone to </w:t>
      </w:r>
      <w:r>
        <w:t>borrow an umbrella or anything else.</w:t>
      </w:r>
    </w:p>
    <w:p w:rsidR="00FD64B4" w:rsidRDefault="00CB0854">
      <w:pPr>
        <w:ind w:left="-5" w:right="16"/>
      </w:pPr>
      <w:r>
        <w:t>I hate getting wet. Wet clothes, wet hair-everything.</w:t>
      </w:r>
    </w:p>
    <w:p w:rsidR="00FD64B4" w:rsidRDefault="00CB0854">
      <w:pPr>
        <w:ind w:left="-5" w:right="16"/>
      </w:pPr>
      <w:r>
        <w:t>I hesitated, debating whether to make a dash through the rain to my car. The rain was relentless. And I'd already used my time-stopping ability earlier in court this</w:t>
      </w:r>
      <w:r>
        <w:t xml:space="preserve"> morning. You see... I'd clashed with the opposing lawyer, and every time they called a witness, they had to read from a prepared script. So... yeah, I used my precious ten minutes to snatch those papers and toss them.</w:t>
      </w:r>
    </w:p>
    <w:p w:rsidR="00FD64B4" w:rsidRDefault="00CB0854">
      <w:pPr>
        <w:ind w:left="-5" w:right="16"/>
      </w:pPr>
      <w:r>
        <w:t>Guess this is karma for misbehaving.</w:t>
      </w:r>
    </w:p>
    <w:p w:rsidR="00FD64B4" w:rsidRDefault="00CB0854">
      <w:pPr>
        <w:ind w:left="-5" w:right="16"/>
      </w:pPr>
      <w:r>
        <w:t>I'd just have to run as fast as I could and sit there, shivering in the car while driving home. Just the thought of it made me press my lips together in frustration.</w:t>
      </w:r>
    </w:p>
    <w:p w:rsidR="00FD64B4" w:rsidRDefault="00CB0854">
      <w:pPr>
        <w:spacing w:line="290" w:lineRule="auto"/>
        <w:ind w:left="-5" w:right="121"/>
      </w:pPr>
      <w:r>
        <w:t>Then suddenly, a soft "whoosh" sound came from behind me, and there she was-the tall woman</w:t>
      </w:r>
      <w:r>
        <w:t xml:space="preserve"> I had parted ways with ten minutes ago... Maan Mek, holding a dark gray umbrella. "I'll walk you to your car."</w:t>
      </w:r>
    </w:p>
    <w:p w:rsidR="00FD64B4" w:rsidRDefault="00CB0854">
      <w:pPr>
        <w:ind w:left="-5" w:right="16"/>
      </w:pPr>
      <w:r>
        <w:t>What... is this?</w:t>
      </w:r>
    </w:p>
    <w:p w:rsidR="00FD64B4" w:rsidRDefault="00CB0854">
      <w:pPr>
        <w:ind w:left="-5" w:right="16"/>
      </w:pPr>
      <w:r>
        <w:t>Don't be fooled by a simple gesture like this, Mai Tree.</w:t>
      </w:r>
    </w:p>
    <w:p w:rsidR="00FD64B4" w:rsidRDefault="00CB0854">
      <w:pPr>
        <w:ind w:left="-5" w:right="16"/>
      </w:pPr>
      <w:r>
        <w:t>"This is after work hours. You're no longer my assistant until tomorro</w:t>
      </w:r>
      <w:r>
        <w:t>w."</w:t>
      </w:r>
    </w:p>
    <w:p w:rsidR="00FD64B4" w:rsidRDefault="00CB0854">
      <w:pPr>
        <w:ind w:left="-5" w:right="16"/>
      </w:pPr>
      <w:r>
        <w:t>I spoke in a cold, detached tone. Yet, why did she still manage to respond with:</w:t>
      </w:r>
    </w:p>
    <w:p w:rsidR="00FD64B4" w:rsidRDefault="00CB0854">
      <w:pPr>
        <w:ind w:left="-5" w:right="16"/>
      </w:pPr>
      <w:r>
        <w:t>"I'm not holding the umbrella as your assistant."</w:t>
      </w:r>
    </w:p>
    <w:p w:rsidR="00FD64B4" w:rsidRDefault="00CB0854">
      <w:pPr>
        <w:ind w:left="-5" w:right="16"/>
      </w:pPr>
      <w:r>
        <w:t>That ridiculous feeling crept up in my chest again.</w:t>
      </w:r>
    </w:p>
    <w:p w:rsidR="00FD64B4" w:rsidRDefault="00CB0854">
      <w:pPr>
        <w:ind w:left="-5" w:right="16"/>
      </w:pPr>
      <w:r>
        <w:t xml:space="preserve">My heart seemed to beat faster, harder. It affected certain parts of </w:t>
      </w:r>
      <w:r>
        <w:t>my body, and it caused me-the usually stubborn me-to lower my gaze. Maan Mek might have an impeccable memory, but sometimes I wonder if she has a special power to stir up people's emotions.</w:t>
      </w:r>
    </w:p>
    <w:p w:rsidR="00FD64B4" w:rsidRDefault="00CB0854">
      <w:pPr>
        <w:ind w:left="-5" w:right="16"/>
      </w:pPr>
      <w:r>
        <w:t>Even so... I need to get a grip on myself.</w:t>
      </w:r>
    </w:p>
    <w:p w:rsidR="00FD64B4" w:rsidRDefault="00CB0854">
      <w:pPr>
        <w:ind w:left="-5" w:right="16"/>
      </w:pPr>
      <w:r>
        <w:t xml:space="preserve">I lowered my head and </w:t>
      </w:r>
      <w:r>
        <w:t>stepped back, putting some distance between us. My voice, when I finally spoke, was unsteady, carrying a hint of reluctance that I couldn't quite explain.</w:t>
      </w:r>
    </w:p>
    <w:p w:rsidR="00FD64B4" w:rsidRDefault="00CB0854">
      <w:pPr>
        <w:ind w:left="-5" w:right="16"/>
      </w:pPr>
      <w:r>
        <w:t>"Listen, Maan Mek... I don't want to be near you anymore, outside of work hours."</w:t>
      </w:r>
    </w:p>
    <w:p w:rsidR="00FD64B4" w:rsidRDefault="00CB0854">
      <w:pPr>
        <w:ind w:left="-5" w:right="16"/>
      </w:pPr>
      <w:r>
        <w:t>"Why?"</w:t>
      </w:r>
    </w:p>
    <w:p w:rsidR="00FD64B4" w:rsidRDefault="00CB0854">
      <w:pPr>
        <w:ind w:left="-5" w:right="16"/>
      </w:pPr>
      <w:r>
        <w:t xml:space="preserve">"Because... </w:t>
      </w:r>
      <w:r>
        <w:t>I know things about you."</w:t>
      </w:r>
    </w:p>
    <w:p w:rsidR="00FD64B4" w:rsidRDefault="00CB0854">
      <w:pPr>
        <w:ind w:left="-5" w:right="16"/>
      </w:pPr>
      <w:r>
        <w:t>"What things, Ms. Tree?"</w:t>
      </w:r>
    </w:p>
    <w:p w:rsidR="00FD64B4" w:rsidRDefault="00CB0854">
      <w:pPr>
        <w:spacing w:after="0" w:line="422" w:lineRule="auto"/>
        <w:ind w:left="-5" w:right="239"/>
      </w:pPr>
      <w:r>
        <w:t>"Things that... aren't exactly pure. What you are. What surrounds you." We both knew what that meant-what kind of background it implied.</w:t>
      </w:r>
    </w:p>
    <w:p w:rsidR="00FD64B4" w:rsidRDefault="00CB0854">
      <w:pPr>
        <w:spacing w:after="249"/>
        <w:ind w:left="-5" w:right="16"/>
      </w:pPr>
      <w:r>
        <w:t>And then, silence enveloped our conversation. The only sounds were t</w:t>
      </w:r>
      <w:r>
        <w:t>he rain and the wind, reminding us that time was still moving forward. I couldn't lift my eyes to meet hers, but I knew she was looking at me.</w:t>
      </w:r>
    </w:p>
    <w:p w:rsidR="00FD64B4" w:rsidRDefault="00CB0854">
      <w:pPr>
        <w:ind w:left="-5" w:right="16"/>
      </w:pPr>
      <w:r>
        <w:t>Finally, after what felt like an eternity, Maan Mek spoke softly.</w:t>
      </w:r>
    </w:p>
    <w:p w:rsidR="00FD64B4" w:rsidRDefault="00CB0854">
      <w:pPr>
        <w:ind w:left="-5" w:right="16"/>
      </w:pPr>
      <w:r>
        <w:t>"I understand." She said it like that, stepping</w:t>
      </w:r>
      <w:r>
        <w:t xml:space="preserve"> back a bit, closing her gray umbrella, and leaning it against the column beside her. "I was wrong. Maybe I shouldn't involve myself with anyone at all. I'm sorry for everything." Then she turned and began walking back the way she had come.</w:t>
      </w:r>
    </w:p>
    <w:p w:rsidR="00FD64B4" w:rsidRDefault="00CB0854">
      <w:pPr>
        <w:ind w:left="-5" w:right="16"/>
      </w:pPr>
      <w:r>
        <w:t>I looked at the</w:t>
      </w:r>
      <w:r>
        <w:t xml:space="preserve"> umbrella she'd deliberately left behind, then shifted my gaze to her retreating figure. My heart felt oddly hollow.</w:t>
      </w:r>
    </w:p>
    <w:p w:rsidR="00FD64B4" w:rsidRDefault="00CB0854">
      <w:pPr>
        <w:ind w:left="-5" w:right="16"/>
      </w:pPr>
      <w:r>
        <w:t>I'd told her to stay away, and she did-just like that. I should be glad she understood so easily.</w:t>
      </w:r>
    </w:p>
    <w:p w:rsidR="00FD64B4" w:rsidRDefault="00CB0854">
      <w:pPr>
        <w:ind w:left="-5" w:right="16"/>
      </w:pPr>
      <w:r>
        <w:t>So why did it feel so awful?</w:t>
      </w:r>
    </w:p>
    <w:p w:rsidR="00FD64B4" w:rsidRDefault="00CB0854">
      <w:pPr>
        <w:ind w:left="-5" w:right="16"/>
      </w:pPr>
      <w:r>
        <w:t>My heart pou</w:t>
      </w:r>
      <w:r>
        <w:t>nded with a dull ache. I was the one who set this boundary, yet I was the one hurting.</w:t>
      </w:r>
    </w:p>
    <w:p w:rsidR="00FD64B4" w:rsidRDefault="00CB0854">
      <w:pPr>
        <w:ind w:left="-5" w:right="16"/>
      </w:pPr>
      <w:r>
        <w:t>These reactions... they made me start doubting myself. Was I interested in her story?</w:t>
      </w:r>
    </w:p>
    <w:p w:rsidR="00FD64B4" w:rsidRDefault="00CB0854">
      <w:pPr>
        <w:spacing w:after="254" w:line="256" w:lineRule="auto"/>
        <w:ind w:left="-5"/>
        <w:rPr>
          <w:b/>
        </w:rPr>
      </w:pPr>
      <w:r>
        <w:rPr>
          <w:b/>
        </w:rPr>
        <w:t>Or was I interested in her?</w:t>
      </w: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pPr>
    </w:p>
    <w:p w:rsidR="00FD64B4" w:rsidRDefault="00CB0854">
      <w:pPr>
        <w:pStyle w:val="Titre1"/>
        <w:ind w:left="58" w:right="48"/>
      </w:pPr>
      <w:r>
        <w:t xml:space="preserve">Chapter 15: </w:t>
      </w:r>
      <w:r>
        <w:t>ᴛ</w:t>
      </w:r>
      <w:r>
        <w:t>ʜ</w:t>
      </w:r>
      <w:r>
        <w:t>ᴇ</w:t>
      </w:r>
      <w:r>
        <w:t xml:space="preserve"> </w:t>
      </w:r>
      <w:r>
        <w:t>ʀ</w:t>
      </w:r>
      <w:r>
        <w:t>ᴇᴀ</w:t>
      </w:r>
      <w:r>
        <w:t>s</w:t>
      </w:r>
      <w:r>
        <w:t>ᴏ</w:t>
      </w:r>
      <w:r>
        <w:t>ɴ</w:t>
      </w:r>
      <w:r>
        <w:t xml:space="preserve"> ꜰ</w:t>
      </w:r>
      <w:r>
        <w:t>ᴏ</w:t>
      </w:r>
      <w:r>
        <w:t>ʀ</w:t>
      </w:r>
      <w:r>
        <w:t xml:space="preserve"> </w:t>
      </w:r>
      <w:r>
        <w:t>ᴛ</w:t>
      </w:r>
      <w:r>
        <w:t>ʜ</w:t>
      </w:r>
      <w:r>
        <w:t>ᴇ</w:t>
      </w:r>
      <w:r>
        <w:t xml:space="preserve"> ꜱ</w:t>
      </w:r>
      <w:r>
        <w:t>ᴜ</w:t>
      </w:r>
      <w:r>
        <w:t>ɴꜰʟ</w:t>
      </w:r>
      <w:r>
        <w:t>ᴏᴡᴇ</w:t>
      </w:r>
      <w:r>
        <w:t>ʀ</w:t>
      </w:r>
    </w:p>
    <w:p w:rsidR="00FD64B4" w:rsidRDefault="00CB0854">
      <w:pPr>
        <w:pStyle w:val="Titre2"/>
        <w:ind w:right="1"/>
      </w:pPr>
      <w:r>
        <w:t xml:space="preserve">POV : </w:t>
      </w:r>
      <w:r>
        <w:t>MAAN MEK</w:t>
      </w:r>
    </w:p>
    <w:p w:rsidR="00FD64B4" w:rsidRDefault="00CB0854">
      <w:pPr>
        <w:spacing w:after="249" w:line="256" w:lineRule="auto"/>
        <w:ind w:left="0" w:firstLine="0"/>
        <w:jc w:val="center"/>
      </w:pPr>
      <w:r>
        <w:t xml:space="preserve">  </w:t>
      </w:r>
    </w:p>
    <w:p w:rsidR="00FD64B4" w:rsidRDefault="00CB0854">
      <w:pPr>
        <w:ind w:left="-5" w:right="16"/>
      </w:pPr>
      <w:r>
        <w:t>Sunflowers are a precious memory to me.</w:t>
      </w:r>
    </w:p>
    <w:p w:rsidR="00FD64B4" w:rsidRDefault="00CB0854">
      <w:pPr>
        <w:ind w:left="-5" w:right="16"/>
      </w:pPr>
      <w:r>
        <w:t>As a child, I lived alone with my mother in a small house in the countryside. In the front yard, there was a small patch of soil. Since my mother loved flowers, the color yellow, and gardening, she plante</w:t>
      </w:r>
      <w:r>
        <w:t>d a cluster of sunflowers beside a group of fragrant jasmine flowers.</w:t>
      </w:r>
    </w:p>
    <w:p w:rsidR="00FD64B4" w:rsidRDefault="00CB0854">
      <w:pPr>
        <w:ind w:left="-5" w:right="16"/>
      </w:pPr>
      <w:r>
        <w:t>When I was five years old, my mother discovered that I had a condition related to memory. Everything I experienced would never be erased—not even the slightest detail. It should have bee</w:t>
      </w:r>
      <w:r>
        <w:t>n a reason to celebrate, but after the doctor confirmed the diagnosis, my mother hugged me and cried.</w:t>
      </w:r>
    </w:p>
    <w:p w:rsidR="00FD64B4" w:rsidRDefault="00CB0854">
      <w:pPr>
        <w:ind w:left="-5" w:right="16"/>
      </w:pPr>
      <w:r>
        <w:t>She said she felt deeply sorry for me, sorry that I had to remember every feeling along with every memory.</w:t>
      </w:r>
    </w:p>
    <w:p w:rsidR="00FD64B4" w:rsidRDefault="00CB0854">
      <w:pPr>
        <w:ind w:left="-5" w:right="16"/>
      </w:pPr>
      <w:r>
        <w:t>Whether joy or sorrow, whether it was a happy e</w:t>
      </w:r>
      <w:r>
        <w:t>ncounter or a painful farewell.</w:t>
      </w:r>
    </w:p>
    <w:p w:rsidR="00FD64B4" w:rsidRDefault="00CB0854">
      <w:pPr>
        <w:ind w:left="-5" w:right="16"/>
      </w:pPr>
      <w:r>
        <w:t>At the time, I didn’t understand much, but I can still recall her shaky voice and the exact words she spoke.</w:t>
      </w:r>
    </w:p>
    <w:p w:rsidR="00FD64B4" w:rsidRDefault="00CB0854">
      <w:pPr>
        <w:ind w:left="-5" w:right="16"/>
      </w:pPr>
      <w:r>
        <w:t>When I turned eight, I became what my friends called a genius. I always ranked first in school. My exceptional memo</w:t>
      </w:r>
      <w:r>
        <w:t>ry gave me an advantage, making me brilliant in a short time. I even won school competitions in mathematics, science, social studies, and Thai language. My name and photo were once displayed on a school announcement board as an outstanding student.</w:t>
      </w:r>
    </w:p>
    <w:p w:rsidR="00FD64B4" w:rsidRDefault="00CB0854">
      <w:pPr>
        <w:ind w:left="-5" w:right="16"/>
      </w:pPr>
      <w:r>
        <w:t>Strangely, my mother went to the school to ask them to take that announcement down.</w:t>
      </w:r>
    </w:p>
    <w:p w:rsidR="00FD64B4" w:rsidRDefault="00CB0854">
      <w:pPr>
        <w:ind w:left="-5" w:right="16"/>
      </w:pPr>
      <w:r>
        <w:t>Even stranger, after that incident, my mother never signed any permission slips allowing me to compete again, no matter how much the teachers insisted.</w:t>
      </w:r>
    </w:p>
    <w:p w:rsidR="00FD64B4" w:rsidRDefault="00CB0854">
      <w:pPr>
        <w:ind w:left="-5" w:right="16"/>
      </w:pPr>
      <w:r>
        <w:t>It was as if she did</w:t>
      </w:r>
      <w:r>
        <w:t>n’t want me to be widely recognized. I didn’t understand why, but I trusted that what my mother did wasn’t wrong.</w:t>
      </w:r>
    </w:p>
    <w:p w:rsidR="00FD64B4" w:rsidRDefault="00CB0854">
      <w:pPr>
        <w:ind w:left="-5" w:right="16"/>
      </w:pPr>
      <w:r>
        <w:t>She continued to care for the sunflower garden in front of our house, sometimes bringing flowers inside to place in a vase. I loved sitting an</w:t>
      </w:r>
      <w:r>
        <w:t>d watching her arrange the flowers while eating snacks. During those moments, she seemed gentle, calm, and beautiful—completely different from when she sat staring into space with a sad look in her eyes. That’s why I preferred the times when she was absorb</w:t>
      </w:r>
      <w:r>
        <w:t>ed in her hobby.</w:t>
      </w:r>
    </w:p>
    <w:p w:rsidR="00FD64B4" w:rsidRDefault="00CB0854">
      <w:pPr>
        <w:ind w:left="-5" w:right="16"/>
      </w:pPr>
      <w:r>
        <w:t>I never asked my mother what she did for a living or why we always seemed to have enough money. Likewise, I never asked about my father. I never felt like I was missing anything. My mother’s embrace was the warmest, and her sunflowers were</w:t>
      </w:r>
      <w:r>
        <w:t xml:space="preserve"> the most beautiful. That was enough to keep my life moving forward smoothly.</w:t>
      </w:r>
    </w:p>
    <w:p w:rsidR="00FD64B4" w:rsidRDefault="00CB0854">
      <w:pPr>
        <w:ind w:left="-5" w:right="16"/>
      </w:pPr>
      <w:r>
        <w:t>But one day, after finishing my exams, I took the usual bus home, only to find several men in our house. One of them, a man with a commanding presence, sat in a chair smoking a c</w:t>
      </w:r>
      <w:r>
        <w:t>igarette, filling the living room with smoke. The atmosphere was tense, and my eight-year-old self tried to search for my mother, but she was nowhere to be found.</w:t>
      </w:r>
    </w:p>
    <w:p w:rsidR="00FD64B4" w:rsidRDefault="00CB0854">
      <w:pPr>
        <w:ind w:left="-5" w:right="16"/>
      </w:pPr>
      <w:r>
        <w:t>He looked at me, calmly finishing his cigarette. No one spoke. Not even the men who stood aro</w:t>
      </w:r>
      <w:r>
        <w:t>und him, as if guarding the place, said a word.</w:t>
      </w:r>
    </w:p>
    <w:p w:rsidR="00FD64B4" w:rsidRDefault="00CB0854">
      <w:pPr>
        <w:ind w:left="-5" w:right="16"/>
      </w:pPr>
      <w:r>
        <w:t>I was scared. I admit I was so scared that my legs nearly gave out. But I gripped the hem of my red dress tightly and stared directly into the eyes of the powerful man, asking where my mother was, my voice la</w:t>
      </w:r>
      <w:r>
        <w:t>ced with suspicion.</w:t>
      </w:r>
    </w:p>
    <w:p w:rsidR="00FD64B4" w:rsidRDefault="00CB0854">
      <w:pPr>
        <w:ind w:left="-5" w:right="16"/>
      </w:pPr>
      <w:r>
        <w:t>He heard me and laughed in amusement. He clapped his hands, saying I was a very interesting child. Then, he stood up and crouched down to my eye level. The smell of alcohol mixed with cigarettes made me dizzy, but I didn’t back down fro</w:t>
      </w:r>
      <w:r>
        <w:t>m his gaze.</w:t>
      </w:r>
    </w:p>
    <w:p w:rsidR="00FD64B4" w:rsidRDefault="00CB0854">
      <w:pPr>
        <w:ind w:left="-5" w:right="16"/>
      </w:pPr>
      <w:r>
        <w:t>He told me my mother had run away—run off somewhere—and that he was the one who would be taking care of me from then on.</w:t>
      </w:r>
    </w:p>
    <w:p w:rsidR="00FD64B4" w:rsidRDefault="00CB0854">
      <w:pPr>
        <w:ind w:left="-5" w:right="16"/>
      </w:pPr>
      <w:r>
        <w:t>He introduced himself as Thanin Sannorathip, saying he was my uncle.</w:t>
      </w:r>
    </w:p>
    <w:p w:rsidR="00FD64B4" w:rsidRDefault="00CB0854">
      <w:pPr>
        <w:ind w:left="-5" w:right="16"/>
      </w:pPr>
      <w:r>
        <w:t>But I didn’t listen. I didn’t believe him. I ran aroun</w:t>
      </w:r>
      <w:r>
        <w:t>d the house, calling out for my mother—in her bedroom, the bathroom, the backyard, everywhere, even the streets nearby. I refused to believe that my mother would leave me. No way. She loved me more than anything—I could feel it.</w:t>
      </w:r>
    </w:p>
    <w:p w:rsidR="00FD64B4" w:rsidRDefault="00CB0854">
      <w:pPr>
        <w:ind w:left="-5" w:right="16"/>
      </w:pPr>
      <w:r>
        <w:t>But no matter how much I ca</w:t>
      </w:r>
      <w:r>
        <w:t>lled for her, she never appeared. In the end, one of Thanin’s men had to carry me away.</w:t>
      </w:r>
    </w:p>
    <w:p w:rsidR="00FD64B4" w:rsidRDefault="00CB0854">
      <w:pPr>
        <w:ind w:left="-5" w:right="16"/>
      </w:pPr>
      <w:r>
        <w:t>From that moment, everything changed. My eight-year-old self was taken away from that place... the house with the beautiful sunflower garden.</w:t>
      </w:r>
    </w:p>
    <w:p w:rsidR="00FD64B4" w:rsidRDefault="00CB0854">
      <w:pPr>
        <w:ind w:left="-5" w:right="16"/>
      </w:pPr>
      <w:r>
        <w:t xml:space="preserve">The car headed toward the </w:t>
      </w:r>
      <w:r>
        <w:t>capital, and I vomited several times in the luxurious vehicle because of the alcohol stench from the man who called himself my uncle, who sat right beside me.</w:t>
      </w:r>
    </w:p>
    <w:p w:rsidR="00FD64B4" w:rsidRDefault="00CB0854">
      <w:pPr>
        <w:ind w:left="-5" w:right="16"/>
      </w:pPr>
      <w:r>
        <w:t>I was about to enter a whole new world—one that was far too overwhelming.</w:t>
      </w:r>
    </w:p>
    <w:p w:rsidR="00FD64B4" w:rsidRDefault="00CB0854">
      <w:pPr>
        <w:ind w:left="-5" w:right="16"/>
      </w:pPr>
      <w:r>
        <w:t>A new house, a mansion.</w:t>
      </w:r>
    </w:p>
    <w:p w:rsidR="00FD64B4" w:rsidRDefault="00CB0854">
      <w:pPr>
        <w:ind w:left="-5" w:right="16"/>
      </w:pPr>
      <w:r>
        <w:t>A new school, much larger than the one I was used to, with far more students.</w:t>
      </w:r>
    </w:p>
    <w:p w:rsidR="00FD64B4" w:rsidRDefault="00CB0854">
      <w:pPr>
        <w:ind w:left="-5" w:right="16"/>
      </w:pPr>
      <w:r>
        <w:t>And this new life, which I wasn’t sure I would ever get used to.</w:t>
      </w:r>
    </w:p>
    <w:p w:rsidR="00FD64B4" w:rsidRDefault="00CB0854">
      <w:pPr>
        <w:ind w:left="-5" w:right="16"/>
      </w:pPr>
      <w:r>
        <w:t>Thanin never mentioned my mother again. Instead, he became fixated on my memory condition. He brought doctors in</w:t>
      </w:r>
      <w:r>
        <w:t xml:space="preserve"> for evaluations until they were sure of the diagnosis, all the while trying to be kind to me, though it never felt genuine.</w:t>
      </w:r>
    </w:p>
    <w:p w:rsidR="00FD64B4" w:rsidRDefault="00CB0854">
      <w:pPr>
        <w:ind w:left="-5" w:right="16"/>
      </w:pPr>
      <w:r>
        <w:t>Being young, I could remember everything, but that didn’t mean I understood it all. I cried myself to sleep every night, mourning m</w:t>
      </w:r>
      <w:r>
        <w:t>y mother who had left me without any explanation. The place was comfortable, but empty. People were always around to serve me, but the loneliness was suffocating. I didn’t know anyone, and I couldn’t stand the stench of alcohol and cigarettes that clung to</w:t>
      </w:r>
      <w:r>
        <w:t xml:space="preserve"> Thanin every time he dragged me to dinners.</w:t>
      </w:r>
    </w:p>
    <w:p w:rsidR="00FD64B4" w:rsidRDefault="00CB0854">
      <w:pPr>
        <w:ind w:left="-5" w:right="16"/>
      </w:pPr>
      <w:r>
        <w:t xml:space="preserve">By the time I was old enough to comprehend things more clearly, I was in high school. I started to understand what was going on, and I stopped resisting Thanin outwardly. After all, he ruled over this place. He </w:t>
      </w:r>
      <w:r>
        <w:t>wielded power, both in business and behind the scenes. And I suspected he didn’t dare harm me too much, for certain selfish reasons.</w:t>
      </w:r>
    </w:p>
    <w:p w:rsidR="00FD64B4" w:rsidRDefault="00CB0854">
      <w:pPr>
        <w:ind w:left="-5" w:right="16"/>
      </w:pPr>
      <w:r>
        <w:t>I knew why.</w:t>
      </w:r>
    </w:p>
    <w:p w:rsidR="00FD64B4" w:rsidRDefault="00CB0854">
      <w:pPr>
        <w:ind w:left="-5" w:right="16"/>
      </w:pPr>
      <w:r>
        <w:t>First, he wanted me to study law, hoping that one day I would join the profession and support his organization,</w:t>
      </w:r>
      <w:r>
        <w:t xml:space="preserve"> which was already starting to face problems. Second, he hoped I would be one of the candidates to inherit his legacy.</w:t>
      </w:r>
    </w:p>
    <w:p w:rsidR="00FD64B4" w:rsidRDefault="00CB0854">
      <w:pPr>
        <w:ind w:left="-5" w:right="16"/>
      </w:pPr>
      <w:r>
        <w:t>He was volatile, and sometimes, he’d release his stress by beating up any unlucky subordinate nearby. There were times I, too, became a v</w:t>
      </w:r>
      <w:r>
        <w:t>ictim, simply because I was a child who refused to show any emotion.</w:t>
      </w:r>
    </w:p>
    <w:p w:rsidR="00FD64B4" w:rsidRDefault="00CB0854">
      <w:pPr>
        <w:ind w:left="-5" w:right="16"/>
      </w:pPr>
      <w:r>
        <w:t>Thanin is a hypocrite. In front of the media, he played the philanthropist, smiling falsely, but behind the scenes, his hands were stained with blood. He could kill without hesitation—whe</w:t>
      </w:r>
      <w:r>
        <w:t>ther the person was guilty or innocent.</w:t>
      </w:r>
    </w:p>
    <w:p w:rsidR="00FD64B4" w:rsidRDefault="00CB0854">
      <w:pPr>
        <w:ind w:left="-5" w:right="16"/>
      </w:pPr>
      <w:r>
        <w:t>Because of this, I called him "</w:t>
      </w:r>
      <w:r>
        <w:rPr>
          <w:rStyle w:val="Policepardfaut"/>
          <w:b/>
        </w:rPr>
        <w:t>Uncle</w:t>
      </w:r>
      <w:r>
        <w:t>" to his face, but in my heart, I referred to him only by his name, without respect.</w:t>
      </w:r>
    </w:p>
    <w:p w:rsidR="00FD64B4" w:rsidRDefault="00CB0854">
      <w:pPr>
        <w:ind w:left="-5" w:right="16"/>
      </w:pPr>
      <w:r>
        <w:t>Thanin ordered me to train in shooting, swordsmanship, and certain martial arts. He acted as th</w:t>
      </w:r>
      <w:r>
        <w:t>ough I were the favored one to inherit his empire, even though he already had a son.</w:t>
      </w:r>
    </w:p>
    <w:p w:rsidR="00FD64B4" w:rsidRDefault="00CB0854">
      <w:pPr>
        <w:ind w:left="-5" w:right="16"/>
      </w:pPr>
      <w:r>
        <w:t>Tharas—Tanin’s only son, despised me. He constantly picked fights, even though I was much younger.</w:t>
      </w:r>
    </w:p>
    <w:p w:rsidR="00FD64B4" w:rsidRDefault="00CB0854">
      <w:pPr>
        <w:ind w:left="-5" w:right="16"/>
      </w:pPr>
      <w:r>
        <w:t xml:space="preserve">The worst incident was when Tharas  in his reckless arrogance, used his </w:t>
      </w:r>
      <w:r>
        <w:t>new knife to slash my back repeatedly, leaving deep scars that faded with time but remained visible if one looked closely.</w:t>
      </w:r>
    </w:p>
    <w:p w:rsidR="00FD64B4" w:rsidRDefault="00CB0854">
      <w:pPr>
        <w:ind w:left="-5" w:right="16"/>
      </w:pPr>
      <w:r>
        <w:t>Other times, he would hold my head underwater or make me the target for balloon darts at his birthday parties. He once drove his spor</w:t>
      </w:r>
      <w:r>
        <w:t>ts car to purposely collide with the motorcycle Thanin had just bought for me, sending me to the hospital with injuries.</w:t>
      </w:r>
    </w:p>
    <w:p w:rsidR="00FD64B4" w:rsidRDefault="00CB0854">
      <w:pPr>
        <w:spacing w:after="254" w:line="256" w:lineRule="auto"/>
        <w:ind w:left="-5"/>
      </w:pPr>
      <w:r>
        <w:rPr>
          <w:rStyle w:val="Policepardfaut"/>
          <w:b/>
        </w:rPr>
        <w:t>This world, without my mother, had been cruel to both my body and soul.</w:t>
      </w:r>
    </w:p>
    <w:p w:rsidR="00FD64B4" w:rsidRDefault="00CB0854">
      <w:pPr>
        <w:ind w:left="-5" w:right="16"/>
      </w:pPr>
      <w:r>
        <w:t xml:space="preserve">There was only one thing that helped me endure—the sunflowers. </w:t>
      </w:r>
      <w:r>
        <w:t>They brought me peace in this insane environment. I asked for them to be planted in the garden, in a spot I could easily see from my bedroom window. Often, I would cut some to place in vases in my room.</w:t>
      </w:r>
    </w:p>
    <w:p w:rsidR="00FD64B4" w:rsidRDefault="00CB0854">
      <w:pPr>
        <w:ind w:left="-5" w:right="16"/>
      </w:pPr>
      <w:r>
        <w:t>These beautiful flowers helped ease the ache of missi</w:t>
      </w:r>
      <w:r>
        <w:t>ng my mother.</w:t>
      </w:r>
    </w:p>
    <w:p w:rsidR="00FD64B4" w:rsidRDefault="00CB0854">
      <w:pPr>
        <w:ind w:left="-5" w:right="16"/>
      </w:pPr>
      <w:r>
        <w:t>I could never forget her touch, no matter how hard I tried. The downside to having a perfect memory is that nothing fades—not even the pain. I still remembered every feeling from my childhood vividly. Though I no longer cried alone, I had lea</w:t>
      </w:r>
      <w:r>
        <w:t>rned to bury my emotions beneath a calm, blank expression.</w:t>
      </w:r>
    </w:p>
    <w:p w:rsidR="00FD64B4" w:rsidRDefault="00CB0854">
      <w:pPr>
        <w:ind w:left="-5" w:right="16"/>
      </w:pPr>
      <w:r>
        <w:t>By the time I was 18, I was busy with my first year of university. Most law students carried legal codes, but because of my memory condition, one glance was enough for me to remember every word. Ev</w:t>
      </w:r>
      <w:r>
        <w:t>en so, I had to blend in, pretending to forget or deliberately making mistakes on exams. Scoring too perfectly would raise suspicion.</w:t>
      </w:r>
    </w:p>
    <w:p w:rsidR="00FD64B4" w:rsidRDefault="00CB0854">
      <w:pPr>
        <w:ind w:left="-5" w:right="16"/>
      </w:pPr>
      <w:r>
        <w:t>Even with that, I still graduated with honors.</w:t>
      </w:r>
    </w:p>
    <w:p w:rsidR="00FD64B4" w:rsidRDefault="00CB0854">
      <w:pPr>
        <w:ind w:left="-5" w:right="16"/>
      </w:pPr>
      <w:r>
        <w:t>Thanin emphasized that he wanted me to become a prosecutor, and his insiste</w:t>
      </w:r>
      <w:r>
        <w:t>nce carried sinister implications. At 21, I wasn’t yet clear-headed enough to figure out how to avoid his demands, nor did I have any personal dreams. But I knew one thing: I would never use my legal career to help a man like him.</w:t>
      </w:r>
    </w:p>
    <w:p w:rsidR="00FD64B4" w:rsidRDefault="00CB0854">
      <w:pPr>
        <w:ind w:left="-5" w:right="16"/>
      </w:pPr>
      <w:r>
        <w:t xml:space="preserve">But my situation left me </w:t>
      </w:r>
      <w:r>
        <w:t>no choice.</w:t>
      </w:r>
    </w:p>
    <w:p w:rsidR="00FD64B4" w:rsidRDefault="00CB0854">
      <w:pPr>
        <w:ind w:left="-5" w:right="16"/>
      </w:pPr>
      <w:r>
        <w:t>When I hinted at refusing, Thanin flew into a rage, going so far as to strike me with the butt of his favorite gun. He assigned people to watch me 24/7, even while I slept. Though they were women, I still felt violated and deprived of privacy.</w:t>
      </w:r>
    </w:p>
    <w:p w:rsidR="00FD64B4" w:rsidRDefault="00CB0854">
      <w:pPr>
        <w:ind w:left="-5" w:right="16"/>
      </w:pPr>
      <w:r>
        <w:t>A</w:t>
      </w:r>
      <w:r>
        <w:t>s if that wasn’t enough, a week later, I was forcibly taken to have the organization’s insignia tattooed on my body. It was not something I willingly agreed to.</w:t>
      </w:r>
    </w:p>
    <w:p w:rsidR="00FD64B4" w:rsidRDefault="00CB0854">
      <w:pPr>
        <w:ind w:left="-5" w:right="16"/>
      </w:pPr>
      <w:r>
        <w:t>I knew what it was—a warning. I was forbidden from straying from the path he had set for me.</w:t>
      </w:r>
    </w:p>
    <w:p w:rsidR="00FD64B4" w:rsidRDefault="00CB0854">
      <w:pPr>
        <w:ind w:left="-5" w:right="16"/>
      </w:pPr>
      <w:r>
        <w:t xml:space="preserve">I </w:t>
      </w:r>
      <w:r>
        <w:t>had no choice but to bow my head and follow, entering the legal world as a prosecutor, starting as a legal officer to gain experience as required.</w:t>
      </w:r>
    </w:p>
    <w:p w:rsidR="00FD64B4" w:rsidRDefault="00CB0854">
      <w:pPr>
        <w:ind w:left="-5" w:right="16"/>
      </w:pPr>
      <w:r>
        <w:t>By then, I had grown older and longed for privacy. I asked to move out, fabricating reasons to convince Thani</w:t>
      </w:r>
      <w:r>
        <w:t>n. I argued that since my identity was a secret to the outside world, it wouldn’t be wise to risk exposure by living in his mansion.</w:t>
      </w:r>
    </w:p>
    <w:p w:rsidR="00FD64B4" w:rsidRDefault="00CB0854">
      <w:pPr>
        <w:ind w:left="-5" w:right="16"/>
      </w:pPr>
      <w:r>
        <w:t>Not long after that, while he was still deciding, I accidentally overheard a conversation that revealed the truth.</w:t>
      </w:r>
    </w:p>
    <w:p w:rsidR="00FD64B4" w:rsidRDefault="00CB0854">
      <w:pPr>
        <w:ind w:left="-5" w:right="16"/>
      </w:pPr>
      <w:r>
        <w:t>"That gi</w:t>
      </w:r>
      <w:r>
        <w:t>rl wants to move out. Do you think she’s found out the truth about her mother and plans to betray us?"</w:t>
      </w:r>
    </w:p>
    <w:p w:rsidR="00FD64B4" w:rsidRDefault="00CB0854">
      <w:pPr>
        <w:spacing w:after="300"/>
        <w:ind w:left="-5" w:right="14"/>
        <w:jc w:val="both"/>
      </w:pPr>
      <w:r>
        <w:t>Thanin was speaking to his trusted right-hand man. As I heard those words, my entire body went numb, and my eyes widened. But I had to keep myself from m</w:t>
      </w:r>
      <w:r>
        <w:t>aking a sound or moving, not wanting them to know they were being overheard.</w:t>
      </w:r>
    </w:p>
    <w:p w:rsidR="00FD64B4" w:rsidRDefault="00CB0854">
      <w:pPr>
        <w:ind w:left="-5" w:right="16"/>
      </w:pPr>
      <w:r>
        <w:t>The truth I learned changed everything.</w:t>
      </w:r>
    </w:p>
    <w:p w:rsidR="00FD64B4" w:rsidRDefault="00CB0854">
      <w:pPr>
        <w:ind w:left="-5" w:right="16"/>
      </w:pPr>
      <w:r>
        <w:t xml:space="preserve">Thanin had killed my mother on the very day he took me in. She was beaten to death and hidden in the closet—right in the room I had walked </w:t>
      </w:r>
      <w:r>
        <w:t>through as a child, unaware of what had happened. He had lied to me, telling me my mother had abandoned me.</w:t>
      </w:r>
    </w:p>
    <w:p w:rsidR="00FD64B4" w:rsidRDefault="00CB0854">
      <w:pPr>
        <w:ind w:left="-5" w:right="16"/>
      </w:pPr>
      <w:r>
        <w:t>In reality, he had murdered her because she had refused to hand me over to him. Thanin had discovered that I had a memory condition, something he be</w:t>
      </w:r>
      <w:r>
        <w:t>lieved would be useful to his organization. He sought to take both my mother and me back to his mansion, but my mother resisted.</w:t>
      </w:r>
    </w:p>
    <w:p w:rsidR="00FD64B4" w:rsidRDefault="00CB0854">
      <w:pPr>
        <w:ind w:left="-5" w:right="16"/>
      </w:pPr>
      <w:r>
        <w:t>I later uncovered the truth: my mother had been forced into a loveless marriage arranged by her family, leading to my birth. Sh</w:t>
      </w:r>
      <w:r>
        <w:t>e had fled, taking me far away from that life, hoping I would grow up happy and free.</w:t>
      </w:r>
    </w:p>
    <w:p w:rsidR="00FD64B4" w:rsidRDefault="00CB0854">
      <w:pPr>
        <w:ind w:left="-5" w:right="16"/>
      </w:pPr>
      <w:r>
        <w:t>Now I understood why she had always seemed so sad after realizing I was different from other children, why she had tried to keep me hidden.</w:t>
      </w:r>
    </w:p>
    <w:p w:rsidR="00FD64B4" w:rsidRDefault="00CB0854">
      <w:pPr>
        <w:ind w:left="-5" w:right="16"/>
      </w:pPr>
      <w:r>
        <w:t>But Thanin found us. When nego</w:t>
      </w:r>
      <w:r>
        <w:t>tiations failed, he killed my mother, hid her body, and took me with him, erasing all evidence.</w:t>
      </w:r>
    </w:p>
    <w:p w:rsidR="00FD64B4" w:rsidRDefault="00CB0854">
      <w:pPr>
        <w:ind w:left="-5" w:right="16"/>
      </w:pPr>
      <w:r>
        <w:t>I had never been so enraged.</w:t>
      </w:r>
    </w:p>
    <w:p w:rsidR="00FD64B4" w:rsidRDefault="00CB0854">
      <w:pPr>
        <w:ind w:left="-5" w:right="16"/>
      </w:pPr>
      <w:r>
        <w:t>I had always despised violence, but after learning the full truth, I wanted to put a bullet in Tanin’s head or torture him until he</w:t>
      </w:r>
      <w:r>
        <w:t xml:space="preserve"> died a pitiful death.</w:t>
      </w:r>
    </w:p>
    <w:p w:rsidR="00FD64B4" w:rsidRDefault="00CB0854">
      <w:pPr>
        <w:ind w:left="-5" w:right="16"/>
      </w:pPr>
      <w:r>
        <w:t>But that wouldn’t be easy.</w:t>
      </w:r>
    </w:p>
    <w:p w:rsidR="00FD64B4" w:rsidRDefault="00CB0854">
      <w:pPr>
        <w:ind w:left="-5" w:right="16"/>
      </w:pPr>
      <w:r>
        <w:t>So, Thanin...</w:t>
      </w:r>
    </w:p>
    <w:p w:rsidR="00FD64B4" w:rsidRDefault="00CB0854">
      <w:pPr>
        <w:ind w:left="-5" w:right="16"/>
      </w:pPr>
      <w:r>
        <w:t>I will find a way, no matter what it takes, to witness your downfall.</w:t>
      </w:r>
    </w:p>
    <w:p w:rsidR="00FD64B4" w:rsidRDefault="00CB0854">
      <w:pPr>
        <w:ind w:left="-5" w:right="16"/>
      </w:pPr>
      <w:r>
        <w:t>And I’ve found the person who can help me.</w:t>
      </w:r>
    </w:p>
    <w:p w:rsidR="00FD64B4" w:rsidRDefault="00CB0854">
      <w:pPr>
        <w:ind w:left="-5" w:right="16"/>
      </w:pPr>
      <w:r>
        <w:t>Guess who?</w:t>
      </w:r>
    </w:p>
    <w:p w:rsidR="00FD64B4" w:rsidRDefault="00CB0854">
      <w:pPr>
        <w:ind w:left="-5" w:right="16"/>
      </w:pPr>
      <w:r>
        <w:t>Her name is as beautiful as it is powerful. She’s the charming and c</w:t>
      </w:r>
      <w:r>
        <w:t>aptivating lawyer who goes by the name Mai Tree—also known as "The Hundred Percent Prosecutor."</w:t>
      </w:r>
    </w:p>
    <w:p w:rsidR="00FD64B4" w:rsidRDefault="00CB0854">
      <w:pPr>
        <w:ind w:left="-5" w:right="16"/>
      </w:pPr>
      <w:r>
        <w:t>She possesses an extraordinary gift—the ability to stop time. It sounds unbelievable, but I’ve already proven it to be true. My mind raced with dark thoughts as</w:t>
      </w:r>
      <w:r>
        <w:t xml:space="preserve"> I contemplated the possibilities.</w:t>
      </w:r>
    </w:p>
    <w:p w:rsidR="00FD64B4" w:rsidRDefault="00CB0854">
      <w:pPr>
        <w:ind w:left="-5" w:right="16"/>
      </w:pPr>
      <w:r>
        <w:t>Mai Tree...</w:t>
      </w:r>
    </w:p>
    <w:p w:rsidR="00FD64B4" w:rsidRDefault="00CB0854">
      <w:pPr>
        <w:ind w:left="-5" w:right="16"/>
      </w:pPr>
      <w:r>
        <w:t>You are beautiful, exceptional, and invaluable.</w:t>
      </w:r>
    </w:p>
    <w:p w:rsidR="00FD64B4" w:rsidRDefault="00CB0854">
      <w:pPr>
        <w:ind w:left="-5" w:right="16"/>
      </w:pPr>
      <w:r>
        <w:t>You are the perfect tool for my plan.</w:t>
      </w:r>
    </w:p>
    <w:p w:rsidR="00FD64B4" w:rsidRDefault="00CB0854">
      <w:pPr>
        <w:pStyle w:val="Titre1"/>
        <w:pageBreakBefore/>
        <w:spacing w:after="570" w:line="256" w:lineRule="auto"/>
        <w:ind w:left="149"/>
        <w:jc w:val="left"/>
      </w:pPr>
      <w:r>
        <w:t xml:space="preserve">Chapter 16: </w:t>
      </w:r>
      <w:r>
        <w:t>ᴛ</w:t>
      </w:r>
      <w:r>
        <w:t>ʜ</w:t>
      </w:r>
      <w:r>
        <w:t>ᴇ</w:t>
      </w:r>
      <w:r>
        <w:t xml:space="preserve"> ꜱ</w:t>
      </w:r>
      <w:r>
        <w:t>ᴏᴜ</w:t>
      </w:r>
      <w:r>
        <w:t>ɴ</w:t>
      </w:r>
      <w:r>
        <w:t>ᴅ</w:t>
      </w:r>
      <w:r>
        <w:t xml:space="preserve"> </w:t>
      </w:r>
      <w:r>
        <w:t>ᴏꜰ</w:t>
      </w:r>
      <w:r>
        <w:t xml:space="preserve"> </w:t>
      </w:r>
      <w:r>
        <w:t>ʀ</w:t>
      </w:r>
      <w:r>
        <w:t>ᴀ</w:t>
      </w:r>
      <w:r>
        <w:t>ɪɴ</w:t>
      </w:r>
      <w:r>
        <w:t xml:space="preserve"> </w:t>
      </w:r>
      <w:r>
        <w:t>ᴀ</w:t>
      </w:r>
      <w:r>
        <w:t>ɴ</w:t>
      </w:r>
      <w:r>
        <w:t>ᴅ</w:t>
      </w:r>
      <w:r>
        <w:t xml:space="preserve"> </w:t>
      </w:r>
      <w:r>
        <w:t>ᴀ</w:t>
      </w:r>
      <w:r>
        <w:t xml:space="preserve"> </w:t>
      </w:r>
      <w:r>
        <w:t>ʟɪ</w:t>
      </w:r>
      <w:r>
        <w:t>ᴀ</w:t>
      </w:r>
      <w:r>
        <w:t>ʀ</w:t>
      </w:r>
    </w:p>
    <w:p w:rsidR="00FD64B4" w:rsidRDefault="00CB0854">
      <w:pPr>
        <w:pStyle w:val="Titre2"/>
        <w:ind w:right="1"/>
      </w:pPr>
      <w:r>
        <w:t>POV : MAAN MEK</w:t>
      </w:r>
    </w:p>
    <w:p w:rsidR="00FD64B4" w:rsidRDefault="00CB0854">
      <w:pPr>
        <w:spacing w:after="0" w:line="256" w:lineRule="auto"/>
        <w:ind w:left="0" w:firstLine="0"/>
        <w:jc w:val="center"/>
      </w:pPr>
      <w:r>
        <w:rPr>
          <w:rStyle w:val="Policepardfaut"/>
          <w:b/>
          <w:i/>
        </w:rPr>
        <w:t xml:space="preserve">  </w:t>
      </w:r>
    </w:p>
    <w:p w:rsidR="00FD64B4" w:rsidRDefault="00CB0854">
      <w:pPr>
        <w:spacing w:after="249" w:line="256" w:lineRule="auto"/>
        <w:ind w:left="0" w:firstLine="0"/>
        <w:jc w:val="center"/>
      </w:pPr>
      <w:r>
        <w:rPr>
          <w:rStyle w:val="Policepardfaut"/>
          <w:b/>
          <w:i/>
        </w:rPr>
        <w:t xml:space="preserve">   </w:t>
      </w:r>
    </w:p>
    <w:p w:rsidR="00FD64B4" w:rsidRDefault="00CB0854">
      <w:pPr>
        <w:ind w:left="-5" w:right="16"/>
      </w:pPr>
      <w:r>
        <w:t>Everything started with something small on that day.</w:t>
      </w:r>
    </w:p>
    <w:p w:rsidR="00FD64B4" w:rsidRDefault="00CB0854">
      <w:pPr>
        <w:ind w:left="-5" w:right="16"/>
      </w:pPr>
      <w:r>
        <w:t xml:space="preserve">The </w:t>
      </w:r>
      <w:r>
        <w:t>first time I met Mai Tree, I was still a legal officer attending a trial to gain experience. At that time, the name of Attorney Mai Tree had just started gaining attention—often criticized for taking cases for the wealthy and turning dark areas into white.</w:t>
      </w:r>
    </w:p>
    <w:p w:rsidR="00FD64B4" w:rsidRDefault="00CB0854">
      <w:pPr>
        <w:ind w:left="-5" w:right="16"/>
      </w:pPr>
      <w:r>
        <w:t>I heard rumors that she had never lost a case, an almost inhuman feat, and it piqued my curiosity. I wanted to see her in action.</w:t>
      </w:r>
    </w:p>
    <w:p w:rsidR="00FD64B4" w:rsidRDefault="00CB0854">
      <w:pPr>
        <w:ind w:left="-5" w:right="16"/>
      </w:pPr>
      <w:r>
        <w:t>When I saw her in person, sitting in the audience, she was elegant and agile. Her face was delicate, a blend of beauty and cu</w:t>
      </w:r>
      <w:r>
        <w:t>teness, with stubborn eyes and a determined nose. Although I had gone to fully engage my senses, somehow, that became secondary.</w:t>
      </w:r>
    </w:p>
    <w:p w:rsidR="00FD64B4" w:rsidRDefault="00CB0854">
      <w:pPr>
        <w:spacing w:after="254" w:line="256" w:lineRule="auto"/>
        <w:ind w:left="-5"/>
      </w:pPr>
      <w:r>
        <w:rPr>
          <w:rStyle w:val="Policepardfaut"/>
          <w:b/>
        </w:rPr>
        <w:t>I found myself captivated by her mannerisms, her presence.</w:t>
      </w:r>
    </w:p>
    <w:p w:rsidR="00FD64B4" w:rsidRDefault="00CB0854">
      <w:pPr>
        <w:ind w:left="-5" w:right="16"/>
      </w:pPr>
      <w:r>
        <w:t>When she lifted her hand to tuck her hair behind her ear, I couldn’t</w:t>
      </w:r>
      <w:r>
        <w:t xml:space="preserve"> help but smile slightly at the corner of my mouth. I didn’t even try to justify it.</w:t>
      </w:r>
    </w:p>
    <w:p w:rsidR="00FD64B4" w:rsidRDefault="00CB0854">
      <w:pPr>
        <w:ind w:left="-5" w:right="16"/>
      </w:pPr>
      <w:r>
        <w:t>Because I spent the whole time watching her, I didn’t gather much from that trial. Later, I lay in bed thinking about how this woman, who made me smile so easily, could be</w:t>
      </w:r>
      <w:r>
        <w:t xml:space="preserve"> quite dangerous. It would be better not to get involved with her. She couldn’t be that special—just another skilled lawyer, I thought.</w:t>
      </w:r>
    </w:p>
    <w:p w:rsidR="00FD64B4" w:rsidRDefault="00CB0854">
      <w:pPr>
        <w:ind w:left="-5" w:right="16"/>
      </w:pPr>
      <w:r>
        <w:t>Years passed. When I became a prosecutor, we crossed paths again, but this time, on opposite sides—prosecutor and defens</w:t>
      </w:r>
      <w:r>
        <w:t>e attorney.</w:t>
      </w:r>
    </w:p>
    <w:p w:rsidR="00FD64B4" w:rsidRDefault="00CB0854">
      <w:pPr>
        <w:ind w:left="-5" w:right="16"/>
      </w:pPr>
      <w:r>
        <w:t>Miss Song Mina, besides having a beautiful name—both her given name and her nickname—looked stunning every time she donned her barrister’s gown.</w:t>
      </w:r>
    </w:p>
    <w:p w:rsidR="00FD64B4" w:rsidRDefault="00CB0854">
      <w:pPr>
        <w:ind w:left="-5" w:right="16"/>
      </w:pPr>
      <w:r>
        <w:t>It was then that something clicked within me.</w:t>
      </w:r>
    </w:p>
    <w:p w:rsidR="00FD64B4" w:rsidRDefault="00CB0854">
      <w:pPr>
        <w:ind w:left="-5" w:right="16"/>
      </w:pPr>
      <w:r>
        <w:t>Before the trial began, I noticed something odd about</w:t>
      </w:r>
      <w:r>
        <w:t xml:space="preserve"> my bag, as if it had been searched.</w:t>
      </w:r>
    </w:p>
    <w:p w:rsidR="00FD64B4" w:rsidRDefault="00CB0854">
      <w:pPr>
        <w:ind w:left="-5" w:right="16"/>
      </w:pPr>
      <w:r>
        <w:t>My mind, precise in recalling every detail, remembered that I had placed my phone in the small inner pocket, my notebook—empty except for a few doodles—was tucked with a magnetic bookmark, and the zipper had been secure</w:t>
      </w:r>
      <w:r>
        <w:t>ly closed. But in just a blink, everything inside was disheveled, as if someone had rummaged through it and hastily shoved it all back.</w:t>
      </w:r>
    </w:p>
    <w:p w:rsidR="00FD64B4" w:rsidRDefault="00CB0854">
      <w:pPr>
        <w:ind w:left="-5" w:right="16"/>
      </w:pPr>
      <w:r>
        <w:t>The bag had been with me the entire time. There was no way anyone could have tampered with it.</w:t>
      </w:r>
    </w:p>
    <w:p w:rsidR="00FD64B4" w:rsidRDefault="00CB0854">
      <w:pPr>
        <w:ind w:left="-5" w:right="16"/>
      </w:pPr>
      <w:r>
        <w:t>With only half an hour le</w:t>
      </w:r>
      <w:r>
        <w:t>ft before the trial, I couldn’t let go of my suspicion. I intended to request footage from the security cameras under the pretense that something had gone missing. At the very least, I should have found some clue from the video.</w:t>
      </w:r>
    </w:p>
    <w:p w:rsidR="00FD64B4" w:rsidRDefault="00CB0854">
      <w:pPr>
        <w:ind w:left="-5" w:right="16"/>
      </w:pPr>
      <w:r>
        <w:t>As I walked down the desert</w:t>
      </w:r>
      <w:r>
        <w:t>ed corridor, I overheard a conversation from behind a wall—a woman’s voice, likely talking on the phone. My memory instantly identified the voice as Mai Tree’s.</w:t>
      </w:r>
    </w:p>
    <w:p w:rsidR="00FD64B4" w:rsidRDefault="00CB0854">
      <w:pPr>
        <w:ind w:left="-5" w:right="16"/>
      </w:pPr>
      <w:r>
        <w:t>I wouldn’t have stopped to listen if the words I caught hadn’t been so strange.</w:t>
      </w:r>
    </w:p>
    <w:p w:rsidR="00FD64B4" w:rsidRDefault="00CB0854">
      <w:pPr>
        <w:ind w:left="-5" w:right="16"/>
      </w:pPr>
      <w:r>
        <w:t xml:space="preserve">“I don’t care! </w:t>
      </w:r>
      <w:r>
        <w:t>I’m not okay with you going back in time to help others without thinking of the consequences for yourself.”</w:t>
      </w:r>
    </w:p>
    <w:p w:rsidR="00FD64B4" w:rsidRDefault="00CB0854">
      <w:pPr>
        <w:ind w:left="-5" w:right="16"/>
      </w:pPr>
      <w:r>
        <w:t>What?</w:t>
      </w:r>
    </w:p>
    <w:p w:rsidR="00FD64B4" w:rsidRDefault="00CB0854">
      <w:pPr>
        <w:ind w:left="-5" w:right="16"/>
      </w:pPr>
      <w:r>
        <w:t>Was she talking about a play or something?</w:t>
      </w:r>
    </w:p>
    <w:p w:rsidR="00FD64B4" w:rsidRDefault="00CB0854">
      <w:pPr>
        <w:ind w:left="-5" w:right="16"/>
      </w:pPr>
      <w:r>
        <w:t xml:space="preserve">Something made me halt in my tracks, eavesdropping like a bad habit. The corridor was deserted; it </w:t>
      </w:r>
      <w:r>
        <w:t>was a seldom-used back hallway.</w:t>
      </w:r>
    </w:p>
    <w:p w:rsidR="00FD64B4" w:rsidRDefault="00CB0854">
      <w:pPr>
        <w:ind w:left="-5" w:right="16"/>
      </w:pPr>
      <w:r>
        <w:t>Her voice sounded quite heated. “Do like I do! God gave me the power to stop time, so I use it for myself. Why would I use it to help others?”</w:t>
      </w:r>
    </w:p>
    <w:p w:rsidR="00FD64B4" w:rsidRDefault="00CB0854">
      <w:pPr>
        <w:ind w:left="-5" w:right="16"/>
      </w:pPr>
      <w:r>
        <w:t>Stop time?</w:t>
      </w:r>
    </w:p>
    <w:p w:rsidR="00FD64B4" w:rsidRDefault="00CB0854">
      <w:pPr>
        <w:ind w:left="-5" w:right="16"/>
      </w:pPr>
      <w:r>
        <w:t>If I’d heard this under any other circumstances, I’d dismiss it as non</w:t>
      </w:r>
      <w:r>
        <w:t>sense, too fantastical to be real.</w:t>
      </w:r>
    </w:p>
    <w:p w:rsidR="00FD64B4" w:rsidRDefault="00CB0854">
      <w:pPr>
        <w:ind w:left="-5" w:right="16"/>
      </w:pPr>
      <w:r>
        <w:t xml:space="preserve">But because I’d just been so certain my bag had been searched while it was with me the whole time, and it was coming from her lips—my brain began connecting the dots. If she could really stop time, as she was telling her </w:t>
      </w:r>
      <w:r>
        <w:t>conversation partner, it would explain everything. That’s how she’s become such a flawless lawyer.</w:t>
      </w:r>
    </w:p>
    <w:p w:rsidR="00FD64B4" w:rsidRDefault="00CB0854">
      <w:pPr>
        <w:ind w:left="-5" w:right="16"/>
      </w:pPr>
      <w:r>
        <w:t>“I’m on my way to work now, but we’ll have to meet and talk about that woman named Kliao Khluen. Let’s set it for sometime this week. You have to make time f</w:t>
      </w:r>
      <w:r>
        <w:t>or me.”</w:t>
      </w:r>
    </w:p>
    <w:p w:rsidR="00FD64B4" w:rsidRDefault="00CB0854">
      <w:pPr>
        <w:ind w:left="-5" w:right="16"/>
      </w:pPr>
      <w:r>
        <w:t>Taking what I overheard back to mull over, I couldn’t stop thinking about it. During the first witness examination, I had to split my focus—on the case I was prosecuting and on observing Mai Tree’s every move.</w:t>
      </w:r>
    </w:p>
    <w:p w:rsidR="00FD64B4" w:rsidRDefault="00CB0854">
      <w:pPr>
        <w:ind w:left="-5" w:right="16"/>
      </w:pPr>
      <w:r>
        <w:t>Soon, I decided I would test my theory</w:t>
      </w:r>
      <w:r>
        <w:t>. I’d pick an item from my bag, one that no one but myself had ever touched, and have it fingerprinted.</w:t>
      </w:r>
    </w:p>
    <w:p w:rsidR="00FD64B4" w:rsidRDefault="00CB0854">
      <w:pPr>
        <w:ind w:left="-5" w:right="16"/>
      </w:pPr>
      <w:r>
        <w:t>During our second encounter at court, I set a trap. I pretended to read something with a serious expression, placing an oversized bookmark in one of the</w:t>
      </w:r>
      <w:r>
        <w:t xml:space="preserve"> pages, as if it marked something important.</w:t>
      </w:r>
    </w:p>
    <w:p w:rsidR="00FD64B4" w:rsidRDefault="00CB0854">
      <w:pPr>
        <w:ind w:left="-5" w:right="16"/>
      </w:pPr>
      <w:r>
        <w:t>If she really could stop time and touched it, there would be fingerprints left behind for me to check.</w:t>
      </w:r>
    </w:p>
    <w:p w:rsidR="00FD64B4" w:rsidRDefault="00CB0854">
      <w:pPr>
        <w:ind w:left="-5" w:right="16"/>
      </w:pPr>
      <w:r>
        <w:t>The event unfolded just as expected. The contents of my bag weren’t as neatly arranged as I had left them. I</w:t>
      </w:r>
      <w:r>
        <w:t>n an instant, they were different, though not as disordered as the first time.</w:t>
      </w:r>
    </w:p>
    <w:p w:rsidR="00FD64B4" w:rsidRDefault="00CB0854">
      <w:pPr>
        <w:ind w:left="-5" w:right="16"/>
      </w:pPr>
      <w:r>
        <w:t>I was truly shocked when the fingerprint results matched those from the first test. It was clearly the same person.</w:t>
      </w:r>
    </w:p>
    <w:p w:rsidR="00FD64B4" w:rsidRDefault="00CB0854">
      <w:pPr>
        <w:ind w:left="-5" w:right="16"/>
      </w:pPr>
      <w:r>
        <w:t>I still wasn’t entirely convinced. I started secretly followi</w:t>
      </w:r>
      <w:r>
        <w:t>ng her for a while, usually after work, hoping that she’d use her powers outside of serious situations, maybe in daily life.</w:t>
      </w:r>
    </w:p>
    <w:p w:rsidR="00FD64B4" w:rsidRDefault="00CB0854">
      <w:pPr>
        <w:ind w:left="-5" w:right="16"/>
      </w:pPr>
      <w:r>
        <w:t>But even if Mai Tree did use her abilities, it wasn’t during the times I followed her.</w:t>
      </w:r>
    </w:p>
    <w:p w:rsidR="00FD64B4" w:rsidRDefault="00CB0854">
      <w:pPr>
        <w:ind w:left="-5" w:right="16"/>
      </w:pPr>
      <w:r>
        <w:t>So I needed to create a situation, something</w:t>
      </w:r>
      <w:r>
        <w:t xml:space="preserve"> that would make her use her powers to protect herself.</w:t>
      </w:r>
    </w:p>
    <w:p w:rsidR="00FD64B4" w:rsidRDefault="00CB0854">
      <w:pPr>
        <w:ind w:left="-5" w:right="16"/>
      </w:pPr>
      <w:r>
        <w:t>That Sunday, she went to a gallery café, and I followed her, watching from a distance. I abruptly called over an employee, offering him a large sum of money—enough to buy a house—in exchange for throw</w:t>
      </w:r>
      <w:r>
        <w:t>ing water from the second floor just as Mai Tree passed underneath.</w:t>
      </w:r>
    </w:p>
    <w:p w:rsidR="00FD64B4" w:rsidRDefault="00CB0854">
      <w:pPr>
        <w:ind w:left="-5" w:right="16"/>
      </w:pPr>
      <w:r>
        <w:t>I made sure to instruct him to shout a warning before spilling the water. This would be the perfect test to prove her ability to stop time.</w:t>
      </w:r>
    </w:p>
    <w:p w:rsidR="00FD64B4" w:rsidRDefault="00CB0854">
      <w:pPr>
        <w:ind w:left="-5" w:right="16"/>
      </w:pPr>
      <w:r>
        <w:t>When she heard the warning shout, the small figu</w:t>
      </w:r>
      <w:r>
        <w:t xml:space="preserve">re dressed in an adorably chic outfit looked up, eyes wide. If she had been a regular person, she would’ve been drenched by then, unable to avoid it. But the woman standing there was no ordinary person—she could stop time. And would someone who could stop </w:t>
      </w:r>
      <w:r>
        <w:t>time allow herself to get soaked when she was dressed so perfectly?</w:t>
      </w:r>
    </w:p>
    <w:p w:rsidR="00FD64B4" w:rsidRDefault="00CB0854">
      <w:pPr>
        <w:ind w:left="-5" w:right="16"/>
      </w:pPr>
      <w:r>
        <w:t>In a blink, Mai Tree moved to a slightly farther spot, trying to make it seem like nothing suspicious had happened. Only a few drops of water splashed her. Most people wouldn’t have notice</w:t>
      </w:r>
      <w:r>
        <w:t>d anything unusual, but I, who had been watching intently, saw everything. She had undoubtedly used her powers to protect her clothes and appearance.</w:t>
      </w:r>
    </w:p>
    <w:p w:rsidR="00FD64B4" w:rsidRDefault="00CB0854">
      <w:pPr>
        <w:ind w:left="-5" w:right="16"/>
      </w:pPr>
      <w:r>
        <w:t>At that moment, my heart raced in disbelief.</w:t>
      </w:r>
    </w:p>
    <w:p w:rsidR="00FD64B4" w:rsidRDefault="00CB0854">
      <w:pPr>
        <w:ind w:left="-5" w:right="16"/>
      </w:pPr>
      <w:r>
        <w:t>Mai Tree... You are truly beautiful and extraordinary, a gift</w:t>
      </w:r>
      <w:r>
        <w:t xml:space="preserve"> from the heavens. You are the key sent by God for me.</w:t>
      </w:r>
    </w:p>
    <w:p w:rsidR="00FD64B4" w:rsidRDefault="00CB0854">
      <w:pPr>
        <w:ind w:left="-5" w:right="16"/>
      </w:pPr>
      <w:r>
        <w:t>I don’t know the conditions for using her power yet, but the first thing I think of is the benefit it brings.</w:t>
      </w:r>
    </w:p>
    <w:p w:rsidR="00FD64B4" w:rsidRDefault="00CB0854">
      <w:pPr>
        <w:ind w:left="-5" w:right="16"/>
      </w:pPr>
      <w:r>
        <w:t>If I possessed the ability to stop time, one thing I would definitely do is make Thanin hur</w:t>
      </w:r>
      <w:r>
        <w:t>t without him knowing the cause. I would start small and gradually increase the severity, until he’s forced to stay in a hospital bed. No matter how hard he tries to find the culprit by ordering his men to investigate, he would never figure it out.</w:t>
      </w:r>
    </w:p>
    <w:p w:rsidR="00FD64B4" w:rsidRDefault="00CB0854">
      <w:pPr>
        <w:ind w:left="-5" w:right="16"/>
      </w:pPr>
      <w:r>
        <w:t>By that</w:t>
      </w:r>
      <w:r>
        <w:t xml:space="preserve"> point, after a short recovery period, I would turn him into a bedridden patient, torturing him both physically and mentally, without killing him right away.</w:t>
      </w:r>
    </w:p>
    <w:p w:rsidR="00FD64B4" w:rsidRDefault="00CB0854">
      <w:pPr>
        <w:ind w:left="-5" w:right="16"/>
      </w:pPr>
      <w:r>
        <w:t>I might even witness him beg for his life.</w:t>
      </w:r>
    </w:p>
    <w:p w:rsidR="00FD64B4" w:rsidRDefault="00CB0854">
      <w:pPr>
        <w:ind w:left="-5" w:right="16"/>
      </w:pPr>
      <w:r>
        <w:t>I don't want the person who killed my mother to die eas</w:t>
      </w:r>
      <w:r>
        <w:t>ily.</w:t>
      </w:r>
    </w:p>
    <w:p w:rsidR="00FD64B4" w:rsidRDefault="00CB0854">
      <w:pPr>
        <w:ind w:left="-5" w:right="16"/>
      </w:pPr>
      <w:r>
        <w:t>If I could control time, wouldn’t it be like having the whole world in my hands? I have so many plans beyond this. Getting close would be effortless. I would be at an undeniable advantage.</w:t>
      </w:r>
    </w:p>
    <w:p w:rsidR="00FD64B4" w:rsidRDefault="00CB0854">
      <w:pPr>
        <w:ind w:left="-5" w:right="16"/>
      </w:pPr>
      <w:r>
        <w:t xml:space="preserve">However, the first step is to think about how to approach Mai </w:t>
      </w:r>
      <w:r>
        <w:t>Tree.</w:t>
      </w:r>
    </w:p>
    <w:p w:rsidR="00FD64B4" w:rsidRDefault="00CB0854">
      <w:pPr>
        <w:ind w:left="-5" w:right="16"/>
      </w:pPr>
      <w:r>
        <w:t xml:space="preserve">I started planning for the long term, giving it two or three years before I would find a chance to get closer to her. At first, I aimed for three, but two years later, Thanin faced a major issue with his rotten organization and begged me to take the </w:t>
      </w:r>
      <w:r>
        <w:t>judge’s exam. I had no choice but to begin moving forward before I became too entangled in his game.</w:t>
      </w:r>
    </w:p>
    <w:p w:rsidR="00FD64B4" w:rsidRDefault="00CB0854">
      <w:pPr>
        <w:ind w:left="-5" w:right="16"/>
      </w:pPr>
      <w:r>
        <w:t>After I resigned as a prosecutor, many companies contacted me, but I only replied that I would consider their offers. I waited for Prat, the owner of the l</w:t>
      </w:r>
      <w:r>
        <w:t>aw firm where Mai Tree worked, to contact me. It wasn’t long before I received his call.</w:t>
      </w:r>
    </w:p>
    <w:p w:rsidR="00FD64B4" w:rsidRDefault="00CB0854">
      <w:pPr>
        <w:ind w:left="-5" w:right="16"/>
      </w:pPr>
      <w:r>
        <w:t>Prach knew that I still had to take the bar exam, so he suggested I could start as an assistant. Initially, he wanted me to work under a middle-aged man specializing i</w:t>
      </w:r>
      <w:r>
        <w:t>n civil cases. I asked if there were other options, making it clear that the decision rested with me. If the offer wasn’t good enough, he would miss out.</w:t>
      </w:r>
    </w:p>
    <w:p w:rsidR="00FD64B4" w:rsidRDefault="00CB0854">
      <w:pPr>
        <w:ind w:left="-5" w:right="16"/>
      </w:pPr>
      <w:r>
        <w:t>Prach, unsuspecting, quickly scrambled to make various offers, none of which met my expectations. I ha</w:t>
      </w:r>
      <w:r>
        <w:t>d to steer the conversation toward Mai Tree, subtly praising her. He hesitated and told me it would be difficult for her to accept an assistant.</w:t>
      </w:r>
    </w:p>
    <w:p w:rsidR="00FD64B4" w:rsidRDefault="00CB0854">
      <w:pPr>
        <w:ind w:left="-5" w:right="16"/>
      </w:pPr>
      <w:r>
        <w:t>“I admire Mai Tree very much, Mr. Prach. But if that’s the case, never mind.”</w:t>
      </w:r>
    </w:p>
    <w:p w:rsidR="00FD64B4" w:rsidRDefault="00CB0854">
      <w:pPr>
        <w:ind w:left="-5" w:right="16"/>
      </w:pPr>
      <w:r>
        <w:t>This kind of abrupt response woul</w:t>
      </w:r>
      <w:r>
        <w:t>d make him realize who I wanted to work with.</w:t>
      </w:r>
    </w:p>
    <w:p w:rsidR="00FD64B4" w:rsidRDefault="00CB0854">
      <w:pPr>
        <w:ind w:left="-5" w:right="16"/>
      </w:pPr>
      <w:r>
        <w:t>Reluctantly, he hung up.</w:t>
      </w:r>
    </w:p>
    <w:p w:rsidR="00FD64B4" w:rsidRDefault="00CB0854">
      <w:pPr>
        <w:ind w:left="-5" w:right="16"/>
      </w:pPr>
      <w:r>
        <w:t>Two days later, he called back and invited me to join again, this time offering the position of Mai Tree's assistant, promising to convince and settle things with her.</w:t>
      </w:r>
    </w:p>
    <w:p w:rsidR="00FD64B4" w:rsidRDefault="00CB0854">
      <w:pPr>
        <w:ind w:left="-5" w:right="16"/>
      </w:pPr>
      <w:r>
        <w:t>I knew that two y</w:t>
      </w:r>
      <w:r>
        <w:t>ears ago, her flawless reputation had been ruined, which probably made me an enemy in her mind.</w:t>
      </w:r>
    </w:p>
    <w:p w:rsidR="00FD64B4" w:rsidRDefault="00CB0854">
      <w:pPr>
        <w:ind w:left="-5" w:right="16"/>
      </w:pPr>
      <w:r>
        <w:t>But trust me, every time I see her trying to show hatred while also being interested, I find it amusing.</w:t>
      </w:r>
    </w:p>
    <w:p w:rsidR="00FD64B4" w:rsidRDefault="00CB0854">
      <w:pPr>
        <w:ind w:left="-5" w:right="16"/>
      </w:pPr>
      <w:r>
        <w:t>It’s a soft kind of affection. She has a mature side, b</w:t>
      </w:r>
      <w:r>
        <w:t>ut also a childlike quality. It’s something I never expected from a lawyer who seems so indifferent to others.</w:t>
      </w:r>
    </w:p>
    <w:p w:rsidR="00FD64B4" w:rsidRDefault="00CB0854">
      <w:pPr>
        <w:ind w:left="-5" w:right="16"/>
      </w:pPr>
      <w:r>
        <w:t>Like the time she saw me suddenly show up with a broken arm. She was clearly startled, concerned but unwilling to admit it. She didn’t work me as</w:t>
      </w:r>
      <w:r>
        <w:t xml:space="preserve"> hard as usual, and sometimes even had someone else bring me water. How could I not notice?</w:t>
      </w:r>
    </w:p>
    <w:p w:rsidR="00FD64B4" w:rsidRDefault="00CB0854">
      <w:pPr>
        <w:ind w:left="-5" w:right="16"/>
      </w:pPr>
      <w:r>
        <w:t>If we were stars, we would be moving closer, with me pulling her in, and her falling into the trap.</w:t>
      </w:r>
    </w:p>
    <w:p w:rsidR="00FD64B4" w:rsidRDefault="00CB0854">
      <w:pPr>
        <w:ind w:left="-5" w:right="16"/>
      </w:pPr>
      <w:r>
        <w:t>Then, one rainy day, as I shared an umbrella with her to score s</w:t>
      </w:r>
      <w:r>
        <w:t>ome points, Mai Tree spoke with a heavy expression.</w:t>
      </w:r>
    </w:p>
    <w:p w:rsidR="00FD64B4" w:rsidRDefault="00CB0854">
      <w:pPr>
        <w:ind w:left="-5" w:right="16"/>
      </w:pPr>
      <w:r>
        <w:t>“Listen, Maan Mek... I don’t want to be near you outside of work anymore.”</w:t>
      </w:r>
    </w:p>
    <w:p w:rsidR="00FD64B4" w:rsidRDefault="00CB0854">
      <w:pPr>
        <w:ind w:left="-5" w:right="16"/>
      </w:pPr>
      <w:r>
        <w:t>“Why?” It wasn’t hard to guess. She must have found out about my connection to the infamous Sannarathip family.</w:t>
      </w:r>
    </w:p>
    <w:p w:rsidR="00FD64B4" w:rsidRDefault="00CB0854">
      <w:pPr>
        <w:ind w:left="-5" w:right="16"/>
      </w:pPr>
      <w:r>
        <w:t>“Because I... kno</w:t>
      </w:r>
      <w:r>
        <w:t>w some things about you.”</w:t>
      </w:r>
    </w:p>
    <w:p w:rsidR="00FD64B4" w:rsidRDefault="00CB0854">
      <w:pPr>
        <w:ind w:left="-5" w:right="16"/>
      </w:pPr>
      <w:r>
        <w:t>“What things, exactly, Ms. Mai Tree?” I kept my face neutral, playing dumb.</w:t>
      </w:r>
    </w:p>
    <w:p w:rsidR="00FD64B4" w:rsidRDefault="00CB0854">
      <w:pPr>
        <w:ind w:left="-5" w:right="16"/>
      </w:pPr>
      <w:r>
        <w:t>“Things that aren’t white. Things about who you are and what surrounds you.”</w:t>
      </w:r>
    </w:p>
    <w:p w:rsidR="00FD64B4" w:rsidRDefault="00CB0854">
      <w:pPr>
        <w:ind w:left="-5" w:right="16"/>
      </w:pPr>
      <w:r>
        <w:t>I let the silence linger. I knew this would make her thoughts race. The sound</w:t>
      </w:r>
      <w:r>
        <w:t xml:space="preserve"> of rain poured around us, occasionally splashing us. I watched as her smaller frame became restless. After the right amount of time passed, I spoke.</w:t>
      </w:r>
    </w:p>
    <w:p w:rsidR="00FD64B4" w:rsidRDefault="00CB0854">
      <w:pPr>
        <w:ind w:left="-5" w:right="16"/>
      </w:pPr>
      <w:r>
        <w:t>“I understand.” I stepped back, closing my gray umbrella and leaning it against a post, signaling that she</w:t>
      </w:r>
      <w:r>
        <w:t xml:space="preserve"> could take it. “I made a mistake. I probably shouldn’t have gotten involved with anyone. I’m sorry for everything.” With that, I turned and walked away.</w:t>
      </w:r>
    </w:p>
    <w:p w:rsidR="00FD64B4" w:rsidRDefault="00CB0854">
      <w:pPr>
        <w:ind w:left="-5" w:right="16"/>
      </w:pPr>
      <w:r>
        <w:t>But I wasn’t really retreating.</w:t>
      </w:r>
    </w:p>
    <w:p w:rsidR="00FD64B4" w:rsidRDefault="00CB0854">
      <w:pPr>
        <w:ind w:left="-5" w:right="16"/>
      </w:pPr>
      <w:r>
        <w:t>I knew leaving the umbrella behind would make the lawyer anxious.</w:t>
      </w:r>
    </w:p>
    <w:p w:rsidR="00FD64B4" w:rsidRDefault="00CB0854">
      <w:pPr>
        <w:ind w:left="-5" w:right="16"/>
      </w:pPr>
      <w:r>
        <w:t>Stra</w:t>
      </w:r>
      <w:r>
        <w:t>ngely enough... I felt anxious too.</w:t>
      </w:r>
    </w:p>
    <w:p w:rsidR="00FD64B4" w:rsidRDefault="00CB0854">
      <w:pPr>
        <w:ind w:left="-5" w:right="16"/>
      </w:pPr>
      <w:r>
        <w:t>That night, I couldn’t concentrate on reading the book I had just bought. I poured myself a glass of wine, pruned the sunflowers on my balcony, and put them in a vase.</w:t>
      </w:r>
    </w:p>
    <w:p w:rsidR="00FD64B4" w:rsidRDefault="00CB0854">
      <w:pPr>
        <w:ind w:left="-5" w:right="16"/>
      </w:pPr>
      <w:r>
        <w:t>I sat and absentmindedly scribbled in my blue notebo</w:t>
      </w:r>
      <w:r>
        <w:t>ok.</w:t>
      </w:r>
    </w:p>
    <w:p w:rsidR="00FD64B4" w:rsidRDefault="00CB0854">
      <w:pPr>
        <w:ind w:left="-5" w:right="16"/>
      </w:pPr>
      <w:r>
        <w:t>At midnight, I found myself back in the living room, trying to read that same book, still unable to stop thinking about Mai Tree. I kept checking my phone, wondering if she had sent a message or posted anything. The words on the page entered my memory,</w:t>
      </w:r>
      <w:r>
        <w:t xml:space="preserve"> but I wasn’t processing anything. I kept debating whether I should send her a message.</w:t>
      </w:r>
    </w:p>
    <w:p w:rsidR="00FD64B4" w:rsidRDefault="00CB0854">
      <w:pPr>
        <w:ind w:left="-5" w:right="16"/>
      </w:pPr>
      <w:r>
        <w:t>No.</w:t>
      </w:r>
    </w:p>
    <w:p w:rsidR="00FD64B4" w:rsidRDefault="00CB0854">
      <w:pPr>
        <w:ind w:left="-5" w:right="16"/>
      </w:pPr>
      <w:r>
        <w:t>I couldn’t.</w:t>
      </w:r>
    </w:p>
    <w:p w:rsidR="00FD64B4" w:rsidRDefault="00CB0854">
      <w:pPr>
        <w:ind w:left="-5" w:right="16"/>
      </w:pPr>
      <w:r>
        <w:t>I closed the book on my lap, forcing myself not to contact her.</w:t>
      </w:r>
    </w:p>
    <w:p w:rsidR="00FD64B4" w:rsidRDefault="00CB0854">
      <w:pPr>
        <w:ind w:left="-5" w:right="16"/>
      </w:pPr>
      <w:r>
        <w:t xml:space="preserve">If I stayed quiet, she would become anxious, and eventually, we would be drawn back </w:t>
      </w:r>
      <w:r>
        <w:t>together.</w:t>
      </w:r>
    </w:p>
    <w:p w:rsidR="00FD64B4" w:rsidRDefault="00CB0854">
      <w:pPr>
        <w:ind w:left="-5" w:right="16"/>
      </w:pPr>
      <w:r>
        <w:t>Just like when she likes to stop time and watch me.</w:t>
      </w:r>
    </w:p>
    <w:p w:rsidR="00FD64B4" w:rsidRDefault="00CB0854">
      <w:pPr>
        <w:ind w:left="-5" w:right="16"/>
      </w:pPr>
      <w:r>
        <w:t>Or kiss me.</w:t>
      </w:r>
    </w:p>
    <w:p w:rsidR="00FD64B4" w:rsidRDefault="00CB0854">
      <w:pPr>
        <w:ind w:left="-5" w:right="16"/>
      </w:pPr>
      <w:r>
        <w:t>I wouldn’t have to wait much longer.</w:t>
      </w:r>
    </w:p>
    <w:p w:rsidR="00FD64B4" w:rsidRDefault="00CB0854">
      <w:pPr>
        <w:ind w:left="-5" w:right="16"/>
      </w:pPr>
      <w:r>
        <w:t>I had waited two years just to get this close.</w:t>
      </w:r>
    </w:p>
    <w:p w:rsidR="00FD64B4" w:rsidRDefault="00CB0854">
      <w:pPr>
        <w:ind w:left="-5" w:right="16"/>
      </w:pPr>
      <w:r>
        <w:t>Once she falls more in love with me, her ability to stop time will be used for me.</w:t>
      </w:r>
    </w:p>
    <w:p w:rsidR="00FD64B4" w:rsidRDefault="00CB0854">
      <w:pPr>
        <w:ind w:left="-5" w:right="16"/>
      </w:pPr>
      <w:r>
        <w:t>She’ll see only</w:t>
      </w:r>
      <w:r>
        <w:t xml:space="preserve"> me.</w:t>
      </w:r>
    </w:p>
    <w:p w:rsidR="00FD64B4" w:rsidRDefault="00CB0854">
      <w:pPr>
        <w:ind w:left="-5" w:right="16"/>
      </w:pPr>
      <w:r>
        <w:t>Be captivated by my scent.</w:t>
      </w:r>
    </w:p>
    <w:p w:rsidR="00FD64B4" w:rsidRDefault="00CB0854">
      <w:pPr>
        <w:ind w:left="-5" w:right="16"/>
      </w:pPr>
      <w:r>
        <w:t>Stop time because of me.</w:t>
      </w:r>
    </w:p>
    <w:p w:rsidR="00FD64B4" w:rsidRDefault="00CB0854">
      <w:pPr>
        <w:ind w:left="-5" w:right="16"/>
      </w:pPr>
      <w:r>
        <w:t>And stop time for me.</w:t>
      </w:r>
    </w:p>
    <w:p w:rsidR="00FD64B4" w:rsidRDefault="00CB0854">
      <w:pPr>
        <w:ind w:left="-5" w:right="16"/>
      </w:pPr>
      <w:r>
        <w:t>That’s how it should be.</w:t>
      </w:r>
    </w:p>
    <w:p w:rsidR="00FD64B4" w:rsidRDefault="00CB0854">
      <w:pPr>
        <w:spacing w:after="269" w:line="247" w:lineRule="auto"/>
        <w:ind w:left="-5" w:right="28"/>
      </w:pPr>
      <w:r>
        <w:rPr>
          <w:rStyle w:val="Policepardfaut"/>
          <w:i/>
        </w:rPr>
        <w:t>Come to think of it, it’s rather cute, isn’t it, little lawyer?</w:t>
      </w:r>
    </w:p>
    <w:p w:rsidR="00FD64B4" w:rsidRDefault="00CB0854">
      <w:pPr>
        <w:spacing w:after="269" w:line="247" w:lineRule="auto"/>
        <w:ind w:left="-5" w:right="28"/>
      </w:pPr>
      <w:r>
        <w:rPr>
          <w:rStyle w:val="Policepardfaut"/>
          <w:i/>
        </w:rPr>
        <w:t>Mai Tree, do you really think of yourself as gray?</w:t>
      </w:r>
    </w:p>
    <w:p w:rsidR="00FD64B4" w:rsidRDefault="00CB0854">
      <w:pPr>
        <w:spacing w:after="0" w:line="247" w:lineRule="auto"/>
        <w:ind w:left="-5" w:right="28"/>
      </w:pPr>
      <w:r>
        <w:rPr>
          <w:rStyle w:val="Policepardfaut"/>
          <w:i/>
        </w:rPr>
        <w:t xml:space="preserve">Such an innocent person. So innocent </w:t>
      </w:r>
      <w:r>
        <w:rPr>
          <w:rStyle w:val="Policepardfaut"/>
          <w:i/>
        </w:rPr>
        <w:t xml:space="preserve">that... sometimes, </w:t>
      </w:r>
      <w:r>
        <w:rPr>
          <w:rStyle w:val="Policepardfaut"/>
          <w:b/>
          <w:i/>
        </w:rPr>
        <w:t>I feel guilty for using you.</w:t>
      </w:r>
    </w:p>
    <w:p w:rsidR="00FD64B4" w:rsidRDefault="00CB0854">
      <w:pPr>
        <w:pStyle w:val="Titre1"/>
        <w:pageBreakBefore/>
        <w:ind w:left="58" w:right="49"/>
      </w:pPr>
      <w:r>
        <w:t xml:space="preserve">Chapter 17: </w:t>
      </w:r>
      <w:r>
        <w:t>ᴛ</w:t>
      </w:r>
      <w:r>
        <w:t>ʜ</w:t>
      </w:r>
      <w:r>
        <w:t>ᴇ</w:t>
      </w:r>
      <w:r>
        <w:t xml:space="preserve"> Q</w:t>
      </w:r>
      <w:r>
        <w:t>ᴜᴇ</w:t>
      </w:r>
      <w:r>
        <w:t>s</w:t>
      </w:r>
      <w:r>
        <w:t>ᴛ</w:t>
      </w:r>
      <w:r>
        <w:t>ɪ</w:t>
      </w:r>
      <w:r>
        <w:t>ᴏ</w:t>
      </w:r>
      <w:r>
        <w:t>ɴ</w:t>
      </w:r>
      <w:r>
        <w:t xml:space="preserve"> </w:t>
      </w:r>
      <w:r>
        <w:t>ɪ</w:t>
      </w:r>
      <w:r>
        <w:t xml:space="preserve">s </w:t>
      </w:r>
      <w:r>
        <w:t>ᴀ</w:t>
      </w:r>
      <w:r>
        <w:t xml:space="preserve"> </w:t>
      </w:r>
      <w:r>
        <w:t>ʙɪ</w:t>
      </w:r>
      <w:r>
        <w:t>ᴛ</w:t>
      </w:r>
      <w:r>
        <w:t xml:space="preserve"> ꜱ</w:t>
      </w:r>
      <w:r>
        <w:t>ᴇ</w:t>
      </w:r>
      <w:r>
        <w:t>ʟꜰɪꜱʜ</w:t>
      </w:r>
    </w:p>
    <w:p w:rsidR="00FD64B4" w:rsidRDefault="00CB0854">
      <w:pPr>
        <w:pStyle w:val="Titre2"/>
        <w:spacing w:after="242"/>
        <w:ind w:right="1"/>
      </w:pPr>
      <w:r>
        <w:t>POV : MAI TREE</w:t>
      </w:r>
    </w:p>
    <w:p w:rsidR="00FD64B4" w:rsidRDefault="00CB0854">
      <w:pPr>
        <w:spacing w:after="249" w:line="256" w:lineRule="auto"/>
        <w:ind w:left="0" w:firstLine="0"/>
        <w:jc w:val="center"/>
      </w:pPr>
      <w:r>
        <w:t xml:space="preserve"> </w:t>
      </w:r>
    </w:p>
    <w:p w:rsidR="00FD64B4" w:rsidRDefault="00CB0854">
      <w:pPr>
        <w:ind w:left="-5" w:right="16"/>
      </w:pPr>
      <w:r>
        <w:t>We’ve always spoken few words to each other, but since the day she left her umbrella for me, things have felt even more clouded.</w:t>
      </w:r>
    </w:p>
    <w:p w:rsidR="00FD64B4" w:rsidRDefault="00CB0854">
      <w:pPr>
        <w:ind w:left="-5" w:right="16"/>
      </w:pPr>
      <w:r>
        <w:t xml:space="preserve">We spent the whole </w:t>
      </w:r>
      <w:r>
        <w:t xml:space="preserve">morning together at court, but I was stuck on a phone call, so I handed her the Mustang keys to drive. As always, she did everything flawlessly—brought me a mocha, prepared all the documents— but strangely, she remained completely silent. Aside from work, </w:t>
      </w:r>
      <w:r>
        <w:t>there was nothing else. The distance between us made me uncomfortable, like it was... too far.</w:t>
      </w:r>
    </w:p>
    <w:p w:rsidR="00FD64B4" w:rsidRDefault="00CB0854">
      <w:pPr>
        <w:ind w:left="-5" w:right="16"/>
      </w:pPr>
      <w:r>
        <w:t>Maan Mek was trying to avoid me. No teasing remarks or subtle smiles like before. It made me wonder if something I said on that rainy day had caused this.</w:t>
      </w:r>
    </w:p>
    <w:p w:rsidR="00FD64B4" w:rsidRDefault="00CB0854">
      <w:pPr>
        <w:ind w:left="-5" w:right="16"/>
      </w:pPr>
      <w:r>
        <w:t xml:space="preserve">To be </w:t>
      </w:r>
      <w:r>
        <w:t>honest, it was the first time I thought my words might’ve been wrong.</w:t>
      </w:r>
    </w:p>
    <w:p w:rsidR="00FD64B4" w:rsidRDefault="00CB0854">
      <w:pPr>
        <w:ind w:left="-5" w:right="16"/>
      </w:pPr>
      <w:r>
        <w:t>But I didn’t want to apologize or clear up any misunderstandings. I was just annoyed—especially seeing Ken making moves on her.</w:t>
      </w:r>
    </w:p>
    <w:p w:rsidR="00FD64B4" w:rsidRDefault="00CB0854">
      <w:pPr>
        <w:ind w:left="-5" w:right="16"/>
      </w:pPr>
      <w:r>
        <w:t xml:space="preserve">Ken, who used to pester me, is now trying to win Maan Mek </w:t>
      </w:r>
      <w:r>
        <w:t>over. He started with small talk, helping her out here and there, and then he used his old trick—buying food to win favor. This afternoon, it was coffee from my favorite café, and I even caught a glimpse of a tiny note he slipped in with it. They talked br</w:t>
      </w:r>
      <w:r>
        <w:t>iefly in the hallway.</w:t>
      </w:r>
    </w:p>
    <w:p w:rsidR="00FD64B4" w:rsidRDefault="00CB0854">
      <w:pPr>
        <w:ind w:left="-5" w:right="16"/>
      </w:pPr>
      <w:r>
        <w:t>I didn’t want to care. I was just walking past to use the bathroom. But I stopped time for a moment to read that note, just a little peek. It said:</w:t>
      </w:r>
    </w:p>
    <w:p w:rsidR="00FD64B4" w:rsidRDefault="00CB0854">
      <w:pPr>
        <w:spacing w:after="254" w:line="256" w:lineRule="auto"/>
        <w:ind w:left="-5"/>
      </w:pPr>
      <w:r>
        <w:rPr>
          <w:rStyle w:val="Policepardfaut"/>
          <w:b/>
        </w:rPr>
        <w:t>[May I court you, Miss Sunflower?]</w:t>
      </w:r>
    </w:p>
    <w:p w:rsidR="00FD64B4" w:rsidRDefault="00CB0854">
      <w:pPr>
        <w:ind w:left="-5" w:right="16"/>
      </w:pPr>
      <w:r>
        <w:t>When I read that while time was frozen, I felt my f</w:t>
      </w:r>
      <w:r>
        <w:t>ace heat up, and my heart skipped a beat. It wasn’t a good feeling. I let time flow again, but I couldn’t shake the irritation that lingered in me.</w:t>
      </w:r>
    </w:p>
    <w:p w:rsidR="00FD64B4" w:rsidRDefault="00CB0854">
      <w:pPr>
        <w:ind w:left="-5" w:right="16"/>
      </w:pPr>
      <w:r>
        <w:t>Karan warned me not to get involved with her... I thought that challenge would be easy. But it’s turning out</w:t>
      </w:r>
      <w:r>
        <w:t xml:space="preserve"> to be quite the opposite.</w:t>
      </w:r>
    </w:p>
    <w:p w:rsidR="00FD64B4" w:rsidRDefault="00CB0854">
      <w:pPr>
        <w:ind w:left="-5" w:right="16"/>
      </w:pPr>
      <w:r>
        <w:t>Court Miss Sunflower? Ridiculous. I hate this situation.</w:t>
      </w:r>
    </w:p>
    <w:p w:rsidR="00FD64B4" w:rsidRDefault="00CB0854">
      <w:pPr>
        <w:ind w:left="-5" w:right="16"/>
      </w:pPr>
      <w:r>
        <w:t>It’s just someone else taking care of her, paying attention to her. But I</w:t>
      </w:r>
    </w:p>
    <w:p w:rsidR="00FD64B4" w:rsidRDefault="00CB0854">
      <w:pPr>
        <w:ind w:left="-5" w:right="16"/>
      </w:pPr>
      <w:r>
        <w:t>couldn’t stop myself from snapping that afternoon.</w:t>
      </w:r>
    </w:p>
    <w:p w:rsidR="00FD64B4" w:rsidRDefault="00CB0854">
      <w:pPr>
        <w:ind w:left="-5" w:right="16"/>
      </w:pPr>
      <w:r>
        <w:t>“Isn’t it great? You bought me coffee, but some</w:t>
      </w:r>
      <w:r>
        <w:t>one else bought you coffee in return.”</w:t>
      </w:r>
    </w:p>
    <w:p w:rsidR="00FD64B4" w:rsidRDefault="00CB0854">
      <w:pPr>
        <w:ind w:left="-5" w:right="16"/>
      </w:pPr>
      <w:r>
        <w:t>She paused for a moment, her hand frozen mid-lift with the coffee cup, before lowering it back down and returning to typing. “I guess you could say that.”</w:t>
      </w:r>
    </w:p>
    <w:p w:rsidR="00FD64B4" w:rsidRDefault="00CB0854">
      <w:pPr>
        <w:ind w:left="-5" w:right="16"/>
      </w:pPr>
      <w:r>
        <w:t>"......"</w:t>
      </w:r>
    </w:p>
    <w:p w:rsidR="00FD64B4" w:rsidRDefault="00CB0854">
      <w:pPr>
        <w:ind w:left="-5" w:right="16"/>
      </w:pPr>
      <w:r>
        <w:t>“But I took it and told him not to bother next time.”</w:t>
      </w:r>
    </w:p>
    <w:p w:rsidR="00FD64B4" w:rsidRDefault="00CB0854">
      <w:pPr>
        <w:ind w:left="-5" w:right="16"/>
      </w:pPr>
      <w:r>
        <w:t>I raised an eyebrow. “Why?”</w:t>
      </w:r>
    </w:p>
    <w:p w:rsidR="00FD64B4" w:rsidRDefault="00CB0854">
      <w:pPr>
        <w:ind w:left="-5" w:right="16"/>
      </w:pPr>
      <w:r>
        <w:t>“Because I don't like him.”</w:t>
      </w:r>
    </w:p>
    <w:p w:rsidR="00FD64B4" w:rsidRDefault="00CB0854">
      <w:pPr>
        <w:ind w:left="-5" w:right="16"/>
      </w:pPr>
      <w:r>
        <w:t>Hmm.</w:t>
      </w:r>
    </w:p>
    <w:p w:rsidR="00FD64B4" w:rsidRDefault="00CB0854">
      <w:pPr>
        <w:ind w:left="-5" w:right="16"/>
      </w:pPr>
      <w:r>
        <w:t>I guess that’s an answer that made me feel... a bit better.</w:t>
      </w:r>
    </w:p>
    <w:p w:rsidR="00FD64B4" w:rsidRDefault="00CB0854">
      <w:pPr>
        <w:spacing w:after="41"/>
        <w:ind w:left="-5" w:right="16"/>
      </w:pPr>
      <w:r>
        <w:t>In the background check I had someone do on her, there was no mention of</w:t>
      </w:r>
    </w:p>
    <w:p w:rsidR="00FD64B4" w:rsidRDefault="00CB0854">
      <w:pPr>
        <w:spacing w:after="300"/>
        <w:ind w:left="-5" w:right="14"/>
        <w:jc w:val="both"/>
      </w:pPr>
      <w:r>
        <w:t>Maan Mek’s sexual preferences. She’s never had a serious rela</w:t>
      </w:r>
      <w:r>
        <w:t>tionship with anyone. That’s what makes her so hard to read. But I’m convinced my instincts aren’t wrong.</w:t>
      </w:r>
    </w:p>
    <w:p w:rsidR="00FD64B4" w:rsidRDefault="00CB0854">
      <w:pPr>
        <w:ind w:left="-5" w:right="16"/>
      </w:pPr>
      <w:r>
        <w:t>Poor Ken though. No matter who he tries to court, no one’s ever interested. Maybe he’d have better luck outside the office.</w:t>
      </w:r>
    </w:p>
    <w:p w:rsidR="00FD64B4" w:rsidRDefault="00CB0854">
      <w:pPr>
        <w:ind w:left="-5" w:right="16"/>
      </w:pPr>
      <w:r>
        <w:t>Honestly, this is probably</w:t>
      </w:r>
      <w:r>
        <w:t xml:space="preserve"> the first time we’ve had a conversation not related to work in days, after all the tension between us. And it was me who created that awkward atmosphere in the first place. So, now... should I finally bring up what’s been keeping me awake at night?</w:t>
      </w:r>
    </w:p>
    <w:p w:rsidR="00FD64B4" w:rsidRDefault="00CB0854">
      <w:pPr>
        <w:ind w:left="-5" w:right="16"/>
      </w:pPr>
      <w:r>
        <w:t xml:space="preserve">I </w:t>
      </w:r>
      <w:r>
        <w:t>stared at the woman focused on her work. It was obvious she wasn’t paying me the same attention she used to.</w:t>
      </w:r>
    </w:p>
    <w:p w:rsidR="00FD64B4" w:rsidRDefault="00CB0854">
      <w:pPr>
        <w:ind w:left="-5" w:right="16"/>
      </w:pPr>
      <w:r>
        <w:t>Nervous, anxious, confused, I wanted to slap myself. But still, I knew that if I didn’t say anything, it would eat me up inside.</w:t>
      </w:r>
    </w:p>
    <w:p w:rsidR="00FD64B4" w:rsidRDefault="00CB0854">
      <w:pPr>
        <w:ind w:left="-5" w:right="16"/>
      </w:pPr>
      <w:r>
        <w:t>“About what we tal</w:t>
      </w:r>
      <w:r>
        <w:t>ked about in the parking lot that time...”</w:t>
      </w:r>
    </w:p>
    <w:p w:rsidR="00FD64B4" w:rsidRDefault="00CB0854">
      <w:pPr>
        <w:ind w:left="-5" w:right="16"/>
      </w:pPr>
      <w:r>
        <w:t>My conversation partner stopped typing. A clear sign she was listening intently.</w:t>
      </w:r>
    </w:p>
    <w:p w:rsidR="00FD64B4" w:rsidRDefault="00CB0854">
      <w:pPr>
        <w:ind w:left="-5" w:right="16"/>
      </w:pPr>
      <w:r>
        <w:t xml:space="preserve">“Could you... forget it?” I realized only after speaking how soft my voice had gotten, and by the time I finished the sentence, my </w:t>
      </w:r>
      <w:r>
        <w:t>gaze had dropped to the floor.</w:t>
      </w:r>
    </w:p>
    <w:p w:rsidR="00FD64B4" w:rsidRDefault="00CB0854">
      <w:pPr>
        <w:ind w:left="-5" w:right="16"/>
      </w:pPr>
      <w:r>
        <w:t>Is this what it means to submit to someone? I’m not sure. Even with my sister, my mama, or mommy, I was always the one who was right in the end. I rarely felt guilt... until now.</w:t>
      </w:r>
    </w:p>
    <w:p w:rsidR="00FD64B4" w:rsidRDefault="00CB0854">
      <w:pPr>
        <w:ind w:left="-5" w:right="16"/>
      </w:pPr>
      <w:r>
        <w:t>“You know I came from a dark family. But despi</w:t>
      </w:r>
      <w:r>
        <w:t>te that, you’d still choose to ignore it?”</w:t>
      </w:r>
    </w:p>
    <w:p w:rsidR="00FD64B4" w:rsidRDefault="00CB0854">
      <w:pPr>
        <w:ind w:left="-5" w:right="16"/>
      </w:pPr>
      <w:r>
        <w:t>“Yes. Just consider my crazy words as something that never happened.”</w:t>
      </w:r>
    </w:p>
    <w:p w:rsidR="00FD64B4" w:rsidRDefault="00CB0854">
      <w:pPr>
        <w:ind w:left="-5" w:right="16"/>
      </w:pPr>
      <w:r>
        <w:t>It’s my fault, my fault...</w:t>
      </w:r>
    </w:p>
    <w:p w:rsidR="00FD64B4" w:rsidRDefault="00CB0854">
      <w:pPr>
        <w:ind w:left="-5" w:right="16"/>
      </w:pPr>
      <w:r>
        <w:t>I am melting from her cold demeanor bit by bit, but why did she go back to being distant?</w:t>
      </w:r>
    </w:p>
    <w:p w:rsidR="00FD64B4" w:rsidRDefault="00CB0854">
      <w:pPr>
        <w:ind w:left="-5" w:right="16"/>
      </w:pPr>
      <w:r>
        <w:t>Please don’t be like that.</w:t>
      </w:r>
      <w:r>
        <w:t xml:space="preserve"> Don’t leave your umbrella closed like that.</w:t>
      </w:r>
    </w:p>
    <w:p w:rsidR="00FD64B4" w:rsidRDefault="00CB0854">
      <w:pPr>
        <w:ind w:left="-5" w:right="16"/>
      </w:pPr>
      <w:r>
        <w:t>Maan Mek is quite skilled at spacing out her words to torment others emotionally. She just falls silent, her slender fingers typing before stopping, leaving gaps that make my heart skip erratically until she ret</w:t>
      </w:r>
      <w:r>
        <w:t>urns to the conversation.</w:t>
      </w:r>
    </w:p>
    <w:p w:rsidR="00FD64B4" w:rsidRDefault="00CB0854">
      <w:pPr>
        <w:ind w:left="-5" w:right="16"/>
      </w:pPr>
      <w:r>
        <w:t>“Why?”</w:t>
      </w:r>
    </w:p>
    <w:p w:rsidR="00FD64B4" w:rsidRDefault="00CB0854">
      <w:pPr>
        <w:ind w:left="-5" w:right="16"/>
      </w:pPr>
      <w:r>
        <w:t>“Well... these past few days, I’ve had some selfish questions.”</w:t>
      </w:r>
    </w:p>
    <w:p w:rsidR="00FD64B4" w:rsidRDefault="00CB0854">
      <w:pPr>
        <w:ind w:left="-5" w:right="16"/>
      </w:pPr>
      <w:r>
        <w:t>“Selfish questions?”</w:t>
      </w:r>
    </w:p>
    <w:p w:rsidR="00FD64B4" w:rsidRDefault="00CB0854">
      <w:pPr>
        <w:ind w:left="-5" w:right="16"/>
      </w:pPr>
      <w:r>
        <w:t>She finally looks up, tilting her head slightly, though her expression remains calm.</w:t>
      </w:r>
    </w:p>
    <w:p w:rsidR="00FD64B4" w:rsidRDefault="00CB0854">
      <w:pPr>
        <w:ind w:left="-5" w:right="16"/>
      </w:pPr>
      <w:r>
        <w:t>“Yes, selfish questions.”</w:t>
      </w:r>
    </w:p>
    <w:p w:rsidR="00FD64B4" w:rsidRDefault="00CB0854">
      <w:pPr>
        <w:ind w:left="-5" w:right="16"/>
      </w:pPr>
      <w:r>
        <w:t>“What kind?”</w:t>
      </w:r>
    </w:p>
    <w:p w:rsidR="00FD64B4" w:rsidRDefault="00CB0854">
      <w:pPr>
        <w:ind w:left="-5" w:right="16"/>
      </w:pPr>
      <w:r>
        <w:t>“Your type...”</w:t>
      </w:r>
    </w:p>
    <w:p w:rsidR="00FD64B4" w:rsidRDefault="00CB0854">
      <w:pPr>
        <w:ind w:left="-5" w:right="16"/>
      </w:pPr>
      <w:r>
        <w:t>“My type?”</w:t>
      </w:r>
    </w:p>
    <w:p w:rsidR="00FD64B4" w:rsidRDefault="00CB0854">
      <w:pPr>
        <w:spacing w:after="254" w:line="256" w:lineRule="auto"/>
        <w:ind w:left="-5"/>
      </w:pPr>
      <w:r>
        <w:rPr>
          <w:rStyle w:val="Policepardfaut"/>
          <w:b/>
        </w:rPr>
        <w:t>“The type you like... could it be me?”</w:t>
      </w:r>
    </w:p>
    <w:p w:rsidR="00FD64B4" w:rsidRDefault="00CB0854">
      <w:pPr>
        <w:ind w:left="-5" w:right="16"/>
      </w:pPr>
      <w:r>
        <w:t>Oh no, Mai Tree, you’ve said the most embarrassing thing in your life!</w:t>
      </w:r>
    </w:p>
    <w:p w:rsidR="00FD64B4" w:rsidRDefault="00CB0854">
      <w:pPr>
        <w:ind w:left="-5" w:right="16"/>
      </w:pPr>
      <w:r>
        <w:t xml:space="preserve">I wanted to stop time and scream or maybe bang my head against the wall, but unfortunately, I had already used my ten minutes for the </w:t>
      </w:r>
      <w:r>
        <w:t>day. Eight minutes in court this morning and another two to sneak a peek at some notes earlier.</w:t>
      </w:r>
    </w:p>
    <w:p w:rsidR="00FD64B4" w:rsidRDefault="00CB0854">
      <w:pPr>
        <w:ind w:left="-5" w:right="16"/>
      </w:pPr>
      <w:r>
        <w:t xml:space="preserve">From her usually emotionless face, Maan Mek furrowed her brows slightly before her expression softened into a faint, almost affectionate smile. Just as she was </w:t>
      </w:r>
      <w:r>
        <w:t>about to say something, I widened my eyes and raised my hand to stop her.</w:t>
      </w:r>
    </w:p>
    <w:p w:rsidR="00FD64B4" w:rsidRDefault="00CB0854">
      <w:pPr>
        <w:ind w:left="-5" w:right="16"/>
      </w:pPr>
      <w:r>
        <w:t>“Forget it!” I quickly grabbed my coat and stuffed my things into my bag haphazardly. “Forget it. Please just forget I said anything. I’ve got to go. Could you shut down my laptop fo</w:t>
      </w:r>
      <w:r>
        <w:t>r me?”</w:t>
      </w:r>
    </w:p>
    <w:p w:rsidR="00FD64B4" w:rsidRDefault="00CB0854">
      <w:pPr>
        <w:ind w:left="-5" w:right="16"/>
      </w:pPr>
      <w:r>
        <w:t xml:space="preserve">I fled, leaving half an hour early, abandoning everything for my assistant to finish, and ended up sitting in my Mustang with my head resting against the steering wheel... which still carried the faint scent of Maan Mek’s perfume from the passenger </w:t>
      </w:r>
      <w:r>
        <w:t>seat.</w:t>
      </w:r>
    </w:p>
    <w:p w:rsidR="00FD64B4" w:rsidRDefault="00CB0854">
      <w:pPr>
        <w:spacing w:after="269" w:line="247" w:lineRule="auto"/>
        <w:ind w:left="-5" w:right="28"/>
      </w:pPr>
      <w:r>
        <w:t xml:space="preserve">Was that just me implying </w:t>
      </w:r>
      <w:r>
        <w:rPr>
          <w:rStyle w:val="Policepardfaut"/>
          <w:i/>
        </w:rPr>
        <w:t>'I think I like you, and I hope I'm your type'</w:t>
      </w:r>
      <w:r>
        <w:t xml:space="preserve"> just now?</w:t>
      </w:r>
    </w:p>
    <w:p w:rsidR="00FD64B4" w:rsidRDefault="00CB0854">
      <w:pPr>
        <w:ind w:left="-5" w:right="16"/>
      </w:pPr>
      <w:r>
        <w:t>Ugh, I wish I could turn back time!</w:t>
      </w:r>
    </w:p>
    <w:p w:rsidR="00FD64B4" w:rsidRDefault="00CB0854">
      <w:pPr>
        <w:spacing w:after="267" w:line="247" w:lineRule="auto"/>
        <w:ind w:left="-5" w:right="38"/>
      </w:pPr>
      <w:r>
        <w:rPr>
          <w:rStyle w:val="Policepardfaut"/>
          <w:b/>
          <w:i/>
        </w:rPr>
        <w:t>RINGG!!</w:t>
      </w:r>
    </w:p>
    <w:p w:rsidR="00FD64B4" w:rsidRDefault="00CB0854">
      <w:pPr>
        <w:ind w:left="-5" w:right="16"/>
      </w:pPr>
      <w:r>
        <w:rPr>
          <w:rStyle w:val="Policepardfaut"/>
          <w:b/>
        </w:rPr>
        <w:t>Maan Mek:</w:t>
      </w:r>
      <w:r>
        <w:t xml:space="preserve"> About what you said earlier...</w:t>
      </w:r>
    </w:p>
    <w:p w:rsidR="00FD64B4" w:rsidRDefault="00CB0854">
      <w:pPr>
        <w:spacing w:after="254" w:line="256" w:lineRule="auto"/>
        <w:ind w:left="-5"/>
      </w:pPr>
      <w:r>
        <w:rPr>
          <w:rStyle w:val="Policepardfaut"/>
          <w:b/>
        </w:rPr>
        <w:t>Maan Mek</w:t>
      </w:r>
      <w:r>
        <w:t>: ...?</w:t>
      </w:r>
    </w:p>
    <w:p w:rsidR="00FD64B4" w:rsidRDefault="00CB0854">
      <w:pPr>
        <w:ind w:left="-5" w:right="16"/>
      </w:pPr>
      <w:r>
        <w:t xml:space="preserve">The screen lit up with a message from the very person who was </w:t>
      </w:r>
      <w:r>
        <w:t>driving me crazy. Don’t respond just yet, Mai Tree. Just ignore it for now.</w:t>
      </w:r>
    </w:p>
    <w:p w:rsidR="00FD64B4" w:rsidRDefault="00CB0854">
      <w:pPr>
        <w:ind w:left="-5" w:right="16"/>
      </w:pPr>
      <w:r>
        <w:t>I’ll go back to my condo, gather my thoughts, and respond to her tonight with something carefully think after I've calmed down.</w:t>
      </w: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CB0854">
      <w:pPr>
        <w:pStyle w:val="Titre1"/>
        <w:ind w:left="58" w:right="49"/>
      </w:pPr>
      <w:r>
        <w:t xml:space="preserve">Chapter 18: </w:t>
      </w:r>
      <w:r>
        <w:t>ɪ</w:t>
      </w:r>
      <w:r>
        <w:t xml:space="preserve"> </w:t>
      </w:r>
      <w:r>
        <w:t>ᴍ</w:t>
      </w:r>
      <w:r>
        <w:t>ɪɢʜ</w:t>
      </w:r>
      <w:r>
        <w:t>ᴛ</w:t>
      </w:r>
      <w:r>
        <w:t xml:space="preserve"> </w:t>
      </w:r>
      <w:r>
        <w:t>ʙ</w:t>
      </w:r>
      <w:r>
        <w:t>ᴇ</w:t>
      </w:r>
      <w:r>
        <w:t xml:space="preserve"> </w:t>
      </w:r>
      <w:r>
        <w:t>ɢ</w:t>
      </w:r>
      <w:r>
        <w:t>ᴇᴛᴛ</w:t>
      </w:r>
      <w:r>
        <w:t>ɪɴɢ</w:t>
      </w:r>
      <w:r>
        <w:t xml:space="preserve"> </w:t>
      </w:r>
      <w:r>
        <w:t>ᴛᴏᴏ</w:t>
      </w:r>
      <w:r>
        <w:t xml:space="preserve"> </w:t>
      </w:r>
      <w:r>
        <w:t>ᴄ</w:t>
      </w:r>
      <w:r>
        <w:t>ʟ</w:t>
      </w:r>
      <w:r>
        <w:t>ᴏ</w:t>
      </w:r>
      <w:r>
        <w:t>s</w:t>
      </w:r>
      <w:r>
        <w:t>ᴇ</w:t>
      </w:r>
    </w:p>
    <w:p w:rsidR="00FD64B4" w:rsidRDefault="00CB0854">
      <w:pPr>
        <w:ind w:left="-5" w:right="16"/>
      </w:pPr>
      <w:r>
        <w:t xml:space="preserve">Karan </w:t>
      </w:r>
      <w:r>
        <w:t>called me in the evening. She had just come out of surgery for an emergency case that came in around 4 PM, right when she was about to finish for the day. Everything dragged on until it was almost 8 PM by the time she was free.</w:t>
      </w:r>
    </w:p>
    <w:p w:rsidR="00FD64B4" w:rsidRDefault="00CB0854">
      <w:pPr>
        <w:ind w:left="-5" w:right="16"/>
      </w:pPr>
      <w:r>
        <w:t>At that moment, I had just f</w:t>
      </w:r>
      <w:r>
        <w:t>inished my shower, wearing nothing but a robe as I walked out and sat down on the chair near the sliding glass door leading to the condo balcony.</w:t>
      </w:r>
    </w:p>
    <w:p w:rsidR="00FD64B4" w:rsidRDefault="00CB0854">
      <w:pPr>
        <w:ind w:left="-5" w:right="16"/>
      </w:pPr>
      <w:r>
        <w:t>[Mai Tree, you're not listening.]</w:t>
      </w:r>
    </w:p>
    <w:p w:rsidR="00FD64B4" w:rsidRDefault="00CB0854">
      <w:pPr>
        <w:ind w:left="-5" w:right="16"/>
      </w:pPr>
      <w:r>
        <w:t>“Ah… your vision are truly something else."</w:t>
      </w:r>
    </w:p>
    <w:p w:rsidR="00FD64B4" w:rsidRDefault="00CB0854">
      <w:pPr>
        <w:ind w:left="-5" w:right="16"/>
      </w:pPr>
      <w:r>
        <w:t>[Mai Tree. Let me remind you aga</w:t>
      </w:r>
      <w:r>
        <w:t>in, don't get involved with that woman.]</w:t>
      </w:r>
    </w:p>
    <w:p w:rsidR="00FD64B4" w:rsidRDefault="00CB0854">
      <w:pPr>
        <w:ind w:left="-5" w:right="16"/>
      </w:pPr>
      <w:r>
        <w:t>“I really am trying not to."</w:t>
      </w:r>
    </w:p>
    <w:p w:rsidR="00FD64B4" w:rsidRDefault="00CB0854">
      <w:pPr>
        <w:ind w:left="-5" w:right="16"/>
      </w:pPr>
      <w:r>
        <w:t>[Good, then. I hope I won’t have to see another vision that troubles me like the last one.]</w:t>
      </w:r>
    </w:p>
    <w:p w:rsidR="00FD64B4" w:rsidRDefault="00CB0854">
      <w:pPr>
        <w:ind w:left="-5" w:right="16"/>
      </w:pPr>
      <w:r>
        <w:t>“What did you see?”</w:t>
      </w:r>
    </w:p>
    <w:p w:rsidR="00FD64B4" w:rsidRDefault="00CB0854">
      <w:pPr>
        <w:ind w:left="-5" w:right="16"/>
      </w:pPr>
      <w:r>
        <w:t>[It’s something that won’t happen if you keep your distance from her. That</w:t>
      </w:r>
      <w:r>
        <w:t>’s all for now. I need to drive back to my condo.]</w:t>
      </w:r>
    </w:p>
    <w:p w:rsidR="00FD64B4" w:rsidRDefault="00CB0854">
      <w:pPr>
        <w:ind w:left="-5" w:right="16"/>
      </w:pPr>
      <w:r>
        <w:t>“Alright, drive safely.”</w:t>
      </w:r>
    </w:p>
    <w:p w:rsidR="00FD64B4" w:rsidRDefault="00CB0854">
      <w:pPr>
        <w:ind w:left="-5" w:right="16"/>
      </w:pPr>
      <w:r>
        <w:t xml:space="preserve">We don’t usually talk for long, given how both of us are always busy, which is understandable. After hanging up, I was left alone with my thoughts. I had initially planned to turn </w:t>
      </w:r>
      <w:r>
        <w:t>on the news, but I suddenly remembered that I had promised to text someone earlier that evening.</w:t>
      </w:r>
    </w:p>
    <w:p w:rsidR="00FD64B4" w:rsidRDefault="00CB0854">
      <w:pPr>
        <w:ind w:left="-5" w:right="16"/>
      </w:pPr>
      <w:r>
        <w:t>It was Maan Mek’s message:</w:t>
      </w:r>
    </w:p>
    <w:p w:rsidR="00FD64B4" w:rsidRDefault="00CB0854">
      <w:pPr>
        <w:spacing w:after="269" w:line="247" w:lineRule="auto"/>
        <w:ind w:left="-5" w:right="28"/>
      </w:pPr>
      <w:r>
        <w:rPr>
          <w:rStyle w:val="Policepardfaut"/>
          <w:b/>
          <w:i/>
        </w:rPr>
        <w:t xml:space="preserve">Maan Mek: </w:t>
      </w:r>
      <w:r>
        <w:rPr>
          <w:rStyle w:val="Policepardfaut"/>
          <w:i/>
        </w:rPr>
        <w:t>Regarding what you mentioned earlier.</w:t>
      </w:r>
    </w:p>
    <w:p w:rsidR="00FD64B4" w:rsidRDefault="00CB0854">
      <w:pPr>
        <w:spacing w:after="267" w:line="247" w:lineRule="auto"/>
        <w:ind w:left="-5" w:right="38"/>
      </w:pPr>
      <w:r>
        <w:rPr>
          <w:rStyle w:val="Policepardfaut"/>
          <w:b/>
          <w:i/>
        </w:rPr>
        <w:t>Mai Tree:</w:t>
      </w:r>
      <w:r>
        <w:rPr>
          <w:rStyle w:val="Policepardfaut"/>
          <w:i/>
        </w:rPr>
        <w:t xml:space="preserve"> ...?</w:t>
      </w:r>
    </w:p>
    <w:p w:rsidR="00FD64B4" w:rsidRDefault="00CB0854">
      <w:pPr>
        <w:ind w:left="-5" w:right="16"/>
      </w:pPr>
      <w:r>
        <w:t xml:space="preserve">I bit my lower lip. Is there such a thing as an emotional advisor in </w:t>
      </w:r>
      <w:r>
        <w:t>this world, like there are legal advisors?</w:t>
      </w:r>
    </w:p>
    <w:p w:rsidR="00FD64B4" w:rsidRDefault="00CB0854">
      <w:pPr>
        <w:ind w:left="-5" w:right="16"/>
      </w:pPr>
      <w:r>
        <w:t>Who knows what that assistant of mine is doing right now—resting in the condo where I’ve stayed over twice or surrounded by her family’s dark qarea affairs.</w:t>
      </w:r>
    </w:p>
    <w:p w:rsidR="00FD64B4" w:rsidRDefault="00CB0854">
      <w:pPr>
        <w:ind w:left="-5" w:right="16"/>
      </w:pPr>
      <w:r>
        <w:t>My mind was a whirlwind, reminding me of my first high s</w:t>
      </w:r>
      <w:r>
        <w:t>chool crush— the blonde cheerleader who smiled back at me but spoke badly about me behind my back. If I hadn’t stopped time to sneak her a gift and overheard her conversation with the others in the club, I might have stayed in the dark forever.</w:t>
      </w:r>
    </w:p>
    <w:p w:rsidR="00FD64B4" w:rsidRDefault="00CB0854">
      <w:pPr>
        <w:ind w:left="-5" w:right="16"/>
      </w:pPr>
      <w:r>
        <w:t>And now, th</w:t>
      </w:r>
      <w:r>
        <w:t>is time? The other person hasn’t outright said whether she like me or not, and her eyes are impossible to read.</w:t>
      </w:r>
    </w:p>
    <w:p w:rsidR="00FD64B4" w:rsidRDefault="00CB0854">
      <w:pPr>
        <w:ind w:left="-5" w:right="16"/>
      </w:pPr>
      <w:r>
        <w:t>Am I really going to take the risk again?</w:t>
      </w:r>
    </w:p>
    <w:p w:rsidR="00FD64B4" w:rsidRDefault="00CB0854">
      <w:pPr>
        <w:ind w:left="-5" w:right="16"/>
      </w:pPr>
      <w:r>
        <w:t>If I were the usual Mai Tree, I wouldn’t care about a message that didn’t affect my work. I’d read and</w:t>
      </w:r>
      <w:r>
        <w:t xml:space="preserve"> not respond, or not open it at all. But tonight, before I knew it, the cursor was blinking, waiting for me to type something.</w:t>
      </w:r>
    </w:p>
    <w:p w:rsidR="00FD64B4" w:rsidRDefault="00CB0854">
      <w:pPr>
        <w:ind w:left="-5" w:right="16"/>
      </w:pPr>
      <w:r>
        <w:t>What possessed me to, at 9 PM, send this to that assistant:</w:t>
      </w:r>
    </w:p>
    <w:p w:rsidR="00FD64B4" w:rsidRDefault="00CB0854">
      <w:pPr>
        <w:ind w:left="-5" w:right="16"/>
      </w:pPr>
      <w:r>
        <w:rPr>
          <w:rStyle w:val="Policepardfaut"/>
          <w:b/>
        </w:rPr>
        <w:t>Mai Tree</w:t>
      </w:r>
      <w:r>
        <w:t>: Sometimes, I like dangerous things.</w:t>
      </w:r>
    </w:p>
    <w:p w:rsidR="00FD64B4" w:rsidRDefault="00CB0854">
      <w:pPr>
        <w:ind w:left="-5" w:right="16"/>
      </w:pPr>
      <w:r>
        <w:t xml:space="preserve">The message was marked </w:t>
      </w:r>
      <w:r>
        <w:t>as read immediately. No chance to undo it.</w:t>
      </w:r>
    </w:p>
    <w:p w:rsidR="00FD64B4" w:rsidRDefault="00CB0854">
      <w:pPr>
        <w:spacing w:after="41"/>
        <w:ind w:left="-5" w:right="16"/>
      </w:pPr>
      <w:r>
        <w:t>At this moment, I could only pace around anxiously, waiting to see how that</w:t>
      </w:r>
    </w:p>
    <w:p w:rsidR="00FD64B4" w:rsidRDefault="00CB0854">
      <w:pPr>
        <w:spacing w:after="300"/>
        <w:ind w:left="-5" w:right="14"/>
        <w:jc w:val="both"/>
      </w:pPr>
      <w:r>
        <w:t xml:space="preserve">Ms. Sunflower would reply. If she thought it was a joke or a mistake, that’d be great. But that was impossible. Otherwise, I wouldn’t be </w:t>
      </w:r>
      <w:r>
        <w:t>so restless, would I?</w:t>
      </w:r>
    </w:p>
    <w:p w:rsidR="00FD64B4" w:rsidRDefault="00CB0854">
      <w:pPr>
        <w:spacing w:after="267" w:line="247" w:lineRule="auto"/>
        <w:ind w:left="-5" w:right="38"/>
      </w:pPr>
      <w:r>
        <w:rPr>
          <w:rStyle w:val="Policepardfaut"/>
          <w:b/>
          <w:i/>
        </w:rPr>
        <w:t>DING!</w:t>
      </w:r>
    </w:p>
    <w:p w:rsidR="00FD64B4" w:rsidRDefault="00CB0854">
      <w:pPr>
        <w:ind w:left="-5" w:right="16"/>
      </w:pPr>
      <w:r>
        <w:t>A reply. I smacked my cheeks with both hands to gather my thoughts, sat back down, and grabbed my phone to see what Maan Mek had to say.</w:t>
      </w:r>
    </w:p>
    <w:p w:rsidR="00FD64B4" w:rsidRDefault="00CB0854">
      <w:pPr>
        <w:ind w:left="-5" w:right="16"/>
      </w:pPr>
      <w:r>
        <w:rPr>
          <w:rStyle w:val="Policepardfaut"/>
          <w:b/>
        </w:rPr>
        <w:t>Maan Mek</w:t>
      </w:r>
      <w:r>
        <w:t>: I won’t let you be in danger, Ms. Tree.</w:t>
      </w:r>
    </w:p>
    <w:p w:rsidR="00FD64B4" w:rsidRDefault="00CB0854">
      <w:pPr>
        <w:ind w:left="-5" w:right="16"/>
      </w:pPr>
      <w:r>
        <w:t>Was that a promise? Or just a simple stat</w:t>
      </w:r>
      <w:r>
        <w:t>ement?</w:t>
      </w:r>
    </w:p>
    <w:p w:rsidR="00FD64B4" w:rsidRDefault="00CB0854">
      <w:pPr>
        <w:ind w:left="-5" w:right="16"/>
      </w:pPr>
      <w:r>
        <w:t>It’s already hard enough to read her face in person, but when it’s text, it’s ten times worse.</w:t>
      </w:r>
    </w:p>
    <w:p w:rsidR="00FD64B4" w:rsidRDefault="00CB0854">
      <w:pPr>
        <w:ind w:left="-5" w:right="16"/>
      </w:pPr>
      <w:r>
        <w:t xml:space="preserve">But then I realized I was smiling at her message, so I quickly straightened my lips and regained my composure, typing a casual reply to divert the </w:t>
      </w:r>
      <w:r>
        <w:t>conversation.</w:t>
      </w:r>
    </w:p>
    <w:p w:rsidR="00FD64B4" w:rsidRDefault="00CB0854">
      <w:pPr>
        <w:ind w:left="-5" w:right="16"/>
      </w:pPr>
      <w:r>
        <w:rPr>
          <w:rStyle w:val="Policepardfaut"/>
          <w:b/>
        </w:rPr>
        <w:t>Mai Tree</w:t>
      </w:r>
      <w:r>
        <w:t>: Going to sleep now.</w:t>
      </w:r>
    </w:p>
    <w:p w:rsidR="00FD64B4" w:rsidRDefault="00CB0854">
      <w:pPr>
        <w:ind w:left="-5" w:right="16"/>
      </w:pPr>
      <w:r>
        <w:t>Sleep? Honestly, someone like me doesn’t get sleepy until after midnight. I just didn’t know how to end the conversation better than that.</w:t>
      </w:r>
    </w:p>
    <w:p w:rsidR="00FD64B4" w:rsidRDefault="00CB0854">
      <w:pPr>
        <w:ind w:left="-5" w:right="16"/>
      </w:pPr>
      <w:r>
        <w:t>It didn’t take long for her to respond.</w:t>
      </w:r>
    </w:p>
    <w:p w:rsidR="00FD64B4" w:rsidRDefault="00CB0854">
      <w:pPr>
        <w:ind w:left="-5" w:right="16"/>
      </w:pPr>
      <w:r>
        <w:rPr>
          <w:rStyle w:val="Policepardfaut"/>
          <w:b/>
        </w:rPr>
        <w:t>Maan Mek</w:t>
      </w:r>
      <w:r>
        <w:t>: Well, sweet dreams then</w:t>
      </w:r>
      <w:r>
        <w:t xml:space="preserve"> :)</w:t>
      </w:r>
    </w:p>
    <w:p w:rsidR="00FD64B4" w:rsidRDefault="00CB0854">
      <w:pPr>
        <w:ind w:left="-5" w:right="16"/>
      </w:pPr>
      <w:r>
        <w:rPr>
          <w:rStyle w:val="Policepardfaut"/>
          <w:b/>
        </w:rPr>
        <w:t>Mai Tree:</w:t>
      </w:r>
      <w:r>
        <w:t xml:space="preserve"> I’ll dream about whatever I want, okay!</w:t>
      </w:r>
    </w:p>
    <w:p w:rsidR="00FD64B4" w:rsidRDefault="00CB0854">
      <w:pPr>
        <w:ind w:left="-5" w:right="16"/>
      </w:pPr>
      <w:r>
        <w:t>No more replies.</w:t>
      </w:r>
    </w:p>
    <w:p w:rsidR="00FD64B4" w:rsidRDefault="00CB0854">
      <w:pPr>
        <w:spacing w:after="41"/>
        <w:ind w:left="-5" w:right="16"/>
      </w:pPr>
      <w:r>
        <w:t>This is ridiculous.</w:t>
      </w:r>
    </w:p>
    <w:p w:rsidR="00FD64B4" w:rsidRDefault="00CB0854">
      <w:pPr>
        <w:spacing w:after="639"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54" w:line="256" w:lineRule="auto"/>
        <w:ind w:left="-5"/>
      </w:pPr>
      <w:r>
        <w:rPr>
          <w:rStyle w:val="Policepardfaut"/>
          <w:b/>
        </w:rPr>
        <w:t>FRIDAY</w:t>
      </w:r>
    </w:p>
    <w:p w:rsidR="00FD64B4" w:rsidRDefault="00CB0854">
      <w:pPr>
        <w:ind w:left="-5" w:right="16"/>
      </w:pPr>
      <w:r>
        <w:t>My schedule for today:</w:t>
      </w:r>
    </w:p>
    <w:p w:rsidR="00FD64B4" w:rsidRDefault="00CB0854">
      <w:pPr>
        <w:ind w:left="-5" w:right="16"/>
      </w:pPr>
      <w:r>
        <w:t>In the morning, there’s a meeting about a case involving the son of a big company heir who made headlines for drunk driving. N</w:t>
      </w:r>
      <w:r>
        <w:t>ow that I think about it, I’ve been handling cases like this for a year. The media hasn’t shaken the image of me being a lawyer for the rich and spoiled.</w:t>
      </w:r>
    </w:p>
    <w:p w:rsidR="00FD64B4" w:rsidRDefault="00CB0854">
      <w:pPr>
        <w:ind w:left="-5" w:right="16"/>
      </w:pPr>
      <w:r>
        <w:t>Lunch will be free, and I can enjoy a meal at whatever restaurant I like.</w:t>
      </w:r>
    </w:p>
    <w:p w:rsidR="00FD64B4" w:rsidRDefault="00CB0854">
      <w:pPr>
        <w:ind w:left="-5" w:right="16"/>
      </w:pPr>
      <w:r>
        <w:t>At 1 PM, I have to go to the</w:t>
      </w:r>
      <w:r>
        <w:t xml:space="preserve"> Cxxx studio building because a scriptwriter for a series wants to consult about the legal profession for their show.</w:t>
      </w:r>
    </w:p>
    <w:p w:rsidR="00FD64B4" w:rsidRDefault="00CB0854">
      <w:pPr>
        <w:ind w:left="-5" w:right="16"/>
      </w:pPr>
      <w:r>
        <w:t>At 3:30 PM, back to the office... and I just remembered I’ve been invited to a charity gala tonight at 8 PM, full of celebs. It’s not my s</w:t>
      </w:r>
      <w:r>
        <w:t>cene at all, but I can’t refuse because Mr. Thamrong, the famous hotel owner, personally handed me the invitation last week.</w:t>
      </w:r>
    </w:p>
    <w:p w:rsidR="00FD64B4" w:rsidRDefault="00CB0854">
      <w:pPr>
        <w:ind w:left="-5" w:right="16"/>
      </w:pPr>
      <w:r>
        <w:t>The problem is, this event will definitely have fancy ballroom dancing, and I’ve forgotten how to dance.</w:t>
      </w:r>
    </w:p>
    <w:p w:rsidR="00FD64B4" w:rsidRDefault="00CB0854">
      <w:pPr>
        <w:ind w:left="-5" w:right="16"/>
      </w:pPr>
      <w:r>
        <w:t xml:space="preserve">Sitting on the sofa in my </w:t>
      </w:r>
      <w:r>
        <w:t xml:space="preserve">office, eating chocolate cake, I stared at the invitation on the table, the words </w:t>
      </w:r>
      <w:r>
        <w:rPr>
          <w:rStyle w:val="Policepardfaut"/>
          <w:i/>
        </w:rPr>
        <w:t>I’m so screwed</w:t>
      </w:r>
      <w:r>
        <w:t xml:space="preserve"> echoing in my head over and over. But my face remained calm because Maan Mek’s desk was just to my right, and she was typing away intently.</w:t>
      </w:r>
    </w:p>
    <w:p w:rsidR="00FD64B4" w:rsidRDefault="00CB0854">
      <w:pPr>
        <w:ind w:left="-5" w:right="16"/>
      </w:pPr>
      <w:r>
        <w:t>“Is there something</w:t>
      </w:r>
      <w:r>
        <w:t xml:space="preserve"> I can help you, Ms. Tree?”</w:t>
      </w:r>
    </w:p>
    <w:p w:rsidR="00FD64B4" w:rsidRDefault="00CB0854">
      <w:pPr>
        <w:ind w:left="-5" w:right="16"/>
      </w:pPr>
      <w:r>
        <w:t>Maan Mek spoke up, and I turned to see she had noticed my distress all along.</w:t>
      </w:r>
    </w:p>
    <w:p w:rsidR="00FD64B4" w:rsidRDefault="00CB0854">
      <w:pPr>
        <w:ind w:left="-5" w:right="16"/>
      </w:pPr>
      <w:r>
        <w:t>Would telling her ruin my image?</w:t>
      </w:r>
    </w:p>
    <w:p w:rsidR="00FD64B4" w:rsidRDefault="00CB0854">
      <w:pPr>
        <w:ind w:left="-5" w:right="16"/>
      </w:pPr>
      <w:r>
        <w:t>At this point, between Maan Mek and me, is there really anything left to maintain appearances for?</w:t>
      </w:r>
    </w:p>
    <w:p w:rsidR="00FD64B4" w:rsidRDefault="00CB0854">
      <w:pPr>
        <w:ind w:left="-5" w:right="16"/>
      </w:pPr>
      <w:r>
        <w:t>“I have a dance to</w:t>
      </w:r>
      <w:r>
        <w:t xml:space="preserve"> attend tonight.”</w:t>
      </w:r>
    </w:p>
    <w:p w:rsidR="00FD64B4" w:rsidRDefault="00CB0854">
      <w:pPr>
        <w:ind w:left="-5" w:right="16"/>
      </w:pPr>
      <w:r>
        <w:t>“You’re having trouble with the dancing, aren’t you?”</w:t>
      </w:r>
    </w:p>
    <w:p w:rsidR="00FD64B4" w:rsidRDefault="00CB0854">
      <w:pPr>
        <w:ind w:left="-5" w:right="16"/>
      </w:pPr>
      <w:r>
        <w:t>"Honestly, do you have some mind-reading power or something?"</w:t>
      </w:r>
    </w:p>
    <w:p w:rsidR="00FD64B4" w:rsidRDefault="00CB0854">
      <w:pPr>
        <w:ind w:left="-5" w:right="16"/>
      </w:pPr>
      <w:r>
        <w:t>“I just made an assumption. You’re good at everything, but you’ve been staring at that invitation for thirteen minutes.”</w:t>
      </w:r>
    </w:p>
    <w:p w:rsidR="00FD64B4" w:rsidRDefault="00CB0854">
      <w:pPr>
        <w:ind w:left="-5" w:right="16"/>
      </w:pPr>
      <w:r>
        <w:t>“</w:t>
      </w:r>
      <w:r>
        <w:t>That annoyingly sharp memory of yours. You even keep track of time perfectly.” I couldn’t resist the light jab as I scooped another bite of chocolate cake into my mouth and sighed. “You’re right, though. I haven’t danced since college, and I’ve forgotten n</w:t>
      </w:r>
      <w:r>
        <w:t>early everything. If I don’t go, it’ll look bad, but if I go and dance like a fool, where am I supposed to hide my face? The internet’s already ruthless with me.”</w:t>
      </w:r>
    </w:p>
    <w:p w:rsidR="00FD64B4" w:rsidRDefault="00CB0854">
      <w:pPr>
        <w:ind w:left="-5" w:right="16"/>
      </w:pPr>
      <w:r>
        <w:t>“I could teach you now, Ms. Tree. If you don’t mind.”</w:t>
      </w:r>
    </w:p>
    <w:p w:rsidR="00FD64B4" w:rsidRDefault="00CB0854">
      <w:pPr>
        <w:ind w:left="-5" w:right="16"/>
      </w:pPr>
      <w:r>
        <w:t>"Now?"</w:t>
      </w:r>
    </w:p>
    <w:p w:rsidR="00FD64B4" w:rsidRDefault="00CB0854">
      <w:pPr>
        <w:ind w:left="-5" w:right="16"/>
      </w:pPr>
      <w:r>
        <w:t xml:space="preserve">“We could start right now. I’ve </w:t>
      </w:r>
      <w:r>
        <w:t>finished all the work you asked me to do.”</w:t>
      </w:r>
    </w:p>
    <w:p w:rsidR="00FD64B4" w:rsidRDefault="00CB0854">
      <w:pPr>
        <w:ind w:left="-5" w:right="16"/>
      </w:pPr>
      <w:r>
        <w:t>I glanced at the clock on the wall. Damn, this woman had already completed the nine tasks I’d given her before the workday was even over. No wonder she got promoted so fast when she was a prosecutor. Even after sh</w:t>
      </w:r>
      <w:r>
        <w:t>e left, people fought over her to get her on their team.</w:t>
      </w:r>
    </w:p>
    <w:p w:rsidR="00FD64B4" w:rsidRDefault="00CB0854">
      <w:pPr>
        <w:ind w:left="-5" w:right="16"/>
      </w:pPr>
      <w:r>
        <w:t>“Promise me one thing. Don’t laugh at me while you teach.”</w:t>
      </w:r>
    </w:p>
    <w:p w:rsidR="00FD64B4" w:rsidRDefault="00CB0854">
      <w:pPr>
        <w:ind w:left="-5" w:right="16"/>
      </w:pPr>
      <w:r>
        <w:t>“I wouldn’t do something like that.”</w:t>
      </w:r>
    </w:p>
    <w:p w:rsidR="00FD64B4" w:rsidRDefault="00CB0854">
      <w:pPr>
        <w:ind w:left="-5" w:right="16"/>
      </w:pPr>
      <w:r>
        <w:t>“Good... well then, I’d appreciate it.”</w:t>
      </w:r>
    </w:p>
    <w:p w:rsidR="00FD64B4" w:rsidRDefault="00CB0854">
      <w:pPr>
        <w:ind w:left="-5" w:right="16"/>
      </w:pPr>
      <w:r>
        <w:t>Those simple words changed something inside me.</w:t>
      </w:r>
    </w:p>
    <w:p w:rsidR="00FD64B4" w:rsidRDefault="00CB0854">
      <w:pPr>
        <w:ind w:left="-5" w:right="16"/>
      </w:pPr>
      <w:r>
        <w:t>Maan Mek smiled</w:t>
      </w:r>
      <w:r>
        <w:t xml:space="preserve"> softly, stood up, and walked toward me, offering her hand, waiting for me to take it so we could begin. She must have noticed my plate was empty, or perhaps she sensed my growing anxiety over the whole situation and wanted to smooth things out.</w:t>
      </w:r>
    </w:p>
    <w:p w:rsidR="00FD64B4" w:rsidRDefault="00CB0854">
      <w:pPr>
        <w:ind w:left="-5" w:right="16"/>
      </w:pPr>
      <w:r>
        <w:t>Her perfum</w:t>
      </w:r>
      <w:r>
        <w:t>e was intoxicating, drawing me in.</w:t>
      </w:r>
    </w:p>
    <w:p w:rsidR="00FD64B4" w:rsidRDefault="00CB0854">
      <w:pPr>
        <w:ind w:left="-5" w:right="16"/>
      </w:pPr>
      <w:r>
        <w:t>And so, I placed my hand in hers, stood up, and followed her to the center of my spacious office. The afternoon light at 3 PM cast a glow on her face, making her look almost ethereal.</w:t>
      </w:r>
    </w:p>
    <w:p w:rsidR="00FD64B4" w:rsidRDefault="00CB0854">
      <w:pPr>
        <w:ind w:left="-5" w:right="16"/>
      </w:pPr>
      <w:r>
        <w:t>I heard her voice, her words, and fol</w:t>
      </w:r>
      <w:r>
        <w:t>lowed her lead, moving to the rhythm she guided me through. But my mind wasn’t entirely focused. The scent of her perfume seemed to be clouding my thoughts, and the warmth radiating from her body—my practice partner—kept pulling me off course. We lifted ou</w:t>
      </w:r>
      <w:r>
        <w:t>r gazes at the same time, eyes meeting.</w:t>
      </w:r>
    </w:p>
    <w:p w:rsidR="00FD64B4" w:rsidRDefault="00CB0854">
      <w:pPr>
        <w:ind w:left="-5" w:right="16"/>
      </w:pPr>
      <w:r>
        <w:t>Mama always said Mommy's eyes held a universe within them. My sister and I always thought that feeling was what love must be like. And now, I was starting to think there was a universe in Maan Mek’s eyes.</w:t>
      </w:r>
    </w:p>
    <w:p w:rsidR="00FD64B4" w:rsidRDefault="00CB0854">
      <w:pPr>
        <w:ind w:left="-5" w:right="16"/>
      </w:pPr>
      <w:r>
        <w:t>My heart wa</w:t>
      </w:r>
      <w:r>
        <w:t>s pounding harder than ever.</w:t>
      </w:r>
    </w:p>
    <w:p w:rsidR="00FD64B4" w:rsidRDefault="00CB0854">
      <w:pPr>
        <w:ind w:left="-5" w:right="16"/>
      </w:pPr>
      <w:r>
        <w:t>Even though I hadn’t used my ability to stop time, the world around us felt silent. It was as if time itself had stopped, though I wasn’t the one behind it.</w:t>
      </w:r>
    </w:p>
    <w:p w:rsidR="00FD64B4" w:rsidRDefault="00CB0854">
      <w:pPr>
        <w:ind w:left="-5" w:right="16"/>
      </w:pPr>
      <w:r>
        <w:t>“Ms. Tree.”</w:t>
      </w:r>
    </w:p>
    <w:p w:rsidR="00FD64B4" w:rsidRDefault="00CB0854">
      <w:pPr>
        <w:ind w:left="-5" w:right="16"/>
      </w:pPr>
      <w:r>
        <w:t>“What?”</w:t>
      </w:r>
    </w:p>
    <w:p w:rsidR="00FD64B4" w:rsidRDefault="00CB0854">
      <w:pPr>
        <w:ind w:left="-5" w:right="16"/>
      </w:pPr>
      <w:r>
        <w:t>“Before, I thought sunflowers were the most beauti</w:t>
      </w:r>
      <w:r>
        <w:t>ful thing.”</w:t>
      </w:r>
    </w:p>
    <w:p w:rsidR="00FD64B4" w:rsidRDefault="00CB0854">
      <w:pPr>
        <w:ind w:left="-5" w:right="16"/>
      </w:pPr>
      <w:r>
        <w:t>"......."</w:t>
      </w:r>
    </w:p>
    <w:p w:rsidR="00FD64B4" w:rsidRDefault="00CB0854">
      <w:pPr>
        <w:spacing w:after="254" w:line="256" w:lineRule="auto"/>
        <w:ind w:left="-5"/>
      </w:pPr>
      <w:r>
        <w:rPr>
          <w:rStyle w:val="Policepardfaut"/>
          <w:b/>
        </w:rPr>
        <w:t>“But now I think your eyes are even more beautiful.”</w:t>
      </w:r>
    </w:p>
    <w:p w:rsidR="00FD64B4" w:rsidRDefault="00CB0854">
      <w:pPr>
        <w:ind w:left="-5" w:right="16"/>
      </w:pPr>
      <w:r>
        <w:t>Damn. I had to turn my face away immediately. That was what I had wanted to say! Why did she beat me to it? And with such sweet words I hadn’t expected. Telling me the sunflower she</w:t>
      </w:r>
      <w:r>
        <w:t xml:space="preserve"> always adored was less beautiful than my eyes… It...</w:t>
      </w:r>
    </w:p>
    <w:p w:rsidR="00FD64B4" w:rsidRDefault="00CB0854">
      <w:pPr>
        <w:ind w:left="-5" w:right="16"/>
      </w:pPr>
      <w:r>
        <w:t>It made my heart race even harder.</w:t>
      </w:r>
    </w:p>
    <w:p w:rsidR="00FD64B4" w:rsidRDefault="00CB0854">
      <w:pPr>
        <w:ind w:left="-5" w:right="16"/>
      </w:pPr>
      <w:r>
        <w:t>“…I might just die from your lies.”</w:t>
      </w:r>
    </w:p>
    <w:p w:rsidR="00FD64B4" w:rsidRDefault="00CB0854">
      <w:pPr>
        <w:ind w:left="-5" w:right="16"/>
      </w:pPr>
      <w:r>
        <w:t>Maan Mek laughed softly. “Then you won’t die, because I’m not lying when I say your eyes are beautiful.”</w:t>
      </w:r>
    </w:p>
    <w:p w:rsidR="00FD64B4" w:rsidRDefault="00CB0854">
      <w:pPr>
        <w:ind w:left="-5" w:right="16"/>
      </w:pPr>
      <w:r>
        <w:t xml:space="preserve">Aside from her good </w:t>
      </w:r>
      <w:r>
        <w:t>memory, she’s good at charming people too, huh?</w:t>
      </w:r>
    </w:p>
    <w:p w:rsidR="00FD64B4" w:rsidRDefault="00CB0854">
      <w:pPr>
        <w:spacing w:after="41"/>
        <w:ind w:left="-5" w:right="16"/>
      </w:pPr>
      <w:r>
        <w:t>I slowly lifted my gaze to look up at Maan Mek, who stood taller than me.</w:t>
      </w:r>
    </w:p>
    <w:p w:rsidR="00FD64B4" w:rsidRDefault="00CB0854">
      <w:pPr>
        <w:spacing w:after="294" w:line="256" w:lineRule="auto"/>
        <w:ind w:left="0" w:firstLine="0"/>
      </w:pPr>
      <w:r>
        <w:t xml:space="preserve">  </w:t>
      </w:r>
    </w:p>
    <w:p w:rsidR="00FD64B4" w:rsidRDefault="00CB0854">
      <w:pPr>
        <w:spacing w:after="639" w:line="256" w:lineRule="auto"/>
        <w:ind w:left="0" w:firstLine="0"/>
      </w:pPr>
      <w:r>
        <w:t xml:space="preserve">   </w:t>
      </w:r>
    </w:p>
    <w:p w:rsidR="00FD64B4" w:rsidRDefault="00CB0854">
      <w:pPr>
        <w:spacing w:after="0" w:line="256" w:lineRule="auto"/>
        <w:ind w:left="0" w:firstLine="0"/>
      </w:pPr>
      <w:r>
        <w:t xml:space="preserve">    </w:t>
      </w:r>
    </w:p>
    <w:p w:rsidR="00FD64B4" w:rsidRDefault="00CB0854">
      <w:pPr>
        <w:ind w:left="-5" w:right="16"/>
      </w:pPr>
      <w:r>
        <w:t>The memory of last night’s chat to my sister replayed in my mind.</w:t>
      </w:r>
    </w:p>
    <w:p w:rsidR="00FD64B4" w:rsidRDefault="00CB0854">
      <w:pPr>
        <w:ind w:left="-5" w:right="16"/>
      </w:pPr>
      <w:r>
        <w:t>At that time, I sat in silence, letting my thoughts sett</w:t>
      </w:r>
      <w:r>
        <w:t>le for a while before I picked up my phone again, intending to text my older sister, who was probably driving back to the condo to see her wife.</w:t>
      </w:r>
    </w:p>
    <w:p w:rsidR="00FD64B4" w:rsidRDefault="00CB0854">
      <w:pPr>
        <w:ind w:left="-5" w:right="16"/>
      </w:pPr>
      <w:r>
        <w:rPr>
          <w:rStyle w:val="Policepardfaut"/>
          <w:b/>
        </w:rPr>
        <w:t>MT:</w:t>
      </w:r>
      <w:r>
        <w:t xml:space="preserve"> I understand that some things are dangerous and best left alone.</w:t>
      </w:r>
    </w:p>
    <w:p w:rsidR="00FD64B4" w:rsidRDefault="00CB0854">
      <w:pPr>
        <w:ind w:left="-5" w:right="16"/>
      </w:pPr>
      <w:r>
        <w:rPr>
          <w:rStyle w:val="Policepardfaut"/>
          <w:b/>
        </w:rPr>
        <w:t>MT:</w:t>
      </w:r>
      <w:r>
        <w:t xml:space="preserve"> But, sis.</w:t>
      </w:r>
    </w:p>
    <w:p w:rsidR="00FD64B4" w:rsidRDefault="00CB0854">
      <w:pPr>
        <w:ind w:left="-5" w:right="16"/>
      </w:pPr>
      <w:r>
        <w:rPr>
          <w:rStyle w:val="Policepardfaut"/>
          <w:b/>
        </w:rPr>
        <w:t>MT</w:t>
      </w:r>
      <w:r>
        <w:t>: When you first fell in l</w:t>
      </w:r>
      <w:r>
        <w:t>ove, did it feel like your heart was racing, like you were going to die, but you still wanted to get closer to that person, not caring what the outcome might be?</w:t>
      </w:r>
    </w:p>
    <w:p w:rsidR="00FD64B4" w:rsidRDefault="00CB0854">
      <w:pPr>
        <w:ind w:left="-5" w:right="16"/>
      </w:pPr>
      <w:r>
        <w:rPr>
          <w:rStyle w:val="Policepardfaut"/>
          <w:b/>
        </w:rPr>
        <w:t>MT</w:t>
      </w:r>
      <w:r>
        <w:t>: Is that what love feels like?</w:t>
      </w:r>
    </w:p>
    <w:p w:rsidR="00FD64B4" w:rsidRDefault="00CB0854">
      <w:pPr>
        <w:ind w:left="-5" w:right="16"/>
      </w:pPr>
      <w:r>
        <w:rPr>
          <w:rStyle w:val="Policepardfaut"/>
          <w:b/>
        </w:rPr>
        <w:t>MT</w:t>
      </w:r>
      <w:r>
        <w:t>: I think your vision warned me that this woman could be d</w:t>
      </w:r>
      <w:r>
        <w:t>angerous for my life.</w:t>
      </w:r>
    </w:p>
    <w:p w:rsidR="00FD64B4" w:rsidRDefault="00CB0854">
      <w:pPr>
        <w:ind w:left="-5" w:right="16"/>
      </w:pPr>
      <w:r>
        <w:rPr>
          <w:rStyle w:val="Policepardfaut"/>
          <w:b/>
        </w:rPr>
        <w:t>MT</w:t>
      </w:r>
      <w:r>
        <w:t>: But I…</w:t>
      </w:r>
    </w:p>
    <w:p w:rsidR="00FD64B4" w:rsidRDefault="00CB0854">
      <w:pPr>
        <w:ind w:left="-5" w:right="16"/>
      </w:pPr>
      <w:r>
        <w:t>But what?</w:t>
      </w:r>
    </w:p>
    <w:p w:rsidR="00FD64B4" w:rsidRDefault="00CB0854">
      <w:pPr>
        <w:ind w:left="-5" w:right="16"/>
      </w:pPr>
      <w:r>
        <w:t>I set the phone down, leaning back against the sofa.</w:t>
      </w:r>
    </w:p>
    <w:p w:rsidR="00FD64B4" w:rsidRDefault="00CB0854">
      <w:pPr>
        <w:spacing w:after="249"/>
        <w:ind w:left="-5" w:right="16"/>
      </w:pPr>
      <w:r>
        <w:t>Maybe, before sending my sister such a long message, I should have answered myself first. That feeling I had about wanting to stop time and kiss that woman…</w:t>
      </w:r>
    </w:p>
    <w:p w:rsidR="00FD64B4" w:rsidRDefault="00CB0854">
      <w:pPr>
        <w:spacing w:after="41"/>
        <w:ind w:left="-5" w:right="16"/>
      </w:pPr>
      <w:r>
        <w:t>Wha</w:t>
      </w:r>
      <w:r>
        <w:t>t was that feeling called?</w:t>
      </w:r>
    </w:p>
    <w:p w:rsidR="00FD64B4" w:rsidRDefault="00CB0854">
      <w:pPr>
        <w:spacing w:after="639" w:line="256" w:lineRule="auto"/>
        <w:ind w:left="0" w:firstLine="0"/>
      </w:pPr>
      <w:r>
        <w:t xml:space="preserve">  </w:t>
      </w:r>
    </w:p>
    <w:p w:rsidR="00FD64B4" w:rsidRDefault="00CB0854">
      <w:pPr>
        <w:spacing w:after="0" w:line="256" w:lineRule="auto"/>
        <w:ind w:left="0" w:firstLine="0"/>
      </w:pPr>
      <w:r>
        <w:t xml:space="preserve">    </w:t>
      </w:r>
    </w:p>
    <w:p w:rsidR="00FD64B4" w:rsidRDefault="00CB0854">
      <w:pPr>
        <w:ind w:left="-5" w:right="16"/>
      </w:pPr>
      <w:r>
        <w:t>But right now, at this moment, practicing the dance and looking into Maan Mek’s eyes from such a close distance, I know exactly what that feeling is.</w:t>
      </w:r>
    </w:p>
    <w:p w:rsidR="00FD64B4" w:rsidRDefault="00CB0854">
      <w:pPr>
        <w:ind w:left="-5" w:right="16"/>
      </w:pPr>
      <w:r>
        <w:t>Ah… Damn.</w:t>
      </w:r>
    </w:p>
    <w:p w:rsidR="00FD64B4" w:rsidRDefault="00CB0854">
      <w:pPr>
        <w:spacing w:after="254" w:line="256" w:lineRule="auto"/>
        <w:ind w:left="-5"/>
      </w:pPr>
      <w:r>
        <w:rPr>
          <w:rStyle w:val="Policepardfaut"/>
          <w:b/>
        </w:rPr>
        <w:t>I think I’m falling for you, Ms. Sunflower.</w:t>
      </w:r>
    </w:p>
    <w:p w:rsidR="00FD64B4" w:rsidRDefault="00CB0854">
      <w:pPr>
        <w:pStyle w:val="Titre1"/>
        <w:pageBreakBefore/>
        <w:ind w:left="58" w:right="48"/>
      </w:pPr>
      <w:r>
        <w:t xml:space="preserve">Chapter 19: </w:t>
      </w:r>
      <w:r>
        <w:t>ᴀ</w:t>
      </w:r>
      <w:r>
        <w:t xml:space="preserve"> </w:t>
      </w:r>
      <w:r>
        <w:t>ɢ</w:t>
      </w:r>
      <w:r>
        <w:t>ᴏᴏᴅ</w:t>
      </w:r>
      <w:r>
        <w:t xml:space="preserve"> </w:t>
      </w:r>
      <w:r>
        <w:t>ᴡ</w:t>
      </w:r>
      <w:r>
        <w:t>ɪɴ</w:t>
      </w:r>
      <w:r>
        <w:t>ᴇ</w:t>
      </w:r>
    </w:p>
    <w:p w:rsidR="00FD64B4" w:rsidRDefault="00CB0854">
      <w:pPr>
        <w:spacing w:after="267" w:line="247" w:lineRule="auto"/>
        <w:ind w:left="-5" w:right="38"/>
      </w:pPr>
      <w:r>
        <w:rPr>
          <w:rStyle w:val="Policepardfaut"/>
          <w:b/>
          <w:i/>
        </w:rPr>
        <w:t>9:00 PM</w:t>
      </w:r>
    </w:p>
    <w:p w:rsidR="00FD64B4" w:rsidRDefault="00CB0854">
      <w:pPr>
        <w:ind w:left="-5" w:right="16"/>
      </w:pPr>
      <w:r>
        <w:t>It wasn’t an event where I needed to bring an assistant, but there she was, standing by my side.</w:t>
      </w:r>
    </w:p>
    <w:p w:rsidR="00FD64B4" w:rsidRDefault="00CB0854">
      <w:pPr>
        <w:ind w:left="-5" w:right="16"/>
      </w:pPr>
      <w:r>
        <w:t xml:space="preserve">I wore a deep red backless evening gown, embellished with shimmering details, all thanks to Maan Mek, who had rushed to arrange the dress at </w:t>
      </w:r>
      <w:r>
        <w:t>the last minute. Not only had I forgotten, but I hadn’t prepared anything at all. It was probably lucky that Prach sent her to act like my personal secretary.</w:t>
      </w:r>
    </w:p>
    <w:p w:rsidR="00FD64B4" w:rsidRDefault="00CB0854">
      <w:pPr>
        <w:ind w:left="-5" w:right="16"/>
      </w:pPr>
      <w:r>
        <w:t>She handled everything—drove me to the hair salon, to the boutique, helped me pick the most strik</w:t>
      </w:r>
      <w:r>
        <w:t>ing dress, injected urgent money for rentals, and got us here. For herself, she found a cream blazer to wear, just enough to look formal.</w:t>
      </w:r>
    </w:p>
    <w:p w:rsidR="00FD64B4" w:rsidRDefault="00CB0854">
      <w:pPr>
        <w:ind w:left="-5" w:right="16"/>
      </w:pPr>
      <w:r>
        <w:t>Maan Mek didn’t seem flustered by the social scene at all. Maybe she was used to it or just good at masking her emotio</w:t>
      </w:r>
      <w:r>
        <w:t>ns. She blended in and was now sipping a mocktail in one corner of the event, her graceful presence making her appear aloof as she tried not to attract attention.</w:t>
      </w:r>
    </w:p>
    <w:p w:rsidR="00FD64B4" w:rsidRDefault="00CB0854">
      <w:pPr>
        <w:ind w:left="-5" w:right="16"/>
      </w:pPr>
      <w:r>
        <w:t>“You look stunning tonight, Miss Lawyer.”</w:t>
      </w:r>
    </w:p>
    <w:p w:rsidR="00FD64B4" w:rsidRDefault="00CB0854">
      <w:pPr>
        <w:ind w:left="-5" w:right="16"/>
      </w:pPr>
      <w:r>
        <w:t xml:space="preserve">I turned around, interrupted from my thoughts. Ah, </w:t>
      </w:r>
      <w:r>
        <w:t>it was Mr. Thamrong, the man who personally handed me the invitation card. He was dressed impeccably in a well-tailored suit and looked in good spirits. I gave him my signature professional smile.</w:t>
      </w:r>
    </w:p>
    <w:p w:rsidR="00FD64B4" w:rsidRDefault="00CB0854">
      <w:pPr>
        <w:ind w:left="-5" w:right="16"/>
      </w:pPr>
      <w:r>
        <w:t>“I’m always stunning."</w:t>
      </w:r>
    </w:p>
    <w:p w:rsidR="00FD64B4" w:rsidRDefault="00CB0854">
      <w:pPr>
        <w:ind w:left="-5" w:right="16"/>
      </w:pPr>
      <w:r>
        <w:t>He laughed heartily, holding a glass</w:t>
      </w:r>
      <w:r>
        <w:t xml:space="preserve"> of wine in one hand. “I love your confidence.”</w:t>
      </w:r>
    </w:p>
    <w:p w:rsidR="00FD64B4" w:rsidRDefault="00CB0854">
      <w:pPr>
        <w:ind w:left="-5" w:right="308"/>
      </w:pPr>
      <w:r>
        <w:t>Usually, he had everything planned out. After I won a case for him, he’d tried to hire me as the company’s regular attorney, but I turned him down. Still, he came back often to try and persuade me. That’s why</w:t>
      </w:r>
      <w:r>
        <w:t xml:space="preserve"> it was surprising when his gaze shifted toward Maan Mek, and he asked a seemingly innocent yet meaningful question. “Is it true your assistant used to be a prosecutor?”</w:t>
      </w:r>
    </w:p>
    <w:p w:rsidR="00FD64B4" w:rsidRDefault="00CB0854">
      <w:pPr>
        <w:ind w:left="-5" w:right="16"/>
      </w:pPr>
      <w:r>
        <w:t>I narrowed my eyes slightly.</w:t>
      </w:r>
    </w:p>
    <w:p w:rsidR="00FD64B4" w:rsidRDefault="00CB0854">
      <w:pPr>
        <w:ind w:left="-5" w:right="16"/>
      </w:pPr>
      <w:r>
        <w:t xml:space="preserve">Normally, he wouldn’t pay attention to anyone who didn’t </w:t>
      </w:r>
      <w:r>
        <w:t>benefit him. The short question might seem casual, but I knew better. It made me wonder how much he actually knew about her. Now I was beginning to suspect that the real reason for him delivering the invitation personally was because he knew Maan Mek worke</w:t>
      </w:r>
      <w:r>
        <w:t>d for me.</w:t>
      </w:r>
    </w:p>
    <w:p w:rsidR="00FD64B4" w:rsidRDefault="00CB0854">
      <w:pPr>
        <w:ind w:left="-5" w:right="16"/>
      </w:pPr>
      <w:r>
        <w:t>Ah, the world of business is deep. I had no desire to tread that path. My Mama Four once tried to introduce me to it, but I opted to study law instead, eventually becoming a lawyer.</w:t>
      </w:r>
    </w:p>
    <w:p w:rsidR="00FD64B4" w:rsidRDefault="00CB0854">
      <w:pPr>
        <w:ind w:left="-5" w:right="16"/>
      </w:pPr>
      <w:r>
        <w:t>I remained silent for a moment, still maintaining my polite smil</w:t>
      </w:r>
      <w:r>
        <w:t>e, then thought of the most natural way to divert the conversation.</w:t>
      </w:r>
    </w:p>
    <w:p w:rsidR="00FD64B4" w:rsidRDefault="00CB0854">
      <w:pPr>
        <w:ind w:left="-5" w:right="16"/>
      </w:pPr>
      <w:r>
        <w:t>“She’s not that interesting. Let’s forget about her. By the way, what’s the name of this wine we’re drinking? I quite like it.”</w:t>
      </w:r>
    </w:p>
    <w:p w:rsidR="00FD64B4" w:rsidRDefault="00CB0854">
      <w:pPr>
        <w:ind w:left="-5" w:right="16"/>
      </w:pPr>
      <w:r>
        <w:t>His sharp gaze flickered toward Maan Mek briefly, as if regr</w:t>
      </w:r>
      <w:r>
        <w:t>etting he couldn’t pry further. But then he returned to me, smiling again, interested in the wine, as he was hosting the event. Reluctantly, he continued our conversation for a bit before moving on to mingle with other guests.</w:t>
      </w:r>
    </w:p>
    <w:p w:rsidR="00FD64B4" w:rsidRDefault="00CB0854">
      <w:pPr>
        <w:spacing w:after="254" w:line="256" w:lineRule="auto"/>
        <w:ind w:left="-5"/>
      </w:pPr>
      <w:r>
        <w:rPr>
          <w:rStyle w:val="Policepardfaut"/>
          <w:b/>
        </w:rPr>
        <w:t xml:space="preserve">It seemed I couldn’t take my </w:t>
      </w:r>
      <w:r>
        <w:rPr>
          <w:rStyle w:val="Policepardfaut"/>
          <w:b/>
        </w:rPr>
        <w:t>eyes off my assistant.</w:t>
      </w:r>
    </w:p>
    <w:p w:rsidR="00FD64B4" w:rsidRDefault="00CB0854">
      <w:pPr>
        <w:ind w:left="-5" w:right="16"/>
      </w:pPr>
      <w:r>
        <w:t>The event had only been going for half an hour, and no one had hit the dance floor yet. I was busy networking with a group of ladies when I caught sight of Maan Mek’s tall, slender figure slipping out toward the east balcony.</w:t>
      </w:r>
    </w:p>
    <w:p w:rsidR="00FD64B4" w:rsidRDefault="00CB0854">
      <w:pPr>
        <w:ind w:left="-5" w:right="16"/>
      </w:pPr>
      <w:r>
        <w:t>I excus</w:t>
      </w:r>
      <w:r>
        <w:t>ed myself after a bit, still holding my wine glass, and followed her.</w:t>
      </w:r>
    </w:p>
    <w:p w:rsidR="00FD64B4" w:rsidRDefault="00CB0854">
      <w:pPr>
        <w:ind w:left="-5" w:right="16"/>
      </w:pPr>
      <w:r>
        <w:t>Outside, the third-floor balcony of the hall offered a view lit by soft lights. The music from inside played faintly in the background. Maan Mek was on the phone, looking agitated, a cig</w:t>
      </w:r>
      <w:r>
        <w:t>arette between her fingers with a thin trail of smoke curling up.</w:t>
      </w:r>
    </w:p>
    <w:p w:rsidR="00FD64B4" w:rsidRDefault="00CB0854">
      <w:pPr>
        <w:ind w:left="-5" w:right="16"/>
      </w:pPr>
      <w:r>
        <w:t>“Was my answer not clear enough? I chose not to shoot that night.” She took a long drag, waiting for the response. “I’m in law now. I can’t get involved in managing things.”</w:t>
      </w:r>
    </w:p>
    <w:p w:rsidR="00FD64B4" w:rsidRDefault="00CB0854">
      <w:pPr>
        <w:ind w:left="-5" w:right="16"/>
      </w:pPr>
      <w:r>
        <w:t>That was when sh</w:t>
      </w:r>
      <w:r>
        <w:t>e turned and noticed I was there.</w:t>
      </w:r>
    </w:p>
    <w:p w:rsidR="00FD64B4" w:rsidRDefault="00CB0854">
      <w:pPr>
        <w:ind w:left="-5" w:right="16"/>
      </w:pPr>
      <w:r>
        <w:t>Another moment of silence hung between us, but I saw the anger in her eyes soften instantly. “I’ll talk later,” she said abruptly and hung up the phone, taking one final drag from her cigarette before extinguishing it.</w:t>
      </w:r>
    </w:p>
    <w:p w:rsidR="00FD64B4" w:rsidRDefault="00CB0854">
      <w:pPr>
        <w:ind w:left="-5" w:right="16"/>
      </w:pPr>
      <w:r>
        <w:t xml:space="preserve">“I </w:t>
      </w:r>
      <w:r>
        <w:t>must’ve interrupted something. Sorry.”</w:t>
      </w:r>
    </w:p>
    <w:p w:rsidR="00FD64B4" w:rsidRDefault="00CB0854">
      <w:pPr>
        <w:ind w:left="-5" w:right="16"/>
      </w:pPr>
      <w:r>
        <w:t>“Your timing’s perfect, Ms. Tree.”</w:t>
      </w:r>
    </w:p>
    <w:p w:rsidR="00FD64B4" w:rsidRDefault="00CB0854">
      <w:pPr>
        <w:ind w:left="-5" w:right="16"/>
      </w:pPr>
      <w:r>
        <w:t>The scent of her perfume mixed with cigarette smoke lingered in the air, adding a tense allure to her presence. She was beautiful, intoxicating, and dangerous all at once. Maan Mek p</w:t>
      </w:r>
      <w:r>
        <w:t>ocketed her phone and gestured as if to lead me back inside, but I moved to lean against the railing, swirling my wine gently.</w:t>
      </w:r>
    </w:p>
    <w:p w:rsidR="00FD64B4" w:rsidRDefault="00CB0854">
      <w:pPr>
        <w:ind w:left="-5" w:right="16"/>
      </w:pPr>
      <w:r>
        <w:t>“I’m not going back in.”</w:t>
      </w:r>
    </w:p>
    <w:p w:rsidR="00FD64B4" w:rsidRDefault="00CB0854">
      <w:pPr>
        <w:ind w:left="-5" w:right="16"/>
      </w:pPr>
      <w:r>
        <w:t>“But the dance will start in fifteen minutes,” she reminded me.</w:t>
      </w:r>
    </w:p>
    <w:p w:rsidR="00FD64B4" w:rsidRDefault="00CB0854">
      <w:pPr>
        <w:ind w:left="-5" w:right="16"/>
      </w:pPr>
      <w:r>
        <w:t>“That’s what makes it boring.”</w:t>
      </w:r>
    </w:p>
    <w:p w:rsidR="00FD64B4" w:rsidRDefault="00CB0854">
      <w:pPr>
        <w:ind w:left="-5" w:right="16"/>
      </w:pPr>
      <w:r>
        <w:t xml:space="preserve">I took a </w:t>
      </w:r>
      <w:r>
        <w:t>small sip of the wine, letting it play on my tongue. I tried to forget that this party was an important professional obligation and instead let myself enjoy the breeze on my skin, my hair swaying gently in the wind.</w:t>
      </w:r>
    </w:p>
    <w:p w:rsidR="00FD64B4" w:rsidRDefault="00CB0854">
      <w:pPr>
        <w:spacing w:after="249"/>
        <w:ind w:left="-5" w:right="16"/>
      </w:pPr>
      <w:r>
        <w:t>Maan Mek must’ve known I wanted to avoid</w:t>
      </w:r>
      <w:r>
        <w:t xml:space="preserve"> the chaos, as she quietly stood beside me without saying a word. It was a small gesture, but the way her younger eyes glanced at me made it feel like I could say anything I wanted.</w:t>
      </w:r>
    </w:p>
    <w:p w:rsidR="00FD64B4" w:rsidRDefault="00CB0854">
      <w:pPr>
        <w:ind w:left="-5" w:right="16"/>
      </w:pPr>
      <w:r>
        <w:t>I let out a soft laugh, not at anyone, but at my own life over the past fe</w:t>
      </w:r>
      <w:r>
        <w:t>w years.</w:t>
      </w:r>
    </w:p>
    <w:p w:rsidR="00FD64B4" w:rsidRDefault="00CB0854">
      <w:pPr>
        <w:ind w:left="-5" w:right="16"/>
      </w:pPr>
      <w:r>
        <w:t>“You know, I became a lawyer because I love showing off my skills. I love debating and that feeling of being on top when I win. But sometimes... I think I’m nearing my limit.”</w:t>
      </w:r>
    </w:p>
    <w:p w:rsidR="00FD64B4" w:rsidRDefault="00CB0854">
      <w:pPr>
        <w:ind w:left="-5" w:right="16"/>
      </w:pPr>
      <w:r>
        <w:t>“Your limit? Why?”</w:t>
      </w:r>
    </w:p>
    <w:p w:rsidR="00FD64B4" w:rsidRDefault="00CB0854">
      <w:pPr>
        <w:ind w:left="-5" w:right="16"/>
      </w:pPr>
      <w:r>
        <w:t>“Maybe I’m just tired. Lately, I’ve been thinking ab</w:t>
      </w:r>
      <w:r>
        <w:t>out how nice it would be to wake up, enjoy a good breakfast, do a job that isn’t too hectic, and spend time with someone who makes everything seem better—someone who can make any view beautiful just by being there.”</w:t>
      </w:r>
    </w:p>
    <w:p w:rsidR="00FD64B4" w:rsidRDefault="00CB0854">
      <w:pPr>
        <w:ind w:left="-5" w:right="16"/>
      </w:pPr>
      <w:r>
        <w:t>“Have you found that person yet, Ms. Tre</w:t>
      </w:r>
      <w:r>
        <w:t>e?”</w:t>
      </w:r>
    </w:p>
    <w:p w:rsidR="00FD64B4" w:rsidRDefault="00CB0854">
      <w:pPr>
        <w:ind w:left="-5" w:right="16"/>
      </w:pPr>
      <w:r>
        <w:t>Her question wasn’t just curiosity; it felt like she was probing gently, with a hint of hope but not too much certainty. To be honest, I liked that.</w:t>
      </w:r>
    </w:p>
    <w:p w:rsidR="00FD64B4" w:rsidRDefault="00CB0854">
      <w:pPr>
        <w:ind w:left="-5" w:right="16"/>
      </w:pPr>
      <w:r>
        <w:t>The problem was, I couldn’t give her a straight answer. Not now. Not in this moment.</w:t>
      </w:r>
    </w:p>
    <w:p w:rsidR="00FD64B4" w:rsidRDefault="00CB0854">
      <w:pPr>
        <w:ind w:left="-5" w:right="16"/>
      </w:pPr>
      <w:r>
        <w:t>“I... don’t know.”</w:t>
      </w:r>
    </w:p>
    <w:p w:rsidR="00FD64B4" w:rsidRDefault="00CB0854">
      <w:pPr>
        <w:ind w:left="-5" w:right="16"/>
      </w:pPr>
      <w:r>
        <w:t>"That's alright," Maan Mek smiled softly, offering to change the subject as if she was worried I might feel awkward. "We don’t have to go back inside, you know."</w:t>
      </w:r>
    </w:p>
    <w:p w:rsidR="00FD64B4" w:rsidRDefault="00CB0854">
      <w:pPr>
        <w:ind w:left="-5" w:right="16"/>
      </w:pPr>
      <w:r>
        <w:t>“I was thinking the same.”</w:t>
      </w:r>
    </w:p>
    <w:p w:rsidR="00FD64B4" w:rsidRDefault="00CB0854">
      <w:pPr>
        <w:ind w:left="-5" w:right="16"/>
      </w:pPr>
      <w:r>
        <w:t xml:space="preserve">Maan Mek attempted to offer me her cream blazer, but I declined, </w:t>
      </w:r>
      <w:r>
        <w:t>telling her that I was used to cold weather and this chill didn’t bother me at all.</w:t>
      </w:r>
    </w:p>
    <w:p w:rsidR="00FD64B4" w:rsidRDefault="00CB0854">
      <w:pPr>
        <w:ind w:left="-5" w:right="16"/>
      </w:pPr>
      <w:r>
        <w:t>Sometimes, we just want to be beside someone, to sit or stand quietly and let our thoughts wander. Even without conversation, the space between us didn’t feel any less warm</w:t>
      </w:r>
      <w:r>
        <w:t>. Both of us left the chaos behind, hearing the host announce the start of the dance floor and the music playing inside, but we stayed where we were, silently gazing out at the city.</w:t>
      </w:r>
    </w:p>
    <w:p w:rsidR="00FD64B4" w:rsidRDefault="00CB0854">
      <w:pPr>
        <w:ind w:left="-5" w:right="16"/>
      </w:pPr>
      <w:r>
        <w:t>The wine in my glass was nearly finished. I had drunk a fair amount while</w:t>
      </w:r>
      <w:r>
        <w:t xml:space="preserve"> mingling with people earlier, so I was starting to feel a little tipsy. Not enough to lose control, but just enough to feel the rush of blood through my veins and the courage to speak my innermost thoughts.</w:t>
      </w:r>
    </w:p>
    <w:p w:rsidR="00FD64B4" w:rsidRDefault="00CB0854">
      <w:pPr>
        <w:ind w:left="-5" w:right="16"/>
      </w:pPr>
      <w:r>
        <w:t>“Maan Mek.”</w:t>
      </w:r>
    </w:p>
    <w:p w:rsidR="00FD64B4" w:rsidRDefault="00CB0854">
      <w:pPr>
        <w:ind w:left="-5" w:right="16"/>
      </w:pPr>
      <w:r>
        <w:t>“Yes?”</w:t>
      </w:r>
    </w:p>
    <w:p w:rsidR="00FD64B4" w:rsidRDefault="00CB0854">
      <w:pPr>
        <w:ind w:left="-5" w:right="16"/>
      </w:pPr>
      <w:r>
        <w:t>We finally looked at each oth</w:t>
      </w:r>
      <w:r>
        <w:t>er after staring out in silence for what felt like an eternity.</w:t>
      </w:r>
    </w:p>
    <w:p w:rsidR="00FD64B4" w:rsidRDefault="00CB0854">
      <w:pPr>
        <w:ind w:left="-5" w:right="16"/>
      </w:pPr>
      <w:r>
        <w:t>I shrugged slightly.</w:t>
      </w:r>
    </w:p>
    <w:p w:rsidR="00FD64B4" w:rsidRDefault="00CB0854">
      <w:pPr>
        <w:ind w:left="-5" w:right="16"/>
      </w:pPr>
      <w:r>
        <w:t>“The wine at this party is alright, but honestly, the wine in my fridge is much better. Do you believe me?”</w:t>
      </w:r>
    </w:p>
    <w:p w:rsidR="00FD64B4" w:rsidRDefault="00CB0854">
      <w:pPr>
        <w:ind w:left="-5" w:right="16"/>
      </w:pPr>
      <w:r>
        <w:t>“Ms. Tree—”</w:t>
      </w:r>
    </w:p>
    <w:p w:rsidR="00FD64B4" w:rsidRDefault="00CB0854">
      <w:pPr>
        <w:ind w:left="-5" w:right="16"/>
      </w:pPr>
      <w:r>
        <w:t>“I was just saying, why don’t we go drink some wine</w:t>
      </w:r>
      <w:r>
        <w:t xml:space="preserve"> at my condo tonight?”</w:t>
      </w:r>
    </w:p>
    <w:p w:rsidR="00FD64B4" w:rsidRDefault="00CB0854">
      <w:pPr>
        <w:ind w:left="-5" w:right="16"/>
      </w:pPr>
      <w:r>
        <w:t xml:space="preserve">In truth, </w:t>
      </w:r>
      <w:r>
        <w:rPr>
          <w:rStyle w:val="Policepardfaut"/>
          <w:b/>
        </w:rPr>
        <w:t xml:space="preserve">wine </w:t>
      </w:r>
      <w:r>
        <w:t>was just an excuse. Though I did have some quality bottles chilled in the fridge.</w:t>
      </w:r>
    </w:p>
    <w:p w:rsidR="00FD64B4" w:rsidRDefault="00CB0854">
      <w:pPr>
        <w:ind w:left="-5" w:right="16"/>
      </w:pPr>
      <w:r>
        <w:t>I knew Maan Mek understood. Her subtle smile shifted into something more knowing, a hint of mischief curling at the edges.</w:t>
      </w:r>
    </w:p>
    <w:p w:rsidR="00FD64B4" w:rsidRDefault="00FD64B4">
      <w:pPr>
        <w:ind w:left="-5" w:right="16"/>
      </w:pPr>
    </w:p>
    <w:p w:rsidR="00FD64B4" w:rsidRDefault="00FD64B4">
      <w:pPr>
        <w:ind w:left="-5" w:right="16"/>
      </w:pPr>
    </w:p>
    <w:p w:rsidR="00FD64B4" w:rsidRDefault="00FD64B4">
      <w:pPr>
        <w:ind w:left="-5" w:right="16"/>
      </w:pPr>
    </w:p>
    <w:p w:rsidR="00FD64B4" w:rsidRDefault="00CB0854">
      <w:pPr>
        <w:pStyle w:val="Titre1"/>
        <w:ind w:left="58" w:right="48"/>
      </w:pPr>
      <w:r>
        <w:t>Chapter 20</w:t>
      </w:r>
      <w:r>
        <w:t xml:space="preserve">: </w:t>
      </w:r>
      <w:r>
        <w:t>ᴛ</w:t>
      </w:r>
      <w:r>
        <w:t>ʜ</w:t>
      </w:r>
      <w:r>
        <w:t>ᴇ</w:t>
      </w:r>
      <w:r>
        <w:t xml:space="preserve"> ꜱ</w:t>
      </w:r>
      <w:r>
        <w:t>ᴄᴇ</w:t>
      </w:r>
      <w:r>
        <w:t>ɴ</w:t>
      </w:r>
      <w:r>
        <w:t>ᴛ</w:t>
      </w:r>
      <w:r>
        <w:t xml:space="preserve"> </w:t>
      </w:r>
      <w:r>
        <w:t>ᴏꜰ</w:t>
      </w:r>
      <w:r>
        <w:t xml:space="preserve"> </w:t>
      </w:r>
      <w:r>
        <w:t>ᴘᴇ</w:t>
      </w:r>
      <w:r>
        <w:t>ʀꜰ</w:t>
      </w:r>
      <w:r>
        <w:t>ᴜᴍᴇ</w:t>
      </w:r>
      <w:r>
        <w:t xml:space="preserve"> </w:t>
      </w:r>
      <w:r>
        <w:t>ᴏ</w:t>
      </w:r>
      <w:r>
        <w:t>ɴ</w:t>
      </w:r>
      <w:r>
        <w:t xml:space="preserve"> </w:t>
      </w:r>
      <w:r>
        <w:t>ᴛ</w:t>
      </w:r>
      <w:r>
        <w:t>ʜ</w:t>
      </w:r>
      <w:r>
        <w:t>ᴇ</w:t>
      </w:r>
      <w:r>
        <w:t xml:space="preserve"> </w:t>
      </w:r>
      <w:r>
        <w:t>ʙ</w:t>
      </w:r>
      <w:r>
        <w:t>ᴇᴅ</w:t>
      </w:r>
    </w:p>
    <w:p w:rsidR="00FD64B4" w:rsidRDefault="00CB0854">
      <w:pPr>
        <w:spacing w:after="267" w:line="247" w:lineRule="auto"/>
        <w:ind w:left="-5" w:right="38"/>
      </w:pPr>
      <w:r>
        <w:rPr>
          <w:rStyle w:val="Policepardfaut"/>
          <w:b/>
          <w:i/>
        </w:rPr>
        <w:t>11:23 PM</w:t>
      </w:r>
    </w:p>
    <w:p w:rsidR="00FD64B4" w:rsidRDefault="00CB0854">
      <w:pPr>
        <w:ind w:left="-5" w:right="16"/>
      </w:pPr>
      <w:r>
        <w:t>The clock on the wall of the living room showed the time.</w:t>
      </w:r>
    </w:p>
    <w:p w:rsidR="00FD64B4" w:rsidRDefault="00CB0854">
      <w:pPr>
        <w:ind w:left="-5" w:right="16"/>
      </w:pPr>
      <w:r>
        <w:t>Under the dim light, with only one lamp turned on, I could make out the tattoo on Maan Mek’s back: a sun entwined with rose thorns, looking both intimidati</w:t>
      </w:r>
      <w:r>
        <w:t>ng and unapproachable.</w:t>
      </w:r>
    </w:p>
    <w:p w:rsidR="00FD64B4" w:rsidRDefault="00CB0854">
      <w:pPr>
        <w:ind w:left="-5" w:right="16"/>
      </w:pPr>
      <w:r>
        <w:t>At that moment, I didn’t have time to examine it closely. I only caught a brief glimpse before my breath quickened as her lips pressed against the side of my neck, while her warm hands fumbled skillfully with the clasp of my bra.</w:t>
      </w:r>
    </w:p>
    <w:p w:rsidR="00FD64B4" w:rsidRDefault="00CB0854">
      <w:pPr>
        <w:ind w:left="-5" w:right="16"/>
      </w:pPr>
      <w:r>
        <w:t xml:space="preserve">So </w:t>
      </w:r>
      <w:r>
        <w:t>smooth with this. The record said she’d never had a girlfriend, but with moves like this, she must have slept with other women before.</w:t>
      </w:r>
    </w:p>
    <w:p w:rsidR="00FD64B4" w:rsidRDefault="00CB0854">
      <w:pPr>
        <w:ind w:left="-5" w:right="16"/>
      </w:pPr>
      <w:r>
        <w:t>“Ah!”</w:t>
      </w:r>
    </w:p>
    <w:p w:rsidR="00FD64B4" w:rsidRDefault="00CB0854">
      <w:pPr>
        <w:ind w:left="-5" w:right="16"/>
      </w:pPr>
      <w:r>
        <w:t>I let out a sharp gasp as the last barrier covering my chest fell to the floor. Maan Mek deliberately moved down, c</w:t>
      </w:r>
      <w:r>
        <w:t>overing one breast with her lips, her soft tongue teasingly flicking and arousing sensations.</w:t>
      </w:r>
    </w:p>
    <w:p w:rsidR="00FD64B4" w:rsidRDefault="00CB0854">
      <w:pPr>
        <w:ind w:left="-5" w:right="16"/>
      </w:pPr>
      <w:r>
        <w:t>We were doing this on the sofa, and the air felt unbearably hot, even though we’d turned the AC on earlier. It was like my body was burning up, my breathing becom</w:t>
      </w:r>
      <w:r>
        <w:t>ing heavier as I arched my back in response to the pleasure that coursed through me.</w:t>
      </w:r>
    </w:p>
    <w:p w:rsidR="00FD64B4" w:rsidRDefault="00CB0854">
      <w:pPr>
        <w:spacing w:after="249"/>
        <w:ind w:left="-5" w:right="16"/>
      </w:pPr>
      <w:r>
        <w:t xml:space="preserve">“Mek…” I whispered her name as her lips trailed kisses down my body, leaving marks all over my neck, breasts, stomach, and down to the inner thighs near the area still </w:t>
      </w:r>
      <w:r>
        <w:t>hidden beneath my underwear.</w:t>
      </w:r>
    </w:p>
    <w:p w:rsidR="00FD64B4" w:rsidRDefault="00CB0854">
      <w:pPr>
        <w:ind w:left="-5" w:right="16"/>
      </w:pPr>
      <w:r>
        <w:t xml:space="preserve">I could feel myself growing wet, like every touch was lighting a fire that spread through me, already fueled by desire. My breathing became more ragged, my heart pounding harder. Maan Mek glanced at my blossoming rosebud, then </w:t>
      </w:r>
      <w:r>
        <w:t>back up at me with mischievous eyes.</w:t>
      </w:r>
    </w:p>
    <w:p w:rsidR="00FD64B4" w:rsidRDefault="00CB0854">
      <w:pPr>
        <w:ind w:left="-5" w:right="16"/>
      </w:pPr>
      <w:r>
        <w:t>“You’re so beautiful, Ms. Mai Tree.”</w:t>
      </w:r>
    </w:p>
    <w:p w:rsidR="00FD64B4" w:rsidRDefault="00CB0854">
      <w:pPr>
        <w:ind w:left="-5" w:right="16"/>
      </w:pPr>
      <w:r>
        <w:t>Her sweet words made my face flush with heat because it was obvious which part of me she was admiring.</w:t>
      </w:r>
    </w:p>
    <w:p w:rsidR="00FD64B4" w:rsidRDefault="00CB0854">
      <w:pPr>
        <w:ind w:left="-5" w:right="16"/>
      </w:pPr>
      <w:r>
        <w:t>She gently spread my legs wider, one hand returning to fondle my breast, keepin</w:t>
      </w:r>
      <w:r>
        <w:t>g the heat of desire burning, while the other hand played with my sensitive nub. I couldn’t help but let out an embarrassing moan as she teased me there.</w:t>
      </w:r>
    </w:p>
    <w:p w:rsidR="00FD64B4" w:rsidRDefault="00CB0854">
      <w:pPr>
        <w:ind w:left="-5" w:right="16"/>
      </w:pPr>
      <w:r>
        <w:t>The area between my thighs grew wetter with each passing moment...</w:t>
      </w:r>
    </w:p>
    <w:p w:rsidR="00FD64B4" w:rsidRDefault="00CB0854">
      <w:pPr>
        <w:ind w:left="-5" w:right="16"/>
      </w:pPr>
      <w:r>
        <w:t>My hands gripped tightly, unsure of</w:t>
      </w:r>
      <w:r>
        <w:t xml:space="preserve"> what would come next. All I knew was that the moment felt intensely hot and filled with an inexplicable joy. I’d had sex with women before—ex-girlfriends, one-night stands—but nothing compared to this moment, being so intimately close to someone named Maa</w:t>
      </w:r>
      <w:r>
        <w:t>n Mek.</w:t>
      </w:r>
    </w:p>
    <w:p w:rsidR="00FD64B4" w:rsidRDefault="00CB0854">
      <w:pPr>
        <w:ind w:left="-5" w:right="16"/>
      </w:pPr>
      <w:r>
        <w:t>There was no need to tell her; she seemed to instinctively know which spots made me feel good, where I wanted a gentle touch, and where I craved a firmer grip. She hit every mark I had longed for.</w:t>
      </w:r>
    </w:p>
    <w:p w:rsidR="00FD64B4" w:rsidRDefault="00CB0854">
      <w:pPr>
        <w:ind w:left="-5" w:right="16"/>
      </w:pPr>
      <w:r>
        <w:t>After teasing my sensitive spot until my entrance wa</w:t>
      </w:r>
      <w:r>
        <w:t>s drenched in my own sweetness, Maan Mek slowly inserted her middle finger, leading with one. I tensed briefly but quickly relaxed as her movements remained gentle at first.</w:t>
      </w:r>
    </w:p>
    <w:p w:rsidR="00FD64B4" w:rsidRDefault="00CB0854">
      <w:pPr>
        <w:ind w:left="-5" w:right="16"/>
      </w:pPr>
      <w:r>
        <w:t xml:space="preserve">“Mmm…” I let out a long, drawn-out moan as pleasure built within me, intensifying </w:t>
      </w:r>
      <w:r>
        <w:t>when she quickened her pace.</w:t>
      </w:r>
    </w:p>
    <w:p w:rsidR="00FD64B4" w:rsidRDefault="00CB0854">
      <w:pPr>
        <w:ind w:left="-5" w:right="16"/>
      </w:pPr>
      <w:r>
        <w:t>At that point, my words turned into incoherent babbling as I neared the peak of pleasure.</w:t>
      </w:r>
    </w:p>
    <w:p w:rsidR="00FD64B4" w:rsidRDefault="00CB0854">
      <w:pPr>
        <w:ind w:left="-5" w:right="16"/>
      </w:pPr>
      <w:r>
        <w:t>On the sofa, shame and embarrassment melted away.</w:t>
      </w:r>
    </w:p>
    <w:p w:rsidR="00FD64B4" w:rsidRDefault="00CB0854">
      <w:pPr>
        <w:ind w:left="-5" w:right="16"/>
      </w:pPr>
      <w:r>
        <w:t>For tonight, that was the first time I cum.</w:t>
      </w:r>
    </w:p>
    <w:p w:rsidR="00FD64B4" w:rsidRDefault="00CB0854">
      <w:pPr>
        <w:ind w:left="-5" w:right="16"/>
      </w:pPr>
      <w:r>
        <w:t>I wasn’t sure why, but despite being out of</w:t>
      </w:r>
      <w:r>
        <w:t xml:space="preserve"> breath, I knew she must’ve been just as tired. Yet, the younger woman easily lifted me in her arms with practiced ease, as if she exercised regularly and had strong muscles.</w:t>
      </w:r>
    </w:p>
    <w:p w:rsidR="00FD64B4" w:rsidRDefault="00CB0854">
      <w:pPr>
        <w:spacing w:after="0" w:line="422" w:lineRule="auto"/>
        <w:ind w:left="-5" w:right="621"/>
      </w:pPr>
      <w:r>
        <w:t>She carried my naked body into the bedroom, laying me on the bed. We began our se</w:t>
      </w:r>
      <w:r>
        <w:t>cond round of passionate lovemaking.</w:t>
      </w:r>
    </w:p>
    <w:p w:rsidR="00FD64B4" w:rsidRDefault="00CB0854">
      <w:pPr>
        <w:ind w:left="-5" w:right="16"/>
      </w:pPr>
      <w:r>
        <w:t>This time, I had caught my breath and joined her in the act, actively participating.</w:t>
      </w:r>
    </w:p>
    <w:p w:rsidR="00FD64B4" w:rsidRDefault="00CB0854">
      <w:pPr>
        <w:ind w:left="-5" w:right="16"/>
      </w:pPr>
      <w:r>
        <w:t>Maan Mek licked me clean from the mess between my legs, sending a mixture of ticklish sensations and pleasure coursing through me. I g</w:t>
      </w:r>
      <w:r>
        <w:t>ave in to the moment, biting down on her soft, orange-tinted nipples, feeling her let out a small, pained moan. The sound only made me want to play with other parts of her even more.</w:t>
      </w:r>
    </w:p>
    <w:p w:rsidR="00FD64B4" w:rsidRDefault="00CB0854">
      <w:pPr>
        <w:ind w:left="-5" w:right="16"/>
      </w:pPr>
      <w:r>
        <w:t>Everything we did followed a natural rhythm. Our bodies pressed against e</w:t>
      </w:r>
      <w:r>
        <w:t>ach other, moving instinctively, as though driven by an innate desire.</w:t>
      </w:r>
    </w:p>
    <w:p w:rsidR="00FD64B4" w:rsidRDefault="00CB0854">
      <w:pPr>
        <w:ind w:left="-5" w:right="16"/>
      </w:pPr>
      <w:r>
        <w:t>I slipped two fingers inside Maan Mek while her fingers remained inside me. It was tight, warm, and we both clenched around each other.</w:t>
      </w:r>
    </w:p>
    <w:p w:rsidR="00FD64B4" w:rsidRDefault="00CB0854">
      <w:pPr>
        <w:ind w:left="-5" w:right="16"/>
      </w:pPr>
      <w:r>
        <w:t xml:space="preserve">Our lips barely parted, tongues intertwining, as </w:t>
      </w:r>
      <w:r>
        <w:t>we kissed deeply, filled with so much want that I couldn’t believe how fiercely I held her, refusing to let her pull away. My body showed just how much I needed her.</w:t>
      </w:r>
    </w:p>
    <w:p w:rsidR="00FD64B4" w:rsidRDefault="00CB0854">
      <w:pPr>
        <w:ind w:left="-5" w:right="16"/>
      </w:pPr>
      <w:r>
        <w:t>I remember it being around 1 a.m. Both of us delighted in teasing and coaxing moans from o</w:t>
      </w:r>
      <w:r>
        <w:t>ne another. Just as either of us neared the peak, we’d pull back to tease again, only to return to the sensation of each other's fingers inside our bodies.</w:t>
      </w:r>
    </w:p>
    <w:p w:rsidR="00FD64B4" w:rsidRDefault="00CB0854">
      <w:pPr>
        <w:ind w:left="-5" w:right="16"/>
      </w:pPr>
      <w:r>
        <w:t xml:space="preserve">Maan Mek was the first to reach the finish this time, perhaps because she’d been building up desire </w:t>
      </w:r>
      <w:r>
        <w:t>since the living room, where she had taken care of me first. The young woman let herself go, her body shuddering with rapid spasms. I thrust in and out a few more times, hard and fast, before withdrawing my fingers to taste her essence.</w:t>
      </w:r>
    </w:p>
    <w:p w:rsidR="00FD64B4" w:rsidRDefault="00CB0854">
      <w:pPr>
        <w:ind w:left="-5" w:right="16"/>
      </w:pPr>
      <w:r>
        <w:t>Though the room was</w:t>
      </w:r>
      <w:r>
        <w:t xml:space="preserve"> dim, it was clear that my action caused her face to flush with embarrassment. I smirked with satisfaction and leaned in to whisper in her ear.</w:t>
      </w:r>
    </w:p>
    <w:p w:rsidR="00FD64B4" w:rsidRDefault="00CB0854">
      <w:pPr>
        <w:ind w:left="-5" w:right="16"/>
      </w:pPr>
      <w:r>
        <w:t>"Your taste... it’s so sweet."</w:t>
      </w:r>
    </w:p>
    <w:p w:rsidR="00FD64B4" w:rsidRDefault="00CB0854">
      <w:pPr>
        <w:spacing w:after="0"/>
        <w:ind w:left="-5" w:right="16"/>
      </w:pPr>
      <w:r>
        <w:t xml:space="preserve">Maan Mek gave me another round of her passionate love... and many more rounds </w:t>
      </w:r>
      <w:r>
        <w:t>that night.</w:t>
      </w:r>
    </w:p>
    <w:p w:rsidR="00FD64B4" w:rsidRDefault="00CB0854">
      <w:pPr>
        <w:spacing w:after="639"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67" w:line="247" w:lineRule="auto"/>
        <w:ind w:left="-5" w:right="38"/>
      </w:pPr>
      <w:r>
        <w:rPr>
          <w:rStyle w:val="Policepardfaut"/>
          <w:b/>
          <w:i/>
        </w:rPr>
        <w:t>02:26 AM</w:t>
      </w:r>
    </w:p>
    <w:p w:rsidR="00FD64B4" w:rsidRDefault="00CB0854">
      <w:pPr>
        <w:ind w:left="-5" w:right="16"/>
      </w:pPr>
      <w:r>
        <w:t>The bed had finally served its true purpose.</w:t>
      </w:r>
    </w:p>
    <w:p w:rsidR="00FD64B4" w:rsidRDefault="00CB0854">
      <w:pPr>
        <w:ind w:left="-5" w:right="16"/>
      </w:pPr>
      <w:r>
        <w:t>We were lying down, resting after finishing yet another intimate encounter. The scent of my favorite perfume lingered on the sheets, surrounding me like an embrace. It couldn't get muc</w:t>
      </w:r>
      <w:r>
        <w:t>h better than this—especially since the woman who wore that scent was now hugging me from behind.</w:t>
      </w:r>
    </w:p>
    <w:p w:rsidR="00FD64B4" w:rsidRDefault="00CB0854">
      <w:pPr>
        <w:ind w:left="-5" w:right="16"/>
      </w:pPr>
      <w:r>
        <w:t>Warm...</w:t>
      </w:r>
    </w:p>
    <w:p w:rsidR="00FD64B4" w:rsidRDefault="00CB0854">
      <w:pPr>
        <w:ind w:left="-5" w:right="16"/>
      </w:pPr>
      <w:r>
        <w:t>Being curled up in someone’s arms wasn’t bad at all.</w:t>
      </w:r>
    </w:p>
    <w:p w:rsidR="00FD64B4" w:rsidRDefault="00CB0854">
      <w:pPr>
        <w:ind w:left="-5" w:right="16"/>
      </w:pPr>
      <w:r>
        <w:t xml:space="preserve">Now that the storm had passed, I found myself thinking about the tattoo I’d noticed earlier when </w:t>
      </w:r>
      <w:r>
        <w:t>she helped me undress. Hmm... I remembered it being a symbol of the Sannanrat organization, which was run by Thanin. It seemed quite clear that she was connected to him by blood. Most likely, she was his secret niece, a fact known only within the inner cir</w:t>
      </w:r>
      <w:r>
        <w:t>cle.</w:t>
      </w:r>
    </w:p>
    <w:p w:rsidR="00FD64B4" w:rsidRDefault="00CB0854">
      <w:pPr>
        <w:ind w:left="-5" w:right="16"/>
      </w:pPr>
      <w:r>
        <w:t>A soft touch on my shoulder pulled me from my thoughts as Maan Mek planted a gentle kiss—a goodnight kiss. I smiled to myself, recalling the way she had addressed me while we were in the heat of passion.</w:t>
      </w:r>
    </w:p>
    <w:p w:rsidR="00FD64B4" w:rsidRDefault="00CB0854">
      <w:pPr>
        <w:ind w:left="-5" w:right="16"/>
      </w:pPr>
      <w:r>
        <w:t xml:space="preserve">"Why did you allow me to be in this position </w:t>
      </w:r>
      <w:r>
        <w:t>with you?" she asked unexpectedly, her voice slightly hoarse.</w:t>
      </w:r>
    </w:p>
    <w:p w:rsidR="00FD64B4" w:rsidRDefault="00CB0854">
      <w:pPr>
        <w:ind w:left="-5" w:right="16"/>
      </w:pPr>
      <w:r>
        <w:t>I stayed quiet for a long time, contemplating the answer. There was so much to say, but if I had to pinpoint the main reason why I felt Maan Mek was someone I had fallen for, it would probably b</w:t>
      </w:r>
      <w:r>
        <w:t>e this:</w:t>
      </w:r>
    </w:p>
    <w:p w:rsidR="00FD64B4" w:rsidRDefault="00CB0854">
      <w:pPr>
        <w:ind w:left="-5" w:right="16"/>
      </w:pPr>
      <w:r>
        <w:t>“Before, only my family never judged me for who I am. But now, I have you too.”</w:t>
      </w:r>
    </w:p>
    <w:p w:rsidR="00FD64B4" w:rsidRDefault="00CB0854">
      <w:pPr>
        <w:ind w:left="-5" w:right="16"/>
      </w:pPr>
      <w:r>
        <w:t>“But there must be plenty of others—better, more pure people—who wouldn’t judge you and would be more suitable to stand by your side.”</w:t>
      </w:r>
    </w:p>
    <w:p w:rsidR="00FD64B4" w:rsidRDefault="00CB0854">
      <w:pPr>
        <w:ind w:left="-5" w:right="16"/>
      </w:pPr>
      <w:r>
        <w:t xml:space="preserve">“That’s true. But I just want it </w:t>
      </w:r>
      <w:r>
        <w:t>to be you.”</w:t>
      </w:r>
    </w:p>
    <w:p w:rsidR="00FD64B4" w:rsidRDefault="00CB0854">
      <w:pPr>
        <w:ind w:left="-5" w:right="16"/>
      </w:pPr>
      <w:r>
        <w:t>If I had to explain my feelings, it would take a very long time. I couldn't possibly describe it all easily.</w:t>
      </w:r>
    </w:p>
    <w:p w:rsidR="00FD64B4" w:rsidRDefault="00CB0854">
      <w:pPr>
        <w:ind w:left="-5" w:right="16"/>
      </w:pPr>
      <w:r>
        <w:t>Sometimes it’s about the big things—like how she’s the most beautiful sight I’ve ever seen, or how she would step in to protect me, eve</w:t>
      </w:r>
      <w:r>
        <w:t>n when I treated her poorly time and time again. She never judged or embarrassed me, no matter the situation or the circumstance.</w:t>
      </w:r>
    </w:p>
    <w:p w:rsidR="00FD64B4" w:rsidRDefault="00CB0854">
      <w:pPr>
        <w:ind w:left="-5" w:right="16"/>
      </w:pPr>
      <w:r>
        <w:t>Other times, it’s the little things—how she’d always sit in a spot where I wouldn’t be bothered by cigarette smoke, how she re</w:t>
      </w:r>
      <w:r>
        <w:t>membered my favorite coffee and snacks (even though it was likely due to my illness). She may seem cold, but she was always respectful and considerate in every move she made.</w:t>
      </w:r>
    </w:p>
    <w:p w:rsidR="00FD64B4" w:rsidRDefault="00CB0854">
      <w:pPr>
        <w:ind w:left="-5" w:right="16"/>
      </w:pPr>
      <w:r>
        <w:t>But most of all, right now, it’s because she offers me the warmest embrace.</w:t>
      </w:r>
    </w:p>
    <w:p w:rsidR="00FD64B4" w:rsidRDefault="00CB0854">
      <w:pPr>
        <w:ind w:left="-5" w:right="16"/>
      </w:pPr>
      <w:r>
        <w:t xml:space="preserve">Maan </w:t>
      </w:r>
      <w:r>
        <w:t>Mek could be interpreted another way—as the kind of person I like, both in appearance and personality, inside and out.</w:t>
      </w:r>
    </w:p>
    <w:p w:rsidR="00FD64B4" w:rsidRDefault="00CB0854">
      <w:pPr>
        <w:ind w:left="-5" w:right="16"/>
      </w:pPr>
      <w:r>
        <w:t>Even the atmosphere she creates is comforting, making it easy to be around her. The younger woman moved her hand to cup my temple, whispe</w:t>
      </w:r>
      <w:r>
        <w:t>ring softly in my ear, her voice sweet as honey.</w:t>
      </w:r>
    </w:p>
    <w:p w:rsidR="00FD64B4" w:rsidRDefault="00CB0854">
      <w:pPr>
        <w:ind w:left="-5" w:right="16"/>
      </w:pPr>
      <w:r>
        <w:t>“Thank you.”</w:t>
      </w:r>
    </w:p>
    <w:p w:rsidR="00FD64B4" w:rsidRDefault="00CB0854">
      <w:pPr>
        <w:ind w:left="-5" w:right="16"/>
      </w:pPr>
      <w:r>
        <w:t>Then she tightened her arms around me and rested her head back on the soft pillow.</w:t>
      </w:r>
    </w:p>
    <w:p w:rsidR="00FD64B4" w:rsidRDefault="00CB0854">
      <w:pPr>
        <w:ind w:left="-5" w:right="16"/>
      </w:pPr>
      <w:r>
        <w:t xml:space="preserve">At this point, I had gone far beyond the professional boundaries between lawyer and assistant. The warnings </w:t>
      </w:r>
      <w:r>
        <w:t>from my colleague, Karun, who had glimpsed what might come, couldn’t stop me. Maybe because his vision came too late. But then again, even if it had come earlier, human emotions are complex and hard to rationalize.</w:t>
      </w:r>
    </w:p>
    <w:p w:rsidR="00FD64B4" w:rsidRDefault="00CB0854">
      <w:pPr>
        <w:ind w:left="-5" w:right="16"/>
      </w:pPr>
      <w:r>
        <w:t>Falling for you, my sunflower... was inev</w:t>
      </w:r>
      <w:r>
        <w:t>itable.</w:t>
      </w:r>
    </w:p>
    <w:p w:rsidR="00FD64B4" w:rsidRDefault="00CB0854">
      <w:pPr>
        <w:ind w:left="-5" w:right="16"/>
      </w:pPr>
      <w:r>
        <w:t>I knew I was playing with danger, but I wanted this embrace more than anything.</w:t>
      </w:r>
    </w:p>
    <w:p w:rsidR="00FD64B4" w:rsidRDefault="00CB0854">
      <w:pPr>
        <w:spacing w:after="254" w:line="256" w:lineRule="auto"/>
        <w:ind w:left="-5"/>
        <w:rPr>
          <w:b/>
        </w:rPr>
      </w:pPr>
      <w:r>
        <w:rPr>
          <w:b/>
        </w:rPr>
        <w:t>So, just let me stay in these warm arms a little while longer.</w:t>
      </w: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pPr>
    </w:p>
    <w:p w:rsidR="00FD64B4" w:rsidRDefault="00CB0854">
      <w:pPr>
        <w:pStyle w:val="Titre1"/>
        <w:ind w:left="58" w:right="48"/>
      </w:pPr>
      <w:r>
        <w:t xml:space="preserve">Chapter 21: </w:t>
      </w:r>
      <w:r>
        <w:t>ɪꜰ</w:t>
      </w:r>
      <w:r>
        <w:t xml:space="preserve"> ꜰ</w:t>
      </w:r>
      <w:r>
        <w:t>ᴀ</w:t>
      </w:r>
      <w:r>
        <w:t>ʟʟɪɴɢ</w:t>
      </w:r>
      <w:r>
        <w:t xml:space="preserve"> </w:t>
      </w:r>
      <w:r>
        <w:t>ɪɴ</w:t>
      </w:r>
      <w:r>
        <w:t xml:space="preserve"> </w:t>
      </w:r>
      <w:r>
        <w:t>ʟ</w:t>
      </w:r>
      <w:r>
        <w:t>ᴏᴠᴇ</w:t>
      </w:r>
    </w:p>
    <w:p w:rsidR="00FD64B4" w:rsidRDefault="00CB0854">
      <w:pPr>
        <w:ind w:left="-5" w:right="16"/>
      </w:pPr>
      <w:r>
        <w:t>In the past, I’ve never woken up to have breakfast with anyone rig</w:t>
      </w:r>
      <w:r>
        <w:t>ht after sleeping together.</w:t>
      </w:r>
    </w:p>
    <w:p w:rsidR="00FD64B4" w:rsidRDefault="00CB0854">
      <w:pPr>
        <w:ind w:left="-5" w:right="16"/>
      </w:pPr>
      <w:r>
        <w:t>It seems Maan Mek might be the first... and maybe the only one.</w:t>
      </w:r>
    </w:p>
    <w:p w:rsidR="00FD64B4" w:rsidRDefault="00CB0854">
      <w:pPr>
        <w:ind w:left="-5" w:right="16"/>
      </w:pPr>
      <w:r>
        <w:t>She must have seen that there’s nothing in my fridge to cook. So, she used an app to order shrimp porridge and went down to get it, wearing the same clothes she str</w:t>
      </w:r>
      <w:r>
        <w:t>ipped off and left in the living room all night.</w:t>
      </w:r>
    </w:p>
    <w:p w:rsidR="00FD64B4" w:rsidRDefault="00CB0854">
      <w:pPr>
        <w:ind w:left="-5" w:right="16"/>
      </w:pPr>
      <w:r>
        <w:t>I couldn't stop staring at the woman now sitting across from me at the dining table. She didn’t have that cold, emotionless look, not entirely. There was something in her eyes—some spark of life. But shouldn</w:t>
      </w:r>
      <w:r>
        <w:t>’t we at least talk about what happened last night? Right?</w:t>
      </w:r>
    </w:p>
    <w:p w:rsidR="00FD64B4" w:rsidRDefault="00CB0854">
      <w:pPr>
        <w:ind w:left="-5" w:right="16"/>
      </w:pPr>
      <w:r>
        <w:t>"About last night…"</w:t>
      </w:r>
    </w:p>
    <w:p w:rsidR="00FD64B4" w:rsidRDefault="00CB0854">
      <w:pPr>
        <w:ind w:left="-5" w:right="16"/>
      </w:pPr>
      <w:r>
        <w:t xml:space="preserve">No. I can't be that direct, or I’ll ruin the cool vibe of </w:t>
      </w:r>
      <w:r>
        <w:rPr>
          <w:rStyle w:val="Policepardfaut"/>
          <w:b/>
        </w:rPr>
        <w:t>Mai Tree</w:t>
      </w:r>
      <w:r>
        <w:t>. I swallowed those words quickly and crafted a new sentence in my mind.</w:t>
      </w:r>
    </w:p>
    <w:p w:rsidR="00FD64B4" w:rsidRDefault="00CB0854">
      <w:pPr>
        <w:ind w:left="-5" w:right="16"/>
      </w:pPr>
      <w:r>
        <w:t>"How was that bottle of wine?"</w:t>
      </w:r>
    </w:p>
    <w:p w:rsidR="00FD64B4" w:rsidRDefault="00CB0854">
      <w:pPr>
        <w:ind w:left="-5" w:right="16"/>
      </w:pPr>
      <w:r>
        <w:t>Good gr</w:t>
      </w:r>
      <w:r>
        <w:t>ief, if Maan Mek didn’t catch the innuendo, it would have been a lie. We got straight to it last night, and the wine in the cabinet didn’t even get touched.</w:t>
      </w:r>
    </w:p>
    <w:p w:rsidR="00FD64B4" w:rsidRDefault="00CB0854">
      <w:pPr>
        <w:ind w:left="-5" w:right="16"/>
      </w:pPr>
      <w:r>
        <w:t>The younger woman twisted the pepper shaker over her bowl and smiled before answering.</w:t>
      </w:r>
    </w:p>
    <w:p w:rsidR="00FD64B4" w:rsidRDefault="00CB0854">
      <w:pPr>
        <w:ind w:left="-5" w:right="16"/>
      </w:pPr>
      <w:r>
        <w:t>"Tasty and s</w:t>
      </w:r>
      <w:r>
        <w:t>weet."</w:t>
      </w:r>
    </w:p>
    <w:p w:rsidR="00FD64B4" w:rsidRDefault="00CB0854">
      <w:pPr>
        <w:ind w:left="-5" w:right="16"/>
      </w:pPr>
      <w:r>
        <w:t>I wanted her to bring it up, but the moment she did, I felt embarrassed. "TThat’s indecent to mention in the morning!"</w:t>
      </w:r>
    </w:p>
    <w:p w:rsidR="00FD64B4" w:rsidRDefault="00CB0854">
      <w:pPr>
        <w:ind w:left="-5" w:right="16"/>
      </w:pPr>
      <w:r>
        <w:t>She teased back, her eyes sparkling. “We’re talking about wine, right? Or is Ms. Mai Tree thinking of something else?”</w:t>
      </w:r>
    </w:p>
    <w:p w:rsidR="00FD64B4" w:rsidRDefault="00CB0854">
      <w:pPr>
        <w:ind w:left="-5" w:right="16"/>
      </w:pPr>
      <w:r>
        <w:t xml:space="preserve">She was </w:t>
      </w:r>
      <w:r>
        <w:t>clearly playing dumb!</w:t>
      </w:r>
    </w:p>
    <w:p w:rsidR="00FD64B4" w:rsidRDefault="00CB0854">
      <w:pPr>
        <w:ind w:left="-5" w:right="16"/>
      </w:pPr>
      <w:r>
        <w:t>I pouted and gave her a playful glare, but soon enough, it was Maan Mek who changed the subject.</w:t>
      </w:r>
    </w:p>
    <w:p w:rsidR="00FD64B4" w:rsidRDefault="00CB0854">
      <w:pPr>
        <w:ind w:left="-5" w:right="16"/>
      </w:pPr>
      <w:r>
        <w:t>“I noticed a card with a beach on your fridge.”</w:t>
      </w:r>
    </w:p>
    <w:p w:rsidR="00FD64B4" w:rsidRDefault="00CB0854">
      <w:pPr>
        <w:ind w:left="-5" w:right="16"/>
      </w:pPr>
      <w:r>
        <w:t xml:space="preserve">“Oh... I’ve been wanting to go for months now. Just haven’t had the time. I put it up as </w:t>
      </w:r>
      <w:r>
        <w:t>a reminder to relax.”</w:t>
      </w:r>
    </w:p>
    <w:p w:rsidR="00FD64B4" w:rsidRDefault="00CB0854">
      <w:pPr>
        <w:spacing w:after="335"/>
        <w:ind w:left="-5" w:right="16"/>
      </w:pPr>
      <w:r>
        <w:t>“We could go today if you want.”</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The red Mustang that I thought I’d never let anyone drive besides myself... well, I still felt protective of it, but not when it came to her. On a day off like this, Maan Mek was the one</w:t>
      </w:r>
      <w:r>
        <w:t xml:space="preserve"> driving, with our destination being that beach on the card.</w:t>
      </w:r>
    </w:p>
    <w:p w:rsidR="00FD64B4" w:rsidRDefault="00CB0854">
      <w:pPr>
        <w:ind w:left="-5" w:right="16"/>
      </w:pPr>
      <w:r>
        <w:t>It was probably the first time we saw each other in casual clothes. I wore an oversized pink long-sleeved T-shirt with denim shorts, while Maan Mek, after stopping by her condo for a quick shower</w:t>
      </w:r>
      <w:r>
        <w:t>, emerged in a white spaghetti-strap top under an unbuttoned beach-themed Hawaiian shirt and, like me, denim shorts.</w:t>
      </w:r>
    </w:p>
    <w:p w:rsidR="00FD64B4" w:rsidRDefault="00CB0854">
      <w:pPr>
        <w:ind w:left="-5" w:right="16"/>
      </w:pPr>
      <w:r>
        <w:t xml:space="preserve">My face flushed when I noticed the marks on her skin—red spots from being bitten all over. Her neck, above her chest, even her thighs... I </w:t>
      </w:r>
      <w:r>
        <w:t>must’ve really hard for her last night.</w:t>
      </w:r>
    </w:p>
    <w:p w:rsidR="00FD64B4" w:rsidRDefault="00CB0854">
      <w:pPr>
        <w:ind w:left="-5" w:right="16"/>
      </w:pPr>
      <w:r>
        <w:t>We only packed one change of clothes. We weren't planning to stay overnight, just enjoy a few hours by the sea. Sometimes, that’s all you need to feel rejuvenated.</w:t>
      </w:r>
    </w:p>
    <w:p w:rsidR="00FD64B4" w:rsidRDefault="00CB0854">
      <w:pPr>
        <w:ind w:left="-5" w:right="16"/>
      </w:pPr>
      <w:r>
        <w:t>Maan Mek was the one driving through the city traffi</w:t>
      </w:r>
      <w:r>
        <w:t>c, heading toward the countryside. I’d never been on a long road trip with a partner before, or if I had, I was always the one driving because… I was possessive about my car and hesitant to trust my life in someone else’s hands. So, this was the first time</w:t>
      </w:r>
      <w:r>
        <w:t xml:space="preserve"> I got to just enjoy the scenery, noting down places to stop for souvenirs on the way back.</w:t>
      </w:r>
    </w:p>
    <w:p w:rsidR="00FD64B4" w:rsidRDefault="00CB0854">
      <w:pPr>
        <w:ind w:left="-5" w:right="16"/>
      </w:pPr>
      <w:r>
        <w:t>We arrived around noon, so we headed straight for a seaside restaurant recommended by a gas station attendant. Naturally, we couldn’t skip the seafood. I was so hun</w:t>
      </w:r>
      <w:r>
        <w:t>gry I ordered a ton—grilled shrimp, baked scallops with cheese, seafood curry, and fried rice with squid. Maan Mek tried to stop me.</w:t>
      </w:r>
    </w:p>
    <w:p w:rsidR="00FD64B4" w:rsidRDefault="00CB0854">
      <w:pPr>
        <w:ind w:left="-5" w:right="16"/>
      </w:pPr>
      <w:r>
        <w:t>“Maybe just half a kilo of shrimp to start? A whole kilo might be too much. We’ve got other dishes too.”</w:t>
      </w:r>
    </w:p>
    <w:p w:rsidR="00FD64B4" w:rsidRDefault="00CB0854">
      <w:pPr>
        <w:ind w:left="-5" w:right="16"/>
      </w:pPr>
      <w:r>
        <w:t xml:space="preserve">“Nope, we’re two </w:t>
      </w:r>
      <w:r>
        <w:t>people. We might even need to order more,” I insisted.</w:t>
      </w:r>
    </w:p>
    <w:p w:rsidR="00FD64B4" w:rsidRDefault="00CB0854">
      <w:pPr>
        <w:ind w:left="-5" w:right="16"/>
      </w:pPr>
      <w:r>
        <w:t>As expected, we couldn’t finish it all.</w:t>
      </w:r>
    </w:p>
    <w:p w:rsidR="00FD64B4" w:rsidRDefault="00CB0854">
      <w:pPr>
        <w:ind w:left="-5" w:right="16"/>
      </w:pPr>
      <w:r>
        <w:t>My easygoing assistant, who had lightly applied makeup today, smiled and shook her head slightly, quietly helping me finish what was left.</w:t>
      </w:r>
    </w:p>
    <w:p w:rsidR="00FD64B4" w:rsidRDefault="00CB0854">
      <w:pPr>
        <w:ind w:left="-5" w:right="16"/>
      </w:pPr>
      <w:r>
        <w:t xml:space="preserve">I thought she’d scold </w:t>
      </w:r>
      <w:r>
        <w:t>me, but instead, she simply asked if I wanted dessert and offered to call the waiter. She knew me well—my stomach might be full, but there’s always room for dessert.</w:t>
      </w:r>
    </w:p>
    <w:p w:rsidR="00FD64B4" w:rsidRDefault="00CB0854">
      <w:pPr>
        <w:ind w:left="-5" w:right="16"/>
      </w:pPr>
      <w:r>
        <w:t>I ordered honey toast and watched her clear the rest of the food. She wasn’t a fast eater,</w:t>
      </w:r>
      <w:r>
        <w:t xml:space="preserve"> but she could eat a lot. She was a skilled driver, didn’t get frustrated in traffic, wasn’t big on sweets but could have them occasionally, and peeled shrimp quickly, though not neatly, to the point where I had to lightly swat her hand and tell her, “I’ll</w:t>
      </w:r>
      <w:r>
        <w:t xml:space="preserve"> do it, I’m better at this.”</w:t>
      </w:r>
    </w:p>
    <w:p w:rsidR="00FD64B4" w:rsidRDefault="00CB0854">
      <w:pPr>
        <w:ind w:left="-5" w:right="16"/>
      </w:pPr>
      <w:r>
        <w:t>It seems that after just one night together, I’ve started caring more about her.</w:t>
      </w:r>
    </w:p>
    <w:p w:rsidR="00FD64B4" w:rsidRDefault="00CB0854">
      <w:pPr>
        <w:ind w:left="-5" w:right="16"/>
      </w:pPr>
      <w:r>
        <w:t>I still don’t know where this will lead or what’s waiting at the end, but I’ve already…</w:t>
      </w:r>
    </w:p>
    <w:p w:rsidR="00FD64B4" w:rsidRDefault="00CB0854">
      <w:pPr>
        <w:spacing w:after="254" w:line="256" w:lineRule="auto"/>
        <w:ind w:left="-5"/>
      </w:pPr>
      <w:r>
        <w:rPr>
          <w:rStyle w:val="Policepardfaut"/>
          <w:b/>
        </w:rPr>
        <w:t>Already started imagining what my life would be like if im</w:t>
      </w:r>
      <w:r>
        <w:rPr>
          <w:rStyle w:val="Policepardfaut"/>
          <w:b/>
        </w:rPr>
        <w:t xml:space="preserve"> with her.</w:t>
      </w:r>
    </w:p>
    <w:p w:rsidR="00FD64B4" w:rsidRDefault="00CB0854">
      <w:pPr>
        <w:ind w:left="-5" w:right="16"/>
      </w:pPr>
      <w:r>
        <w:t xml:space="preserve">Thinking about that makes my heart skip a little. I’m a shade of gray, and she... she’s a much darker. Up until now, many of her feelings and secrets are still... I shook those thoughts away. The beauty of dining by the sea is that I could turn </w:t>
      </w:r>
      <w:r>
        <w:t>my eyes toward the water and sky, allowing my mind to find some peace.</w:t>
      </w:r>
    </w:p>
    <w:p w:rsidR="00FD64B4" w:rsidRDefault="00CB0854">
      <w:pPr>
        <w:ind w:left="-5" w:right="16"/>
      </w:pPr>
      <w:r>
        <w:t>Relax, Mai Tree. Heaven has granted you a second gift—the ability to stop time.</w:t>
      </w:r>
    </w:p>
    <w:p w:rsidR="00FD64B4" w:rsidRDefault="00CB0854">
      <w:pPr>
        <w:ind w:left="-5" w:right="16"/>
      </w:pPr>
      <w:r>
        <w:t>That means I should focus on the present, right?</w:t>
      </w:r>
    </w:p>
    <w:p w:rsidR="00FD64B4" w:rsidRDefault="00CB0854">
      <w:pPr>
        <w:ind w:left="-5" w:right="16"/>
      </w:pPr>
      <w:r>
        <w:t>I lifted my phone to capture a picture of the view. It m</w:t>
      </w:r>
      <w:r>
        <w:t>ust’ve been the hundredth time by now, while the woman next to me hadn’t taken a single one.</w:t>
      </w:r>
    </w:p>
    <w:p w:rsidR="00FD64B4" w:rsidRDefault="00CB0854">
      <w:pPr>
        <w:ind w:left="-5" w:right="16"/>
      </w:pPr>
      <w:r>
        <w:t>"Not taking any pictures to keep?"</w:t>
      </w:r>
    </w:p>
    <w:p w:rsidR="00FD64B4" w:rsidRDefault="00CB0854">
      <w:pPr>
        <w:ind w:left="-5" w:right="16"/>
      </w:pPr>
      <w:r>
        <w:t>"What would be the reason for taking pictures?"</w:t>
      </w:r>
    </w:p>
    <w:p w:rsidR="00FD64B4" w:rsidRDefault="00CB0854">
      <w:pPr>
        <w:ind w:left="-5" w:right="16"/>
      </w:pPr>
      <w:r>
        <w:t>"What kind of question is that? To keep memories, of course."</w:t>
      </w:r>
    </w:p>
    <w:p w:rsidR="00FD64B4" w:rsidRDefault="00CB0854">
      <w:pPr>
        <w:ind w:left="-5" w:right="16"/>
      </w:pPr>
      <w:r>
        <w:t>Maan Mek smiled. "</w:t>
      </w:r>
      <w:r>
        <w:t>If that's the reason, I guess I don't need to do that. Because I will never forget anything I've seen anyway."</w:t>
      </w:r>
    </w:p>
    <w:p w:rsidR="00FD64B4" w:rsidRDefault="00CB0854">
      <w:pPr>
        <w:ind w:left="-5" w:right="16"/>
      </w:pPr>
      <w:r>
        <w:t>That’s true. She has a condition where she can’t forget anything, no matter how small or insignificant.</w:t>
      </w:r>
    </w:p>
    <w:p w:rsidR="00FD64B4" w:rsidRDefault="00CB0854">
      <w:pPr>
        <w:ind w:left="-5" w:right="16"/>
      </w:pPr>
      <w:r>
        <w:t>The sea today — she could remember it all</w:t>
      </w:r>
      <w:r>
        <w:t xml:space="preserve"> perfectly without needing to capture it. It might seem like a good thing, but I just realized the downside too: she can’t forget bad memories either.</w:t>
      </w:r>
    </w:p>
    <w:p w:rsidR="00FD64B4" w:rsidRDefault="00CB0854">
      <w:pPr>
        <w:ind w:left="-5" w:right="16"/>
      </w:pPr>
      <w:r>
        <w:t>I put my phone back in my side bag and pulled out a chocolate-flavored lollipop, unwrapping it as I tried</w:t>
      </w:r>
      <w:r>
        <w:t xml:space="preserve"> to make conversation with the woman sitting next to me.</w:t>
      </w:r>
    </w:p>
    <w:p w:rsidR="00FD64B4" w:rsidRDefault="00CB0854">
      <w:pPr>
        <w:ind w:left="-5" w:right="16"/>
      </w:pPr>
      <w:r>
        <w:t>"The first time you met me… it wasn’t a very pleasant meeting, was it?" I teased lightly.</w:t>
      </w:r>
    </w:p>
    <w:p w:rsidR="00FD64B4" w:rsidRDefault="00CB0854">
      <w:pPr>
        <w:ind w:left="-5" w:right="16"/>
      </w:pPr>
      <w:r>
        <w:t xml:space="preserve">Back when we worked on opposing sides of a case, I wasn’t exactly kind to her—harsh words, cold glances, all </w:t>
      </w:r>
      <w:r>
        <w:t>that.</w:t>
      </w:r>
    </w:p>
    <w:p w:rsidR="00FD64B4" w:rsidRDefault="00CB0854">
      <w:pPr>
        <w:ind w:left="-5" w:right="16"/>
      </w:pPr>
      <w:r>
        <w:t>Maan Mek picked up her pen and her fake blue notebook, the one she never actually wrote in. She flipped to a blank page and started sketching with a smile playing on her lips.</w:t>
      </w:r>
    </w:p>
    <w:p w:rsidR="00FD64B4" w:rsidRDefault="00CB0854">
      <w:pPr>
        <w:ind w:left="-5" w:right="16"/>
      </w:pPr>
      <w:r>
        <w:t>"The secret is, I saw you before that case."</w:t>
      </w:r>
    </w:p>
    <w:p w:rsidR="00FD64B4" w:rsidRDefault="00CB0854">
      <w:pPr>
        <w:ind w:left="-5" w:right="16"/>
      </w:pPr>
      <w:r>
        <w:t>"Huh?"</w:t>
      </w:r>
    </w:p>
    <w:p w:rsidR="00FD64B4" w:rsidRDefault="00CB0854">
      <w:pPr>
        <w:ind w:left="-5" w:right="16"/>
      </w:pPr>
      <w:r>
        <w:t>"Back when I was a leg</w:t>
      </w:r>
      <w:r>
        <w:t>al officer, gaining experience, I attended a trial where you were the defense attorney."</w:t>
      </w:r>
    </w:p>
    <w:p w:rsidR="00FD64B4" w:rsidRDefault="00CB0854">
      <w:pPr>
        <w:ind w:left="-5" w:right="16"/>
      </w:pPr>
      <w:r>
        <w:t>"Which case?"</w:t>
      </w:r>
    </w:p>
    <w:p w:rsidR="00FD64B4" w:rsidRDefault="00CB0854">
      <w:pPr>
        <w:ind w:left="-5" w:right="16"/>
      </w:pPr>
      <w:r>
        <w:t>Her eyes stayed on her sketch as she responded, "It was the case where the daughter of a famous record label owner smashed her ex’s car. You were the def</w:t>
      </w:r>
      <w:r>
        <w:t>ense attorney."</w:t>
      </w:r>
    </w:p>
    <w:p w:rsidR="00FD64B4" w:rsidRDefault="00CB0854">
      <w:pPr>
        <w:ind w:left="-5" w:right="16"/>
      </w:pPr>
      <w:r>
        <w:t>"Ah... I remember now," I said, nodding. "I got the case dismissed. The prosecution couldn’t prove it was her. People hated me for that one. I’m sure you were one of them, right?"</w:t>
      </w:r>
    </w:p>
    <w:p w:rsidR="00FD64B4" w:rsidRDefault="00CB0854">
      <w:pPr>
        <w:ind w:left="-5" w:right="16"/>
      </w:pPr>
      <w:r>
        <w:t>“No,” she said with a soft chuckle. “Because that was the fi</w:t>
      </w:r>
      <w:r>
        <w:t>rst time I realized I was falling in love with you."</w:t>
      </w:r>
    </w:p>
    <w:p w:rsidR="00FD64B4" w:rsidRDefault="00CB0854">
      <w:pPr>
        <w:ind w:left="-5" w:right="16"/>
      </w:pPr>
      <w:r>
        <w:t>She handed me her notebook, and I froze. She had sketched a rough, yet detailed drawing of me in my barrister’s gown, tucking my hair behind my ear, holding up a document.</w:t>
      </w:r>
    </w:p>
    <w:p w:rsidR="00FD64B4" w:rsidRDefault="00CB0854">
      <w:pPr>
        <w:ind w:left="-5" w:right="16"/>
      </w:pPr>
      <w:r>
        <w:t>I wasn’t sure when I had made t</w:t>
      </w:r>
      <w:r>
        <w:t>hat gesture, but judging by the details in the scene, it must have been after the court session, when I was packing up.</w:t>
      </w:r>
    </w:p>
    <w:p w:rsidR="00FD64B4" w:rsidRDefault="00CB0854">
      <w:pPr>
        <w:ind w:left="-5" w:right="16"/>
      </w:pPr>
      <w:r>
        <w:t>I didn’t know what shocked me more—the sketch itself, so accurate it was like a photo, or the fact that while people were cursing me onl</w:t>
      </w:r>
      <w:r>
        <w:t>ine, this woman had apparently been falling in love with me.</w:t>
      </w:r>
    </w:p>
    <w:p w:rsidR="00FD64B4" w:rsidRDefault="00CB0854">
      <w:pPr>
        <w:ind w:left="-5" w:right="16"/>
      </w:pPr>
      <w:r>
        <w:t>I turned my gaze to Maan Mek.</w:t>
      </w:r>
    </w:p>
    <w:p w:rsidR="00FD64B4" w:rsidRDefault="00CB0854">
      <w:pPr>
        <w:ind w:left="-5" w:right="16"/>
      </w:pPr>
      <w:r>
        <w:t>She continued, "At first, I attended the trial to gain knowledge. But when I saw you, the way you opened the case, spoke, moved your hands, and just tucked your hair</w:t>
      </w:r>
      <w:r>
        <w:t xml:space="preserve"> behind your ear, I couldn’t focus on anything else but you."</w:t>
      </w:r>
    </w:p>
    <w:p w:rsidR="00FD64B4" w:rsidRDefault="00CB0854">
      <w:pPr>
        <w:ind w:left="-5" w:right="16"/>
      </w:pPr>
      <w:r>
        <w:t>"......."</w:t>
      </w:r>
    </w:p>
    <w:p w:rsidR="00FD64B4" w:rsidRDefault="00CB0854">
      <w:pPr>
        <w:ind w:left="-5" w:right="16"/>
      </w:pPr>
      <w:r>
        <w:t xml:space="preserve">"A week after resigning from the prosecutor's office, several firms tried to recruit me, but I wasn’t interested in any of them... until your boss called. You’re the reason I ended up </w:t>
      </w:r>
      <w:r>
        <w:t>here."</w:t>
      </w:r>
    </w:p>
    <w:p w:rsidR="00FD64B4" w:rsidRDefault="00CB0854">
      <w:pPr>
        <w:ind w:left="-5" w:right="16"/>
      </w:pPr>
      <w:r>
        <w:t>It’s true that before she became a prosecutor, she had no experience as a lawyer. So after resigning, she needed to pass the bar exam to represent clients in court. That’s why she became my assistant for the time being.</w:t>
      </w:r>
    </w:p>
    <w:p w:rsidR="00FD64B4" w:rsidRDefault="00CB0854">
      <w:pPr>
        <w:ind w:left="-5" w:right="16"/>
      </w:pPr>
      <w:r>
        <w:t>But... was working with me re</w:t>
      </w:r>
      <w:r>
        <w:t>ally that important to her? She could have been anyone’s assistant.</w:t>
      </w:r>
    </w:p>
    <w:p w:rsidR="00FD64B4" w:rsidRDefault="00CB0854">
      <w:pPr>
        <w:ind w:left="-5" w:right="16"/>
      </w:pPr>
      <w:r>
        <w:t>I bit my lower lip, feeling the lingering sweetness of the lollipop, and softly asked, “But... I don’t have the best reputation."</w:t>
      </w:r>
    </w:p>
    <w:p w:rsidR="00FD64B4" w:rsidRDefault="00CB0854">
      <w:pPr>
        <w:ind w:left="-5" w:right="16"/>
      </w:pPr>
      <w:r>
        <w:t>“You're a dedicated lawyer who cares deeply for your clien</w:t>
      </w:r>
      <w:r>
        <w:t>ts and reasons through every case. And now that I’ve worked with you, I understand your approach better. So, no, my feelings toward you haven’t changed since that first time."</w:t>
      </w:r>
    </w:p>
    <w:p w:rsidR="00FD64B4" w:rsidRDefault="00CB0854">
      <w:pPr>
        <w:ind w:left="-5" w:right="16"/>
      </w:pPr>
      <w:r>
        <w:t>“What feelings exactly...?"</w:t>
      </w:r>
    </w:p>
    <w:p w:rsidR="00FD64B4" w:rsidRDefault="00CB0854">
      <w:pPr>
        <w:spacing w:after="254" w:line="256" w:lineRule="auto"/>
        <w:ind w:left="-5"/>
      </w:pPr>
      <w:r>
        <w:rPr>
          <w:rStyle w:val="Policepardfaut"/>
          <w:b/>
        </w:rPr>
        <w:t>“The feeling that Mai Tree is an incredibly charming</w:t>
      </w:r>
      <w:r>
        <w:rPr>
          <w:rStyle w:val="Policepardfaut"/>
          <w:b/>
        </w:rPr>
        <w:t xml:space="preserve"> woman."</w:t>
      </w:r>
    </w:p>
    <w:p w:rsidR="00FD64B4" w:rsidRDefault="00CB0854">
      <w:pPr>
        <w:ind w:left="-5" w:right="16"/>
      </w:pPr>
      <w:r>
        <w:t>The sight of those bite marks she got because of me flashed in my mind. And now she was saying she fell in love with me at first sight and had no hesitation in expressing it now.</w:t>
      </w:r>
    </w:p>
    <w:p w:rsidR="00FD64B4" w:rsidRDefault="00CB0854">
      <w:pPr>
        <w:ind w:left="-5" w:right="16"/>
      </w:pPr>
      <w:r>
        <w:t>I turned away, embarrassed, and could hear the quiet chuckle from th</w:t>
      </w:r>
      <w:r>
        <w:t>e younger woman beside me.</w:t>
      </w:r>
    </w:p>
    <w:p w:rsidR="00FD64B4" w:rsidRDefault="00CB0854">
      <w:pPr>
        <w:ind w:left="-5" w:right="16"/>
      </w:pPr>
      <w:r>
        <w:t>Still holding the lollipop in one hand, I slowly moved the other to let my pinky brush against hers. It took every ounce of my pride and willpower to muster the courage to say, “Say it again… and use the pronouns from last night.</w:t>
      </w:r>
      <w:r>
        <w:t>"</w:t>
      </w:r>
    </w:p>
    <w:p w:rsidR="00FD64B4" w:rsidRDefault="00CB0854">
      <w:pPr>
        <w:ind w:left="-5" w:right="16"/>
      </w:pPr>
      <w:r>
        <w:t>When I glanced at her, she seemed taken aback for a moment.</w:t>
      </w:r>
    </w:p>
    <w:p w:rsidR="00FD64B4" w:rsidRDefault="00CB0854">
      <w:pPr>
        <w:ind w:left="-5" w:right="16"/>
      </w:pPr>
      <w:r>
        <w:t>But it didn’t take long for her to regain her composure. She gently placed her hand over mine. I tried not to meet her gaze, but despite that, I wanted to see those eyes more than any view.</w:t>
      </w:r>
    </w:p>
    <w:p w:rsidR="00FD64B4" w:rsidRDefault="00CB0854">
      <w:pPr>
        <w:ind w:left="-5" w:right="16"/>
      </w:pPr>
      <w:r>
        <w:t>“I t</w:t>
      </w:r>
      <w:r>
        <w:t>hink you're an incredibly charming woman," she said, her voice soft.</w:t>
      </w:r>
    </w:p>
    <w:p w:rsidR="00FD64B4" w:rsidRDefault="00CB0854">
      <w:pPr>
        <w:spacing w:after="0" w:line="422" w:lineRule="auto"/>
        <w:ind w:left="-5" w:right="6162"/>
      </w:pPr>
      <w:r>
        <w:t>Oh, for heaven’s sake. I... I can’t handle this.</w:t>
      </w:r>
    </w:p>
    <w:p w:rsidR="00FD64B4" w:rsidRDefault="00CB0854">
      <w:pPr>
        <w:ind w:left="-5" w:right="16"/>
      </w:pPr>
      <w:r>
        <w:t>I quickly pulled my hand back and crossed my arms, turning away. "Too fast. It’s too much. I wasn’t ready!" I stammered, my words tumbling</w:t>
      </w:r>
      <w:r>
        <w:t xml:space="preserve"> over each other. “Just… go back to the usual, okay?"</w:t>
      </w:r>
    </w:p>
    <w:p w:rsidR="00FD64B4" w:rsidRDefault="00CB0854">
      <w:pPr>
        <w:ind w:left="-5" w:right="16"/>
      </w:pPr>
      <w:r>
        <w:t>I heard her laugh again, but she didn’t push me further. "Okay, Ms. Tree," she said sweetly, asking for her notebook and pen back to continue sketching. Meaning... sketching me.</w:t>
      </w:r>
    </w:p>
    <w:p w:rsidR="00FD64B4" w:rsidRDefault="00CB0854">
      <w:pPr>
        <w:ind w:left="-5" w:right="16"/>
      </w:pPr>
      <w:r>
        <w:t xml:space="preserve">It took several minutes </w:t>
      </w:r>
      <w:r>
        <w:t>for my heart to stop racing. I had to thank the sea breeze and the beauty of the beach for not letting me lose my mind entirely.</w:t>
      </w:r>
    </w:p>
    <w:p w:rsidR="00FD64B4" w:rsidRDefault="00CB0854">
      <w:pPr>
        <w:ind w:left="-5" w:right="16"/>
      </w:pPr>
      <w:r>
        <w:t>Because, seriously, Maan Mek’s voice had really tickled my heart.</w:t>
      </w:r>
    </w:p>
    <w:p w:rsidR="00FD64B4" w:rsidRDefault="00CB0854">
      <w:pPr>
        <w:ind w:left="-5" w:right="16"/>
      </w:pPr>
      <w:r>
        <w:t xml:space="preserve">I let my head rest on her shoulder, watching her sketch. She </w:t>
      </w:r>
      <w:r>
        <w:t>added more details to the background, shading the image with skill far beyond average.</w:t>
      </w:r>
    </w:p>
    <w:p w:rsidR="00FD64B4" w:rsidRDefault="00CB0854">
      <w:pPr>
        <w:ind w:left="-5" w:right="16"/>
      </w:pPr>
      <w:r>
        <w:t>It made sense—her flawless memory helped her recreate every detail.</w:t>
      </w:r>
    </w:p>
    <w:p w:rsidR="00FD64B4" w:rsidRDefault="00CB0854">
      <w:pPr>
        <w:ind w:left="-5" w:right="16"/>
      </w:pPr>
      <w:r>
        <w:t>I gazed at the waves rolling in and murmured, "The sea is beautiful... I think this might be what fal</w:t>
      </w:r>
      <w:r>
        <w:t>ling in love really feels like."</w:t>
      </w:r>
    </w:p>
    <w:p w:rsidR="00FD64B4" w:rsidRDefault="00CB0854">
      <w:pPr>
        <w:ind w:left="-5" w:right="16"/>
      </w:pPr>
      <w:r>
        <w:t>Maan Mek glanced up at the sea, smiling softly before returning to her sketch. “I think so too."</w:t>
      </w:r>
    </w:p>
    <w:p w:rsidR="00FD64B4" w:rsidRDefault="00CB0854">
      <w:pPr>
        <w:ind w:left="-5" w:right="16"/>
      </w:pPr>
      <w:r>
        <w:t>Mai Tree was a complicated person—everyone said so. I never used to agree, but now... now I was starting to get frustrated wit</w:t>
      </w:r>
      <w:r>
        <w:t xml:space="preserve">h myself. While Maan Mek could openly say </w:t>
      </w:r>
      <w:r>
        <w:rPr>
          <w:rStyle w:val="Policepardfaut"/>
          <w:b/>
        </w:rPr>
        <w:t>falling in love</w:t>
      </w:r>
      <w:r>
        <w:t>, here I was, dodging the truth at every turn.</w:t>
      </w:r>
    </w:p>
    <w:p w:rsidR="00FD64B4" w:rsidRDefault="00CB0854">
      <w:pPr>
        <w:ind w:left="-5" w:right="16"/>
      </w:pPr>
      <w:r>
        <w:t>It’s tough for someone like me to express their feelings outright.</w:t>
      </w:r>
    </w:p>
    <w:p w:rsidR="00FD64B4" w:rsidRDefault="00CB0854">
      <w:pPr>
        <w:ind w:left="-5" w:right="16"/>
      </w:pPr>
      <w:r>
        <w:t>But honestly, just now...</w:t>
      </w:r>
    </w:p>
    <w:p w:rsidR="00FD64B4" w:rsidRDefault="00CB0854">
      <w:pPr>
        <w:ind w:left="-5" w:right="16"/>
      </w:pPr>
      <w:r>
        <w:t>Just now...</w:t>
      </w:r>
    </w:p>
    <w:p w:rsidR="00FD64B4" w:rsidRDefault="00CB0854">
      <w:pPr>
        <w:spacing w:after="254" w:line="256" w:lineRule="auto"/>
        <w:ind w:left="-5"/>
        <w:rPr>
          <w:b/>
        </w:rPr>
      </w:pPr>
      <w:r>
        <w:rPr>
          <w:b/>
        </w:rPr>
        <w:t xml:space="preserve">I used the sea as an excuse to tell her I love </w:t>
      </w:r>
      <w:r>
        <w:rPr>
          <w:b/>
        </w:rPr>
        <w:t>her.</w:t>
      </w: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rPr>
          <w:b/>
        </w:rPr>
      </w:pPr>
    </w:p>
    <w:p w:rsidR="00FD64B4" w:rsidRDefault="00FD64B4">
      <w:pPr>
        <w:spacing w:after="254" w:line="256" w:lineRule="auto"/>
        <w:ind w:left="-5"/>
      </w:pPr>
    </w:p>
    <w:p w:rsidR="00FD64B4" w:rsidRDefault="00CB0854">
      <w:pPr>
        <w:pStyle w:val="Titre1"/>
        <w:ind w:left="58" w:right="48"/>
      </w:pPr>
      <w:r>
        <w:t xml:space="preserve">Chapter 22: </w:t>
      </w:r>
      <w:r>
        <w:t>ɪ</w:t>
      </w:r>
      <w:r>
        <w:t>ᴛ</w:t>
      </w:r>
      <w:r>
        <w:t xml:space="preserve"> </w:t>
      </w:r>
      <w:r>
        <w:t>ᴡᴀꜱ</w:t>
      </w:r>
      <w:r>
        <w:t xml:space="preserve"> </w:t>
      </w:r>
      <w:r>
        <w:t>ɴ</w:t>
      </w:r>
      <w:r>
        <w:t>ᴇᴀ</w:t>
      </w:r>
      <w:r>
        <w:t>ʀʟʏ</w:t>
      </w:r>
      <w:r>
        <w:t xml:space="preserve"> </w:t>
      </w:r>
      <w:r>
        <w:t>ᴍ</w:t>
      </w:r>
      <w:r>
        <w:t>ɪ</w:t>
      </w:r>
      <w:r>
        <w:t>ᴅ</w:t>
      </w:r>
      <w:r>
        <w:t>ɴɪɢʜ</w:t>
      </w:r>
      <w:r>
        <w:t>ᴛ</w:t>
      </w:r>
    </w:p>
    <w:p w:rsidR="00FD64B4" w:rsidRDefault="00CB0854">
      <w:pPr>
        <w:ind w:left="-5" w:right="16"/>
      </w:pPr>
      <w:r>
        <w:t>My sister Karan was quite anxious.</w:t>
      </w:r>
    </w:p>
    <w:p w:rsidR="00FD64B4" w:rsidRDefault="00CB0854">
      <w:pPr>
        <w:ind w:left="-5" w:right="16"/>
      </w:pPr>
      <w:r>
        <w:t>I had been caught up in the atmosphere, drinking with Maan Mek, and lost track of time, hardly even touching my phone. My sister had sent me ten messages, but I hadn’t read any</w:t>
      </w:r>
      <w:r>
        <w:t xml:space="preserve"> of them.</w:t>
      </w:r>
    </w:p>
    <w:p w:rsidR="00FD64B4" w:rsidRDefault="00CB0854">
      <w:pPr>
        <w:ind w:left="-5" w:right="16"/>
      </w:pPr>
      <w:r>
        <w:t>As expected of someone who worries too much about me, she finally called when it was past 7 PM, just as we were about to head back.</w:t>
      </w:r>
    </w:p>
    <w:p w:rsidR="00FD64B4" w:rsidRDefault="00CB0854">
      <w:pPr>
        <w:ind w:left="-5" w:right="16"/>
      </w:pPr>
      <w:r>
        <w:t>[I guess I couldn't stop you this time, huh?]</w:t>
      </w:r>
    </w:p>
    <w:p w:rsidR="00FD64B4" w:rsidRDefault="00CB0854">
      <w:pPr>
        <w:ind w:left="-5" w:right="16"/>
      </w:pPr>
      <w:r>
        <w:t>Her voice came through, filled with concern that made me feel uneasy</w:t>
      </w:r>
      <w:r>
        <w:t>.</w:t>
      </w:r>
    </w:p>
    <w:p w:rsidR="00FD64B4" w:rsidRDefault="00CB0854">
      <w:pPr>
        <w:ind w:left="-5" w:right="16"/>
      </w:pPr>
      <w:r>
        <w:t>I sat down on a bench in front of a convenience store at the gas station. Maan Mek had gone inside to buy us some drinks and snacks. I had no clever retort for my sister, so I just spoke honestly about how I felt at the moment.</w:t>
      </w:r>
    </w:p>
    <w:p w:rsidR="00FD64B4" w:rsidRDefault="00CB0854">
      <w:pPr>
        <w:ind w:left="-5" w:right="16"/>
      </w:pPr>
      <w:r>
        <w:t>"Some things just can’t be</w:t>
      </w:r>
      <w:r>
        <w:t xml:space="preserve"> stopped, no matter what, Phi."</w:t>
      </w:r>
    </w:p>
    <w:p w:rsidR="00FD64B4" w:rsidRDefault="00CB0854">
      <w:pPr>
        <w:ind w:left="-5" w:right="16"/>
      </w:pPr>
      <w:r>
        <w:t>[Even if I told you I had a vision of that woman pointing a gun at you?]</w:t>
      </w:r>
    </w:p>
    <w:p w:rsidR="00FD64B4" w:rsidRDefault="00CB0854">
      <w:pPr>
        <w:ind w:left="-5" w:right="16"/>
      </w:pPr>
      <w:r>
        <w:t>“What!?” I wasn’t sure if I had heard her right. “You’re saying Mek… would shoot me?"</w:t>
      </w:r>
    </w:p>
    <w:p w:rsidR="00FD64B4" w:rsidRDefault="00CB0854">
      <w:pPr>
        <w:ind w:left="-5" w:right="16"/>
      </w:pPr>
      <w:r>
        <w:t>[I really hope not. Seeing just a glimpse of the future has its d</w:t>
      </w:r>
      <w:r>
        <w:t>rawbacks— we don’t always know the whole story. But we still have to prepare for the worst-case scenario.]</w:t>
      </w:r>
    </w:p>
    <w:p w:rsidR="00FD64B4" w:rsidRDefault="00CB0854">
      <w:pPr>
        <w:ind w:left="-5" w:right="16"/>
      </w:pPr>
      <w:r>
        <w:t>"......."</w:t>
      </w:r>
    </w:p>
    <w:p w:rsidR="00FD64B4" w:rsidRDefault="00CB0854">
      <w:pPr>
        <w:ind w:left="-5" w:right="16"/>
      </w:pPr>
      <w:r>
        <w:t>[That’s why I still stand by what I said. Your ‘sunflower’ is far too dangerous.]</w:t>
      </w:r>
    </w:p>
    <w:p w:rsidR="00FD64B4" w:rsidRDefault="00CB0854">
      <w:pPr>
        <w:ind w:left="-5" w:right="16"/>
      </w:pPr>
      <w:r>
        <w:t>Just as she said this, the tall figure, now carrying an e</w:t>
      </w:r>
      <w:r>
        <w:t>co-friendly shopping bag, emerged from the automatic doors. The beautiful woman didn’t approach me, probably noticing that I was still on the phone and wanted to give me some space. Seeing her like this, I couldn’t picture her doing anything so terrible.</w:t>
      </w:r>
    </w:p>
    <w:p w:rsidR="00FD64B4" w:rsidRDefault="00CB0854">
      <w:pPr>
        <w:ind w:left="-5" w:right="16"/>
      </w:pPr>
      <w:r>
        <w:t>B</w:t>
      </w:r>
      <w:r>
        <w:t>ut then again, Maan Mek grew up in a morally dark family. She’d been surrounded by uncertainty her whole life and had probably handled a gun more times than I could imagine.</w:t>
      </w:r>
    </w:p>
    <w:p w:rsidR="00FD64B4" w:rsidRDefault="00CB0854">
      <w:pPr>
        <w:ind w:left="-5" w:right="16"/>
      </w:pPr>
      <w:r>
        <w:t>Anything was possible, even the thought that one day… she might point a gun at me.</w:t>
      </w:r>
    </w:p>
    <w:p w:rsidR="00FD64B4" w:rsidRDefault="00CB0854">
      <w:pPr>
        <w:ind w:left="-5" w:right="16"/>
      </w:pPr>
      <w:r>
        <w:t>Maan Mek… would shoot me?</w:t>
      </w:r>
    </w:p>
    <w:p w:rsidR="00FD64B4" w:rsidRDefault="00CB0854">
      <w:pPr>
        <w:ind w:left="-5" w:right="16"/>
      </w:pPr>
      <w:r>
        <w:t>All the smiles she had given me throughout our time together… were they just illusions?</w:t>
      </w:r>
    </w:p>
    <w:p w:rsidR="00FD64B4" w:rsidRDefault="00CB0854">
      <w:pPr>
        <w:ind w:left="-5" w:right="16"/>
      </w:pPr>
      <w:r>
        <w:t xml:space="preserve">I excused myself from the call and pocketed my phone. Seeing this, the tall woman finally walked over and handed me the mineral water I had </w:t>
      </w:r>
      <w:r>
        <w:t>said I wanted before we stopped at the station. I took it from her and stood up, looking up at her because of the height difference.</w:t>
      </w:r>
    </w:p>
    <w:p w:rsidR="00FD64B4" w:rsidRDefault="00CB0854">
      <w:pPr>
        <w:ind w:left="-5" w:right="16"/>
      </w:pPr>
      <w:r>
        <w:t>Someone as observant and considerate as her would surely notice something was wrong.</w:t>
      </w:r>
    </w:p>
    <w:p w:rsidR="00FD64B4" w:rsidRDefault="00CB0854">
      <w:pPr>
        <w:ind w:left="-5" w:right="16"/>
      </w:pPr>
      <w:r>
        <w:t>"Is there something bothering you?"</w:t>
      </w:r>
    </w:p>
    <w:p w:rsidR="00FD64B4" w:rsidRDefault="00CB0854">
      <w:pPr>
        <w:ind w:left="-5" w:right="16"/>
      </w:pPr>
      <w:r>
        <w:t xml:space="preserve">I </w:t>
      </w:r>
      <w:r>
        <w:t>bit my lip slightly before replying. "No… I’m just stressed about work."</w:t>
      </w:r>
    </w:p>
    <w:p w:rsidR="00FD64B4" w:rsidRDefault="00CB0854">
      <w:pPr>
        <w:ind w:left="-5" w:right="16"/>
      </w:pPr>
      <w:r>
        <w:t>"You don’t usually show stress about work this much, Ms. Tree."</w:t>
      </w:r>
    </w:p>
    <w:p w:rsidR="00FD64B4" w:rsidRDefault="00CB0854">
      <w:pPr>
        <w:ind w:left="-5" w:right="16"/>
      </w:pPr>
      <w:r>
        <w:t>“Know me too well,” I muttered, which, unfortunately, was the truth.</w:t>
      </w:r>
    </w:p>
    <w:p w:rsidR="00FD64B4" w:rsidRDefault="00CB0854">
      <w:pPr>
        <w:ind w:left="-5" w:right="16"/>
      </w:pPr>
      <w:r>
        <w:t>"Is there anything I can do to help?"</w:t>
      </w:r>
    </w:p>
    <w:p w:rsidR="00FD64B4" w:rsidRDefault="00CB0854">
      <w:pPr>
        <w:ind w:left="-5" w:right="16"/>
      </w:pPr>
      <w:r>
        <w:t>Help, huh?</w:t>
      </w:r>
    </w:p>
    <w:p w:rsidR="00FD64B4" w:rsidRDefault="00CB0854">
      <w:pPr>
        <w:ind w:left="-5" w:right="16"/>
      </w:pPr>
      <w:r>
        <w:t>C</w:t>
      </w:r>
      <w:r>
        <w:t>onsidering she was the source of my worry, maybe she was the only one who could help ease my feelings.</w:t>
      </w:r>
    </w:p>
    <w:p w:rsidR="00FD64B4" w:rsidRDefault="00CB0854">
      <w:pPr>
        <w:ind w:left="-5" w:right="16"/>
      </w:pPr>
      <w:r>
        <w:t xml:space="preserve">The dumbest idea would be to ask someone you suspect directly about their intentions, as that would only alert them. But as I stared into her eyes, they </w:t>
      </w:r>
      <w:r>
        <w:t>sparkled with sincerity.</w:t>
      </w:r>
    </w:p>
    <w:p w:rsidR="00FD64B4" w:rsidRDefault="00CB0854">
      <w:pPr>
        <w:ind w:left="-5" w:right="16"/>
      </w:pPr>
      <w:r>
        <w:t>I asked the question anyway, foolishly trusting her far too much to hold anything back.</w:t>
      </w:r>
    </w:p>
    <w:p w:rsidR="00FD64B4" w:rsidRDefault="00CB0854">
      <w:pPr>
        <w:ind w:left="-5" w:right="16"/>
      </w:pPr>
      <w:r>
        <w:t>“I have a question, and I want you to answer it honestly.”</w:t>
      </w:r>
    </w:p>
    <w:p w:rsidR="00FD64B4" w:rsidRDefault="00CB0854">
      <w:pPr>
        <w:ind w:left="-5" w:right="16"/>
      </w:pPr>
      <w:r>
        <w:t>"Of course."</w:t>
      </w:r>
    </w:p>
    <w:p w:rsidR="00FD64B4" w:rsidRDefault="00CB0854">
      <w:pPr>
        <w:ind w:left="-5" w:right="16"/>
      </w:pPr>
      <w:r>
        <w:t>"Are you here just to use me for something?"</w:t>
      </w:r>
    </w:p>
    <w:p w:rsidR="00FD64B4" w:rsidRDefault="00CB0854">
      <w:pPr>
        <w:ind w:left="-5" w:right="16"/>
      </w:pPr>
      <w:r>
        <w:t xml:space="preserve">Who would admit to </w:t>
      </w:r>
      <w:r>
        <w:t>something like that so easily?</w:t>
      </w:r>
    </w:p>
    <w:p w:rsidR="00FD64B4" w:rsidRDefault="00CB0854">
      <w:pPr>
        <w:ind w:left="-5" w:right="16"/>
      </w:pPr>
      <w:r>
        <w:t>It wasn’t surprising that Maan Mek fell silent for a moment before she finally replied.</w:t>
      </w:r>
    </w:p>
    <w:p w:rsidR="00FD64B4" w:rsidRDefault="00CB0854">
      <w:pPr>
        <w:ind w:left="-5" w:right="16"/>
      </w:pPr>
      <w:r>
        <w:t>"Right now… no. Not in the slightest."</w:t>
      </w:r>
    </w:p>
    <w:p w:rsidR="00FD64B4" w:rsidRDefault="00CB0854">
      <w:pPr>
        <w:ind w:left="-5" w:right="16"/>
      </w:pPr>
      <w:r>
        <w:t>"Then tell me, what’s so charming about a flawed person like me? Can you list ten things right now</w:t>
      </w:r>
      <w:r>
        <w:t>, things that have nothing to do with my appearance or external traits?"</w:t>
      </w:r>
    </w:p>
    <w:p w:rsidR="00FD64B4" w:rsidRDefault="00CB0854">
      <w:pPr>
        <w:spacing w:after="41"/>
        <w:ind w:left="-5" w:right="16"/>
      </w:pPr>
      <w:r>
        <w:t>At that moment, all I wanted was to know how she really felt about me.</w:t>
      </w:r>
    </w:p>
    <w:p w:rsidR="00FD64B4" w:rsidRDefault="00CB0854">
      <w:pPr>
        <w:spacing w:after="294"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94" w:line="256" w:lineRule="auto"/>
        <w:ind w:left="0" w:firstLine="0"/>
      </w:pPr>
      <w:r>
        <w:t xml:space="preserve">   </w:t>
      </w:r>
    </w:p>
    <w:p w:rsidR="00FD64B4" w:rsidRDefault="00CB0854">
      <w:pPr>
        <w:spacing w:after="267" w:line="247" w:lineRule="auto"/>
        <w:ind w:left="-5" w:right="38"/>
      </w:pPr>
      <w:r>
        <w:rPr>
          <w:rStyle w:val="Policepardfaut"/>
          <w:b/>
          <w:i/>
        </w:rPr>
        <w:t>10:20 PM</w:t>
      </w:r>
    </w:p>
    <w:p w:rsidR="00FD64B4" w:rsidRDefault="00CB0854">
      <w:pPr>
        <w:ind w:left="-5" w:right="16"/>
      </w:pPr>
      <w:r>
        <w:t>I rested my head against the car window. My stomach was full from the roadside restaurant we</w:t>
      </w:r>
      <w:r>
        <w:t xml:space="preserve"> had stopped at, but my mind wasn’t at peace.</w:t>
      </w:r>
    </w:p>
    <w:p w:rsidR="00FD64B4" w:rsidRDefault="00CB0854">
      <w:pPr>
        <w:ind w:left="-5" w:right="16"/>
      </w:pPr>
      <w:r>
        <w:t>On the way here, I had been able to sneak glances at her profile with ease. Now, though, my thoughts and emotions were in turmoil, everything contradicting itself.</w:t>
      </w:r>
    </w:p>
    <w:p w:rsidR="00FD64B4" w:rsidRDefault="00CB0854">
      <w:pPr>
        <w:ind w:left="-5" w:right="16"/>
      </w:pPr>
      <w:r>
        <w:t>I thought back to Maan Mek’s response from ear</w:t>
      </w:r>
      <w:r>
        <w:t>lier, when we were outside the convenience store around seven.</w:t>
      </w:r>
    </w:p>
    <w:p w:rsidR="00FD64B4" w:rsidRDefault="00CB0854">
      <w:pPr>
        <w:ind w:left="-5" w:right="16"/>
      </w:pPr>
      <w:r>
        <w:t xml:space="preserve">She had stayed silent for a moment, never breaking eye contact with me. My heart felt like it was going to explode as I waited for her to speak. Part of me thought she wouldn’t even be able to </w:t>
      </w:r>
      <w:r>
        <w:t>list ten things. Someone like Mai Tree barely had any redeeming qualities.</w:t>
      </w:r>
    </w:p>
    <w:p w:rsidR="00FD64B4" w:rsidRDefault="00CB0854">
      <w:pPr>
        <w:ind w:left="-5" w:right="16"/>
      </w:pPr>
      <w:r>
        <w:t>But sometimes, I was wrong.</w:t>
      </w:r>
    </w:p>
    <w:p w:rsidR="00FD64B4" w:rsidRDefault="00CB0854">
      <w:pPr>
        <w:spacing w:after="150" w:line="324" w:lineRule="auto"/>
        <w:ind w:left="-5" w:right="16"/>
      </w:pPr>
      <w:r>
        <w:t>"First, you’re incredibly focused when you work. You don’t get distracted easily, except maybe by family messages or someone you’re waiting for." Maan Me</w:t>
      </w:r>
      <w:r>
        <w:t>k really was as attentive to detail as ever.</w:t>
      </w:r>
    </w:p>
    <w:p w:rsidR="00FD64B4" w:rsidRDefault="00CB0854">
      <w:pPr>
        <w:ind w:left="-5" w:right="16"/>
      </w:pPr>
      <w:r>
        <w:t>I closed my eyes and remembered the second answer, which came just seconds after the first.</w:t>
      </w:r>
    </w:p>
    <w:p w:rsidR="00FD64B4" w:rsidRDefault="00CB0854">
      <w:pPr>
        <w:ind w:left="-5" w:right="16"/>
      </w:pPr>
      <w:r>
        <w:t>"Second, you have a deep love for books and take care of them, whether or not you enjoyed reading them."</w:t>
      </w:r>
    </w:p>
    <w:p w:rsidR="00FD64B4" w:rsidRDefault="00CB0854">
      <w:pPr>
        <w:ind w:left="-5" w:right="16"/>
      </w:pPr>
      <w:r>
        <w:t>Some things ab</w:t>
      </w:r>
      <w:r>
        <w:t>out myself, I hadn’t even noticed.</w:t>
      </w:r>
    </w:p>
    <w:p w:rsidR="00FD64B4" w:rsidRDefault="00CB0854">
      <w:pPr>
        <w:ind w:left="-5" w:right="16"/>
      </w:pPr>
      <w:r>
        <w:t>"Third, you come up with beautiful names for the playlists you play in the car."</w:t>
      </w:r>
    </w:p>
    <w:p w:rsidR="00FD64B4" w:rsidRDefault="00CB0854">
      <w:pPr>
        <w:ind w:left="-5" w:right="16"/>
      </w:pPr>
      <w:r>
        <w:t>Had she finished?</w:t>
      </w:r>
    </w:p>
    <w:p w:rsidR="00FD64B4" w:rsidRDefault="00CB0854">
      <w:pPr>
        <w:ind w:left="-5" w:right="16"/>
      </w:pPr>
      <w:r>
        <w:t>This already exceeded my expectations.</w:t>
      </w:r>
    </w:p>
    <w:p w:rsidR="00FD64B4" w:rsidRDefault="00CB0854">
      <w:pPr>
        <w:ind w:left="-5" w:right="16"/>
      </w:pPr>
      <w:r>
        <w:t>"Fourth, if you really like the desserts from a restaurant, you always ask to speak</w:t>
      </w:r>
      <w:r>
        <w:t xml:space="preserve"> to the person who made them to give them a tip."</w:t>
      </w:r>
    </w:p>
    <w:p w:rsidR="00FD64B4" w:rsidRDefault="00CB0854">
      <w:pPr>
        <w:ind w:left="-5" w:right="16"/>
      </w:pPr>
      <w:r>
        <w:t>Ah… she must have picked that up because we’d eaten out together so many times.</w:t>
      </w:r>
    </w:p>
    <w:p w:rsidR="00FD64B4" w:rsidRDefault="00CB0854">
      <w:pPr>
        <w:ind w:left="-5" w:right="16"/>
      </w:pPr>
      <w:r>
        <w:t>"Fifth, even though you ask me to buy you coffee, the amount you transfer monthly for it is far more than necessary—by several</w:t>
      </w:r>
      <w:r>
        <w:t xml:space="preserve"> thousand. The truth is, you’re just trying to cover transportation fees, but you didn’t say it outright."</w:t>
      </w:r>
    </w:p>
    <w:p w:rsidR="00FD64B4" w:rsidRDefault="00CB0854">
      <w:pPr>
        <w:ind w:left="-5" w:right="16"/>
      </w:pPr>
      <w:r>
        <w:t>"Sixth, no matter what gossip you hear about someone, you won’t continue the conversation or spread it further."</w:t>
      </w:r>
    </w:p>
    <w:p w:rsidR="00FD64B4" w:rsidRDefault="00CB0854">
      <w:pPr>
        <w:ind w:left="-5" w:right="16"/>
      </w:pPr>
      <w:r>
        <w:t>It’s not that I’m a good person. I j</w:t>
      </w:r>
      <w:r>
        <w:t>ust don’t want to get involved in that mess.</w:t>
      </w:r>
    </w:p>
    <w:p w:rsidR="00FD64B4" w:rsidRDefault="00CB0854">
      <w:pPr>
        <w:ind w:left="-5" w:right="16"/>
      </w:pPr>
      <w:r>
        <w:t>"Seventh, you’re confident in yourself and believe in what you do, convinced it’s the best choice."</w:t>
      </w:r>
    </w:p>
    <w:p w:rsidR="00FD64B4" w:rsidRDefault="00CB0854">
      <w:pPr>
        <w:ind w:left="-5" w:right="16"/>
      </w:pPr>
      <w:r>
        <w:t>You think it’s a good thing, while others criticize me for it…</w:t>
      </w:r>
    </w:p>
    <w:p w:rsidR="00FD64B4" w:rsidRDefault="00CB0854">
      <w:pPr>
        <w:ind w:left="-5" w:right="16"/>
      </w:pPr>
      <w:r>
        <w:t>"Eighth, you peel shrimp so fast and neatly that</w:t>
      </w:r>
      <w:r>
        <w:t xml:space="preserve"> it left me speechless. I wasn’t even done with my first one, and you’d already peeled four."</w:t>
      </w:r>
    </w:p>
    <w:p w:rsidR="00FD64B4" w:rsidRDefault="00CB0854">
      <w:pPr>
        <w:ind w:left="-5" w:right="16"/>
      </w:pPr>
      <w:r>
        <w:t>It’s just shrimp. Why did she even notice something like that?</w:t>
      </w:r>
    </w:p>
    <w:p w:rsidR="00FD64B4" w:rsidRDefault="00CB0854">
      <w:pPr>
        <w:ind w:left="-5" w:right="16"/>
      </w:pPr>
      <w:r>
        <w:t>"Ninth, you're meticulous about clothes—whether it’s choosing matching colors, the scent of the fab</w:t>
      </w:r>
      <w:r>
        <w:t>ric softener, or ironing everything perfectly."</w:t>
      </w:r>
    </w:p>
    <w:p w:rsidR="00FD64B4" w:rsidRDefault="00CB0854">
      <w:pPr>
        <w:ind w:left="-5" w:right="16"/>
      </w:pPr>
      <w:r>
        <w:t>Maan Mek…</w:t>
      </w:r>
    </w:p>
    <w:p w:rsidR="00FD64B4" w:rsidRDefault="00CB0854">
      <w:pPr>
        <w:ind w:left="-5" w:right="16"/>
      </w:pPr>
      <w:r>
        <w:t>"Tenth, it might seem like I’ve run out of things to say, but the truth is, I just want to tell you that I like you, Ms. Mai Tree. That’s the reason. No matter what you do, everything seems charming</w:t>
      </w:r>
      <w:r>
        <w:t xml:space="preserve"> to me."</w:t>
      </w:r>
    </w:p>
    <w:p w:rsidR="00FD64B4" w:rsidRDefault="00CB0854">
      <w:pPr>
        <w:ind w:left="-5" w:right="16"/>
      </w:pPr>
      <w:r>
        <w:t>Now, what should I do with this heart that’s racing and warm like never before?</w:t>
      </w:r>
    </w:p>
    <w:p w:rsidR="00FD64B4" w:rsidRDefault="00CB0854">
      <w:pPr>
        <w:ind w:left="-5" w:right="16"/>
      </w:pPr>
      <w:r>
        <w:t xml:space="preserve">The woman who listed my ten qualities without hesitation, noticing even the smallest details and turning them into something positive, her eyes soft and filled with </w:t>
      </w:r>
      <w:r>
        <w:t>admiration as she spoke—could she really pull the trigger on me?</w:t>
      </w:r>
    </w:p>
    <w:p w:rsidR="00FD64B4" w:rsidRDefault="00CB0854">
      <w:pPr>
        <w:ind w:left="-5" w:right="16"/>
      </w:pPr>
      <w:r>
        <w:t xml:space="preserve">I raised my hand to cover my chest, letting the atmosphere in the car settle into silence, with only the playlist softly playing in the background. The conversation was far from awkward, yet </w:t>
      </w:r>
      <w:r>
        <w:t>filled with ambiguity.</w:t>
      </w:r>
    </w:p>
    <w:p w:rsidR="00FD64B4" w:rsidRDefault="00CB0854">
      <w:pPr>
        <w:ind w:left="-5" w:right="16"/>
      </w:pPr>
      <w:r>
        <w:t>Time flowed by, and before I knew it, we had already arrived at my condo’s underground parking lot.</w:t>
      </w:r>
    </w:p>
    <w:p w:rsidR="00FD64B4" w:rsidRDefault="00CB0854">
      <w:pPr>
        <w:ind w:left="-5" w:right="16"/>
      </w:pPr>
      <w:r>
        <w:t>"Why didn’t you stop at your place first? I can drive myself back."</w:t>
      </w:r>
    </w:p>
    <w:p w:rsidR="00FD64B4" w:rsidRDefault="00CB0854">
      <w:pPr>
        <w:ind w:left="-5" w:right="16"/>
      </w:pPr>
      <w:r>
        <w:t>"It’s fine. I’ll take a taxi back to my condo. You should go upst</w:t>
      </w:r>
      <w:r>
        <w:t>airs and rest."</w:t>
      </w:r>
    </w:p>
    <w:p w:rsidR="00FD64B4" w:rsidRDefault="00CB0854">
      <w:pPr>
        <w:ind w:left="-5" w:right="16"/>
      </w:pPr>
      <w:r>
        <w:t>"Aren’t you more tired? You drove both ways, after all."</w:t>
      </w:r>
    </w:p>
    <w:p w:rsidR="00FD64B4" w:rsidRDefault="00CB0854">
      <w:pPr>
        <w:ind w:left="-5" w:right="16"/>
      </w:pPr>
      <w:r>
        <w:t>The younger woman turned off the engine after parking my Mustang in its usual spot. She handed me the keys after we stepped out. Her creamcolored backpack slung over her shoulder held</w:t>
      </w:r>
      <w:r>
        <w:t xml:space="preserve"> clothes we had packed but never used.</w:t>
      </w:r>
    </w:p>
    <w:p w:rsidR="00FD64B4" w:rsidRDefault="00CB0854">
      <w:pPr>
        <w:ind w:left="-5" w:right="16"/>
      </w:pPr>
      <w:r>
        <w:t>"I’ll walk you to the door."</w:t>
      </w:r>
    </w:p>
    <w:p w:rsidR="00FD64B4" w:rsidRDefault="00CB0854">
      <w:pPr>
        <w:ind w:left="-5" w:right="16"/>
      </w:pPr>
      <w:r>
        <w:t>I knew she would refuse if I didn’t insist, so I started walking towards the entrance to the condo. Maan Mek nearly protested but must have realized it was pointless, choosing instead to f</w:t>
      </w:r>
      <w:r>
        <w:t>ollow in silence.</w:t>
      </w:r>
    </w:p>
    <w:p w:rsidR="00FD64B4" w:rsidRDefault="00CB0854">
      <w:pPr>
        <w:ind w:left="-5" w:right="16"/>
      </w:pPr>
      <w:r>
        <w:t>In less than a minute, we stopped at the crosswalk that led to the other side of the street, where her path home began. If she crossed, it would only be a hundred meters before she’d reach the main road where taxis frequently passed.</w:t>
      </w:r>
    </w:p>
    <w:p w:rsidR="00FD64B4" w:rsidRDefault="00CB0854">
      <w:pPr>
        <w:ind w:left="-5" w:right="16"/>
      </w:pPr>
      <w:r>
        <w:t>"Thi</w:t>
      </w:r>
      <w:r>
        <w:t>s is far enough. You don’t have to cross with me."</w:t>
      </w:r>
    </w:p>
    <w:p w:rsidR="00FD64B4" w:rsidRDefault="00CB0854">
      <w:pPr>
        <w:ind w:left="-5" w:right="16"/>
      </w:pPr>
      <w:r>
        <w:t>I had nothing to add. I felt concerned for her, but the street still had passing cars, and there were people walking around.</w:t>
      </w:r>
    </w:p>
    <w:p w:rsidR="00FD64B4" w:rsidRDefault="00CB0854">
      <w:pPr>
        <w:ind w:left="-5" w:right="16"/>
      </w:pPr>
      <w:r>
        <w:t>"Goodnight, Ms. Tree."</w:t>
      </w:r>
    </w:p>
    <w:p w:rsidR="00FD64B4" w:rsidRDefault="00CB0854">
      <w:pPr>
        <w:ind w:left="-5" w:right="16"/>
      </w:pPr>
      <w:r>
        <w:t>I looked at her soft smile and thought, we’ve spent the w</w:t>
      </w:r>
      <w:r>
        <w:t>hole day together, yet why don’t I want to part now?</w:t>
      </w:r>
    </w:p>
    <w:p w:rsidR="00FD64B4" w:rsidRDefault="00CB0854">
      <w:pPr>
        <w:ind w:left="-5" w:right="16"/>
      </w:pPr>
      <w:r>
        <w:t>When we meet again at work, how will things be? Will she act like nothing happened? And will I keep up this ridiculous façade, refusing to address this uncertainty between us?</w:t>
      </w:r>
    </w:p>
    <w:p w:rsidR="00FD64B4" w:rsidRDefault="00CB0854">
      <w:pPr>
        <w:ind w:left="-5" w:right="16"/>
      </w:pPr>
      <w:r>
        <w:t xml:space="preserve">"Alright, I’m going," I </w:t>
      </w:r>
      <w:r>
        <w:t>mumbled, lowering my eyes and shaking my head, hoping to clear the turmoil in my thoughts. Then I turned towards the entrance to my condo.</w:t>
      </w:r>
    </w:p>
    <w:p w:rsidR="00FD64B4" w:rsidRDefault="00CB0854">
      <w:pPr>
        <w:ind w:left="-5" w:right="16"/>
      </w:pPr>
      <w:r>
        <w:t>It was two minutes to midnight. We were about to part at the crosswalk, but after only a few steps, I stopped. I stop</w:t>
      </w:r>
      <w:r>
        <w:t>ped time. The whole world froze in place, unmoving.</w:t>
      </w:r>
    </w:p>
    <w:p w:rsidR="00FD64B4" w:rsidRDefault="00CB0854">
      <w:pPr>
        <w:ind w:left="-5" w:right="16"/>
      </w:pPr>
      <w:r>
        <w:t>And now, I was battling myself not to turn back and kiss her. It was so difficult, especially after stealing glances at Maan Mek’s lips all day.</w:t>
      </w:r>
    </w:p>
    <w:p w:rsidR="00FD64B4" w:rsidRDefault="00CB0854">
      <w:pPr>
        <w:ind w:left="-5" w:right="16"/>
      </w:pPr>
      <w:r>
        <w:t>A strange pull made me scold myself in my mind. Why am I us</w:t>
      </w:r>
      <w:r>
        <w:t>ing my powers so selfishly in moments like this? What’s the point of stopping time? What will I do now? Just stand here and calm down? That’s not the Mai Tree I used to be.</w:t>
      </w:r>
    </w:p>
    <w:p w:rsidR="00FD64B4" w:rsidRDefault="00CB0854">
      <w:pPr>
        <w:ind w:left="-5" w:right="16"/>
      </w:pPr>
      <w:r>
        <w:t>Everything was still. Even the woman behind me. But my heart felt like it was going</w:t>
      </w:r>
      <w:r>
        <w:t xml:space="preserve"> to explode.</w:t>
      </w:r>
    </w:p>
    <w:p w:rsidR="00FD64B4" w:rsidRDefault="00CB0854">
      <w:pPr>
        <w:ind w:left="-5" w:right="16"/>
      </w:pPr>
      <w:r>
        <w:t>Maan Mek… Is she the gentle sunflower, or the one who will steal my breath away?</w:t>
      </w:r>
    </w:p>
    <w:p w:rsidR="00FD64B4" w:rsidRDefault="00CB0854">
      <w:pPr>
        <w:ind w:left="-5" w:right="16"/>
      </w:pPr>
      <w:r>
        <w:t>Should I stay by her side or push her away?</w:t>
      </w:r>
    </w:p>
    <w:p w:rsidR="00FD64B4" w:rsidRDefault="00CB0854">
      <w:pPr>
        <w:ind w:left="-5" w:right="16"/>
      </w:pPr>
      <w:r>
        <w:t>At that moment, I realized how truly incomprehensible love was.</w:t>
      </w:r>
    </w:p>
    <w:p w:rsidR="00FD64B4" w:rsidRDefault="00CB0854">
      <w:pPr>
        <w:ind w:left="-5" w:right="16"/>
      </w:pPr>
      <w:r>
        <w:t>Because in the end, I abandoned all logic.</w:t>
      </w:r>
    </w:p>
    <w:p w:rsidR="00FD64B4" w:rsidRDefault="00CB0854">
      <w:pPr>
        <w:spacing w:after="254" w:line="256" w:lineRule="auto"/>
        <w:ind w:left="-5"/>
      </w:pPr>
      <w:r>
        <w:rPr>
          <w:rStyle w:val="Policepardfaut"/>
          <w:b/>
        </w:rPr>
        <w:t>I turned ar</w:t>
      </w:r>
      <w:r>
        <w:rPr>
          <w:rStyle w:val="Policepardfaut"/>
          <w:b/>
        </w:rPr>
        <w:t>ound, walked back to her, lifting myself up on my toes and press my lips to hers.</w:t>
      </w:r>
    </w:p>
    <w:p w:rsidR="00FD64B4" w:rsidRDefault="00CB0854">
      <w:pPr>
        <w:pStyle w:val="Titre1"/>
        <w:ind w:left="58" w:right="49"/>
      </w:pPr>
      <w:r>
        <w:t xml:space="preserve">Chapter 23: </w:t>
      </w:r>
      <w:r>
        <w:t>ʙ</w:t>
      </w:r>
      <w:r>
        <w:t>ᴇ</w:t>
      </w:r>
      <w:r>
        <w:t>ʏ</w:t>
      </w:r>
      <w:r>
        <w:t>ᴏ</w:t>
      </w:r>
      <w:r>
        <w:t>ɴ</w:t>
      </w:r>
      <w:r>
        <w:t>ᴅ</w:t>
      </w:r>
      <w:r>
        <w:t xml:space="preserve"> </w:t>
      </w:r>
      <w:r>
        <w:t>ᴇ</w:t>
      </w:r>
      <w:r>
        <w:t>x</w:t>
      </w:r>
      <w:r>
        <w:t>ᴘᴇᴄᴛᴀᴛ</w:t>
      </w:r>
      <w:r>
        <w:t>ɪ</w:t>
      </w:r>
      <w:r>
        <w:t>ᴏ</w:t>
      </w:r>
      <w:r>
        <w:t>ɴꜱ</w:t>
      </w:r>
    </w:p>
    <w:p w:rsidR="00FD64B4" w:rsidRDefault="00CB0854">
      <w:pPr>
        <w:pStyle w:val="Titre2"/>
        <w:ind w:right="1"/>
      </w:pPr>
      <w:r>
        <w:t>POV : MAAN MEK</w:t>
      </w:r>
    </w:p>
    <w:p w:rsidR="00FD64B4" w:rsidRDefault="00CB0854">
      <w:pPr>
        <w:spacing w:after="0" w:line="256" w:lineRule="auto"/>
        <w:ind w:left="0" w:firstLine="0"/>
        <w:jc w:val="center"/>
      </w:pPr>
      <w:r>
        <w:t xml:space="preserve">  </w:t>
      </w:r>
    </w:p>
    <w:p w:rsidR="00FD64B4" w:rsidRDefault="00CB0854">
      <w:pPr>
        <w:spacing w:after="249" w:line="256" w:lineRule="auto"/>
        <w:ind w:left="0" w:firstLine="0"/>
        <w:jc w:val="center"/>
      </w:pPr>
      <w:r>
        <w:t xml:space="preserve">  </w:t>
      </w:r>
    </w:p>
    <w:p w:rsidR="00FD64B4" w:rsidRDefault="00CB0854">
      <w:pPr>
        <w:ind w:left="-5" w:right="16"/>
      </w:pPr>
      <w:r>
        <w:t>Looking back, on the night I first slept with Mai Tree.</w:t>
      </w:r>
    </w:p>
    <w:p w:rsidR="00FD64B4" w:rsidRDefault="00CB0854">
      <w:pPr>
        <w:ind w:left="-5" w:right="16"/>
      </w:pPr>
      <w:r>
        <w:t xml:space="preserve">She had already fallen asleep, her breathing steady, with </w:t>
      </w:r>
      <w:r>
        <w:t>occasional slight movements as she shifted closer to me, seeking warmth.</w:t>
      </w:r>
    </w:p>
    <w:p w:rsidR="00FD64B4" w:rsidRDefault="00CB0854">
      <w:pPr>
        <w:ind w:left="-5" w:right="16"/>
      </w:pPr>
      <w:r>
        <w:t>I wasn’t close to feeling sleepy yet, holding her while staring into the dimly lit room, my mind wandering over everything that had brought us to this point. It wasn’t just the wine t</w:t>
      </w:r>
      <w:r>
        <w:t>hat got us here—it was everything before that.</w:t>
      </w:r>
    </w:p>
    <w:p w:rsidR="00FD64B4" w:rsidRDefault="00CB0854">
      <w:pPr>
        <w:ind w:left="-5" w:right="16"/>
      </w:pPr>
      <w:r>
        <w:t>Sex... I had a feeling it might happen, and I didn’t think too much about it. I’d had sex with women before, sometimes out of affection, other times just for a night of company.</w:t>
      </w:r>
    </w:p>
    <w:p w:rsidR="00FD64B4" w:rsidRDefault="00CB0854">
      <w:pPr>
        <w:ind w:left="-5" w:right="16"/>
      </w:pPr>
      <w:r>
        <w:t>But with Mai Tree, I did it out</w:t>
      </w:r>
      <w:r>
        <w:t xml:space="preserve"> of a desire to be close, to explore and understand her body completely.</w:t>
      </w:r>
    </w:p>
    <w:p w:rsidR="00FD64B4" w:rsidRDefault="00CB0854">
      <w:pPr>
        <w:ind w:left="-5" w:right="16"/>
      </w:pPr>
      <w:r>
        <w:t>Just feeling her bare skin made me want to cherish her. Her soft moans were so sweet and beautiful that I found myself smiling as I took control. Beyond alcohol or cigarettes, she mig</w:t>
      </w:r>
      <w:r>
        <w:t>ht just be the one thing I could get truly intoxicated on.</w:t>
      </w:r>
    </w:p>
    <w:p w:rsidR="00FD64B4" w:rsidRDefault="00CB0854">
      <w:pPr>
        <w:ind w:left="-5" w:right="16"/>
      </w:pPr>
      <w:r>
        <w:t>That’s why we didn’t stop at just one round.</w:t>
      </w:r>
    </w:p>
    <w:p w:rsidR="00FD64B4" w:rsidRDefault="00CB0854">
      <w:pPr>
        <w:ind w:left="-5" w:right="16"/>
      </w:pPr>
      <w:r>
        <w:t>Her touch, too, was incredible. I loved when her fingers were inside me, searching for that spot that made me writhe with pleasure. We were like two puz</w:t>
      </w:r>
      <w:r>
        <w:t>zle pieces fitting together perfectly, our indistinguishable moans blending harmoniously.</w:t>
      </w:r>
    </w:p>
    <w:p w:rsidR="00FD64B4" w:rsidRDefault="00CB0854">
      <w:pPr>
        <w:ind w:left="-5" w:right="16"/>
      </w:pPr>
      <w:r>
        <w:t>The idea of kissing her and taking care of her afterward was something I planned from the start—to make her fall for me even more.</w:t>
      </w:r>
    </w:p>
    <w:p w:rsidR="00FD64B4" w:rsidRDefault="00CB0854">
      <w:pPr>
        <w:ind w:left="-5" w:right="16"/>
      </w:pPr>
      <w:r>
        <w:t>But holding her after sex? That was</w:t>
      </w:r>
      <w:r>
        <w:t>n’t part of the plan.</w:t>
      </w:r>
    </w:p>
    <w:p w:rsidR="00FD64B4" w:rsidRDefault="00CB0854">
      <w:pPr>
        <w:ind w:left="-5" w:right="16"/>
      </w:pPr>
      <w:r>
        <w:t>I scolded myself for that. Yet, I couldn’t bring myself to let go. Instead, I held her tighter, hoping she would sleep soundly under my warmth.</w:t>
      </w:r>
    </w:p>
    <w:p w:rsidR="00FD64B4" w:rsidRDefault="00CB0854">
      <w:pPr>
        <w:spacing w:after="269" w:line="247" w:lineRule="auto"/>
        <w:ind w:left="-5" w:right="28"/>
      </w:pPr>
      <w:r>
        <w:rPr>
          <w:rStyle w:val="Policepardfaut"/>
          <w:i/>
        </w:rPr>
        <w:t>Am I really going to use this woman as a tool to free myself from Thanin?</w:t>
      </w:r>
    </w:p>
    <w:p w:rsidR="00FD64B4" w:rsidRDefault="00CB0854">
      <w:pPr>
        <w:ind w:left="-5" w:right="16"/>
      </w:pPr>
      <w:r>
        <w:t>My mind was spin</w:t>
      </w:r>
      <w:r>
        <w:t>ning, filled with memories of my mother, the sunflower that once comforted me, the cruelty of Thanin, the moment I was dragged away and forcibly branded with that ridiculous symbol, and the anger I wasn’t even allowed to show.</w:t>
      </w:r>
    </w:p>
    <w:p w:rsidR="00FD64B4" w:rsidRDefault="00CB0854">
      <w:pPr>
        <w:ind w:left="-5" w:right="16"/>
      </w:pPr>
      <w:r>
        <w:t>I gently withdrew my arm, pul</w:t>
      </w:r>
      <w:r>
        <w:t>ling the blanket up to Mai Tree’s neck, then slipped out of bed quietly, wearing nothing but my underwear as I made my way to the bathroom. My mind was sharp with memories and the weight of guilt clashing within me.</w:t>
      </w:r>
    </w:p>
    <w:p w:rsidR="00FD64B4" w:rsidRDefault="00CB0854">
      <w:pPr>
        <w:ind w:left="-5" w:right="16"/>
      </w:pPr>
      <w:r>
        <w:t>I splashed water on my face, trying to r</w:t>
      </w:r>
      <w:r>
        <w:t>egain composure, gripping the edge of the sink and staring at my reflection in the mirror.</w:t>
      </w:r>
    </w:p>
    <w:p w:rsidR="00FD64B4" w:rsidRDefault="00CB0854">
      <w:pPr>
        <w:ind w:left="-5" w:right="16"/>
      </w:pPr>
      <w:r>
        <w:t>Upon closer inspection, I realized my eyes didn’t look the same as before I became Mai Tree’s assistant.</w:t>
      </w:r>
    </w:p>
    <w:p w:rsidR="00FD64B4" w:rsidRDefault="00CB0854">
      <w:pPr>
        <w:ind w:left="-5" w:right="16"/>
      </w:pPr>
      <w:r>
        <w:t xml:space="preserve">They had softened... to the point that I barely recognized </w:t>
      </w:r>
      <w:r>
        <w:t>myself.</w:t>
      </w:r>
    </w:p>
    <w:p w:rsidR="00FD64B4" w:rsidRDefault="00CB0854">
      <w:pPr>
        <w:ind w:left="-5" w:right="16"/>
      </w:pPr>
      <w:r>
        <w:t>Looking back in my memories, I realized I’d been smiling more often, both when I was with her and even when I was alone, thinking about her.</w:t>
      </w:r>
    </w:p>
    <w:p w:rsidR="00FD64B4" w:rsidRDefault="00CB0854">
      <w:pPr>
        <w:ind w:left="-5" w:right="16"/>
      </w:pPr>
      <w:r>
        <w:t>Is this feeling called love?</w:t>
      </w:r>
    </w:p>
    <w:p w:rsidR="00FD64B4" w:rsidRDefault="00CB0854">
      <w:pPr>
        <w:ind w:left="-5" w:right="16"/>
      </w:pPr>
      <w:r>
        <w:t xml:space="preserve">But I’ve never fallen in love before. Ever since I discovered the truth about </w:t>
      </w:r>
      <w:r>
        <w:t>what happened to my mother, my life has been dedicated to finding a way to destroy Thanin without dirtying my own hands. I hoped to walk away from that dark world without anything holding me back. When I learned that Mai Tree could stop time, my first thou</w:t>
      </w:r>
      <w:r>
        <w:t>ght was that I had to use her.</w:t>
      </w:r>
    </w:p>
    <w:p w:rsidR="00FD64B4" w:rsidRDefault="00CB0854">
      <w:pPr>
        <w:ind w:left="-5" w:right="16"/>
      </w:pPr>
      <w:r>
        <w:t>Yet, here I am, with the outcome being this.</w:t>
      </w:r>
    </w:p>
    <w:p w:rsidR="00FD64B4" w:rsidRDefault="00CB0854">
      <w:pPr>
        <w:ind w:left="-5" w:right="16"/>
      </w:pPr>
      <w:r>
        <w:t>The guilt grows stronger every day. Every time I realize I’m deceiving her, my chest tightens unbearably.</w:t>
      </w:r>
    </w:p>
    <w:p w:rsidR="00FD64B4" w:rsidRDefault="00CB0854">
      <w:pPr>
        <w:ind w:left="-5" w:right="16"/>
      </w:pPr>
      <w:r>
        <w:t>How could I be so despicable?</w:t>
      </w:r>
    </w:p>
    <w:p w:rsidR="00FD64B4" w:rsidRDefault="00CB0854">
      <w:pPr>
        <w:ind w:left="-5" w:right="16"/>
      </w:pPr>
      <w:r>
        <w:t>I walked back into her bedroom, disgusted wi</w:t>
      </w:r>
      <w:r>
        <w:t>th myself to the point that I couldn’t bring myself to embrace her right away. Instead, I sat on a chair by the wall, watching her as she slept. Her brows furrowed slightly, as if caught in a troubling dream, occasionally muttering before settling into pea</w:t>
      </w:r>
      <w:r>
        <w:t>ceful slumber again.</w:t>
      </w:r>
    </w:p>
    <w:p w:rsidR="00FD64B4" w:rsidRDefault="00CB0854">
      <w:pPr>
        <w:ind w:left="-5" w:right="16"/>
      </w:pPr>
      <w:r>
        <w:t>The more I watched her face in the quiet and dim light, the clearer everything became.</w:t>
      </w:r>
    </w:p>
    <w:p w:rsidR="00FD64B4" w:rsidRDefault="00CB0854">
      <w:pPr>
        <w:ind w:left="-5" w:right="16"/>
      </w:pPr>
      <w:r>
        <w:t>The reason for every feeling.</w:t>
      </w:r>
    </w:p>
    <w:p w:rsidR="00FD64B4" w:rsidRDefault="00CB0854">
      <w:pPr>
        <w:ind w:left="-5" w:right="16"/>
      </w:pPr>
      <w:r>
        <w:t>I had come with the intention to deceive, but I ended up being drawn in and falling in love instead.</w:t>
      </w:r>
    </w:p>
    <w:p w:rsidR="00FD64B4" w:rsidRDefault="00CB0854">
      <w:pPr>
        <w:spacing w:after="41"/>
        <w:ind w:left="-5" w:right="16"/>
      </w:pPr>
      <w:r>
        <w:t xml:space="preserve">I closed my eyes </w:t>
      </w:r>
      <w:r>
        <w:t>as memories, both joyous and painful, flowed through me.</w:t>
      </w:r>
    </w:p>
    <w:p w:rsidR="00FD64B4" w:rsidRDefault="00CB0854">
      <w:pPr>
        <w:ind w:left="-5" w:right="16"/>
      </w:pPr>
      <w:r>
        <w:t>In that moment, I made an important decision.</w:t>
      </w:r>
    </w:p>
    <w:p w:rsidR="00FD64B4" w:rsidRDefault="00CB0854">
      <w:pPr>
        <w:spacing w:after="254" w:line="256" w:lineRule="auto"/>
        <w:ind w:left="-5"/>
      </w:pPr>
      <w:r>
        <w:rPr>
          <w:rStyle w:val="Policepardfaut"/>
          <w:b/>
        </w:rPr>
        <w:t>ENOUGH OF THIS STUPID PLAN.</w:t>
      </w:r>
    </w:p>
    <w:p w:rsidR="00FD64B4" w:rsidRDefault="00CB0854">
      <w:pPr>
        <w:ind w:left="-5" w:right="16"/>
      </w:pPr>
      <w:r>
        <w:t>Soon, one day, I’ll find the chance to confess the pitiful nature of my own thoughts to her. When that time comes, she’ll hav</w:t>
      </w:r>
      <w:r>
        <w:t>e every right to decide whether to push someone like me out of her life or to forgive me.</w:t>
      </w:r>
    </w:p>
    <w:p w:rsidR="00FD64B4" w:rsidRDefault="00CB0854">
      <w:pPr>
        <w:ind w:left="-5" w:right="16"/>
      </w:pPr>
      <w:r>
        <w:t>I will humbly accept whatever Mai Tree decides.</w:t>
      </w:r>
    </w:p>
    <w:p w:rsidR="00FD64B4" w:rsidRDefault="00CB0854">
      <w:pPr>
        <w:ind w:left="-5" w:right="16"/>
      </w:pPr>
      <w:r>
        <w:t>I opened my eyes again, now seeing the woman in front of me through a different lens. Silently, I rose to sit beside h</w:t>
      </w:r>
      <w:r>
        <w:t>er bed, leaning down to kiss her temple—this time, fully acknowledging that I had fallen in love with her.</w:t>
      </w:r>
    </w:p>
    <w:p w:rsidR="00FD64B4" w:rsidRDefault="00CB0854">
      <w:pPr>
        <w:ind w:left="-5" w:right="16"/>
      </w:pPr>
      <w:r>
        <w:t>This kiss, unlike before, was free of selfishness and any intention to manipulate her.</w:t>
      </w:r>
    </w:p>
    <w:p w:rsidR="00FD64B4" w:rsidRDefault="00CB0854">
      <w:pPr>
        <w:ind w:left="-5" w:right="16"/>
      </w:pPr>
      <w:r>
        <w:t xml:space="preserve">The only plan I have now is figuring out how to rid myself of </w:t>
      </w:r>
      <w:r>
        <w:t>Saennarathip without involving her abilities and to protect her from danger as much as possible.</w:t>
      </w:r>
    </w:p>
    <w:p w:rsidR="00FD64B4" w:rsidRDefault="00CB0854">
      <w:pPr>
        <w:spacing w:after="269" w:line="247" w:lineRule="auto"/>
        <w:ind w:left="-5" w:right="28"/>
      </w:pPr>
      <w:r>
        <w:rPr>
          <w:rStyle w:val="Policepardfaut"/>
          <w:i/>
        </w:rPr>
        <w:t>Mai Tree...</w:t>
      </w:r>
    </w:p>
    <w:p w:rsidR="00FD64B4" w:rsidRDefault="00CB0854">
      <w:pPr>
        <w:spacing w:after="269" w:line="247" w:lineRule="auto"/>
        <w:ind w:left="-5" w:right="28"/>
      </w:pPr>
      <w:r>
        <w:rPr>
          <w:rStyle w:val="Policepardfaut"/>
          <w:i/>
        </w:rPr>
        <w:t>I should never have thought of dragging you into this from the start.</w:t>
      </w:r>
    </w:p>
    <w:p w:rsidR="00FD64B4" w:rsidRDefault="00CB0854">
      <w:pPr>
        <w:spacing w:after="269" w:line="247" w:lineRule="auto"/>
        <w:ind w:left="-5" w:right="28"/>
      </w:pPr>
      <w:r>
        <w:rPr>
          <w:rStyle w:val="Policepardfaut"/>
          <w:i/>
        </w:rPr>
        <w:t>I’m truly sorry.</w:t>
      </w:r>
    </w:p>
    <w:p w:rsidR="00FD64B4" w:rsidRDefault="00CB0854">
      <w:pPr>
        <w:spacing w:after="269" w:line="247" w:lineRule="auto"/>
        <w:ind w:left="-5" w:right="28"/>
      </w:pPr>
      <w:r>
        <w:rPr>
          <w:rStyle w:val="Policepardfaut"/>
          <w:i/>
        </w:rPr>
        <w:t>I will try not to rely on your power to control time. If you</w:t>
      </w:r>
      <w:r>
        <w:rPr>
          <w:rStyle w:val="Policepardfaut"/>
          <w:i/>
        </w:rPr>
        <w:t>r decision, after learning everything, is to forgive me, I’ll move forward with our relationship in the way it’s meant to be—genuine affection without ulterior motives.</w:t>
      </w:r>
    </w:p>
    <w:p w:rsidR="00FD64B4" w:rsidRDefault="00CB0854">
      <w:pPr>
        <w:spacing w:after="269" w:line="247" w:lineRule="auto"/>
        <w:ind w:left="-5" w:right="28"/>
      </w:pPr>
      <w:r>
        <w:rPr>
          <w:rStyle w:val="Policepardfaut"/>
          <w:i/>
        </w:rPr>
        <w:t>That’s why I decided to tell you the truth by the sea, explaining how and when I fell i</w:t>
      </w:r>
      <w:r>
        <w:rPr>
          <w:rStyle w:val="Policepardfaut"/>
          <w:i/>
        </w:rPr>
        <w:t>n love with you... though I haven’t revealed everything yet.</w:t>
      </w:r>
    </w:p>
    <w:p w:rsidR="00FD64B4" w:rsidRDefault="00CB0854">
      <w:pPr>
        <w:spacing w:after="269" w:line="247" w:lineRule="auto"/>
        <w:ind w:left="-5" w:right="28"/>
      </w:pPr>
      <w:r>
        <w:rPr>
          <w:rStyle w:val="Policepardfaut"/>
          <w:i/>
        </w:rPr>
        <w:t>Just give me a little more time to prepare myself in case, when you hear it all, you’ll want to slap me and walk away.</w:t>
      </w:r>
    </w:p>
    <w:p w:rsidR="00FD64B4" w:rsidRDefault="00CB0854">
      <w:pPr>
        <w:ind w:left="-5" w:right="16"/>
      </w:pPr>
      <w:r>
        <w:t xml:space="preserve">But something happened that night that caught me completely off guard, </w:t>
      </w:r>
      <w:r>
        <w:t>leaving my eyes wide with surprise. She chose to kiss me at the crosswalk and pulled me into that moment when time stopped. She let me kiss her back while everything around us was frozen, the clock hands unmoving.</w:t>
      </w:r>
    </w:p>
    <w:p w:rsidR="00FD64B4" w:rsidRDefault="00CB0854">
      <w:pPr>
        <w:ind w:left="-5" w:right="16"/>
      </w:pPr>
      <w:r>
        <w:t>It seems Mai Tree trusts me… a lot.</w:t>
      </w:r>
    </w:p>
    <w:p w:rsidR="00FD64B4" w:rsidRDefault="00CB0854">
      <w:pPr>
        <w:spacing w:after="267" w:line="247" w:lineRule="auto"/>
        <w:ind w:left="-5" w:right="38"/>
      </w:pPr>
      <w:r>
        <w:rPr>
          <w:rStyle w:val="Policepardfaut"/>
          <w:b/>
          <w:i/>
        </w:rPr>
        <w:t>Do you</w:t>
      </w:r>
      <w:r>
        <w:rPr>
          <w:rStyle w:val="Policepardfaut"/>
          <w:b/>
          <w:i/>
        </w:rPr>
        <w:t xml:space="preserve"> really trust someone as awful as me this much?</w:t>
      </w:r>
    </w:p>
    <w:p w:rsidR="00FD64B4" w:rsidRDefault="00CB0854">
      <w:pPr>
        <w:spacing w:after="267" w:line="247" w:lineRule="auto"/>
        <w:ind w:left="-5" w:right="38"/>
      </w:pPr>
      <w:r>
        <w:rPr>
          <w:rStyle w:val="Policepardfaut"/>
          <w:b/>
          <w:i/>
        </w:rPr>
        <w:t>Someone who approached you with the intention of using you?</w:t>
      </w:r>
    </w:p>
    <w:p w:rsidR="00FD64B4" w:rsidRDefault="00CB0854">
      <w:pPr>
        <w:ind w:left="-5" w:right="16"/>
      </w:pPr>
      <w:r>
        <w:t>My body responded to her kiss, but my heart felt weighed down by guilt.</w:t>
      </w:r>
    </w:p>
    <w:p w:rsidR="00FD64B4" w:rsidRDefault="00CB0854">
      <w:pPr>
        <w:ind w:left="-5" w:right="16"/>
      </w:pPr>
      <w:r>
        <w:t>One thing I know for certain, no matter what happens, is that I will never f</w:t>
      </w:r>
      <w:r>
        <w:t>orgive myself for approaching her with impure intentions in the first place!</w:t>
      </w: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FD64B4">
      <w:pPr>
        <w:ind w:left="-5" w:right="16"/>
      </w:pPr>
    </w:p>
    <w:p w:rsidR="00FD64B4" w:rsidRDefault="00CB0854">
      <w:pPr>
        <w:pStyle w:val="Titre1"/>
        <w:ind w:left="58" w:right="48"/>
      </w:pPr>
      <w:r>
        <w:t xml:space="preserve">Chapter 24: </w:t>
      </w:r>
      <w:r>
        <w:t>ᴄᴀ</w:t>
      </w:r>
      <w:r>
        <w:t>ʟʟ</w:t>
      </w:r>
      <w:r>
        <w:t xml:space="preserve"> </w:t>
      </w:r>
      <w:r>
        <w:t>ɪ</w:t>
      </w:r>
      <w:r>
        <w:t>ᴛ</w:t>
      </w:r>
      <w:r>
        <w:t xml:space="preserve"> ꜱ</w:t>
      </w:r>
      <w:r>
        <w:t>ᴘᴇᴄ</w:t>
      </w:r>
      <w:r>
        <w:t>ɪ</w:t>
      </w:r>
      <w:r>
        <w:t>ᴀ</w:t>
      </w:r>
      <w:r>
        <w:t>ʟ</w:t>
      </w:r>
    </w:p>
    <w:p w:rsidR="00FD64B4" w:rsidRDefault="00CB0854">
      <w:pPr>
        <w:pStyle w:val="Titre2"/>
        <w:spacing w:after="587"/>
        <w:ind w:right="1"/>
      </w:pPr>
      <w:r>
        <w:t>POV : MAI TREE</w:t>
      </w:r>
    </w:p>
    <w:p w:rsidR="00FD64B4" w:rsidRDefault="00CB0854">
      <w:pPr>
        <w:ind w:left="-5" w:right="16"/>
      </w:pPr>
      <w:r>
        <w:t xml:space="preserve">It was because I let go of all logic and thoughts that, after kissing Maan Mek, I suddenly realized—this would reveal my </w:t>
      </w:r>
      <w:r>
        <w:t>secret to her!</w:t>
      </w:r>
    </w:p>
    <w:p w:rsidR="00FD64B4" w:rsidRDefault="00CB0854">
      <w:pPr>
        <w:ind w:left="-5" w:right="16"/>
      </w:pPr>
      <w:r>
        <w:t>When I touch someone while time is stopped, it pulls them into the same frozen world. That’s why she looked so shocked, her eyes wide with surprise, as if one moment she saw me walking away, and the next, she was suddenly being kissed.</w:t>
      </w:r>
    </w:p>
    <w:p w:rsidR="00FD64B4" w:rsidRDefault="00CB0854">
      <w:pPr>
        <w:ind w:left="-5" w:right="16"/>
      </w:pPr>
      <w:r>
        <w:t>We br</w:t>
      </w:r>
      <w:r>
        <w:t>oke apart. I raised both hands to my head in frustration, while Maan Mek, noticing the eerie stillness around us, glanced around in shock. The couple across the street, the white sedan, and the scattered pedestrians—all of them were frozen in place as if t</w:t>
      </w:r>
      <w:r>
        <w:t>ime had stopped.</w:t>
      </w:r>
    </w:p>
    <w:p w:rsidR="00FD64B4" w:rsidRDefault="00CB0854">
      <w:pPr>
        <w:ind w:left="-5" w:right="16"/>
      </w:pPr>
      <w:r>
        <w:t>Despite her confusion and surprise, Maan Mek turned back to meet my gaze, saying nothing.</w:t>
      </w:r>
    </w:p>
    <w:p w:rsidR="00FD64B4" w:rsidRDefault="00CB0854">
      <w:pPr>
        <w:ind w:left="-5" w:right="16"/>
      </w:pPr>
      <w:r>
        <w:t>I took a deep breath, then placed my hands firmly on her shoulders, staring into her eyes, which seemed to be waiting for an explanation.</w:t>
      </w:r>
    </w:p>
    <w:p w:rsidR="00FD64B4" w:rsidRDefault="00CB0854">
      <w:pPr>
        <w:ind w:left="-5" w:right="16"/>
      </w:pPr>
      <w:r>
        <w:t>“Don’t be a</w:t>
      </w:r>
      <w:r>
        <w:t>larmed."</w:t>
      </w:r>
    </w:p>
    <w:p w:rsidR="00FD64B4" w:rsidRDefault="00CB0854">
      <w:pPr>
        <w:ind w:left="-5" w:right="16"/>
      </w:pPr>
      <w:r>
        <w:t>“...”</w:t>
      </w:r>
    </w:p>
    <w:p w:rsidR="00FD64B4" w:rsidRDefault="00CB0854">
      <w:pPr>
        <w:ind w:left="-5" w:right="16"/>
      </w:pPr>
      <w:r>
        <w:t>“The truth is... I can stop time.”</w:t>
      </w:r>
    </w:p>
    <w:p w:rsidR="00FD64B4" w:rsidRDefault="00CB0854">
      <w:pPr>
        <w:ind w:left="-5" w:right="16"/>
      </w:pPr>
      <w:r>
        <w:t>I expected her to freak out, or maybe even laugh. It sounded so outlandish, like a plot out of some fantasy novel. But I was completely wrong. She was unusually calm.</w:t>
      </w:r>
    </w:p>
    <w:p w:rsidR="00FD64B4" w:rsidRDefault="00CB0854">
      <w:pPr>
        <w:spacing w:after="150" w:line="324" w:lineRule="auto"/>
        <w:ind w:left="-5" w:right="90"/>
      </w:pPr>
      <w:r>
        <w:t>She slowly shifted from a neutral expre</w:t>
      </w:r>
      <w:r>
        <w:t>ssion to a small smile. “Ms. Tree... I already knew.” What?</w:t>
      </w:r>
    </w:p>
    <w:p w:rsidR="00FD64B4" w:rsidRDefault="00CB0854">
      <w:pPr>
        <w:ind w:left="-5" w:right="16"/>
      </w:pPr>
      <w:r>
        <w:t>She already knew?</w:t>
      </w:r>
    </w:p>
    <w:p w:rsidR="00FD64B4" w:rsidRDefault="00CB0854">
      <w:pPr>
        <w:spacing w:after="41"/>
        <w:ind w:left="-5" w:right="16"/>
      </w:pPr>
      <w:r>
        <w:t>What did Maan Mek mean by that!?</w:t>
      </w:r>
    </w:p>
    <w:p w:rsidR="00FD64B4" w:rsidRDefault="00CB0854">
      <w:pPr>
        <w:spacing w:after="294"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267" w:line="247" w:lineRule="auto"/>
        <w:ind w:left="-5" w:right="38"/>
      </w:pPr>
      <w:r>
        <w:rPr>
          <w:rStyle w:val="Policepardfaut"/>
          <w:b/>
          <w:i/>
        </w:rPr>
        <w:t>12:18 AM</w:t>
      </w:r>
    </w:p>
    <w:p w:rsidR="00FD64B4" w:rsidRDefault="00CB0854">
      <w:pPr>
        <w:ind w:left="-5" w:right="16"/>
      </w:pPr>
      <w:r>
        <w:t>We were now in my condo.</w:t>
      </w:r>
    </w:p>
    <w:p w:rsidR="00FD64B4" w:rsidRDefault="00CB0854">
      <w:pPr>
        <w:ind w:left="-5" w:right="16"/>
      </w:pPr>
      <w:r>
        <w:t>I had to clear everything up.</w:t>
      </w:r>
    </w:p>
    <w:p w:rsidR="00FD64B4" w:rsidRDefault="00CB0854">
      <w:pPr>
        <w:ind w:left="-5" w:right="16"/>
      </w:pPr>
      <w:r>
        <w:t>Maan Mek sat on the sofa across from me, as though she were being interrog</w:t>
      </w:r>
      <w:r>
        <w:t>ated about my “time-stopping ability.”</w:t>
      </w:r>
    </w:p>
    <w:p w:rsidR="00FD64B4" w:rsidRDefault="00CB0854">
      <w:pPr>
        <w:ind w:left="-5" w:right="16"/>
      </w:pPr>
      <w:r>
        <w:t>“When did you find out?” I asked seriously, my eyes not leaving hers for a second.</w:t>
      </w:r>
    </w:p>
    <w:p w:rsidR="00FD64B4" w:rsidRDefault="00CB0854">
      <w:pPr>
        <w:ind w:left="-5" w:right="16"/>
      </w:pPr>
      <w:r>
        <w:t>She sat up straight, legs together, as if she knew this was the time to present herself properly.</w:t>
      </w:r>
    </w:p>
    <w:p w:rsidR="00FD64B4" w:rsidRDefault="00CB0854">
      <w:pPr>
        <w:ind w:left="-5" w:right="16"/>
      </w:pPr>
      <w:r>
        <w:t xml:space="preserve">“As you know, Ms. Tree, I have an </w:t>
      </w:r>
      <w:r>
        <w:t>unusually good memory.”</w:t>
      </w:r>
    </w:p>
    <w:p w:rsidR="00FD64B4" w:rsidRDefault="00CB0854">
      <w:pPr>
        <w:ind w:left="-5" w:right="16"/>
      </w:pPr>
      <w:r>
        <w:t>“And how does that relate to you knowing about my ability all this time?”</w:t>
      </w:r>
    </w:p>
    <w:p w:rsidR="00FD64B4" w:rsidRDefault="00CB0854">
      <w:pPr>
        <w:ind w:left="-5" w:right="16"/>
      </w:pPr>
      <w:r>
        <w:t>She paused for a moment, still locking eyes with me, and then spoke. “That day, I noticed the sunflower on my desk had been rearranged. I was staring at it, a</w:t>
      </w:r>
      <w:r>
        <w:t>nd in just a blink, one of the petals had been plucked and placed beside it.”</w:t>
      </w:r>
    </w:p>
    <w:p w:rsidR="00FD64B4" w:rsidRDefault="00CB0854">
      <w:pPr>
        <w:ind w:left="-5" w:right="16"/>
      </w:pPr>
      <w:r>
        <w:t>"That’s it?!"</w:t>
      </w:r>
    </w:p>
    <w:p w:rsidR="00FD64B4" w:rsidRDefault="00CB0854">
      <w:pPr>
        <w:ind w:left="-5" w:right="16"/>
      </w:pPr>
      <w:r>
        <w:t>“Sometimes, your papers would be perfectly smooth, and then a second later, the corner would suddenly be bent for no reason.”</w:t>
      </w:r>
    </w:p>
    <w:p w:rsidR="00FD64B4" w:rsidRDefault="00CB0854">
      <w:pPr>
        <w:ind w:left="-5" w:right="16"/>
      </w:pPr>
      <w:r>
        <w:t>"......."</w:t>
      </w:r>
    </w:p>
    <w:p w:rsidR="00FD64B4" w:rsidRDefault="00CB0854">
      <w:pPr>
        <w:ind w:left="-5" w:right="16"/>
      </w:pPr>
      <w:r>
        <w:t xml:space="preserve">Wait... could it be because </w:t>
      </w:r>
      <w:r>
        <w:t>I have a habit of absentmindedly bending the corners of papers?</w:t>
      </w:r>
    </w:p>
    <w:p w:rsidR="00FD64B4" w:rsidRDefault="00CB0854">
      <w:pPr>
        <w:ind w:left="-5" w:right="16"/>
      </w:pPr>
      <w:r>
        <w:t>No way. There’s no way she could’ve figured it out from just that. I refuse to believe it.</w:t>
      </w:r>
    </w:p>
    <w:p w:rsidR="00FD64B4" w:rsidRDefault="00CB0854">
      <w:pPr>
        <w:ind w:left="-5" w:right="16"/>
      </w:pPr>
      <w:r>
        <w:t>I was about to protest when she bowed her head and continued.</w:t>
      </w:r>
    </w:p>
    <w:p w:rsidR="00FD64B4" w:rsidRDefault="00CB0854">
      <w:pPr>
        <w:spacing w:after="254" w:line="256" w:lineRule="auto"/>
        <w:ind w:left="-5"/>
      </w:pPr>
      <w:r>
        <w:rPr>
          <w:rStyle w:val="Policepardfaut"/>
          <w:b/>
        </w:rPr>
        <w:t>“But actually... I’ve known for two yea</w:t>
      </w:r>
      <w:r>
        <w:rPr>
          <w:rStyle w:val="Policepardfaut"/>
          <w:b/>
        </w:rPr>
        <w:t>rs.”</w:t>
      </w:r>
    </w:p>
    <w:p w:rsidR="00FD64B4" w:rsidRDefault="00CB0854">
      <w:pPr>
        <w:ind w:left="-5" w:right="16"/>
      </w:pPr>
      <w:r>
        <w:t>“!!!” My mouth hung open in shock.</w:t>
      </w:r>
    </w:p>
    <w:p w:rsidR="00FD64B4" w:rsidRDefault="00CB0854">
      <w:pPr>
        <w:ind w:left="-5" w:right="16"/>
      </w:pPr>
      <w:r>
        <w:t xml:space="preserve">Maan Mek explained everything from the beginning. She said that due to her sharp memory, she knew someone had searched her bag that day. My face went pale as I listened. I had indeed stopped time to look for her </w:t>
      </w:r>
      <w:r>
        <w:t>weaknesses, doing so every time until the case was resolved.</w:t>
      </w:r>
    </w:p>
    <w:p w:rsidR="00FD64B4" w:rsidRDefault="00CB0854">
      <w:pPr>
        <w:ind w:left="-5" w:right="16"/>
      </w:pPr>
      <w:r>
        <w:t>Who would’ve thought she’d set a trap to check for fingerprints?</w:t>
      </w:r>
    </w:p>
    <w:p w:rsidR="00FD64B4" w:rsidRDefault="00CB0854">
      <w:pPr>
        <w:ind w:left="-5" w:right="16"/>
      </w:pPr>
      <w:r>
        <w:t>She even overheard my heated phone call with my sister, Karan, after I found out my sister had sacrificed ten years of her life to</w:t>
      </w:r>
      <w:r>
        <w:t xml:space="preserve"> protect her girlfriend. I had chosen a spot I thought no one would hear me... or so I thought.</w:t>
      </w:r>
    </w:p>
    <w:p w:rsidR="00FD64B4" w:rsidRDefault="00CB0854">
      <w:pPr>
        <w:ind w:left="-5" w:right="16"/>
      </w:pPr>
      <w:r>
        <w:t>Damn it. It feels like I can never outwit this woman, despite having a gift as powerful as controlling time.</w:t>
      </w:r>
    </w:p>
    <w:p w:rsidR="00FD64B4" w:rsidRDefault="00CB0854">
      <w:pPr>
        <w:ind w:left="-5" w:right="16"/>
      </w:pPr>
      <w:r>
        <w:t>I held my head in my hands, feeling like a fool for</w:t>
      </w:r>
      <w:r>
        <w:t xml:space="preserve"> being so arrogant, only to be outsmarted by Maan Mek, who had known from the very start.</w:t>
      </w:r>
    </w:p>
    <w:p w:rsidR="00FD64B4" w:rsidRDefault="00CB0854">
      <w:pPr>
        <w:ind w:left="-5" w:right="16"/>
      </w:pPr>
      <w:r>
        <w:t>This was humiliating—there’s nothing more embarrassing than this.</w:t>
      </w:r>
    </w:p>
    <w:p w:rsidR="00FD64B4" w:rsidRDefault="00CB0854">
      <w:pPr>
        <w:ind w:left="-5" w:right="16"/>
      </w:pPr>
      <w:r>
        <w:t>I forced myself to calm down, raising my head to ask the important question. “You won’t tell anyone,</w:t>
      </w:r>
      <w:r>
        <w:t xml:space="preserve"> will you?”</w:t>
      </w:r>
    </w:p>
    <w:p w:rsidR="00FD64B4" w:rsidRDefault="00CB0854">
      <w:pPr>
        <w:ind w:left="-5" w:right="16"/>
      </w:pPr>
      <w:r>
        <w:t>After all, my sister Karan had been targeted because people knew she could reverse time.</w:t>
      </w:r>
    </w:p>
    <w:p w:rsidR="00FD64B4" w:rsidRDefault="00CB0854">
      <w:pPr>
        <w:ind w:left="-5" w:right="16"/>
      </w:pPr>
      <w:r>
        <w:t>Maan Mek smiled slightly. “No. I don’t need to tell anyone. You can rest easy, Ms. Tree.”</w:t>
      </w:r>
    </w:p>
    <w:p w:rsidR="00FD64B4" w:rsidRDefault="00CB0854">
      <w:pPr>
        <w:ind w:left="-5" w:right="16"/>
      </w:pPr>
      <w:r>
        <w:t>Upon reflecting, she had known this secret for two years and hadn</w:t>
      </w:r>
      <w:r>
        <w:t>’t told anyone. Hearing her say that, a weight lifted from my chest, though I still eyed her warily from across the room.</w:t>
      </w:r>
    </w:p>
    <w:p w:rsidR="00FD64B4" w:rsidRDefault="00CB0854">
      <w:pPr>
        <w:ind w:left="-5" w:right="16"/>
      </w:pPr>
      <w:r>
        <w:t>Sigh... I couldn’t keep up the tension for long. In the end, I let out a deep breath.</w:t>
      </w:r>
    </w:p>
    <w:p w:rsidR="00FD64B4" w:rsidRDefault="00CB0854">
      <w:pPr>
        <w:ind w:left="-5" w:right="16"/>
      </w:pPr>
      <w:r>
        <w:t>“So... stay here tonight.”</w:t>
      </w:r>
    </w:p>
    <w:p w:rsidR="00FD64B4" w:rsidRDefault="00CB0854">
      <w:pPr>
        <w:ind w:left="-5" w:right="16"/>
      </w:pPr>
      <w:r>
        <w:t>“Are you sure?”</w:t>
      </w:r>
    </w:p>
    <w:p w:rsidR="00FD64B4" w:rsidRDefault="00CB0854">
      <w:pPr>
        <w:ind w:left="-5" w:right="16"/>
      </w:pPr>
      <w:r>
        <w:t>“Maan</w:t>
      </w:r>
      <w:r>
        <w:t xml:space="preserve"> Mek, are you really asking that after we just had sex yesterday?”</w:t>
      </w:r>
    </w:p>
    <w:p w:rsidR="00FD64B4" w:rsidRDefault="00CB0854">
      <w:pPr>
        <w:ind w:left="-5" w:right="16"/>
      </w:pPr>
      <w:r>
        <w:t>“Just because we’ve had sex doesn’t mean I shouldn’t respect you.”</w:t>
      </w:r>
    </w:p>
    <w:p w:rsidR="00FD64B4" w:rsidRDefault="00CB0854">
      <w:pPr>
        <w:ind w:left="-5" w:right="16"/>
      </w:pPr>
      <w:r>
        <w:t xml:space="preserve">I was stunned for a moment. Maybe it’s because, although I’ve never had a terrible lover or relationship, I’ve also never </w:t>
      </w:r>
      <w:r>
        <w:t>been treated with this much respect. I bowed my head, my hands subconsciously gripping the hem of my shorts—a nervous habit I had whenever I felt emotionally stirred, whether for good or bad reasons.</w:t>
      </w:r>
    </w:p>
    <w:p w:rsidR="00FD64B4" w:rsidRDefault="00CB0854">
      <w:pPr>
        <w:ind w:left="-5" w:right="16"/>
      </w:pPr>
      <w:r>
        <w:t>“Well, I want you to stay. It’s late, and... I have a lo</w:t>
      </w:r>
      <w:r>
        <w:t>t that want to talk about.”</w:t>
      </w:r>
    </w:p>
    <w:p w:rsidR="00FD64B4" w:rsidRDefault="00CB0854">
      <w:pPr>
        <w:ind w:left="-5" w:right="16"/>
      </w:pPr>
      <w:r>
        <w:t>Deciding whether to stay or go back to her own condo shouldn’t have taken long, but Maan Mek hesitated, her face showing deep contemplation. Her eyes were heavy with thought, and I couldn’t quite tell what was on her mind.</w:t>
      </w:r>
    </w:p>
    <w:p w:rsidR="00FD64B4" w:rsidRDefault="00CB0854">
      <w:pPr>
        <w:ind w:left="-5" w:right="16"/>
      </w:pPr>
      <w:r>
        <w:t>But I</w:t>
      </w:r>
      <w:r>
        <w:t xml:space="preserve"> didn’t rush her. Things between us were complicated, and understanding each other would take time.</w:t>
      </w:r>
    </w:p>
    <w:p w:rsidR="00FD64B4" w:rsidRDefault="00CB0854">
      <w:pPr>
        <w:ind w:left="-5" w:right="16"/>
      </w:pPr>
      <w:r>
        <w:t>“I have something to confess to you,” she finally spoke. It seemed the most important decision had been made.</w:t>
      </w:r>
    </w:p>
    <w:p w:rsidR="00FD64B4" w:rsidRDefault="00CB0854">
      <w:pPr>
        <w:ind w:left="-5" w:right="16"/>
      </w:pPr>
      <w:r>
        <w:t>“About what?”</w:t>
      </w:r>
    </w:p>
    <w:p w:rsidR="00FD64B4" w:rsidRDefault="00CB0854">
      <w:pPr>
        <w:ind w:left="-5" w:right="16"/>
      </w:pPr>
      <w:r>
        <w:t xml:space="preserve">This time, she lowered her head </w:t>
      </w:r>
      <w:r>
        <w:t>in shame, her normally calm voice now trembling. “In the past, I have lied to you many times, and you have the right not to forgive a bad person like me.</w:t>
      </w:r>
    </w:p>
    <w:p w:rsidR="00FD64B4" w:rsidRDefault="00CB0854">
      <w:pPr>
        <w:ind w:left="-5" w:right="16"/>
      </w:pPr>
      <w:r>
        <w:t>“Hmm, let’s forget about that things.”</w:t>
      </w:r>
    </w:p>
    <w:p w:rsidR="00FD64B4" w:rsidRDefault="00CB0854">
      <w:pPr>
        <w:ind w:left="-5" w:right="16"/>
      </w:pPr>
      <w:r>
        <w:t>I could guess easily what the young woman in front of me was tr</w:t>
      </w:r>
      <w:r>
        <w:t>ying to achieve, but after Phi Karan told me about her vision, and after thinking about this assistant every night, I realized something was wrong.</w:t>
      </w:r>
    </w:p>
    <w:p w:rsidR="00FD64B4" w:rsidRDefault="00CB0854">
      <w:pPr>
        <w:ind w:left="-5" w:right="16"/>
      </w:pPr>
      <w:r>
        <w:t>She seemed to be very open-minded and did everything for me. When I tried talking to Prach... he told me a s</w:t>
      </w:r>
      <w:r>
        <w:t>ecret. Actually, Manmek specifically chose this place because she wanted to be my assistant.</w:t>
      </w:r>
    </w:p>
    <w:p w:rsidR="00FD64B4" w:rsidRDefault="00CB0854">
      <w:pPr>
        <w:ind w:left="-5" w:right="16"/>
      </w:pPr>
      <w:r>
        <w:t>A young woman with ties to a dark organization clearly stated that she wanted to work closely with me. She approached me smoothly, often leaving gaps in conversati</w:t>
      </w:r>
      <w:r>
        <w:t>on to make me nervous.</w:t>
      </w:r>
    </w:p>
    <w:p w:rsidR="00FD64B4" w:rsidRDefault="00CB0854">
      <w:pPr>
        <w:spacing w:after="269" w:line="247" w:lineRule="auto"/>
        <w:ind w:left="-5" w:right="28"/>
      </w:pPr>
      <w:r>
        <w:rPr>
          <w:rStyle w:val="Policepardfaut"/>
          <w:i/>
        </w:rPr>
        <w:t>Would I really be so stupid as to not see that this person had hidden intentions?</w:t>
      </w:r>
    </w:p>
    <w:p w:rsidR="00FD64B4" w:rsidRDefault="00CB0854">
      <w:pPr>
        <w:ind w:left="-5" w:right="16"/>
      </w:pPr>
      <w:r>
        <w:t>But now I understand what it means to fall in love.</w:t>
      </w:r>
    </w:p>
    <w:p w:rsidR="00FD64B4" w:rsidRDefault="00CB0854">
      <w:pPr>
        <w:ind w:left="-5" w:right="16"/>
      </w:pPr>
      <w:r>
        <w:t>Because now, even her lies are so sweet enough for me to believe.</w:t>
      </w:r>
    </w:p>
    <w:p w:rsidR="00FD64B4" w:rsidRDefault="00CB0854">
      <w:pPr>
        <w:ind w:left="-5" w:right="16"/>
      </w:pPr>
      <w:r>
        <w:t>I snapped out of my deep thoughts</w:t>
      </w:r>
      <w:r>
        <w:t xml:space="preserve"> when I saw the younger woman’s beautiful eyes welling up with tears.</w:t>
      </w:r>
    </w:p>
    <w:p w:rsidR="00FD64B4" w:rsidRDefault="00CB0854">
      <w:pPr>
        <w:ind w:left="-5" w:right="16"/>
      </w:pPr>
      <w:r>
        <w:t>“W-why are you crying? What are you doing, Mek?”</w:t>
      </w:r>
    </w:p>
    <w:p w:rsidR="00FD64B4" w:rsidRDefault="00CB0854">
      <w:pPr>
        <w:ind w:left="-5" w:right="16"/>
      </w:pPr>
      <w:r>
        <w:t>“Aren't you upset?”</w:t>
      </w:r>
    </w:p>
    <w:p w:rsidR="00FD64B4" w:rsidRDefault="00CB0854">
      <w:pPr>
        <w:ind w:left="-5" w:right="16"/>
      </w:pPr>
      <w:r>
        <w:t>"No."</w:t>
      </w:r>
    </w:p>
    <w:p w:rsidR="00FD64B4" w:rsidRDefault="00CB0854">
      <w:pPr>
        <w:ind w:left="-5" w:right="16"/>
      </w:pPr>
      <w:r>
        <w:t>The young woman looked anxious and confused, her voice cracking. “But it was an attempt to trick you.”</w:t>
      </w:r>
    </w:p>
    <w:p w:rsidR="00FD64B4" w:rsidRDefault="00CB0854">
      <w:pPr>
        <w:ind w:left="-5" w:right="16"/>
      </w:pPr>
      <w:r>
        <w:t xml:space="preserve">“Do you </w:t>
      </w:r>
      <w:r>
        <w:t>know, Mek? I fell in love with you so much that I even fell in love with your lies.”</w:t>
      </w:r>
    </w:p>
    <w:p w:rsidR="00FD64B4" w:rsidRDefault="00CB0854">
      <w:pPr>
        <w:ind w:left="-5" w:right="16"/>
      </w:pPr>
      <w:r>
        <w:t>"......."</w:t>
      </w:r>
    </w:p>
    <w:p w:rsidR="00FD64B4" w:rsidRDefault="00CB0854">
      <w:pPr>
        <w:ind w:left="-5" w:right="16"/>
      </w:pPr>
      <w:r>
        <w:t>Hearing that, she was instantly stunned.</w:t>
      </w:r>
    </w:p>
    <w:p w:rsidR="00FD64B4" w:rsidRDefault="00CB0854">
      <w:pPr>
        <w:ind w:left="-5" w:right="16"/>
      </w:pPr>
      <w:r>
        <w:t>“And even if I have to lose decades of my life, I think I would sometimes be willing.”</w:t>
      </w:r>
    </w:p>
    <w:p w:rsidR="00FD64B4" w:rsidRDefault="00CB0854">
      <w:pPr>
        <w:ind w:left="-5" w:right="16"/>
      </w:pPr>
      <w:r>
        <w:t>“...I don’t understand.”</w:t>
      </w:r>
    </w:p>
    <w:p w:rsidR="00FD64B4" w:rsidRDefault="00CB0854">
      <w:pPr>
        <w:ind w:left="-5" w:right="16"/>
      </w:pPr>
      <w:r>
        <w:t>“The thi</w:t>
      </w:r>
      <w:r>
        <w:t>ng you heard before is the truth. The condition of my ability, if I stop time to save a life or kill someone, my lifespan would be reduce by ten years.”</w:t>
      </w:r>
    </w:p>
    <w:p w:rsidR="00FD64B4" w:rsidRDefault="00CB0854">
      <w:pPr>
        <w:ind w:left="-5" w:right="16"/>
      </w:pPr>
      <w:r>
        <w:t xml:space="preserve">“!!!” Man Mek’s face was filled with shock, as if she had never thought I’d have to pay such a huge </w:t>
      </w:r>
      <w:r>
        <w:t>price.</w:t>
      </w:r>
    </w:p>
    <w:p w:rsidR="00FD64B4" w:rsidRDefault="00CB0854">
      <w:pPr>
        <w:ind w:left="-5" w:right="16"/>
      </w:pPr>
      <w:r>
        <w:t>Suddenly, the slender figure collapsed onto the floor, lowering her head until her long, flowing hair covered it, and hugged my legs, her shoulders shaking from crying. Her voice was muffled and almost incomprehensible.</w:t>
      </w:r>
    </w:p>
    <w:p w:rsidR="00FD64B4" w:rsidRDefault="00CB0854">
      <w:pPr>
        <w:ind w:left="-5" w:right="16"/>
      </w:pPr>
      <w:r>
        <w:t>“I feel it again! It’s really</w:t>
      </w:r>
      <w:r>
        <w:t xml:space="preserve"> bad that once… once! I had those kinds of thoughts about you. I’m sorry…Please I’m sorry. I’m sorry for being so disgusting.”</w:t>
      </w:r>
    </w:p>
    <w:p w:rsidR="00FD64B4" w:rsidRDefault="00CB0854">
      <w:pPr>
        <w:ind w:left="-5" w:right="16"/>
      </w:pPr>
      <w:r>
        <w:t>I lightly tapped her shoulder, trying to reassure her, but it only made her cry harder.</w:t>
      </w:r>
    </w:p>
    <w:p w:rsidR="00FD64B4" w:rsidRDefault="00CB0854">
      <w:pPr>
        <w:ind w:left="-5" w:right="16"/>
      </w:pPr>
      <w:r>
        <w:t>She kept on scolding herself with harsh w</w:t>
      </w:r>
      <w:r>
        <w:t>ords.</w:t>
      </w:r>
    </w:p>
    <w:p w:rsidR="00FD64B4" w:rsidRDefault="00CB0854">
      <w:pPr>
        <w:ind w:left="-5" w:right="16"/>
      </w:pPr>
      <w:r>
        <w:t xml:space="preserve">I knew that because she thought I would be angry anyway, the fact that I had known all along and even forgiven her stimulated her conscience. Originally, Manmek wasn’t a bad person, and that’s why she sat on the floor, tears streaming down her face, </w:t>
      </w:r>
      <w:r>
        <w:t>hugging my legs in gratitude while feeling hatred for herself.</w:t>
      </w:r>
    </w:p>
    <w:p w:rsidR="00FD64B4" w:rsidRDefault="00CB0854">
      <w:pPr>
        <w:ind w:left="-5" w:right="16"/>
      </w:pPr>
      <w:r>
        <w:t>Let her vent all that pent-up energy. It took a long time. The clock was almost one o’clock, and she still couldn’t raise her face.</w:t>
      </w:r>
    </w:p>
    <w:p w:rsidR="00FD64B4" w:rsidRDefault="00CB0854">
      <w:pPr>
        <w:ind w:left="-5" w:right="16"/>
      </w:pPr>
      <w:r>
        <w:t>So, I decided to take her slender hands and sit down on the f</w:t>
      </w:r>
      <w:r>
        <w:t>loor beside her.</w:t>
      </w:r>
    </w:p>
    <w:p w:rsidR="00FD64B4" w:rsidRDefault="00CB0854">
      <w:pPr>
        <w:ind w:left="-5" w:right="16"/>
      </w:pPr>
      <w:r>
        <w:t>“Then let’s sit down and watch TV.”</w:t>
      </w:r>
    </w:p>
    <w:p w:rsidR="00FD64B4" w:rsidRDefault="00CB0854">
      <w:pPr>
        <w:ind w:left="-5" w:right="16"/>
      </w:pPr>
      <w:r>
        <w:t xml:space="preserve">I smiled at Maan Mek, who was no longer the calm, collected woman. She looked at me with a sensitive, pained gaze. I grabbed the remote control, turned on the TV, and changed the channel to a </w:t>
      </w:r>
      <w:r>
        <w:t>light-hearted show.</w:t>
      </w:r>
    </w:p>
    <w:p w:rsidR="00FD64B4" w:rsidRDefault="00CB0854">
      <w:pPr>
        <w:ind w:left="-5" w:right="16"/>
      </w:pPr>
      <w:r>
        <w:t>Maan Mek looked awkward. She didn’t know how to act.</w:t>
      </w:r>
    </w:p>
    <w:p w:rsidR="00FD64B4" w:rsidRDefault="00CB0854">
      <w:pPr>
        <w:ind w:left="-5" w:right="16"/>
      </w:pPr>
      <w:r>
        <w:t>Though I may have a childish and willful personality, I sometimes feel a little proud of myself for being an adult. I chose to lean my head against her shoulder, my eyes staring at th</w:t>
      </w:r>
      <w:r>
        <w:t>e rectangular screen in front of me.</w:t>
      </w:r>
    </w:p>
    <w:p w:rsidR="00FD64B4" w:rsidRDefault="00CB0854">
      <w:pPr>
        <w:ind w:left="-5" w:right="16"/>
      </w:pPr>
      <w:r>
        <w:t>In fact, I’ve been hurt a lot, being just someone she approached because she knew about my special abilities.</w:t>
      </w:r>
    </w:p>
    <w:p w:rsidR="00FD64B4" w:rsidRDefault="00CB0854">
      <w:pPr>
        <w:ind w:left="-5" w:right="16"/>
      </w:pPr>
      <w:r>
        <w:t>But it’s okay.</w:t>
      </w:r>
    </w:p>
    <w:p w:rsidR="00FD64B4" w:rsidRDefault="00CB0854">
      <w:pPr>
        <w:ind w:left="-5" w:right="16"/>
      </w:pPr>
      <w:r>
        <w:t>I’ve been a bad person many times, and she choose not to judge me based on what others say.</w:t>
      </w:r>
    </w:p>
    <w:p w:rsidR="00FD64B4" w:rsidRDefault="00CB0854">
      <w:pPr>
        <w:spacing w:after="269" w:line="247" w:lineRule="auto"/>
        <w:ind w:left="-5" w:right="28"/>
      </w:pPr>
      <w:r>
        <w:rPr>
          <w:rStyle w:val="Policepardfaut"/>
          <w:i/>
        </w:rPr>
        <w:t>Sh</w:t>
      </w:r>
      <w:r>
        <w:rPr>
          <w:rStyle w:val="Policepardfaut"/>
          <w:i/>
        </w:rPr>
        <w:t>e's a liar, and I choose to forgive her and believe that everything else is true.</w:t>
      </w:r>
    </w:p>
    <w:p w:rsidR="00FD64B4" w:rsidRDefault="00CB0854">
      <w:pPr>
        <w:ind w:left="-5" w:right="16"/>
      </w:pPr>
      <w:r>
        <w:t>We’ll get through this night and be open to each other’s good and bad sides.</w:t>
      </w:r>
    </w:p>
    <w:p w:rsidR="00FD64B4" w:rsidRDefault="00CB0854">
      <w:pPr>
        <w:spacing w:after="254" w:line="256" w:lineRule="auto"/>
        <w:ind w:left="-5"/>
      </w:pPr>
      <w:r>
        <w:rPr>
          <w:rStyle w:val="Policepardfaut"/>
          <w:b/>
        </w:rPr>
        <w:t>I’m not sure what love is like for others... but my love is like this.</w:t>
      </w:r>
    </w:p>
    <w:p w:rsidR="00FD64B4" w:rsidRDefault="00CB0854">
      <w:pPr>
        <w:pStyle w:val="Titre1"/>
        <w:ind w:left="58" w:right="48"/>
      </w:pPr>
      <w:r>
        <w:t xml:space="preserve">Chapter 25: </w:t>
      </w:r>
      <w:r>
        <w:t>ᴛᴇ</w:t>
      </w:r>
      <w:r>
        <w:t>ɴ</w:t>
      </w:r>
      <w:r>
        <w:t xml:space="preserve"> </w:t>
      </w:r>
      <w:r>
        <w:t>ᴍ</w:t>
      </w:r>
      <w:r>
        <w:t>ɪɴ</w:t>
      </w:r>
      <w:r>
        <w:t>ᴜᴛᴇꜱ</w:t>
      </w:r>
      <w:r>
        <w:t xml:space="preserve"> </w:t>
      </w:r>
      <w:r>
        <w:t>ᴡ</w:t>
      </w:r>
      <w:r>
        <w:t>ɪ</w:t>
      </w:r>
      <w:r>
        <w:t>ᴛ</w:t>
      </w:r>
      <w:r>
        <w:t>ʜ</w:t>
      </w:r>
      <w:r>
        <w:t xml:space="preserve"> </w:t>
      </w:r>
      <w:r>
        <w:t>ʜ</w:t>
      </w:r>
      <w:r>
        <w:t>ᴇ</w:t>
      </w:r>
      <w:r>
        <w:t>ʀ</w:t>
      </w:r>
    </w:p>
    <w:p w:rsidR="00FD64B4" w:rsidRDefault="00CB0854">
      <w:pPr>
        <w:ind w:left="-5" w:right="16"/>
      </w:pPr>
      <w:r>
        <w:t>Maan Mek and I talked about everything, openly and without hiding anything, throughout the night. Whether it was the time she once secretly followed me to confirm her suspicions or the conditions and rules surrounding my ability.</w:t>
      </w:r>
    </w:p>
    <w:p w:rsidR="00FD64B4" w:rsidRDefault="00CB0854">
      <w:pPr>
        <w:ind w:left="-5" w:right="16"/>
      </w:pPr>
      <w:r>
        <w:t>When she learned th</w:t>
      </w:r>
      <w:r>
        <w:t>at stopping time and interfering with someone's fate— whether to save them or let them die—would shorten my lifespan by ten years, it made her angry with herself. She had once thought of benefiting from it.</w:t>
      </w:r>
    </w:p>
    <w:p w:rsidR="00FD64B4" w:rsidRDefault="00CB0854">
      <w:pPr>
        <w:ind w:left="-5" w:right="16"/>
      </w:pPr>
      <w:r>
        <w:t>All I could do was caress her tear-stained cheek,</w:t>
      </w:r>
      <w:r>
        <w:t xml:space="preserve"> offering a soft smile, telling her it was okay until she finally stopped crying.</w:t>
      </w:r>
    </w:p>
    <w:p w:rsidR="00FD64B4" w:rsidRDefault="00CB0854">
      <w:pPr>
        <w:ind w:left="-5" w:right="16"/>
      </w:pPr>
      <w:r>
        <w:t>We ended up falling asleep on the couch in the living room, cuddling close, and woke up around noon. Luckily, it was a Sunday.</w:t>
      </w:r>
    </w:p>
    <w:p w:rsidR="00FD64B4" w:rsidRDefault="00CB0854">
      <w:pPr>
        <w:ind w:left="-5" w:right="16"/>
      </w:pPr>
      <w:r>
        <w:t>Her eyes were swollen, a sign of having cried f</w:t>
      </w:r>
      <w:r>
        <w:t>or hours the night before. Seeing it, I felt both amused and sympathetic, feeling the urge to comfort her even though she was bigger than me.</w:t>
      </w:r>
    </w:p>
    <w:p w:rsidR="00FD64B4" w:rsidRDefault="00CB0854">
      <w:pPr>
        <w:ind w:left="-5" w:right="16"/>
      </w:pPr>
      <w:r>
        <w:t xml:space="preserve">While we were showering together under the stream of water, I happened to notice something besides her tattoos. </w:t>
      </w:r>
      <w:r>
        <w:t>Her back also bore scars, clear signs that she had been through a lot.</w:t>
      </w:r>
    </w:p>
    <w:p w:rsidR="00FD64B4" w:rsidRDefault="00CB0854">
      <w:pPr>
        <w:ind w:left="-5" w:right="16"/>
      </w:pPr>
      <w:r>
        <w:t>Without thinking, I stood on my toes and placed my fingers gently over her eyelids, one at a time. “I give you a blessing,” I said, “soon, it will all heal.”</w:t>
      </w:r>
    </w:p>
    <w:p w:rsidR="00FD64B4" w:rsidRDefault="00CB0854">
      <w:pPr>
        <w:ind w:left="-5" w:right="16"/>
      </w:pPr>
      <w:r>
        <w:t>She smiled—a bittersweet sm</w:t>
      </w:r>
      <w:r>
        <w:t>ile. It was clear the guilt still weighed heavily on her heart.</w:t>
      </w:r>
    </w:p>
    <w:p w:rsidR="00FD64B4" w:rsidRDefault="00CB0854">
      <w:pPr>
        <w:ind w:left="-5" w:right="16"/>
      </w:pPr>
      <w:r>
        <w:t>"I..."</w:t>
      </w:r>
    </w:p>
    <w:p w:rsidR="00FD64B4" w:rsidRDefault="00CB0854">
      <w:pPr>
        <w:ind w:left="-5" w:right="16"/>
      </w:pPr>
      <w:r>
        <w:t>"You don't need to apologize anymore," I cut her off. "I heard it enough times last night, and I forgave you from the first sentence." I knew if I didn't stop her, she'd repeat it endle</w:t>
      </w:r>
      <w:r>
        <w:t>ssly. "Today, let's do something silly to forget about all the stress. What do you say?"</w:t>
      </w:r>
    </w:p>
    <w:p w:rsidR="00FD64B4" w:rsidRDefault="00CB0854">
      <w:pPr>
        <w:ind w:left="-5" w:right="16"/>
      </w:pPr>
      <w:r>
        <w:t>"What do you mean?" she asked, tilting her head, looking more adorable than usual.</w:t>
      </w:r>
    </w:p>
    <w:p w:rsidR="00FD64B4" w:rsidRDefault="00CB0854">
      <w:pPr>
        <w:ind w:left="-5" w:right="16"/>
      </w:pPr>
      <w:r>
        <w:t>I placed a finger to my lips and gave her a playful, mischievous look. "You'll see s</w:t>
      </w:r>
      <w:r>
        <w:t>oon enough."</w:t>
      </w:r>
    </w:p>
    <w:p w:rsidR="00FD64B4" w:rsidRDefault="00CB0854">
      <w:pPr>
        <w:ind w:left="-5" w:right="16"/>
      </w:pPr>
      <w:r>
        <w:t>The last time I used my ability to stop time for something entirely frivolous was when I was a kid, back when I didn’t have responsibilities, when I didn’t have to worry about making the best use of those ten minutes. I just did whatever was f</w:t>
      </w:r>
      <w:r>
        <w:t>un and laughed in a world where only I could move.</w:t>
      </w:r>
    </w:p>
    <w:p w:rsidR="00FD64B4" w:rsidRDefault="00CB0854">
      <w:pPr>
        <w:ind w:left="-5" w:right="16"/>
      </w:pPr>
      <w:r>
        <w:t>But this time was different. I wasn’t wandering through a frozen world alone; I was holding hands with a tall, slender woman, both of us playing like kids trapped in adult bodies.</w:t>
      </w:r>
    </w:p>
    <w:p w:rsidR="00FD64B4" w:rsidRDefault="00CB0854">
      <w:pPr>
        <w:ind w:left="-5" w:right="16"/>
      </w:pPr>
      <w:r>
        <w:t>At first, Maan Mek didn’t</w:t>
      </w:r>
      <w:r>
        <w:t xml:space="preserve"> quite get it. But when I led her down to the lobby before stopping time, I pointed at a well-dressed woman sitting on the sofa, rummaging through her luxury handbag, seemingly waiting for someone to pick her up.</w:t>
      </w:r>
    </w:p>
    <w:p w:rsidR="00FD64B4" w:rsidRDefault="00CB0854">
      <w:pPr>
        <w:spacing w:after="150" w:line="324" w:lineRule="auto"/>
        <w:ind w:left="-5" w:right="109"/>
      </w:pPr>
      <w:r>
        <w:t>"See that woman? She lives here too. Thousa</w:t>
      </w:r>
      <w:r>
        <w:t>nds of followers on Twitter, and she likes to quote articles about me, probably to stir up some hate." "Do you want me to check if any of those posts are actionable?"</w:t>
      </w:r>
    </w:p>
    <w:p w:rsidR="00FD64B4" w:rsidRDefault="00CB0854">
      <w:pPr>
        <w:ind w:left="-5" w:right="16"/>
      </w:pPr>
      <w:r>
        <w:t>"Nah, I'll deal with it when I finally lose my patience. But right now, I just want to me</w:t>
      </w:r>
      <w:r>
        <w:t>ss with her a little."</w:t>
      </w:r>
    </w:p>
    <w:p w:rsidR="00FD64B4" w:rsidRDefault="00CB0854">
      <w:pPr>
        <w:ind w:left="-5" w:right="16"/>
      </w:pPr>
      <w:r>
        <w:t>"Mess with her? How?"</w:t>
      </w:r>
    </w:p>
    <w:p w:rsidR="00FD64B4" w:rsidRDefault="00CB0854">
      <w:pPr>
        <w:ind w:left="-5" w:right="16"/>
      </w:pPr>
      <w:r>
        <w:t>I flashed a sly grin and squeezed her hand tighter. "Don’t let go." I stopped time, pulling her along towards the woman engrossed in her search.</w:t>
      </w:r>
    </w:p>
    <w:p w:rsidR="00FD64B4" w:rsidRDefault="00CB0854">
      <w:pPr>
        <w:ind w:left="-5" w:right="16"/>
      </w:pPr>
      <w:r>
        <w:t>With my free hand, I reached into her bag, and after a little over</w:t>
      </w:r>
      <w:r>
        <w:t xml:space="preserve"> a minute, I fished out a lipstick. I handed it to Maan Mek, who still looked a bit confused but cooperated.</w:t>
      </w:r>
    </w:p>
    <w:p w:rsidR="00FD64B4" w:rsidRDefault="00CB0854">
      <w:pPr>
        <w:ind w:left="-5" w:right="16"/>
      </w:pPr>
      <w:r>
        <w:t>I bent down and applied a special kind of makeup to our gossipy neighbor. Giggling to myself, I painted a wide circle around her lips, like an exag</w:t>
      </w:r>
      <w:r>
        <w:t>gerated fancy style, and added two round dots on her cheeks. I used to prank people like this all the time when I was a kid.</w:t>
      </w:r>
    </w:p>
    <w:p w:rsidR="00FD64B4" w:rsidRDefault="00CB0854">
      <w:pPr>
        <w:ind w:left="-5" w:right="16"/>
      </w:pPr>
      <w:r>
        <w:t>Judging by her outfit, she had somewhere important to be, which made me even more excited about the chaos that was about to unfold.</w:t>
      </w:r>
    </w:p>
    <w:p w:rsidR="00FD64B4" w:rsidRDefault="00CB0854">
      <w:pPr>
        <w:ind w:left="-5" w:right="16"/>
      </w:pPr>
      <w:r>
        <w:t>Once I finished, I put the lipstick back in her bag, grabbed Maan Mek’s hand, and led us back to the exact spot where we had been standing before stopping time. Then, I let the world resume its motion.</w:t>
      </w:r>
    </w:p>
    <w:p w:rsidR="00FD64B4" w:rsidRDefault="00CB0854">
      <w:pPr>
        <w:ind w:left="-5" w:right="16"/>
      </w:pPr>
      <w:r>
        <w:t>In total, it had only taken us 2 minutes and 3 second</w:t>
      </w:r>
      <w:r>
        <w:t>s.</w:t>
      </w:r>
    </w:p>
    <w:p w:rsidR="00FD64B4" w:rsidRDefault="00CB0854">
      <w:pPr>
        <w:ind w:left="-5" w:right="16"/>
      </w:pPr>
      <w:r>
        <w:t>This time, Maan Mek kept her eyes locked on the woman, clearly curious to see what would happen. Fortune smiled upon us as a man in a semi-formal suit entered the lobby, immediately furrowing his brow in displeasure as he approached the woman with the b</w:t>
      </w:r>
      <w:r>
        <w:t>rown hair, his girlfriend.</w:t>
      </w:r>
    </w:p>
    <w:p w:rsidR="00FD64B4" w:rsidRDefault="00CB0854">
      <w:pPr>
        <w:ind w:left="-5" w:right="16"/>
      </w:pPr>
      <w:r>
        <w:t>"What the hell is with your makeup?! You’re supposed to meet my grandfather like this?!"</w:t>
      </w:r>
    </w:p>
    <w:p w:rsidR="00FD64B4" w:rsidRDefault="00CB0854">
      <w:pPr>
        <w:ind w:left="-5" w:right="16"/>
      </w:pPr>
      <w:r>
        <w:t>She stopped rummaging through her bag, looking up in confusion. “What? Why are you raising your voice at me? What’s wrong with my makeup?”</w:t>
      </w:r>
    </w:p>
    <w:p w:rsidR="00FD64B4" w:rsidRDefault="00CB0854">
      <w:pPr>
        <w:ind w:left="-5" w:right="16"/>
      </w:pPr>
      <w:r>
        <w:t>“</w:t>
      </w:r>
      <w:r>
        <w:t>I can’t believe you’d disrespect my grandfather like this, Cream.”</w:t>
      </w:r>
    </w:p>
    <w:p w:rsidR="00FD64B4" w:rsidRDefault="00CB0854">
      <w:pPr>
        <w:ind w:left="-5" w:right="16"/>
      </w:pPr>
      <w:r>
        <w:t>“What nonsense are you spouting? I look amazing, and here you are, picking a fight the moment you walk in, even though you’re late!”</w:t>
      </w:r>
    </w:p>
    <w:p w:rsidR="00FD64B4" w:rsidRDefault="00CB0854">
      <w:pPr>
        <w:spacing w:after="41"/>
        <w:ind w:left="-5" w:right="16"/>
      </w:pPr>
      <w:r>
        <w:t>Her boyfriend let out an angry growl, pulling out his ph</w:t>
      </w:r>
      <w:r>
        <w:t>one in frustration.</w:t>
      </w:r>
    </w:p>
    <w:p w:rsidR="00FD64B4" w:rsidRDefault="00CB0854">
      <w:pPr>
        <w:ind w:left="-5" w:right="16"/>
      </w:pPr>
      <w:r>
        <w:t>He opened the front camera and shoved it in her face. “Look for yourself!”</w:t>
      </w:r>
    </w:p>
    <w:p w:rsidR="00FD64B4" w:rsidRDefault="00CB0854">
      <w:pPr>
        <w:spacing w:after="249"/>
        <w:ind w:left="-5" w:right="16"/>
      </w:pPr>
      <w:r>
        <w:t xml:space="preserve">A muffled "Oops" came from beside me. I glanced over to see Maan Mek covering her mouth, trying not to laugh out loud. We exchanged glances, and I saw that the </w:t>
      </w:r>
      <w:r>
        <w:t>usually serious woman was starting to enjoy herself.</w:t>
      </w:r>
    </w:p>
    <w:p w:rsidR="00FD64B4" w:rsidRDefault="00CB0854">
      <w:pPr>
        <w:ind w:left="-5" w:right="16"/>
      </w:pPr>
      <w:r>
        <w:t>I smiled along with her eyes and suggested we move on to our next target, leaving the couple to argue, both too stubborn to admit fault.</w:t>
      </w:r>
    </w:p>
    <w:p w:rsidR="00FD64B4" w:rsidRDefault="00CB0854">
      <w:pPr>
        <w:ind w:left="-5" w:right="16"/>
      </w:pPr>
      <w:r>
        <w:t>At our next stop, we stood hand in hand outside a bakery not far f</w:t>
      </w:r>
      <w:r>
        <w:t>rom my condo. The shop had a cozy theme, with deep green and cream tones, and it was always bustling with customers, even offering delivery service. Their brownies were to die for, and when I first moved here, I kept coming back for more.</w:t>
      </w:r>
    </w:p>
    <w:p w:rsidR="00FD64B4" w:rsidRDefault="00CB0854">
      <w:pPr>
        <w:ind w:left="-5" w:right="16"/>
      </w:pPr>
      <w:r>
        <w:t>But then, somethi</w:t>
      </w:r>
      <w:r>
        <w:t>ng happened that made me swear never to set foot in that bakery again.</w:t>
      </w:r>
    </w:p>
    <w:p w:rsidR="00FD64B4" w:rsidRDefault="00CB0854">
      <w:pPr>
        <w:ind w:left="-5" w:right="16"/>
      </w:pPr>
      <w:r>
        <w:t>I leaned toward Maan Mek, rising on tiptoes to whisper into her ear, cupping my hand for privacy.</w:t>
      </w:r>
    </w:p>
    <w:p w:rsidR="00FD64B4" w:rsidRDefault="00CB0854">
      <w:pPr>
        <w:ind w:left="-5" w:right="16"/>
      </w:pPr>
      <w:r>
        <w:t xml:space="preserve">"Did you see the guy with the golden-dyed hair? He's the branch manager. That guy once </w:t>
      </w:r>
      <w:r>
        <w:t>tried to hit on me, but when I turned him down and told him directly I wasn’t interested, I guess he got embarrassed—his high ego probably couldn’t handle it. Now, whenever I come in to order something, he always claims it's out of stock, or if it's availa</w:t>
      </w:r>
      <w:r>
        <w:t>ble in the display, he says it's been reserved. He acts so smug about it too. The worst part is, he posted on Twitter saying that a female lawyer tried to hit on him, but he wasn’t interested. Such a lie! So recently, I’ve stopped going there. I just go to</w:t>
      </w:r>
      <w:r>
        <w:t xml:space="preserve"> another store even though it’s farther."</w:t>
      </w:r>
    </w:p>
    <w:p w:rsidR="00FD64B4" w:rsidRDefault="00CB0854">
      <w:pPr>
        <w:ind w:left="-5" w:right="16"/>
      </w:pPr>
      <w:r>
        <w:t>Maan Mek’s eyebrows almost met in frustration. Her eyes looked serious. “Ms. Tree, stop time! I’ll go beat him up!”</w:t>
      </w:r>
    </w:p>
    <w:p w:rsidR="00FD64B4" w:rsidRDefault="00CB0854">
      <w:pPr>
        <w:ind w:left="-5" w:right="16"/>
      </w:pPr>
      <w:r>
        <w:t xml:space="preserve">“No, no, no! Calm down,” I hastily stopped my assistant from rushing off. “I’m just going to mess </w:t>
      </w:r>
      <w:r>
        <w:t>with that store a little bit, to show them what happens when they treat customers badly just because I didn’t accept the manager’s advances.”</w:t>
      </w:r>
    </w:p>
    <w:p w:rsidR="00FD64B4" w:rsidRDefault="00CB0854">
      <w:pPr>
        <w:ind w:left="-5" w:right="16"/>
      </w:pPr>
      <w:r>
        <w:t>“How do you plan to do that? I’ll help in any way I can.” She looked like a determined wolf, ready to hunt.</w:t>
      </w:r>
    </w:p>
    <w:p w:rsidR="00FD64B4" w:rsidRDefault="00CB0854">
      <w:pPr>
        <w:ind w:left="-5" w:right="16"/>
      </w:pPr>
      <w:r>
        <w:t>“Are y</w:t>
      </w:r>
      <w:r>
        <w:t>ou sure this won’t seem too evil, Mek?”</w:t>
      </w:r>
    </w:p>
    <w:p w:rsidR="00FD64B4" w:rsidRDefault="00CB0854">
      <w:pPr>
        <w:ind w:left="-5" w:right="16"/>
      </w:pPr>
      <w:r>
        <w:t>“Isn’t what that jerk did worse and more evil?”</w:t>
      </w:r>
    </w:p>
    <w:p w:rsidR="00FD64B4" w:rsidRDefault="00CB0854">
      <w:pPr>
        <w:ind w:left="-5" w:right="16"/>
      </w:pPr>
      <w:r>
        <w:t>Wow… I’ve never seen Maan Mek so angry before. Maybe I’ve been right to like this person.</w:t>
      </w:r>
    </w:p>
    <w:p w:rsidR="00FD64B4" w:rsidRDefault="00CB0854">
      <w:pPr>
        <w:ind w:left="-5" w:right="16"/>
      </w:pPr>
      <w:r>
        <w:t>I started explaining the plan to Maan Mek. Even though it sounded pretty villa</w:t>
      </w:r>
      <w:r>
        <w:t>inous, the younger one didn’t hesitate to support me. Her only question was:</w:t>
      </w:r>
    </w:p>
    <w:p w:rsidR="00FD64B4" w:rsidRDefault="00CB0854">
      <w:pPr>
        <w:ind w:left="-5" w:right="16"/>
      </w:pPr>
      <w:r>
        <w:t>“Whose hair will we use?”</w:t>
      </w:r>
    </w:p>
    <w:p w:rsidR="00FD64B4" w:rsidRDefault="00CB0854">
      <w:pPr>
        <w:ind w:left="-5" w:right="16"/>
      </w:pPr>
      <w:r>
        <w:t>“We’ll use his hair. That way, the customers will blame the right person. Just grab it from his cap.”</w:t>
      </w:r>
    </w:p>
    <w:p w:rsidR="00FD64B4" w:rsidRDefault="00CB0854">
      <w:pPr>
        <w:ind w:left="-5" w:right="16"/>
      </w:pPr>
      <w:r>
        <w:t>“Got it.”</w:t>
      </w:r>
    </w:p>
    <w:p w:rsidR="00FD64B4" w:rsidRDefault="00CB0854">
      <w:pPr>
        <w:ind w:left="-5" w:right="16"/>
      </w:pPr>
      <w:r>
        <w:t>I then stopped time and pushed the door o</w:t>
      </w:r>
      <w:r>
        <w:t>pen, entering the store with Maan Mek. The important rule was that I couldn’t touch anyone, or else they’d be pulled into this time freeze too. Taking the manager's hair was tricky, so I had to remove the cream-colored headband he wore to prevent hair from</w:t>
      </w:r>
      <w:r>
        <w:t xml:space="preserve"> falling during work. As I guessed, his golden hair was stuck to the band in several strands.</w:t>
      </w:r>
    </w:p>
    <w:p w:rsidR="00FD64B4" w:rsidRDefault="00CB0854">
      <w:pPr>
        <w:ind w:left="-5" w:right="16"/>
      </w:pPr>
      <w:r>
        <w:t>Maan Mek reached for the tissues on the counter while I took seven strands of his hair and placed them on the tissue. His hair was a bit longer, so it was clearly</w:t>
      </w:r>
      <w:r>
        <w:t xml:space="preserve"> visible.</w:t>
      </w:r>
    </w:p>
    <w:p w:rsidR="00FD64B4" w:rsidRDefault="00CB0854">
      <w:pPr>
        <w:ind w:left="-5" w:right="16"/>
      </w:pPr>
      <w:r>
        <w:t>Once everything was set, we tied the headband back on, then walked to the customer area. We debated briefly on which person to involve in our plan— the middle-aged man absorbed in his stock market graph or the woman taking pictures of herself wit</w:t>
      </w:r>
      <w:r>
        <w:t>h a filter for Instagram.</w:t>
      </w:r>
    </w:p>
    <w:p w:rsidR="00FD64B4" w:rsidRDefault="00CB0854">
      <w:pPr>
        <w:ind w:left="-5" w:right="16"/>
      </w:pPr>
      <w:r>
        <w:t>In the end, Maan Mek’s reasoning made more sense. She remembered vaguely that the woman was an internet celebrity, which could turn this into a bigger news story. We agreed and went straight to her, placing the hair on her coconut</w:t>
      </w:r>
      <w:r>
        <w:t xml:space="preserve"> cake where it was easy to spot before she could take a bite.</w:t>
      </w:r>
    </w:p>
    <w:p w:rsidR="00FD64B4" w:rsidRDefault="00CB0854">
      <w:pPr>
        <w:ind w:left="-5" w:right="16"/>
      </w:pPr>
      <w:r>
        <w:t>The second part of our mission took exactly 3.57 minutes.</w:t>
      </w:r>
    </w:p>
    <w:p w:rsidR="00FD64B4" w:rsidRDefault="00CB0854">
      <w:pPr>
        <w:ind w:left="-5" w:right="16"/>
      </w:pPr>
      <w:r>
        <w:t>We didn’t stay to watch the results unfold, but as we stood at the door, peeking through the glass, we saw the woman’s eyes widen in sho</w:t>
      </w:r>
      <w:r>
        <w:t>ck as she snapped pictures and immediately stormed to the counter to complain. We exchanged a sly smile as we waited to see how far the news would spread.</w:t>
      </w:r>
    </w:p>
    <w:p w:rsidR="00FD64B4" w:rsidRDefault="00CB0854">
      <w:pPr>
        <w:ind w:left="-5" w:right="16"/>
      </w:pPr>
      <w:r>
        <w:t>I walked down the sidewalk, swinging my hand lightly with Maan Mek beside me, in a cheerful mood.</w:t>
      </w:r>
    </w:p>
    <w:p w:rsidR="00FD64B4" w:rsidRDefault="00CB0854">
      <w:pPr>
        <w:ind w:left="-5" w:right="16"/>
      </w:pPr>
      <w:r>
        <w:t>“Ar</w:t>
      </w:r>
      <w:r>
        <w:t>e there more people you want to mess with?” she asked.</w:t>
      </w:r>
    </w:p>
    <w:p w:rsidR="00FD64B4" w:rsidRDefault="00CB0854">
      <w:pPr>
        <w:ind w:left="-5" w:right="16"/>
      </w:pPr>
      <w:r>
        <w:t>“You’re not tired of this yet, are you?”</w:t>
      </w:r>
    </w:p>
    <w:p w:rsidR="00FD64B4" w:rsidRDefault="00CB0854">
      <w:pPr>
        <w:ind w:left="-5" w:right="16"/>
      </w:pPr>
      <w:r>
        <w:t>“No, no. I’m just saying, let’s deal with them together."</w:t>
      </w:r>
    </w:p>
    <w:p w:rsidR="00FD64B4" w:rsidRDefault="00CB0854">
      <w:pPr>
        <w:ind w:left="-5" w:right="16"/>
      </w:pPr>
      <w:r>
        <w:t xml:space="preserve">“Really? I didn’t think you’d want to do something like this.” I was a little nervous at first, not </w:t>
      </w:r>
      <w:r>
        <w:t>sure if she’d object.</w:t>
      </w:r>
    </w:p>
    <w:p w:rsidR="00FD64B4" w:rsidRDefault="00CB0854">
      <w:pPr>
        <w:ind w:left="-5" w:right="16"/>
      </w:pPr>
      <w:r>
        <w:t>“You haven’t used your ability to prank people like this for no reason. These people have wronged you before. I think what we did is still too mild.”</w:t>
      </w:r>
    </w:p>
    <w:p w:rsidR="00FD64B4" w:rsidRDefault="00CB0854">
      <w:pPr>
        <w:ind w:left="-5" w:right="16"/>
      </w:pPr>
      <w:r>
        <w:t>That Sunday felt like the best day I’d had in a long time.</w:t>
      </w:r>
    </w:p>
    <w:p w:rsidR="00FD64B4" w:rsidRDefault="00CB0854">
      <w:pPr>
        <w:ind w:left="-5" w:right="16"/>
      </w:pPr>
      <w:r>
        <w:t>I may have found the pers</w:t>
      </w:r>
      <w:r>
        <w:t>on I want to... live my life with, comfortably.</w:t>
      </w:r>
    </w:p>
    <w:p w:rsidR="00FD64B4" w:rsidRDefault="00CB0854">
      <w:pPr>
        <w:ind w:left="-5" w:right="16"/>
      </w:pPr>
      <w:r>
        <w:t>I turned back to look at Maan Mek, laughing lightly as I thought about the people I still wanted to take revenge on.</w:t>
      </w:r>
    </w:p>
    <w:p w:rsidR="00FD64B4" w:rsidRDefault="00CB0854">
      <w:pPr>
        <w:ind w:left="-5" w:right="16"/>
      </w:pPr>
      <w:r>
        <w:t>“You want to know who I want to get back at? There are so many of them. I’m not sure if ten</w:t>
      </w:r>
      <w:r>
        <w:t xml:space="preserve"> minutes will be enough."</w:t>
      </w:r>
    </w:p>
    <w:p w:rsidR="00FD64B4" w:rsidRDefault="00CB0854">
      <w:pPr>
        <w:ind w:left="-5" w:right="16"/>
      </w:pPr>
      <w:r>
        <w:t>“If we don’t finish today, we can always come back next weekend. I’ll help plan everything and gather the equipment.”</w:t>
      </w:r>
    </w:p>
    <w:p w:rsidR="00FD64B4" w:rsidRDefault="00CB0854">
      <w:pPr>
        <w:ind w:left="-5" w:right="16"/>
      </w:pPr>
      <w:r>
        <w:t>Maan Mek’s eager reaction made me smile even wider.</w:t>
      </w:r>
    </w:p>
    <w:p w:rsidR="00FD64B4" w:rsidRDefault="00CB0854">
      <w:pPr>
        <w:spacing w:after="0"/>
        <w:ind w:left="-5" w:right="16"/>
      </w:pPr>
      <w:r>
        <w:t>I guess I have to thank Cupid for sending me such an assista</w:t>
      </w:r>
      <w:r>
        <w:t>nt. Though, to be honest, she probably has her own agenda of getting close to me too.</w:t>
      </w:r>
    </w:p>
    <w:p w:rsidR="00FD64B4" w:rsidRDefault="00CB0854">
      <w:pPr>
        <w:pStyle w:val="Titre1"/>
        <w:pageBreakBefore/>
        <w:spacing w:after="929"/>
        <w:ind w:left="58" w:right="49"/>
      </w:pPr>
      <w:r>
        <w:t xml:space="preserve">Chapter 26: </w:t>
      </w:r>
      <w:r>
        <w:t>ᴡ</w:t>
      </w:r>
      <w:r>
        <w:t>ɪɴ</w:t>
      </w:r>
    </w:p>
    <w:p w:rsidR="00FD64B4" w:rsidRDefault="00CB0854">
      <w:pPr>
        <w:ind w:left="-5" w:right="16"/>
      </w:pPr>
      <w:r>
        <w:t>It's been over a week since we laid everything out for each other, openly and without holding back.</w:t>
      </w:r>
    </w:p>
    <w:p w:rsidR="00FD64B4" w:rsidRDefault="00CB0854">
      <w:pPr>
        <w:ind w:left="-5" w:right="16"/>
      </w:pPr>
      <w:r>
        <w:t>I'll summarize a few things from the events of this ti</w:t>
      </w:r>
      <w:r>
        <w:t>me for you.</w:t>
      </w:r>
    </w:p>
    <w:p w:rsidR="00FD64B4" w:rsidRDefault="00CB0854">
      <w:pPr>
        <w:ind w:left="-5" w:right="16"/>
      </w:pPr>
      <w:r>
        <w:t xml:space="preserve">First, Karan had a new vision. She met with me and brought several things, including a pocket knife that looks like a cosmetic product on the outside, a stun gun, and... a gun. The last one was registered, and she insisted that I carry it with </w:t>
      </w:r>
      <w:r>
        <w:t>me, as her vision showed that there were many men carrying guns.</w:t>
      </w:r>
    </w:p>
    <w:p w:rsidR="00FD64B4" w:rsidRDefault="00CB0854">
      <w:pPr>
        <w:ind w:left="-5" w:right="16"/>
      </w:pPr>
      <w:r>
        <w:t>However, I decided not to carry the gun. Even though I accepted the other items, I didn't know how to use it, so I kept it locked away in my office drawer. Just seeing how intimidating the gu</w:t>
      </w:r>
      <w:r>
        <w:t>n was made me overthink everything.</w:t>
      </w:r>
    </w:p>
    <w:p w:rsidR="00FD64B4" w:rsidRDefault="00CB0854">
      <w:pPr>
        <w:ind w:left="-5" w:right="16"/>
      </w:pPr>
      <w:r>
        <w:t>The faint scar on my palm reminds me that I once got involved with this kind of weapon to protect my sister’s wife. That memory still lingers and doesn’t easily fade, even though I lied to Karan, saying I didn’t remember</w:t>
      </w:r>
      <w:r>
        <w:t xml:space="preserve"> and didn’t have any scars.</w:t>
      </w:r>
    </w:p>
    <w:p w:rsidR="00FD64B4" w:rsidRDefault="00CB0854">
      <w:pPr>
        <w:ind w:left="-5" w:right="16"/>
      </w:pPr>
      <w:r>
        <w:t>Second, the bakery was in the news recently, caught up in a big scandal about its cleanliness and a nasty argument with a customer. As a result, the manager was fired to preserve the reputation of the other branches. It felt sat</w:t>
      </w:r>
      <w:r>
        <w:t>isfying in a way, seeing how everything spiraled out of control just from a small issue.</w:t>
      </w:r>
    </w:p>
    <w:p w:rsidR="00FD64B4" w:rsidRDefault="00CB0854">
      <w:pPr>
        <w:ind w:left="-5" w:right="16"/>
      </w:pPr>
      <w:r>
        <w:t>Third, Maan Mek and I have become much closer, both emotionally and physically.</w:t>
      </w:r>
    </w:p>
    <w:p w:rsidR="00FD64B4" w:rsidRDefault="00CB0854">
      <w:pPr>
        <w:ind w:left="-5" w:right="16"/>
      </w:pPr>
      <w:r>
        <w:t>It’s a bit embarrassing, but I have to admit that we’ve been having sex every other day</w:t>
      </w:r>
      <w:r>
        <w:t>, sometimes in her room, other times in mine. Even though rumors about us returning home together have spread, we just smile when people ask about it.</w:t>
      </w:r>
    </w:p>
    <w:p w:rsidR="00FD64B4" w:rsidRDefault="00CB0854">
      <w:pPr>
        <w:ind w:left="-5" w:right="16"/>
      </w:pPr>
      <w:r>
        <w:t>Despite everything, our relationship is still unclear.</w:t>
      </w:r>
    </w:p>
    <w:p w:rsidR="00FD64B4" w:rsidRDefault="00CB0854">
      <w:pPr>
        <w:ind w:left="-5" w:right="16"/>
      </w:pPr>
      <w:r>
        <w:t>Neither of us has directly stated what we should c</w:t>
      </w:r>
      <w:r>
        <w:t>all it. For me, it feels awkward to say anything, while for her, I don’t know... Some nights, she seems stressed about something. When I asked if it was about Mr. Thanin, she just changed the subject.</w:t>
      </w:r>
    </w:p>
    <w:p w:rsidR="00FD64B4" w:rsidRDefault="00CB0854">
      <w:pPr>
        <w:ind w:left="-5" w:right="16"/>
      </w:pPr>
      <w:r>
        <w:t>I want to help, but why does she act like she doesn't w</w:t>
      </w:r>
      <w:r>
        <w:t>ant me to get involved?</w:t>
      </w:r>
    </w:p>
    <w:p w:rsidR="00FD64B4" w:rsidRDefault="00CB0854">
      <w:pPr>
        <w:ind w:left="-5" w:right="16"/>
      </w:pPr>
      <w:r>
        <w:t>I can't help but feel a little hurt. I sighed, and just then, the traffic light turned green. A little further ahead, we would reach the office.</w:t>
      </w:r>
    </w:p>
    <w:p w:rsidR="00FD64B4" w:rsidRDefault="00CB0854">
      <w:pPr>
        <w:ind w:left="-5" w:right="16"/>
      </w:pPr>
      <w:r>
        <w:t>In the morning, I went to court alone, as I asked Maan Mek to handle things at the offi</w:t>
      </w:r>
      <w:r>
        <w:t>ce. Around noon, I had a lunch meeting with a potential client. After hearing about the case, I think I’ll likely take it.</w:t>
      </w:r>
    </w:p>
    <w:p w:rsidR="00FD64B4" w:rsidRDefault="00CB0854">
      <w:pPr>
        <w:ind w:left="-5" w:right="16"/>
      </w:pPr>
      <w:r>
        <w:t>I walked past the receptionist, Natcha, who’s been giving me knowing looks lately. I usually roll my eyes in response, signaling my a</w:t>
      </w:r>
      <w:r>
        <w:t>nnoyance. What does she think she knows about me and Maan Mek, when even I don’t fully understand what’s going on in her mind?</w:t>
      </w:r>
    </w:p>
    <w:p w:rsidR="00FD64B4" w:rsidRDefault="00CB0854">
      <w:pPr>
        <w:ind w:left="-5" w:right="16"/>
      </w:pPr>
      <w:r>
        <w:t>When I opened the door to my office, I saw that the person I was thinking about was on the phone. It was probably a client trying</w:t>
      </w:r>
      <w:r>
        <w:t xml:space="preserve"> to hire me as the prosecutor, but I don’t specialize in civil cases. Seeing that the case was quite complex, I handed it off to another lawyer at the firm. However, this client kept calling, insisting that they wanted me, Mai Tree, to take on the case.</w:t>
      </w:r>
    </w:p>
    <w:p w:rsidR="00FD64B4" w:rsidRDefault="00CB0854">
      <w:pPr>
        <w:ind w:left="-5" w:right="16"/>
      </w:pPr>
      <w:r>
        <w:t>Luckily, I have a separate phone for work-related matters, so I left it with my assistant to handle. Otherwise, it would’ve been a headache.</w:t>
      </w:r>
    </w:p>
    <w:p w:rsidR="00FD64B4" w:rsidRDefault="00CB0854">
      <w:pPr>
        <w:ind w:left="-5" w:right="16"/>
      </w:pPr>
      <w:r>
        <w:t>Maan Mek politely negotiated and explained how the lawyer I had referred, named Thrai, was an expert in such cases.</w:t>
      </w:r>
      <w:r>
        <w:t xml:space="preserve"> I sat down on the sofa and leaned back, watching her use her persuasive skills.</w:t>
      </w:r>
    </w:p>
    <w:p w:rsidR="00FD64B4" w:rsidRDefault="00CB0854">
      <w:pPr>
        <w:ind w:left="-5" w:right="16"/>
      </w:pPr>
      <w:r>
        <w:t>I remembered the time we negotiated with a landowner to open up a path through a blind spot. At first, I planned to take legal action, but Maan Mek suggested we try talking to</w:t>
      </w:r>
      <w:r>
        <w:t xml:space="preserve"> the person who intentionally blocked the path first. If the matter went to court, the landowner would have to open the way for the elderly woman. In the end, it turned out to be smooth, with no major disputes.</w:t>
      </w:r>
    </w:p>
    <w:p w:rsidR="00FD64B4" w:rsidRDefault="00CB0854">
      <w:pPr>
        <w:ind w:left="-5" w:right="16"/>
      </w:pPr>
      <w:r>
        <w:t>We received only a small amount for the woman</w:t>
      </w:r>
      <w:r>
        <w:t>'s petrol, along with a meal for her. This wasn’t something I’d usually do without expecting payment, but working with Maan Mek made me feel good about it.</w:t>
      </w:r>
    </w:p>
    <w:p w:rsidR="00FD64B4" w:rsidRDefault="00CB0854">
      <w:pPr>
        <w:ind w:left="-5" w:right="16"/>
      </w:pPr>
      <w:r>
        <w:t>I propped my chin on my hand and smiled, though my face had been tense for most of the day. The woma</w:t>
      </w:r>
      <w:r>
        <w:t>n across from me smiled too while replying to her phone call with calm politeness.</w:t>
      </w:r>
    </w:p>
    <w:p w:rsidR="00FD64B4" w:rsidRDefault="00CB0854">
      <w:pPr>
        <w:ind w:left="-5" w:right="16"/>
      </w:pPr>
      <w:r>
        <w:t>Tonight, we’ll probably go home together again... Should I bring up the subject of what to call our relationship? Maybe it’s too soon.</w:t>
      </w:r>
    </w:p>
    <w:p w:rsidR="00FD64B4" w:rsidRDefault="00CB0854">
      <w:pPr>
        <w:ind w:left="-5" w:right="16"/>
      </w:pPr>
      <w:r>
        <w:t xml:space="preserve">While lost in thought, I noticed she </w:t>
      </w:r>
      <w:r>
        <w:t>had hung up the phone. She stood up and walked over to the small fridge in the room, pulling something out and placing it on a plate. It was a delicious-looking chocolate cake.</w:t>
      </w:r>
    </w:p>
    <w:p w:rsidR="00FD64B4" w:rsidRDefault="00CB0854">
      <w:pPr>
        <w:ind w:left="-5" w:right="16"/>
      </w:pPr>
      <w:r>
        <w:t>“How was your day?” she asked, walking over to place it on the glass table in f</w:t>
      </w:r>
      <w:r>
        <w:t>ront of me before sitting across from me, ready to listen to my thoughts about the day’s struggles.</w:t>
      </w:r>
    </w:p>
    <w:p w:rsidR="00FD64B4" w:rsidRDefault="00CB0854">
      <w:pPr>
        <w:ind w:left="-5" w:right="16"/>
      </w:pPr>
      <w:r>
        <w:t>“The lunch wasn’t very good,” I sighed, reaching for the cake and taking a bite before beginning to talk about the case she should know about as my assistan</w:t>
      </w:r>
      <w:r>
        <w:t>t. “Did you hear about the male fourth-year student who killed a female employee at a nightclub? It was a huge news story last week.”</w:t>
      </w:r>
    </w:p>
    <w:p w:rsidR="00FD64B4" w:rsidRDefault="00CB0854">
      <w:pPr>
        <w:ind w:left="-5" w:right="16"/>
      </w:pPr>
      <w:r>
        <w:t>I’m not sure if it’s just my imagination, but her eyes seemed to grow tense as she replied.</w:t>
      </w:r>
    </w:p>
    <w:p w:rsidR="00FD64B4" w:rsidRDefault="00CB0854">
      <w:pPr>
        <w:ind w:left="-5" w:right="16"/>
      </w:pPr>
      <w:r>
        <w:t>“Yes, I saw it. I’ve been foll</w:t>
      </w:r>
      <w:r>
        <w:t>owing that story.”</w:t>
      </w:r>
    </w:p>
    <w:p w:rsidR="00FD64B4" w:rsidRDefault="00CB0854">
      <w:pPr>
        <w:ind w:left="-5" w:right="16"/>
      </w:pPr>
      <w:r>
        <w:t>“Well, the mother of the accused contacted me, asking for help as a lawyer. It seems they don’t have much money, but she’s determined to find a way to pay. She’s convinced her son is a scapegoat. From what I’ve seen of the evidence so fa</w:t>
      </w:r>
      <w:r>
        <w:t>r, I think it’s highly likely he’s being framed—about 90% likely.”</w:t>
      </w:r>
    </w:p>
    <w:p w:rsidR="00FD64B4" w:rsidRDefault="00CB0854">
      <w:pPr>
        <w:ind w:left="-5" w:right="16"/>
      </w:pPr>
      <w:r>
        <w:t>From the surveillance footage in the nightclub, there are strange details. It doesn’t add up that he could have killed someone and hidden the body in such a short time. The male staff membe</w:t>
      </w:r>
      <w:r>
        <w:t>r who was a witness also seems suspicious. There’s a lot to question, and society is divided on the issue.</w:t>
      </w:r>
    </w:p>
    <w:p w:rsidR="00FD64B4" w:rsidRDefault="00CB0854">
      <w:pPr>
        <w:ind w:left="-5" w:right="16"/>
      </w:pPr>
      <w:r>
        <w:t>Maybe I should stop focusing on getting a payment for my time and take on this case without expecting much. After all, I’ll still get paid for my leg</w:t>
      </w:r>
      <w:r>
        <w:t>al services.</w:t>
      </w:r>
    </w:p>
    <w:p w:rsidR="00FD64B4" w:rsidRDefault="00CB0854">
      <w:pPr>
        <w:ind w:left="-5" w:right="16"/>
      </w:pPr>
      <w:r>
        <w:t>The person who changed my perspective was the woman sitting across from me. Her ideas about things have had a profound impact on me.</w:t>
      </w:r>
    </w:p>
    <w:p w:rsidR="00FD64B4" w:rsidRDefault="00CB0854">
      <w:pPr>
        <w:ind w:left="-5" w:right="16"/>
      </w:pPr>
      <w:r>
        <w:t>But just as I was about to reach for another bite of cake, she spoke up seriously:</w:t>
      </w:r>
    </w:p>
    <w:p w:rsidR="00FD64B4" w:rsidRDefault="00CB0854">
      <w:pPr>
        <w:spacing w:after="254" w:line="256" w:lineRule="auto"/>
        <w:ind w:left="-5"/>
      </w:pPr>
      <w:r>
        <w:rPr>
          <w:rStyle w:val="Policepardfaut"/>
          <w:b/>
        </w:rPr>
        <w:t>“Don’t take this case, plea</w:t>
      </w:r>
      <w:r>
        <w:rPr>
          <w:rStyle w:val="Policepardfaut"/>
          <w:b/>
        </w:rPr>
        <w:t>se.”</w:t>
      </w:r>
    </w:p>
    <w:p w:rsidR="00FD64B4" w:rsidRDefault="00CB0854">
      <w:pPr>
        <w:ind w:left="-5" w:right="16"/>
      </w:pPr>
      <w:r>
        <w:t>I stared at my assistant, completely confused, as my mind raced. What is she saying? This is my decision.</w:t>
      </w:r>
    </w:p>
    <w:p w:rsidR="00FD64B4" w:rsidRDefault="00CB0854">
      <w:pPr>
        <w:ind w:left="-5" w:right="16"/>
      </w:pPr>
      <w:r>
        <w:t>"Please, just let me ask you," she said.</w:t>
      </w:r>
    </w:p>
    <w:p w:rsidR="00FD64B4" w:rsidRDefault="00CB0854">
      <w:pPr>
        <w:ind w:left="-5" w:right="16"/>
      </w:pPr>
      <w:r>
        <w:t xml:space="preserve">Her request only made me more frustrated. Until now, she had never opposed my decisions so firmly, even </w:t>
      </w:r>
      <w:r>
        <w:t>when they seemed wrong. But now, for some reason, she was speaking as if she didn’t respect what I was choosing.</w:t>
      </w:r>
    </w:p>
    <w:p w:rsidR="00FD64B4" w:rsidRDefault="00CB0854">
      <w:pPr>
        <w:ind w:left="-5" w:right="16"/>
      </w:pPr>
      <w:r>
        <w:t>I stiffened, my voice tight as I snapped, "Nonsense, Maan Mek. Are you interfering with me?"</w:t>
      </w:r>
    </w:p>
    <w:p w:rsidR="00FD64B4" w:rsidRDefault="00CB0854">
      <w:pPr>
        <w:spacing w:after="41"/>
        <w:ind w:left="-5" w:right="16"/>
      </w:pPr>
      <w:r>
        <w:t>"The woman who died at that club is part of the sa</w:t>
      </w:r>
      <w:r>
        <w:t>me business as Thanin.</w:t>
      </w:r>
    </w:p>
    <w:p w:rsidR="00FD64B4" w:rsidRDefault="00CB0854">
      <w:pPr>
        <w:ind w:left="-5" w:right="16"/>
      </w:pPr>
      <w:r>
        <w:t>And the suspect... I've heard of him. He wanted to be one of Thanin's men. There’s definitely something behind this."</w:t>
      </w:r>
    </w:p>
    <w:p w:rsidR="00FD64B4" w:rsidRDefault="00CB0854">
      <w:pPr>
        <w:ind w:left="-5" w:right="16"/>
      </w:pPr>
      <w:r>
        <w:t>I crossed my arms and fell silent. The younger woman kept explaining, clearly stressed.</w:t>
      </w:r>
    </w:p>
    <w:p w:rsidR="00FD64B4" w:rsidRDefault="00CB0854">
      <w:pPr>
        <w:ind w:left="-5" w:right="16"/>
      </w:pPr>
      <w:r>
        <w:t>"There are two possibilitie</w:t>
      </w:r>
      <w:r>
        <w:t>s: either he agreed to be the scapegoat because he was promised a position in the organization after he’s out, but his mother doesn’t know that and is desperately looking for a lawyer, or... he's already in the organization but is just a pawn who can be di</w:t>
      </w:r>
      <w:r>
        <w:t>scarded at any time. When things went wrong, they threw the blame on him."</w:t>
      </w:r>
    </w:p>
    <w:p w:rsidR="00FD64B4" w:rsidRDefault="00CB0854">
      <w:pPr>
        <w:ind w:left="-5" w:right="16"/>
      </w:pPr>
      <w:r>
        <w:t>"......."</w:t>
      </w:r>
    </w:p>
    <w:p w:rsidR="00FD64B4" w:rsidRDefault="00CB0854">
      <w:pPr>
        <w:ind w:left="-5" w:right="16"/>
      </w:pPr>
      <w:r>
        <w:t>"I think it's the latter," she concluded.</w:t>
      </w:r>
    </w:p>
    <w:p w:rsidR="00FD64B4" w:rsidRDefault="00CB0854">
      <w:pPr>
        <w:ind w:left="-5" w:right="16"/>
      </w:pPr>
      <w:r>
        <w:t xml:space="preserve">I glared at her. "So, you’re analyzing this as if you’re the granddaughter of a mafia boss, huh? What do you think? Do you think </w:t>
      </w:r>
      <w:r>
        <w:t>I’ll lose?"</w:t>
      </w:r>
    </w:p>
    <w:p w:rsidR="00FD64B4" w:rsidRDefault="00CB0854">
      <w:pPr>
        <w:ind w:left="-5" w:right="16"/>
      </w:pPr>
      <w:r>
        <w:t>It was the first time I saw her close her eyes and take a deep breath to calm herself. She spoke as slowly and calmly as she could.</w:t>
      </w:r>
    </w:p>
    <w:p w:rsidR="00FD64B4" w:rsidRDefault="00CB0854">
      <w:pPr>
        <w:ind w:left="-5" w:right="16"/>
      </w:pPr>
      <w:r>
        <w:t>"I think you will win, but that’s what makes it so dangerous," she said, her face devoid of a smile. The convers</w:t>
      </w:r>
      <w:r>
        <w:t>ation had turned serious and tense. "We both know that the organization is weakening and being infiltrated. Now, they think murder is the only solution. So, what do you think they’ll do if a lawyer comes in to expose them?"</w:t>
      </w:r>
    </w:p>
    <w:p w:rsidR="00FD64B4" w:rsidRDefault="00CB0854">
      <w:pPr>
        <w:ind w:left="-5" w:right="16"/>
      </w:pPr>
      <w:r>
        <w:t>A mix of emotions swirled inside</w:t>
      </w:r>
      <w:r>
        <w:t xml:space="preserve"> me.</w:t>
      </w:r>
    </w:p>
    <w:p w:rsidR="00FD64B4" w:rsidRDefault="00CB0854">
      <w:pPr>
        <w:ind w:left="-5" w:right="16"/>
      </w:pPr>
      <w:r>
        <w:t>There was the uncertainty of our relationship, her interference in my decisions, my desire to help her with her life’s problems that she kept pushing away, all of it building up to that moment. I stubbornly argued back.</w:t>
      </w:r>
    </w:p>
    <w:p w:rsidR="00FD64B4" w:rsidRDefault="00CB0854">
      <w:pPr>
        <w:ind w:left="-5" w:right="16"/>
      </w:pPr>
      <w:r>
        <w:t xml:space="preserve">"If I win , I don’t care about </w:t>
      </w:r>
      <w:r>
        <w:t>anything else."</w:t>
      </w:r>
    </w:p>
    <w:p w:rsidR="00FD64B4" w:rsidRDefault="00CB0854">
      <w:pPr>
        <w:ind w:left="-5" w:right="16"/>
      </w:pPr>
      <w:r>
        <w:t>But her reply hit me like a slap, leaving me numb all over.</w:t>
      </w:r>
    </w:p>
    <w:p w:rsidR="00FD64B4" w:rsidRDefault="00CB0854">
      <w:pPr>
        <w:spacing w:after="254" w:line="256" w:lineRule="auto"/>
        <w:ind w:left="-5"/>
      </w:pPr>
      <w:r>
        <w:rPr>
          <w:rStyle w:val="Policepardfaut"/>
          <w:b/>
        </w:rPr>
        <w:t>"Sometimes, you need to let go of your need to win."</w:t>
      </w:r>
    </w:p>
    <w:p w:rsidR="00FD64B4" w:rsidRDefault="00CB0854">
      <w:pPr>
        <w:ind w:left="-5" w:right="16"/>
      </w:pPr>
      <w:r>
        <w:t>Maybe the shock in my chest was because Maan Mek hadn't said anything wrong.</w:t>
      </w:r>
    </w:p>
    <w:p w:rsidR="00FD64B4" w:rsidRDefault="00CB0854">
      <w:pPr>
        <w:ind w:left="-5" w:right="16"/>
      </w:pPr>
      <w:r>
        <w:t>I was a woman who liked to win, confident in my ow</w:t>
      </w:r>
      <w:r>
        <w:t>n ideas, stubborn, and often not behaving well.</w:t>
      </w:r>
    </w:p>
    <w:p w:rsidR="00FD64B4" w:rsidRDefault="00CB0854">
      <w:pPr>
        <w:ind w:left="-5" w:right="16"/>
      </w:pPr>
      <w:r>
        <w:t>But believe me, even if my car got spray-painted with ugly words, had its tires slashed, was twisted in social media, or if the whole office gossiped about me...</w:t>
      </w:r>
    </w:p>
    <w:p w:rsidR="00FD64B4" w:rsidRDefault="00CB0854">
      <w:pPr>
        <w:spacing w:after="41"/>
        <w:ind w:left="-5" w:right="16"/>
      </w:pPr>
      <w:r>
        <w:t>"I’ve been judged countless times by people on</w:t>
      </w:r>
      <w:r>
        <w:t>line, but what you just said</w:t>
      </w:r>
    </w:p>
    <w:p w:rsidR="00FD64B4" w:rsidRDefault="00CB0854">
      <w:pPr>
        <w:ind w:left="-5" w:right="16"/>
      </w:pPr>
      <w:r>
        <w:t>—"</w:t>
      </w:r>
    </w:p>
    <w:p w:rsidR="00FD64B4" w:rsidRDefault="00CB0854">
      <w:pPr>
        <w:spacing w:after="254" w:line="256" w:lineRule="auto"/>
        <w:ind w:left="-5"/>
      </w:pPr>
      <w:r>
        <w:rPr>
          <w:rStyle w:val="Policepardfaut"/>
          <w:b/>
        </w:rPr>
        <w:t>Her words hurt more than I had ever expected. It made my chest ache like nothing else.</w:t>
      </w:r>
    </w:p>
    <w:p w:rsidR="00FD64B4" w:rsidRDefault="00CB0854">
      <w:pPr>
        <w:ind w:left="-5" w:right="16"/>
      </w:pPr>
      <w:r>
        <w:t>But no... I didn’t want to admit that. I turned my face away, cutting off the conversation.</w:t>
      </w:r>
    </w:p>
    <w:p w:rsidR="00FD64B4" w:rsidRDefault="00CB0854">
      <w:pPr>
        <w:ind w:left="-5" w:right="16"/>
      </w:pPr>
      <w:r>
        <w:t>"Never mind," I muttered as I grabbed my bag,</w:t>
      </w:r>
      <w:r>
        <w:t xml:space="preserve"> stood up to avoid her gaze, and walked out of the office.</w:t>
      </w:r>
    </w:p>
    <w:p w:rsidR="00FD64B4" w:rsidRDefault="00CB0854">
      <w:pPr>
        <w:ind w:left="-5" w:right="16"/>
      </w:pPr>
      <w:r>
        <w:t>The heat in my eyes was overwhelming, and tears began to fall—something I hadn’t let happen in a long time.</w:t>
      </w:r>
    </w:p>
    <w:p w:rsidR="00FD64B4" w:rsidRDefault="00CB0854">
      <w:pPr>
        <w:ind w:left="-5" w:right="16"/>
      </w:pPr>
      <w:r>
        <w:t>I cried because of Maan Mek.</w:t>
      </w:r>
    </w:p>
    <w:p w:rsidR="00FD64B4" w:rsidRDefault="00FD64B4">
      <w:pPr>
        <w:ind w:left="-5" w:right="16"/>
      </w:pPr>
    </w:p>
    <w:p w:rsidR="00FD64B4" w:rsidRDefault="00FD64B4">
      <w:pPr>
        <w:ind w:left="-5" w:right="16"/>
      </w:pPr>
    </w:p>
    <w:p w:rsidR="00FD64B4" w:rsidRDefault="00FD64B4">
      <w:pPr>
        <w:ind w:left="-5" w:right="16"/>
      </w:pPr>
    </w:p>
    <w:p w:rsidR="00FD64B4" w:rsidRDefault="00CB0854">
      <w:pPr>
        <w:pStyle w:val="Titre1"/>
        <w:ind w:left="58" w:right="48"/>
      </w:pPr>
      <w:r>
        <w:t xml:space="preserve">Chapter 27: </w:t>
      </w:r>
      <w:r>
        <w:t>ᴀᴛ</w:t>
      </w:r>
      <w:r>
        <w:t xml:space="preserve"> </w:t>
      </w:r>
      <w:r>
        <w:t>ᴛ</w:t>
      </w:r>
      <w:r>
        <w:t>ʜ</w:t>
      </w:r>
      <w:r>
        <w:t>ᴀᴛ</w:t>
      </w:r>
      <w:r>
        <w:t xml:space="preserve"> </w:t>
      </w:r>
      <w:r>
        <w:t>ᴍᴏᴍᴇ</w:t>
      </w:r>
      <w:r>
        <w:t>ɴ</w:t>
      </w:r>
      <w:r>
        <w:t>ᴛ</w:t>
      </w:r>
    </w:p>
    <w:p w:rsidR="00FD64B4" w:rsidRDefault="00CB0854">
      <w:pPr>
        <w:ind w:left="-5" w:right="16"/>
      </w:pPr>
      <w:r>
        <w:t>The conclusion of Prao's case,</w:t>
      </w:r>
      <w:r>
        <w:t xml:space="preserve"> after attending court multiple times, finally ended with the charges being dropped. It could be said that we won the case.</w:t>
      </w:r>
    </w:p>
    <w:p w:rsidR="00FD64B4" w:rsidRDefault="00CB0854">
      <w:pPr>
        <w:ind w:left="-5" w:right="16"/>
      </w:pPr>
      <w:r>
        <w:t xml:space="preserve">The first witness gave inconsistent testimony each time. I took advantage of the opportunity from his nervousness about testifying, </w:t>
      </w:r>
      <w:r>
        <w:t>which led him to give contradictory answers. Even the color of the shirt the plaintiff wore was inconsistent. I used this to highlight that the testimony was suspicious and unreliable.</w:t>
      </w:r>
    </w:p>
    <w:p w:rsidR="00FD64B4" w:rsidRDefault="00CB0854">
      <w:pPr>
        <w:ind w:left="-5" w:right="16"/>
      </w:pPr>
      <w:r>
        <w:t>The second witness was as hot-headed as a fire. He even tried to physic</w:t>
      </w:r>
      <w:r>
        <w:t>ally harm me and caused injury to my assistant. I handled the legal matter accordingly and diminished his credibility. I also found evidence that suggested the recorded video might have been intended to extort money.</w:t>
      </w:r>
    </w:p>
    <w:p w:rsidR="00FD64B4" w:rsidRDefault="00CB0854">
      <w:pPr>
        <w:ind w:left="-5" w:right="16"/>
      </w:pPr>
      <w:r>
        <w:t>In addition, the evidence was not stron</w:t>
      </w:r>
      <w:r>
        <w:t>g enough, with photos taken from different angles. In the end, the outcome was favorable for Prao, who had been the defendant for so long.</w:t>
      </w:r>
    </w:p>
    <w:p w:rsidR="00FD64B4" w:rsidRDefault="00CB0854">
      <w:pPr>
        <w:ind w:left="-5" w:right="16"/>
      </w:pPr>
      <w:r>
        <w:t>After the case, she came to consult with me about suing her ex-boyfriend for the abuse he had inflicted upon her.</w:t>
      </w:r>
    </w:p>
    <w:p w:rsidR="00FD64B4" w:rsidRDefault="00CB0854">
      <w:pPr>
        <w:ind w:left="-5" w:right="16"/>
      </w:pPr>
      <w:r>
        <w:t xml:space="preserve">At </w:t>
      </w:r>
      <w:r>
        <w:t>first, I intended to take on the case because I understood the victim's desire to fight back. But then, I remembered the heated call I received from Karan, warning me.</w:t>
      </w:r>
    </w:p>
    <w:p w:rsidR="00FD64B4" w:rsidRDefault="00CB0854">
      <w:pPr>
        <w:spacing w:after="267" w:line="247" w:lineRule="auto"/>
        <w:ind w:left="-5" w:right="38"/>
      </w:pPr>
      <w:r>
        <w:rPr>
          <w:rStyle w:val="Policepardfaut"/>
          <w:b/>
          <w:i/>
        </w:rPr>
        <w:t>'I saw you resigning from being a lawyer.'</w:t>
      </w:r>
    </w:p>
    <w:p w:rsidR="00FD64B4" w:rsidRDefault="00CB0854">
      <w:pPr>
        <w:ind w:left="-5" w:right="16"/>
      </w:pPr>
      <w:r>
        <w:t>Though I knew that seeing the future could le</w:t>
      </w:r>
      <w:r>
        <w:t xml:space="preserve">ad to unexpected twists, depending on the decisions made, I didn’t want to risk a case getting stuck because of potential personal issues. So, I advised Prawn to consult another lawyer from the office. I didn't particularly like him, but I had to admit he </w:t>
      </w:r>
      <w:r>
        <w:t>was the best at handling such cases.</w:t>
      </w:r>
    </w:p>
    <w:p w:rsidR="00FD64B4" w:rsidRDefault="00CB0854">
      <w:pPr>
        <w:ind w:left="-5" w:right="16"/>
      </w:pPr>
      <w:r>
        <w:t>As for the other clients, I needed to quickly resolve their issues before something unpredictable happened—something I couldn't foresee.</w:t>
      </w:r>
    </w:p>
    <w:p w:rsidR="00FD64B4" w:rsidRDefault="00CB0854">
      <w:pPr>
        <w:ind w:left="-5" w:right="16"/>
      </w:pPr>
      <w:r>
        <w:t xml:space="preserve">As for my relationship with Maan Mek, it had become worse than when we first </w:t>
      </w:r>
      <w:r>
        <w:t>started working together.</w:t>
      </w:r>
    </w:p>
    <w:p w:rsidR="00FD64B4" w:rsidRDefault="00CB0854">
      <w:pPr>
        <w:ind w:left="-5" w:right="16"/>
      </w:pPr>
      <w:r>
        <w:t>The coffee she bought for me sat untouched, and I even went out to buy the same one for my assistant instead. When lunchtime came, I left without a smile or any conversation, treating her as if she didn’t exist.</w:t>
      </w:r>
    </w:p>
    <w:p w:rsidR="00FD64B4" w:rsidRDefault="00CB0854">
      <w:pPr>
        <w:ind w:left="-5" w:right="16"/>
      </w:pPr>
      <w:r>
        <w:t>We only spoke abou</w:t>
      </w:r>
      <w:r>
        <w:t>t work, and nothing more. After work, we went our separate ways. We no longer rode together or stayed at the condo.</w:t>
      </w:r>
    </w:p>
    <w:p w:rsidR="00FD64B4" w:rsidRDefault="00CB0854">
      <w:pPr>
        <w:ind w:left="-5" w:right="16"/>
      </w:pPr>
      <w:r>
        <w:t>This lasted for nearly a week. I hadn’t received any messages or calls from Maan Mek. She was always calm and expressionless.</w:t>
      </w:r>
    </w:p>
    <w:p w:rsidR="00FD64B4" w:rsidRDefault="00CB0854">
      <w:pPr>
        <w:ind w:left="-5" w:right="16"/>
      </w:pPr>
      <w:r>
        <w:t>The office gos</w:t>
      </w:r>
      <w:r>
        <w:t>sip was that we were fighting, with Natcha wishing every day for us to make up. I shot her a glare whenever she spread rumors.</w:t>
      </w:r>
    </w:p>
    <w:p w:rsidR="00FD64B4" w:rsidRDefault="00CB0854">
      <w:pPr>
        <w:ind w:left="-5" w:right="16"/>
      </w:pPr>
      <w:r>
        <w:t>If we were just fighting like a couple, it would’ve been easier, but the reality was we were two people who could only be coworke</w:t>
      </w:r>
      <w:r>
        <w:t>rs now, which made me uneasy.</w:t>
      </w:r>
    </w:p>
    <w:p w:rsidR="00FD64B4" w:rsidRDefault="00CB0854">
      <w:pPr>
        <w:ind w:left="-5" w:right="16"/>
      </w:pPr>
      <w:r>
        <w:t>I didn’t expect Maan Mek to call me to apologize right away. I was stubborn, too, even though I also wanted to apologize for not taking her reasons seriously. But after so many days of silence, I couldn’t help but feel hurt.</w:t>
      </w:r>
    </w:p>
    <w:p w:rsidR="00FD64B4" w:rsidRDefault="00CB0854">
      <w:pPr>
        <w:ind w:left="-5" w:right="16"/>
      </w:pPr>
      <w:r>
        <w:t>A</w:t>
      </w:r>
      <w:r>
        <w:t>h... it was such a foolish, self-centered thought. I wanted to maintain my pride and my high self-esteem, but deep down, I feared the distance between us.</w:t>
      </w:r>
    </w:p>
    <w:p w:rsidR="00FD64B4" w:rsidRDefault="00CB0854">
      <w:pPr>
        <w:ind w:left="-5" w:right="16"/>
      </w:pPr>
      <w:r>
        <w:t>Then, one evening, I contradicted myself.</w:t>
      </w:r>
    </w:p>
    <w:p w:rsidR="00FD64B4" w:rsidRDefault="00CB0854">
      <w:pPr>
        <w:ind w:left="-5" w:right="16"/>
      </w:pPr>
      <w:r>
        <w:t>"Ms. Tree," my assistant called out to me.</w:t>
      </w:r>
    </w:p>
    <w:p w:rsidR="00FD64B4" w:rsidRDefault="00CB0854">
      <w:pPr>
        <w:ind w:left="-5" w:right="16"/>
      </w:pPr>
      <w:r>
        <w:t>When someone cal</w:t>
      </w:r>
      <w:r>
        <w:t>ls you like that, it could mean many things. My heart nearly stopped. I didn’t know if she was going to apologize or scold me even more. But, being the person I am, I kept my pride intact.</w:t>
      </w:r>
    </w:p>
    <w:p w:rsidR="00FD64B4" w:rsidRDefault="00CB0854">
      <w:pPr>
        <w:ind w:left="-5" w:right="16"/>
      </w:pPr>
      <w:r>
        <w:t>"I only allow conversations about work."</w:t>
      </w:r>
    </w:p>
    <w:p w:rsidR="00FD64B4" w:rsidRDefault="00CB0854">
      <w:pPr>
        <w:ind w:left="-5" w:right="16"/>
      </w:pPr>
      <w:r>
        <w:t>"But it’s after work now."</w:t>
      </w:r>
    </w:p>
    <w:p w:rsidR="00FD64B4" w:rsidRDefault="00CB0854">
      <w:pPr>
        <w:ind w:left="-5" w:right="16"/>
      </w:pPr>
      <w:r>
        <w:t>I grabbed my bag, slung it over my shoulder, and glared at her, trying to act as if I didn’t care, though I was deeply concerned. "Fine, if that’s the case, we have nothing to talk about."</w:t>
      </w:r>
    </w:p>
    <w:p w:rsidR="00FD64B4" w:rsidRDefault="00CB0854">
      <w:pPr>
        <w:ind w:left="-5" w:right="16"/>
      </w:pPr>
      <w:r>
        <w:t>Sometimes, I hated myself.</w:t>
      </w:r>
    </w:p>
    <w:p w:rsidR="00FD64B4" w:rsidRDefault="00CB0854">
      <w:pPr>
        <w:ind w:left="-5" w:right="16"/>
      </w:pPr>
      <w:r>
        <w:t xml:space="preserve">In the end, I walked away, even though </w:t>
      </w:r>
      <w:r>
        <w:t>I wanted to turn back and hug the taller woman.</w:t>
      </w:r>
    </w:p>
    <w:p w:rsidR="00FD64B4" w:rsidRDefault="00CB0854">
      <w:pPr>
        <w:ind w:left="-5" w:right="16"/>
      </w:pPr>
      <w:r>
        <w:t>Let’s just say... I need time to sort out my thoughts. Tomorrow, I’ll face Maan Mek again and listen to her reasons, then apologize for my foolishness and stubbornness. I’ll also need to reconsider whether to</w:t>
      </w:r>
      <w:r>
        <w:t xml:space="preserve"> take on that client’s case, even though I’ve already gotten involved.</w:t>
      </w:r>
    </w:p>
    <w:p w:rsidR="00FD64B4" w:rsidRDefault="00CB0854">
      <w:pPr>
        <w:ind w:left="-5" w:right="16"/>
      </w:pPr>
      <w:r>
        <w:t>I wasn’t ready to go back to my condo, so I wandered into a restaurant where I had eaten with my assistant just a few weeks ago. It was a painful experience, but I just wanted to sit at</w:t>
      </w:r>
      <w:r>
        <w:t xml:space="preserve"> the same table, in the same corner, where I had once been happy with Maan Mek.</w:t>
      </w:r>
    </w:p>
    <w:p w:rsidR="00FD64B4" w:rsidRDefault="00CB0854">
      <w:pPr>
        <w:ind w:left="-5" w:right="16"/>
      </w:pPr>
      <w:r>
        <w:t>The events of the day kept swirling in my head. My exhaustion caught up with me. In court, I used my ability to stop time for a full four minutes. Even so, it didn’t give me en</w:t>
      </w:r>
      <w:r>
        <w:t>ough of an advantage over the other side. I needed to come up with a new strategy.</w:t>
      </w:r>
    </w:p>
    <w:p w:rsidR="00FD64B4" w:rsidRDefault="00CB0854">
      <w:pPr>
        <w:ind w:left="-5" w:right="16"/>
      </w:pPr>
      <w:r>
        <w:t>The remaining six minutes were spent secretly reviewing the case of the fourth-year male student who might be framed for the murder of a female employee at a famous nightclu</w:t>
      </w:r>
      <w:r>
        <w:t>b. Yes, the case that Maan Mek had forbidden me to get involved with, which led to our argument.</w:t>
      </w:r>
    </w:p>
    <w:p w:rsidR="00FD64B4" w:rsidRDefault="00CB0854">
      <w:pPr>
        <w:ind w:left="-5" w:right="16"/>
      </w:pPr>
      <w:r>
        <w:t xml:space="preserve">I looked at the evidence, which suggested he had committed the crime, but when viewed from another perspective, it could also be staged to frame him. This was </w:t>
      </w:r>
      <w:r>
        <w:t>a tough case, even with my special abilities.</w:t>
      </w:r>
    </w:p>
    <w:p w:rsidR="00FD64B4" w:rsidRDefault="00CB0854">
      <w:pPr>
        <w:ind w:left="-5" w:right="16"/>
      </w:pPr>
      <w:r>
        <w:t>As the sky darkened, I sat in my car, stuck at a red light in the midst of the bustling city.</w:t>
      </w:r>
    </w:p>
    <w:p w:rsidR="00FD64B4" w:rsidRDefault="00CB0854">
      <w:pPr>
        <w:ind w:left="-5" w:right="16"/>
      </w:pPr>
      <w:r>
        <w:t>Pamungkas’s song To the Bone played softly in the background.</w:t>
      </w:r>
    </w:p>
    <w:p w:rsidR="00FD64B4" w:rsidRDefault="00CB0854">
      <w:pPr>
        <w:ind w:left="-5" w:right="16"/>
      </w:pPr>
      <w:r>
        <w:t xml:space="preserve">When it reached the line, </w:t>
      </w:r>
      <w:r>
        <w:rPr>
          <w:rStyle w:val="Policepardfaut"/>
          <w:i/>
        </w:rPr>
        <w:t>"Take me home, I'm fallin',"</w:t>
      </w:r>
      <w:r>
        <w:t xml:space="preserve"> my heart tightened. I bit my lip, trying to hold back tears, feeling the pathetic selfishness of my own emotions.</w:t>
      </w:r>
    </w:p>
    <w:p w:rsidR="00FD64B4" w:rsidRDefault="00CB0854">
      <w:pPr>
        <w:ind w:left="-5" w:right="16"/>
      </w:pPr>
      <w:r>
        <w:t xml:space="preserve">At the end of the workday, it was the perfect opportunity for us to talk and resolve things, but I couldn’t let go of my arrogance. I turned </w:t>
      </w:r>
      <w:r>
        <w:t>my head and walked away, even though nothing had happened to me.</w:t>
      </w:r>
    </w:p>
    <w:p w:rsidR="00FD64B4" w:rsidRDefault="00CB0854">
      <w:pPr>
        <w:ind w:left="-5" w:right="16"/>
      </w:pPr>
      <w:r>
        <w:t>It had to stop.</w:t>
      </w:r>
    </w:p>
    <w:p w:rsidR="00FD64B4" w:rsidRDefault="00CB0854">
      <w:pPr>
        <w:ind w:left="-5" w:right="16"/>
      </w:pPr>
      <w:r>
        <w:t>If I didn’t change my bad habits, how could I hold on to anyone? I had finally found someone I wanted to spend my life with.</w:t>
      </w:r>
    </w:p>
    <w:p w:rsidR="00FD64B4" w:rsidRDefault="00CB0854">
      <w:pPr>
        <w:ind w:left="-5" w:right="16"/>
      </w:pPr>
      <w:r>
        <w:t>Therefore, I turned on the turn signal. As the lig</w:t>
      </w:r>
      <w:r>
        <w:t>ht turned green, I steered the wheel to the right, making a wrong lane turn straight into oncoming traffic, prompting someone to honk at me. I changed my destination and headed toward Maan Mek’s condominium. In this situation, I was in the wrong – stubborn</w:t>
      </w:r>
      <w:r>
        <w:t>, defiant, and careless. What I should have done was apologize to her.</w:t>
      </w:r>
    </w:p>
    <w:p w:rsidR="00FD64B4" w:rsidRDefault="00CB0854">
      <w:pPr>
        <w:ind w:left="-5" w:right="16"/>
      </w:pPr>
      <w:r>
        <w:t xml:space="preserve">The song changed, and in that moment, out of the corner of my eye, I noticed a black sedan making a similar wrong turn into my lane. I furrowed my brows, remembering seeing this car in </w:t>
      </w:r>
      <w:r>
        <w:t>the side mirror a few moments ago. I thought it was just going the same way as I was, but this felt suspicious.</w:t>
      </w:r>
    </w:p>
    <w:p w:rsidR="00FD64B4" w:rsidRDefault="00CB0854">
      <w:pPr>
        <w:ind w:left="-5" w:right="16"/>
      </w:pPr>
      <w:r>
        <w:t>Suddenly, a message popped up. It was from an unknown number.</w:t>
      </w:r>
    </w:p>
    <w:p w:rsidR="00FD64B4" w:rsidRDefault="00CB0854">
      <w:pPr>
        <w:ind w:left="-5" w:right="16"/>
      </w:pPr>
      <w:r>
        <w:t>I had placed my phone where it was propped up, so I noticed it immediately. The me</w:t>
      </w:r>
      <w:r>
        <w:t>ssage contained the car brand, color, model, and the license plate of the Mustang I was driving. Just a few seconds later, another message came in:</w:t>
      </w:r>
    </w:p>
    <w:p w:rsidR="00FD64B4" w:rsidRDefault="00CB0854">
      <w:pPr>
        <w:spacing w:after="254" w:line="256" w:lineRule="auto"/>
        <w:ind w:left="-5"/>
      </w:pPr>
      <w:r>
        <w:rPr>
          <w:rStyle w:val="Policepardfaut"/>
          <w:b/>
        </w:rPr>
        <w:t>[Dear skilled lawyer, It’s clear now that you’re being followed.]</w:t>
      </w:r>
    </w:p>
    <w:p w:rsidR="00FD64B4" w:rsidRDefault="00CB0854">
      <w:pPr>
        <w:ind w:left="-5" w:right="16"/>
      </w:pPr>
      <w:r>
        <w:t>This message seemed to confirm that someon</w:t>
      </w:r>
      <w:r>
        <w:t>e was watching me closely. Or perhaps... was it related to the case I was working on right now?</w:t>
      </w:r>
    </w:p>
    <w:p w:rsidR="00FD64B4" w:rsidRDefault="00CB0854">
      <w:pPr>
        <w:ind w:left="-5" w:right="16"/>
      </w:pPr>
      <w:r>
        <w:t>Maan Mek had warned me before that the nightclub was connected to Thanin. This defendant was one of his scapegoats. Pursuing the truth in this case would certai</w:t>
      </w:r>
      <w:r>
        <w:t>nly have consequences, either big or small.</w:t>
      </w:r>
    </w:p>
    <w:p w:rsidR="00FD64B4" w:rsidRDefault="00CB0854">
      <w:pPr>
        <w:ind w:left="-5" w:right="16"/>
      </w:pPr>
      <w:r>
        <w:t>Could it be that they were trying to prevent me from digging deeper? This felt like an unwanted tailing.</w:t>
      </w:r>
    </w:p>
    <w:p w:rsidR="00FD64B4" w:rsidRDefault="00CB0854">
      <w:pPr>
        <w:ind w:left="-5" w:right="16"/>
      </w:pPr>
      <w:r>
        <w:t>But what could I do? I had already used my ability to stop time for today.</w:t>
      </w:r>
    </w:p>
    <w:p w:rsidR="00FD64B4" w:rsidRDefault="00CB0854">
      <w:pPr>
        <w:ind w:left="-5" w:right="16"/>
      </w:pPr>
      <w:r>
        <w:t xml:space="preserve">I steadied my grip on the wheel </w:t>
      </w:r>
      <w:r>
        <w:t>and focused on confirming whether I was truly being followed. Despite the busy road, my heart was racing, and even though I drove around twice, the black car stayed right behind me, without hesitation or fear of being noticed.</w:t>
      </w:r>
    </w:p>
    <w:p w:rsidR="00FD64B4" w:rsidRDefault="00CB0854">
      <w:pPr>
        <w:spacing w:after="267" w:line="247" w:lineRule="auto"/>
        <w:ind w:left="-5" w:right="38"/>
      </w:pPr>
      <w:r>
        <w:rPr>
          <w:rStyle w:val="Policepardfaut"/>
          <w:b/>
          <w:i/>
        </w:rPr>
        <w:t>RINGGG!!</w:t>
      </w:r>
    </w:p>
    <w:p w:rsidR="00FD64B4" w:rsidRDefault="00CB0854">
      <w:pPr>
        <w:ind w:left="-5" w:right="16"/>
      </w:pPr>
      <w:r>
        <w:t>A call came in. My p</w:t>
      </w:r>
      <w:r>
        <w:t>hone was connected to the car’s Bluetooth, so I looked at the screen and saw it was Maan Mek calling. It felt like a light in the dark. I quickly answered by pressing the button on the wheel, and her familiar voice came through.</w:t>
      </w:r>
    </w:p>
    <w:p w:rsidR="00FD64B4" w:rsidRDefault="00CB0854">
      <w:pPr>
        <w:ind w:left="-5" w:right="16"/>
      </w:pPr>
      <w:r>
        <w:t>[Ms. Tree, I shouldn’t have</w:t>
      </w:r>
      <w:r>
        <w:t xml:space="preserve"> said that to you. I’m truly sorry... I’ll be more careful with my words and think about your feelings more next time.]</w:t>
      </w:r>
    </w:p>
    <w:p w:rsidR="00FD64B4" w:rsidRDefault="00CB0854">
      <w:pPr>
        <w:ind w:left="-5" w:right="16"/>
      </w:pPr>
      <w:r>
        <w:t>"Maan Mek..."</w:t>
      </w:r>
    </w:p>
    <w:p w:rsidR="00FD64B4" w:rsidRDefault="00CB0854">
      <w:pPr>
        <w:spacing w:after="0"/>
        <w:ind w:left="-5" w:right="16"/>
      </w:pPr>
      <w:r>
        <w:t xml:space="preserve">Just calling her name was enough for her to sense that something wasn’t right on my end. Maybe it was because of the fear </w:t>
      </w:r>
      <w:r>
        <w:t>in my trembling voice.</w:t>
      </w:r>
    </w:p>
    <w:p w:rsidR="00FD64B4" w:rsidRDefault="00CB0854">
      <w:pPr>
        <w:ind w:left="-5" w:right="16"/>
      </w:pPr>
      <w:r>
        <w:t>Her tone immediately shifted to one of concern.</w:t>
      </w:r>
    </w:p>
    <w:p w:rsidR="00FD64B4" w:rsidRDefault="00CB0854">
      <w:pPr>
        <w:ind w:left="-5" w:right="16"/>
      </w:pPr>
      <w:r>
        <w:t>[What’s going on?]</w:t>
      </w:r>
    </w:p>
    <w:p w:rsidR="00FD64B4" w:rsidRDefault="00CB0854">
      <w:pPr>
        <w:ind w:left="-5" w:right="16"/>
      </w:pPr>
      <w:r>
        <w:t>“I’ve been followed for a while now. I don’t know if they mean harm or not. I don’t know anything, Mek.”</w:t>
      </w:r>
    </w:p>
    <w:p w:rsidR="00FD64B4" w:rsidRDefault="00CB0854">
      <w:pPr>
        <w:ind w:left="-5" w:right="16"/>
      </w:pPr>
      <w:r>
        <w:t>[Don’t stop the car, okay?]</w:t>
      </w:r>
    </w:p>
    <w:p w:rsidR="00FD64B4" w:rsidRDefault="00CB0854">
      <w:pPr>
        <w:ind w:left="-5" w:right="16"/>
      </w:pPr>
      <w:r>
        <w:t xml:space="preserve">Her voice was calm but firm, </w:t>
      </w:r>
      <w:r>
        <w:t>guiding me to control my breathing, which helped keep me from panicking while steering.</w:t>
      </w:r>
    </w:p>
    <w:p w:rsidR="00FD64B4" w:rsidRDefault="00CB0854">
      <w:pPr>
        <w:ind w:left="-5" w:right="16"/>
      </w:pPr>
      <w:r>
        <w:t>Still, the anxiety of being targeted at night made me unable to stop the shaky tremble in my voice.</w:t>
      </w:r>
    </w:p>
    <w:p w:rsidR="00FD64B4" w:rsidRDefault="00CB0854">
      <w:pPr>
        <w:ind w:left="-5" w:right="16"/>
      </w:pPr>
      <w:r>
        <w:t>"I'm scared..."</w:t>
      </w:r>
    </w:p>
    <w:p w:rsidR="00FD64B4" w:rsidRDefault="00CB0854">
      <w:pPr>
        <w:ind w:left="-5" w:right="16"/>
      </w:pPr>
      <w:r>
        <w:t>[It’s okay. Are they getting closer? Can you see the</w:t>
      </w:r>
      <w:r>
        <w:t>ir license plate?]</w:t>
      </w:r>
    </w:p>
    <w:p w:rsidR="00FD64B4" w:rsidRDefault="00CB0854">
      <w:pPr>
        <w:ind w:left="-5" w:right="16"/>
      </w:pPr>
      <w:r>
        <w:t>I tried to look but only caught a blurry glimpse. “I can’t see clearly. Just a little bit of it.”</w:t>
      </w:r>
    </w:p>
    <w:p w:rsidR="00FD64B4" w:rsidRDefault="00CB0854">
      <w:pPr>
        <w:ind w:left="-5" w:right="16"/>
      </w:pPr>
      <w:r>
        <w:t>[Is there a six, seven, or nine?]</w:t>
      </w:r>
    </w:p>
    <w:p w:rsidR="00FD64B4" w:rsidRDefault="00CB0854">
      <w:pPr>
        <w:ind w:left="-5" w:right="16"/>
      </w:pPr>
      <w:r>
        <w:t>“I think I saw a six.”</w:t>
      </w:r>
    </w:p>
    <w:p w:rsidR="00FD64B4" w:rsidRDefault="00CB0854">
      <w:pPr>
        <w:spacing w:after="150" w:line="324" w:lineRule="auto"/>
        <w:ind w:left="-5" w:right="181"/>
      </w:pPr>
      <w:r>
        <w:t>That single detail seemed to reveal everything to Manmek. Her voice grew tenser. [</w:t>
      </w:r>
      <w:r>
        <w:t>Ms. Tree, come to my condo. Now.] "I... I am heading there already."</w:t>
      </w:r>
    </w:p>
    <w:p w:rsidR="00FD64B4" w:rsidRDefault="00CB0854">
      <w:pPr>
        <w:ind w:left="-5" w:right="16"/>
      </w:pPr>
      <w:r>
        <w:t>[Good. Just focus on the road for now.]</w:t>
      </w:r>
    </w:p>
    <w:p w:rsidR="00FD64B4" w:rsidRDefault="00CB0854">
      <w:pPr>
        <w:ind w:left="-5" w:right="16"/>
      </w:pPr>
      <w:r>
        <w:t>“I will, I will…” My shallow breathing gradually steadied as I tried not to dwell on the danger tailing me. “Can you stay on the line with me?”</w:t>
      </w:r>
    </w:p>
    <w:p w:rsidR="00FD64B4" w:rsidRDefault="00CB0854">
      <w:pPr>
        <w:ind w:left="-5" w:right="16"/>
      </w:pPr>
      <w:r>
        <w:t>[Of</w:t>
      </w:r>
      <w:r>
        <w:t xml:space="preserve"> course.]</w:t>
      </w:r>
    </w:p>
    <w:p w:rsidR="00FD64B4" w:rsidRDefault="00CB0854">
      <w:pPr>
        <w:ind w:left="-5" w:right="16"/>
      </w:pPr>
      <w:r>
        <w:t>As we spoke, I could hear various sounds from her end: footsteps, the opening of drawers, the clicking of something. I wasn’t sure what she was doing, but her voice remained calm, asking casual questions or checking where I was, as though nothing</w:t>
      </w:r>
      <w:r>
        <w:t xml:space="preserve"> serious was happening.</w:t>
      </w:r>
    </w:p>
    <w:p w:rsidR="00FD64B4" w:rsidRDefault="00CB0854">
      <w:pPr>
        <w:ind w:left="-5" w:right="16"/>
      </w:pPr>
      <w:r>
        <w:t>It was obvious she didn’t want me to panic any more than I already was.</w:t>
      </w:r>
    </w:p>
    <w:p w:rsidR="00FD64B4" w:rsidRDefault="00CB0854">
      <w:pPr>
        <w:ind w:left="-5" w:right="16"/>
      </w:pPr>
      <w:r>
        <w:t>Maan Mek instructed me to park behind her building, explaining that there were no surveillance cameras back there. I didn’t understand why she wanted to avoid h</w:t>
      </w:r>
      <w:r>
        <w:t>aving footage that could be used in a legal case. Her answer came with a colder, more serious tone.</w:t>
      </w:r>
    </w:p>
    <w:p w:rsidR="00FD64B4" w:rsidRDefault="00CB0854">
      <w:pPr>
        <w:spacing w:after="254" w:line="256" w:lineRule="auto"/>
        <w:ind w:left="-5"/>
      </w:pPr>
      <w:r>
        <w:rPr>
          <w:rStyle w:val="Policepardfaut"/>
          <w:b/>
        </w:rPr>
        <w:t>[There’s only one way to handle this now.]</w:t>
      </w:r>
    </w:p>
    <w:p w:rsidR="00FD64B4" w:rsidRDefault="00CB0854">
      <w:pPr>
        <w:spacing w:after="267" w:line="247" w:lineRule="auto"/>
        <w:ind w:left="-5" w:right="38"/>
      </w:pPr>
      <w:r>
        <w:rPr>
          <w:rStyle w:val="Policepardfaut"/>
          <w:b/>
          <w:i/>
        </w:rPr>
        <w:t>CLICK!</w:t>
      </w:r>
    </w:p>
    <w:p w:rsidR="00FD64B4" w:rsidRDefault="00CB0854">
      <w:pPr>
        <w:ind w:left="-5" w:right="16"/>
      </w:pPr>
      <w:r>
        <w:t>The sound at the end of her statement sent a shiver through me. Why did I suddenly picture her preparing t</w:t>
      </w:r>
      <w:r>
        <w:t>o do something drastic?</w:t>
      </w:r>
    </w:p>
    <w:p w:rsidR="00FD64B4" w:rsidRDefault="00CB0854">
      <w:pPr>
        <w:ind w:left="-5" w:right="16"/>
      </w:pPr>
      <w:r>
        <w:t xml:space="preserve">I was close to Maan Mek's condo. During the last stretch of the drive, she didn’t make much conversation, but I could hear her walking, likely down the stairs. Even though I was trying not to focus on the black sedan tailing me, </w:t>
      </w:r>
      <w:r>
        <w:t>glancing at the rearview mirror revealed its constant presence.</w:t>
      </w:r>
    </w:p>
    <w:p w:rsidR="00FD64B4" w:rsidRDefault="00CB0854">
      <w:pPr>
        <w:ind w:left="-5" w:right="16"/>
      </w:pPr>
      <w:r>
        <w:t>"Are you still there...?"</w:t>
      </w:r>
    </w:p>
    <w:p w:rsidR="00FD64B4" w:rsidRDefault="00CB0854">
      <w:pPr>
        <w:ind w:left="-5" w:right="16"/>
      </w:pPr>
      <w:r>
        <w:t>[I’m here.]</w:t>
      </w:r>
    </w:p>
    <w:p w:rsidR="00FD64B4" w:rsidRDefault="00CB0854">
      <w:pPr>
        <w:ind w:left="-5" w:right="16"/>
      </w:pPr>
      <w:r>
        <w:t>“So... they're after me, aren’t they?”</w:t>
      </w:r>
    </w:p>
    <w:p w:rsidR="00FD64B4" w:rsidRDefault="00CB0854">
      <w:pPr>
        <w:ind w:left="-5" w:right="16"/>
      </w:pPr>
      <w:r>
        <w:t>[I'll explain everything once you’re here. Let’s just say Thanin usually sends cars with this number for a reason.]</w:t>
      </w:r>
    </w:p>
    <w:p w:rsidR="00FD64B4" w:rsidRDefault="00CB0854">
      <w:pPr>
        <w:ind w:left="-5" w:right="16"/>
      </w:pPr>
      <w:r>
        <w:t>“I… I get it.”</w:t>
      </w:r>
    </w:p>
    <w:p w:rsidR="00FD64B4" w:rsidRDefault="00CB0854">
      <w:pPr>
        <w:ind w:left="-5" w:right="16"/>
      </w:pPr>
      <w:r>
        <w:t>A part of me wanted to park in the basement where there would be other people, and surely cameras, to capture evidence. But Manmek insisted I go to the back, which sounded more dangerous. Even so, I trusted her.</w:t>
      </w:r>
    </w:p>
    <w:p w:rsidR="00FD64B4" w:rsidRDefault="00CB0854">
      <w:pPr>
        <w:spacing w:after="249"/>
        <w:ind w:left="-5" w:right="16"/>
      </w:pPr>
      <w:r>
        <w:t xml:space="preserve">I pulled the Mustang around </w:t>
      </w:r>
      <w:r>
        <w:t>to the dimly lit area behind the building, with only one working light pole. As soon as I parked, the black sedan that had been following me also came to a stop.</w:t>
      </w:r>
    </w:p>
    <w:p w:rsidR="00FD64B4" w:rsidRDefault="00CB0854">
      <w:pPr>
        <w:ind w:left="-5" w:right="16"/>
      </w:pPr>
      <w:r>
        <w:t>My heart pounded so hard it felt like it might burst out of my chest. Even though I had locked</w:t>
      </w:r>
      <w:r>
        <w:t xml:space="preserve"> the doors, the sight of two men in black stepping out of the car sent me into full panic. Sweat beaded down my forehead, and I felt trapped, helpless.</w:t>
      </w:r>
    </w:p>
    <w:p w:rsidR="00FD64B4" w:rsidRDefault="00CB0854">
      <w:pPr>
        <w:ind w:left="-5" w:right="16"/>
      </w:pPr>
      <w:r>
        <w:t>Should I try to drive away? What should I do?</w:t>
      </w:r>
    </w:p>
    <w:p w:rsidR="00FD64B4" w:rsidRDefault="00CB0854">
      <w:pPr>
        <w:ind w:left="-5" w:right="16"/>
      </w:pPr>
      <w:r>
        <w:t>No one was around. If they got to me, who would find me?</w:t>
      </w:r>
    </w:p>
    <w:p w:rsidR="00FD64B4" w:rsidRDefault="00CB0854">
      <w:pPr>
        <w:ind w:left="-5" w:right="16"/>
      </w:pPr>
      <w:r>
        <w:t>M</w:t>
      </w:r>
      <w:r>
        <w:t>aybe I should call my sister... but no, I didn’t want Karan to use her timereversing ability to save me again. Her lifespan had already shortened by ten years the last time she used it to protect her wife.</w:t>
      </w:r>
    </w:p>
    <w:p w:rsidR="00FD64B4" w:rsidRDefault="00CB0854">
      <w:pPr>
        <w:ind w:left="-5" w:right="16"/>
      </w:pPr>
      <w:r>
        <w:t>This is my problem. I should face it myself.</w:t>
      </w:r>
    </w:p>
    <w:p w:rsidR="00FD64B4" w:rsidRDefault="00CB0854">
      <w:pPr>
        <w:spacing w:after="0"/>
        <w:ind w:left="-5" w:right="16"/>
      </w:pPr>
      <w:r>
        <w:t>But j</w:t>
      </w:r>
      <w:r>
        <w:t>ust as I reached the height of my panic, with the two men approaching closer with ill intent, something even more shocking happened.</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67" w:line="247" w:lineRule="auto"/>
        <w:ind w:left="-5" w:right="38"/>
      </w:pPr>
      <w:r>
        <w:rPr>
          <w:rStyle w:val="Policepardfaut"/>
          <w:b/>
          <w:i/>
        </w:rPr>
        <w:t>BANG! BANG!</w:t>
      </w:r>
    </w:p>
    <w:p w:rsidR="00FD64B4" w:rsidRDefault="00CB0854">
      <w:pPr>
        <w:ind w:left="-5" w:right="16"/>
      </w:pPr>
      <w:r>
        <w:t>In an instant, two gunshots echoed in quick succession, and the two men collapsed to the ground, their h</w:t>
      </w:r>
      <w:r>
        <w:t>eads struck with deadly precision. They lay there, lifeless, as blood began pooling around them.</w:t>
      </w:r>
    </w:p>
    <w:p w:rsidR="00FD64B4" w:rsidRDefault="00CB0854">
      <w:pPr>
        <w:ind w:left="-5" w:right="16"/>
      </w:pPr>
      <w:r>
        <w:t>I turned to see a slender woman standing a few meters away, holding a pistol with a silencer. Her expression was cold and calm as she gazed at the bodies befor</w:t>
      </w:r>
      <w:r>
        <w:t>e shifting her eyes to me, her look softening with concern.</w:t>
      </w:r>
    </w:p>
    <w:p w:rsidR="00FD64B4" w:rsidRDefault="00CB0854">
      <w:pPr>
        <w:spacing w:after="269" w:line="247" w:lineRule="auto"/>
        <w:ind w:left="-5" w:right="28"/>
      </w:pPr>
      <w:r>
        <w:rPr>
          <w:rStyle w:val="Policepardfaut"/>
          <w:i/>
        </w:rPr>
        <w:t>[There's only one way to handle this now.]</w:t>
      </w:r>
    </w:p>
    <w:p w:rsidR="00FD64B4" w:rsidRDefault="00CB0854">
      <w:pPr>
        <w:ind w:left="-5" w:right="16"/>
      </w:pPr>
      <w:r>
        <w:t>She meant this. This was the way she dealt with it.</w:t>
      </w:r>
    </w:p>
    <w:p w:rsidR="00FD64B4" w:rsidRDefault="00CB0854">
      <w:pPr>
        <w:ind w:left="-5" w:right="16"/>
      </w:pPr>
      <w:r>
        <w:t xml:space="preserve">It was the first time I had ever witnessed someone die in front of me. Everything had happened so </w:t>
      </w:r>
      <w:r>
        <w:t>fast.</w:t>
      </w:r>
    </w:p>
    <w:p w:rsidR="00FD64B4" w:rsidRDefault="00CB0854">
      <w:pPr>
        <w:ind w:left="-5" w:right="16"/>
      </w:pPr>
      <w:r>
        <w:t>And the one who had done it... was the woman I had fallen in love with.</w:t>
      </w:r>
    </w:p>
    <w:p w:rsidR="00FD64B4" w:rsidRDefault="00CB0854">
      <w:pPr>
        <w:spacing w:after="0" w:line="422" w:lineRule="auto"/>
        <w:ind w:left="-5" w:right="121"/>
      </w:pPr>
      <w:r>
        <w:t xml:space="preserve">Karan’s vision, the one where she saw Manmek pointing a gun at me… </w:t>
      </w:r>
      <w:r>
        <w:rPr>
          <w:rStyle w:val="Policepardfaut"/>
          <w:b/>
        </w:rPr>
        <w:t>She wasn’t trying to harm me. She was protecting me.</w:t>
      </w:r>
    </w:p>
    <w:p w:rsidR="00FD64B4" w:rsidRDefault="00CB0854">
      <w:pPr>
        <w:pStyle w:val="Titre1"/>
        <w:pageBreakBefore/>
        <w:ind w:left="58" w:right="49"/>
      </w:pPr>
      <w:r>
        <w:t xml:space="preserve">Chapter 28: </w:t>
      </w:r>
      <w:r>
        <w:t>ᴜ</w:t>
      </w:r>
      <w:r>
        <w:t>ɴ</w:t>
      </w:r>
      <w:r>
        <w:t>ᴛ</w:t>
      </w:r>
      <w:r>
        <w:t>ɪʟ</w:t>
      </w:r>
      <w:r>
        <w:t xml:space="preserve"> </w:t>
      </w:r>
      <w:r>
        <w:t>ᴛ</w:t>
      </w:r>
      <w:r>
        <w:t>ʜ</w:t>
      </w:r>
      <w:r>
        <w:t>ᴇ</w:t>
      </w:r>
      <w:r>
        <w:t xml:space="preserve"> ꜱ</w:t>
      </w:r>
      <w:r>
        <w:t>ᴜ</w:t>
      </w:r>
      <w:r>
        <w:t>ɴ</w:t>
      </w:r>
      <w:r>
        <w:t xml:space="preserve"> </w:t>
      </w:r>
      <w:r>
        <w:t>ʀ</w:t>
      </w:r>
      <w:r>
        <w:t>ᴏ</w:t>
      </w:r>
      <w:r>
        <w:t>s</w:t>
      </w:r>
      <w:r>
        <w:t>ᴇ</w:t>
      </w:r>
    </w:p>
    <w:p w:rsidR="00FD64B4" w:rsidRDefault="00CB0854">
      <w:pPr>
        <w:ind w:left="-5" w:right="16"/>
      </w:pPr>
      <w:r>
        <w:t>My heart continued to race,</w:t>
      </w:r>
      <w:r>
        <w:t xml:space="preserve"> and my breath remained unsettled.</w:t>
      </w:r>
    </w:p>
    <w:p w:rsidR="00FD64B4" w:rsidRDefault="00CB0854">
      <w:pPr>
        <w:ind w:left="-5" w:right="16"/>
      </w:pPr>
      <w:r>
        <w:t>Maan Mek approached, stepping indifferently over the bodies of two men, before tapping her knuckles on the car window. I didn’t lower it. Instead, I chose to open the door and embrace the taller woman, hoping to calm my f</w:t>
      </w:r>
      <w:r>
        <w:t>rantic heart at least a little. The tears I had been holding back finally spilled over.</w:t>
      </w:r>
    </w:p>
    <w:p w:rsidR="00FD64B4" w:rsidRDefault="00CB0854">
      <w:pPr>
        <w:ind w:left="-5" w:right="16"/>
      </w:pPr>
      <w:r>
        <w:t>“I’m scared…”</w:t>
      </w:r>
    </w:p>
    <w:p w:rsidR="00FD64B4" w:rsidRDefault="00CB0854">
      <w:pPr>
        <w:ind w:left="-5" w:right="16"/>
      </w:pPr>
      <w:r>
        <w:t xml:space="preserve">Maan Mek wrapped her arms around me, kissing the top of my head, and gently patting my back as she spoke softly. “We’re together now. I will protect you, </w:t>
      </w:r>
      <w:r>
        <w:t>Ms. Tree.”</w:t>
      </w:r>
    </w:p>
    <w:p w:rsidR="00FD64B4" w:rsidRDefault="00CB0854">
      <w:pPr>
        <w:ind w:left="-5" w:right="16"/>
      </w:pPr>
      <w:r>
        <w:t>Loosening my grip slightly, but still close, I looked up, my tear-streaked face trembling. “Th-they were going to kill me… weren’t they?” I wiped my cheeks with the back of my hand, like a child.</w:t>
      </w:r>
    </w:p>
    <w:p w:rsidR="00FD64B4" w:rsidRDefault="00CB0854">
      <w:pPr>
        <w:ind w:left="-5" w:right="16"/>
      </w:pPr>
      <w:r>
        <w:t xml:space="preserve">The younger woman’s expression showed a flicker </w:t>
      </w:r>
      <w:r>
        <w:t>of pain as she saw me sobbing. Her voice, though tinged with anger at the third party, was gentle when she looked at me.</w:t>
      </w:r>
    </w:p>
    <w:p w:rsidR="00FD64B4" w:rsidRDefault="00CB0854">
      <w:pPr>
        <w:spacing w:after="0"/>
        <w:ind w:left="-5" w:right="16"/>
      </w:pPr>
      <w:r>
        <w:t xml:space="preserve">“It’s a rule Thanin set within the organization. If the car has a nine in the plate, it’s for capture. Seven means they’re just trying </w:t>
      </w:r>
      <w:r>
        <w:t>to scare you. But</w:t>
      </w:r>
    </w:p>
    <w:p w:rsidR="00FD64B4" w:rsidRDefault="00CB0854">
      <w:pPr>
        <w:ind w:left="-5" w:right="16"/>
      </w:pPr>
      <w:r>
        <w:t>six…”</w:t>
      </w:r>
    </w:p>
    <w:p w:rsidR="00FD64B4" w:rsidRDefault="00CB0854">
      <w:pPr>
        <w:ind w:left="-5" w:right="16"/>
      </w:pPr>
      <w:r>
        <w:t>“Is it… kill on sight?”</w:t>
      </w:r>
    </w:p>
    <w:p w:rsidR="00FD64B4" w:rsidRDefault="00CB0854">
      <w:pPr>
        <w:ind w:left="-5" w:right="16"/>
      </w:pPr>
      <w:r>
        <w:t>“Yes.”</w:t>
      </w:r>
    </w:p>
    <w:p w:rsidR="00FD64B4" w:rsidRDefault="00CB0854">
      <w:pPr>
        <w:ind w:left="-5" w:right="16"/>
      </w:pPr>
      <w:r>
        <w:t>“Because I’m the lawyer for that case…” I muttered, barely finishing the sentence when Maan Mek’s phone suddenly buzzed.</w:t>
      </w:r>
    </w:p>
    <w:p w:rsidR="00FD64B4" w:rsidRDefault="00CB0854">
      <w:pPr>
        <w:spacing w:after="267" w:line="247" w:lineRule="auto"/>
        <w:ind w:left="-5" w:right="38"/>
      </w:pPr>
      <w:r>
        <w:rPr>
          <w:rStyle w:val="Policepardfaut"/>
          <w:b/>
          <w:i/>
        </w:rPr>
        <w:t>RINGGG!</w:t>
      </w:r>
    </w:p>
    <w:p w:rsidR="00FD64B4" w:rsidRDefault="00CB0854">
      <w:pPr>
        <w:spacing w:after="41"/>
        <w:ind w:left="-5" w:right="16"/>
      </w:pPr>
      <w:r>
        <w:t>She frowned before pulling it out. The name on the screen was Thanin.</w:t>
      </w:r>
    </w:p>
    <w:p w:rsidR="00FD64B4" w:rsidRDefault="00CB0854">
      <w:pPr>
        <w:ind w:left="-5" w:right="16"/>
      </w:pPr>
      <w:r>
        <w:t>Wi</w:t>
      </w:r>
      <w:r>
        <w:t>thout thinking, I instinctively moved closer to her, gripped by fear. Maan Mek stared at the phone, contemplating. After a moment, her slender fingers pressed to accept the call and brought it to her ear.</w:t>
      </w:r>
    </w:p>
    <w:p w:rsidR="00FD64B4" w:rsidRDefault="00CB0854">
      <w:pPr>
        <w:ind w:left="-5" w:right="16"/>
      </w:pPr>
      <w:r>
        <w:t xml:space="preserve">Being so close in the stillness around us, I could </w:t>
      </w:r>
      <w:r>
        <w:t>hear the voice from the other end. It was a deep voice, starting with a disturbing laugh and then turning into a furious growl.</w:t>
      </w:r>
    </w:p>
    <w:p w:rsidR="00FD64B4" w:rsidRDefault="00CB0854">
      <w:pPr>
        <w:ind w:left="-5" w:right="16"/>
      </w:pPr>
      <w:r>
        <w:t>[Well, you’re quite the shooter, huh? Didn’t miss a single shot.]</w:t>
      </w:r>
    </w:p>
    <w:p w:rsidR="00FD64B4" w:rsidRDefault="00CB0854">
      <w:pPr>
        <w:ind w:left="-5" w:right="16"/>
      </w:pPr>
      <w:r>
        <w:t xml:space="preserve">My heart dropped instantly. This meant Thanin had seen </w:t>
      </w:r>
      <w:r>
        <w:t>everything. He had watched as Maan Mek pulled the trigger—and was probably watching us even now. Fear gripped me once more, but the younger woman remained composed.</w:t>
      </w:r>
    </w:p>
    <w:p w:rsidR="00FD64B4" w:rsidRDefault="00CB0854">
      <w:pPr>
        <w:ind w:left="-5" w:right="16"/>
      </w:pPr>
      <w:r>
        <w:t>She glanced toward the black sedan, now vacant, before raising the silenced gun again.</w:t>
      </w:r>
    </w:p>
    <w:p w:rsidR="00FD64B4" w:rsidRDefault="00CB0854">
      <w:pPr>
        <w:spacing w:after="267" w:line="247" w:lineRule="auto"/>
        <w:ind w:left="-5" w:right="38"/>
      </w:pPr>
      <w:r>
        <w:rPr>
          <w:rStyle w:val="Policepardfaut"/>
          <w:b/>
          <w:i/>
        </w:rPr>
        <w:t>CLIC</w:t>
      </w:r>
      <w:r>
        <w:rPr>
          <w:rStyle w:val="Policepardfaut"/>
          <w:b/>
          <w:i/>
        </w:rPr>
        <w:t>K!</w:t>
      </w:r>
    </w:p>
    <w:p w:rsidR="00FD64B4" w:rsidRDefault="00CB0854">
      <w:pPr>
        <w:ind w:left="-5" w:right="16"/>
      </w:pPr>
      <w:r>
        <w:t>She fired at the car’s dashboard camera, likely connected to Thanin’s feed. Even though it was silenced, the faint sound and the way her arm recoiled slightly were noticeable.</w:t>
      </w:r>
    </w:p>
    <w:p w:rsidR="00FD64B4" w:rsidRDefault="00CB0854">
      <w:pPr>
        <w:ind w:left="-5" w:right="16"/>
      </w:pPr>
      <w:r>
        <w:t>With an icy tone, Maan Mek spoke into the phone. “Come clean up your mess.” T</w:t>
      </w:r>
      <w:r>
        <w:t>hen, she hung up.</w:t>
      </w:r>
    </w:p>
    <w:p w:rsidR="00FD64B4" w:rsidRDefault="00CB0854">
      <w:pPr>
        <w:ind w:left="-5" w:right="16"/>
      </w:pPr>
      <w:r>
        <w:t>Now, I fully understood. My stubbornness had brought us this far into the chaos.</w:t>
      </w:r>
    </w:p>
    <w:p w:rsidR="00FD64B4" w:rsidRDefault="00CB0854">
      <w:pPr>
        <w:ind w:left="-5" w:right="16"/>
      </w:pPr>
      <w:r>
        <w:t>I sat in silence, biting my lip in the passenger seat. Maan Mek was in the driver’s seat, steering her white Jaguar at speeds exceeding 140 km/h as we headed</w:t>
      </w:r>
      <w:r>
        <w:t xml:space="preserve"> out of the city. Even though she tried to ease the tension with a calming playlist, I couldn’t shake the images of gunfire and blood from my mind.</w:t>
      </w:r>
    </w:p>
    <w:p w:rsidR="00FD64B4" w:rsidRDefault="00CB0854">
      <w:pPr>
        <w:ind w:left="-5" w:right="16"/>
      </w:pPr>
      <w:r>
        <w:t>Earlier, she had parked my Mustang in the basement garage. It was as if nothing had happened on that top. Sh</w:t>
      </w:r>
      <w:r>
        <w:t>e brought me to my apartment to collect essentials, and we left in her car.</w:t>
      </w:r>
    </w:p>
    <w:p w:rsidR="00FD64B4" w:rsidRDefault="00CB0854">
      <w:pPr>
        <w:ind w:left="-5" w:right="16"/>
      </w:pPr>
      <w:r>
        <w:t>I didn’t have the strength to ask where we were headed, but I trusted her completely, so long as we were together.</w:t>
      </w:r>
    </w:p>
    <w:p w:rsidR="00FD64B4" w:rsidRDefault="00CB0854">
      <w:pPr>
        <w:ind w:left="-5" w:right="16"/>
      </w:pPr>
      <w:r>
        <w:t>The car began to slow, and she signaled to move into the leftmost</w:t>
      </w:r>
      <w:r>
        <w:t xml:space="preserve"> lane, as if no longer in a hurry.</w:t>
      </w:r>
    </w:p>
    <w:p w:rsidR="00FD64B4" w:rsidRDefault="00CB0854">
      <w:pPr>
        <w:ind w:left="-5" w:right="16"/>
      </w:pPr>
      <w:r>
        <w:t>Just as I was about to ask if we were stopping somewhere, she spoke first. It seemed she only slowed down because she wanted to talk.</w:t>
      </w:r>
    </w:p>
    <w:p w:rsidR="00FD64B4" w:rsidRDefault="00CB0854">
      <w:pPr>
        <w:ind w:left="-5" w:right="16"/>
      </w:pPr>
      <w:r>
        <w:t>“It’s my fault. If I hadn’t involved myself with you, you wouldn’t be in this mess.”</w:t>
      </w:r>
    </w:p>
    <w:p w:rsidR="00FD64B4" w:rsidRDefault="00CB0854">
      <w:pPr>
        <w:ind w:left="-5" w:right="16"/>
      </w:pPr>
      <w:r>
        <w:t>“N</w:t>
      </w:r>
      <w:r>
        <w:t>o, Maan Mek,” I quickly replied, not wanting her to blame herself. “It’s me. I insisted on taking the case even after you warned me.”</w:t>
      </w:r>
    </w:p>
    <w:p w:rsidR="00FD64B4" w:rsidRDefault="00CB0854">
      <w:pPr>
        <w:ind w:left="-5" w:right="16"/>
      </w:pPr>
      <w:r>
        <w:t>“But nothing can change the fact that my initial goal was to pull you into this mess.”</w:t>
      </w:r>
    </w:p>
    <w:p w:rsidR="00FD64B4" w:rsidRDefault="00CB0854">
      <w:pPr>
        <w:ind w:left="-5" w:right="16"/>
      </w:pPr>
      <w:r>
        <w:t>There was no comforting her with em</w:t>
      </w:r>
      <w:r>
        <w:t>pty words. Maan Mek never forgot anything that entered her memory.</w:t>
      </w:r>
    </w:p>
    <w:p w:rsidR="00FD64B4" w:rsidRDefault="00CB0854">
      <w:pPr>
        <w:ind w:left="-5" w:right="16"/>
      </w:pPr>
      <w:r>
        <w:t>I took a moment to think carefully before responding.</w:t>
      </w:r>
    </w:p>
    <w:p w:rsidR="00FD64B4" w:rsidRDefault="00CB0854">
      <w:pPr>
        <w:ind w:left="-5" w:right="16"/>
      </w:pPr>
      <w:r>
        <w:t xml:space="preserve">“Listen, Maan Mek. Even if we never met, they would’ve come for me anyway. You told me before, didn’t you? Tanin is ruthless in how he </w:t>
      </w:r>
      <w:r>
        <w:t>solves problems. And I’m already at the center of his problem with the case."</w:t>
      </w:r>
    </w:p>
    <w:p w:rsidR="00FD64B4" w:rsidRDefault="00CB0854">
      <w:pPr>
        <w:ind w:left="-5" w:right="16"/>
      </w:pPr>
      <w:r>
        <w:t>Hearing that, Maan Mek's expression softened, and she seemed to blame herself less. However, her eyes still held a great deal of guilt. I lightly squeezed her shoulder and sugges</w:t>
      </w:r>
      <w:r>
        <w:t>ted we stop for something cold and sweet to drink. She nodded in agreement.</w:t>
      </w:r>
    </w:p>
    <w:p w:rsidR="00FD64B4" w:rsidRDefault="00CB0854">
      <w:pPr>
        <w:ind w:left="-5" w:right="16"/>
      </w:pPr>
      <w:r>
        <w:t>"We'll stop at a gas station once we switch cars, okay?"</w:t>
      </w:r>
    </w:p>
    <w:p w:rsidR="00FD64B4" w:rsidRDefault="00CB0854">
      <w:pPr>
        <w:ind w:left="-5" w:right="16"/>
      </w:pPr>
      <w:r>
        <w:t>"Switch cars?"</w:t>
      </w:r>
    </w:p>
    <w:p w:rsidR="00FD64B4" w:rsidRDefault="00CB0854">
      <w:pPr>
        <w:ind w:left="-5" w:right="16"/>
      </w:pPr>
      <w:r>
        <w:t>I didn’t wonder for long because after driving for just a few more kilometers, she turned off the highway on</w:t>
      </w:r>
      <w:r>
        <w:t>to a smaller road. We wound through a series of turns, with streetlights lining the way, until we found ourselves on a dark, dirt path. The area was desolate, surrounded by overgrown weeds and an old, abandoned wooden warehouse. There were no houses in sig</w:t>
      </w:r>
      <w:r>
        <w:t>ht.</w:t>
      </w:r>
    </w:p>
    <w:p w:rsidR="00FD64B4" w:rsidRDefault="00CB0854">
      <w:pPr>
        <w:ind w:left="-5" w:right="16"/>
      </w:pPr>
      <w:r>
        <w:t>Maan Mek parked inside. We both stepped out of the car, after having been seated for hours.</w:t>
      </w:r>
    </w:p>
    <w:p w:rsidR="00FD64B4" w:rsidRDefault="00CB0854">
      <w:pPr>
        <w:ind w:left="-5" w:right="16"/>
      </w:pPr>
      <w:r>
        <w:t>Maan Mek in her short-sleeved shirt, walked to open one of the sliding doors, revealing a car hidden under a dusty cover. She removed the heavy fabric, uncoveri</w:t>
      </w:r>
      <w:r>
        <w:t>ng a gray sedan that looked like it hadn't been used in a long time.</w:t>
      </w:r>
    </w:p>
    <w:p w:rsidR="00FD64B4" w:rsidRDefault="00CB0854">
      <w:pPr>
        <w:ind w:left="-5" w:right="16"/>
      </w:pPr>
      <w:r>
        <w:t>"Wait here for a moment, Ms. Tree."</w:t>
      </w:r>
    </w:p>
    <w:p w:rsidR="00FD64B4" w:rsidRDefault="00CB0854">
      <w:pPr>
        <w:ind w:left="-5" w:right="16"/>
      </w:pPr>
      <w:r>
        <w:t>"What are you going to do?"</w:t>
      </w:r>
    </w:p>
    <w:p w:rsidR="00FD64B4" w:rsidRDefault="00CB0854">
      <w:pPr>
        <w:ind w:left="-5" w:right="16"/>
      </w:pPr>
      <w:r>
        <w:t xml:space="preserve">"We’re going to continue in this car," she said. "But I haven’t been here in almost a year, so I need to check it and </w:t>
      </w:r>
      <w:r>
        <w:t>refuel first."</w:t>
      </w:r>
    </w:p>
    <w:p w:rsidR="00FD64B4" w:rsidRDefault="00CB0854">
      <w:pPr>
        <w:ind w:left="-5" w:right="16"/>
      </w:pPr>
      <w:r>
        <w:t>"I understand..." I muttered quietly as I hugged myself to keep warm, sitting down on a long chair in the same room.</w:t>
      </w:r>
    </w:p>
    <w:p w:rsidR="00FD64B4" w:rsidRDefault="00CB0854">
      <w:pPr>
        <w:ind w:left="-5" w:right="16"/>
      </w:pPr>
      <w:r>
        <w:t>I couldn’t do much except watch as Maan Mek busily worked to prepare the car. She refueled it and even changed one of the ti</w:t>
      </w:r>
      <w:r>
        <w:t>res that had gone flat. She did everything with a calm, efficient demeanor. But each time she glanced back at me, she gave me a gentle smile that warmed my heart.</w:t>
      </w:r>
    </w:p>
    <w:p w:rsidR="00FD64B4" w:rsidRDefault="00CB0854">
      <w:pPr>
        <w:ind w:left="-5" w:right="16"/>
      </w:pPr>
      <w:r>
        <w:t>I wasn’t sure what to do with myself. It was chilly, and though it was already 1 AM, I wasn’t</w:t>
      </w:r>
      <w:r>
        <w:t xml:space="preserve"> sleepy. I wished for some background noise other than the sound of tools.</w:t>
      </w:r>
    </w:p>
    <w:p w:rsidR="00FD64B4" w:rsidRDefault="00CB0854">
      <w:pPr>
        <w:ind w:left="-5" w:right="16"/>
      </w:pPr>
      <w:r>
        <w:t>"Mek."</w:t>
      </w:r>
    </w:p>
    <w:p w:rsidR="00FD64B4" w:rsidRDefault="00CB0854">
      <w:pPr>
        <w:ind w:left="-5" w:right="16"/>
      </w:pPr>
      <w:r>
        <w:t>Maan Mek looked up as soon as she heard me call her name, her expression slightly surprised since I’d addressed her differently than usual.</w:t>
      </w:r>
    </w:p>
    <w:p w:rsidR="00FD64B4" w:rsidRDefault="00CB0854">
      <w:pPr>
        <w:ind w:left="-5" w:right="16"/>
      </w:pPr>
      <w:r>
        <w:t>I scratched my neck, a bit embarra</w:t>
      </w:r>
      <w:r>
        <w:t>ssed. "Can I call you that?"</w:t>
      </w:r>
    </w:p>
    <w:p w:rsidR="00FD64B4" w:rsidRDefault="00CB0854">
      <w:pPr>
        <w:ind w:left="-5" w:right="16"/>
      </w:pPr>
      <w:r>
        <w:t>Her smile widened. "I’ve wanted you to call me that for a long time, Ms. Tree."</w:t>
      </w:r>
    </w:p>
    <w:p w:rsidR="00FD64B4" w:rsidRDefault="00CB0854">
      <w:pPr>
        <w:ind w:left="-5" w:right="16"/>
      </w:pPr>
      <w:r>
        <w:t>"Then stop calling me Ms. Tree'."</w:t>
      </w:r>
    </w:p>
    <w:p w:rsidR="00FD64B4" w:rsidRDefault="00CB0854">
      <w:pPr>
        <w:ind w:left="-5" w:right="16"/>
      </w:pPr>
      <w:r>
        <w:t xml:space="preserve">Her hands were still working to replace the tire, but she looked at me slyly with a playful grin. "What should I </w:t>
      </w:r>
      <w:r>
        <w:t>call you then?"</w:t>
      </w:r>
    </w:p>
    <w:p w:rsidR="00FD64B4" w:rsidRDefault="00CB0854">
      <w:pPr>
        <w:ind w:left="-5" w:right="16"/>
      </w:pPr>
      <w:r>
        <w:t>"Just Mai... Let's call each other by names that sound closer."</w:t>
      </w:r>
    </w:p>
    <w:p w:rsidR="00FD64B4" w:rsidRDefault="00CB0854">
      <w:pPr>
        <w:ind w:left="-5" w:right="16"/>
      </w:pPr>
      <w:r>
        <w:t>"Alright, Mai," she said softly. "Just wait a little longer, and I will take you for something sweet and cold to drink."</w:t>
      </w:r>
    </w:p>
    <w:p w:rsidR="00FD64B4" w:rsidRDefault="00CB0854">
      <w:pPr>
        <w:ind w:left="-5" w:right="16"/>
      </w:pPr>
      <w:r>
        <w:t xml:space="preserve">"You’re treating me like a kid," I mumbled, though </w:t>
      </w:r>
      <w:r>
        <w:t>truthfully, I was flustered by her tone and the way she looked at me.</w:t>
      </w:r>
    </w:p>
    <w:p w:rsidR="00FD64B4" w:rsidRDefault="00CB0854">
      <w:pPr>
        <w:ind w:left="-5" w:right="16"/>
      </w:pPr>
      <w:r>
        <w:t>Trying to divert the conversation to something more serious, I asked if anyone might discover the two bodies outside the condo. Maan Mek assured me that it wasn’t something I needed to w</w:t>
      </w:r>
      <w:r>
        <w:t>orry about. There was no way Tanin would let anyone find out and expose the incident.</w:t>
      </w:r>
    </w:p>
    <w:p w:rsidR="00FD64B4" w:rsidRDefault="00CB0854">
      <w:pPr>
        <w:ind w:left="-5" w:right="16"/>
      </w:pPr>
      <w:r>
        <w:t>Her words eased my mind somewhat.</w:t>
      </w:r>
    </w:p>
    <w:p w:rsidR="00FD64B4" w:rsidRDefault="00CB0854">
      <w:pPr>
        <w:ind w:left="-5" w:right="16"/>
      </w:pPr>
      <w:r>
        <w:t>Not long after, Maan Mek finished changing the faulty tire. For the final touch, she pulled a license plate from a shelf in the back and</w:t>
      </w:r>
      <w:r>
        <w:t xml:space="preserve"> attached it to the car. I guessed it wasn’t the real one, likely done to cover our tracks or avoid being traced.</w:t>
      </w:r>
    </w:p>
    <w:p w:rsidR="00FD64B4" w:rsidRDefault="00CB0854">
      <w:pPr>
        <w:ind w:left="-5" w:right="16"/>
      </w:pPr>
      <w:r>
        <w:t>I suspected it wasn’t just about escaping from Tanin, but ensuring that no one would be able to trace us anywhere we had been during this time</w:t>
      </w:r>
      <w:r>
        <w:t>. If that weren’t the case, she could have taken her Jaguar to the gas station by now.</w:t>
      </w:r>
    </w:p>
    <w:p w:rsidR="00FD64B4" w:rsidRDefault="00CB0854">
      <w:pPr>
        <w:ind w:left="-5" w:right="16"/>
      </w:pPr>
      <w:r>
        <w:t>At first, I thought we would simply leave her luxury car behind. But that wasn’t all. After driving away from the abandoned warehouse for about fifty meters, she told me</w:t>
      </w:r>
      <w:r>
        <w:t xml:space="preserve"> to stay in the car. She then opened the door and ran back to the building.</w:t>
      </w:r>
    </w:p>
    <w:p w:rsidR="00FD64B4" w:rsidRDefault="00CB0854">
      <w:pPr>
        <w:ind w:left="-5" w:right="16"/>
      </w:pPr>
      <w:r>
        <w:t>I wasn’t sure what Maan Mek was up to, and a sense of unease stirred inside me. I kept looking back, but trusted her and refrained from questioning her in this escalating situation</w:t>
      </w:r>
      <w:r>
        <w:t>.</w:t>
      </w:r>
    </w:p>
    <w:p w:rsidR="00FD64B4" w:rsidRDefault="00CB0854">
      <w:pPr>
        <w:ind w:left="-5" w:right="16"/>
      </w:pPr>
      <w:r>
        <w:t>After about ten minutes, she returned to the driver’s seat, breathing heavily as though she had exerted herself.</w:t>
      </w:r>
    </w:p>
    <w:p w:rsidR="00FD64B4" w:rsidRDefault="00CB0854">
      <w:pPr>
        <w:ind w:left="-5" w:right="16"/>
      </w:pPr>
      <w:r>
        <w:t>I glanced back at the small warehouse and widened my eyes once more.</w:t>
      </w:r>
    </w:p>
    <w:p w:rsidR="00FD64B4" w:rsidRDefault="00CB0854">
      <w:pPr>
        <w:ind w:left="-5" w:right="16"/>
      </w:pPr>
      <w:r>
        <w:t>Flames were starting to engulf the structure, as if to erase any trace t</w:t>
      </w:r>
      <w:r>
        <w:t>hat we had ever been there or traveled in her car.</w:t>
      </w:r>
    </w:p>
    <w:p w:rsidR="00FD64B4" w:rsidRDefault="00CB0854">
      <w:pPr>
        <w:ind w:left="-5" w:right="16"/>
      </w:pPr>
      <w:r>
        <w:t>Burning the evidence... I swallowed hard. This single night had been filled with overwhelming events.</w:t>
      </w:r>
    </w:p>
    <w:p w:rsidR="00FD64B4" w:rsidRDefault="00CB0854">
      <w:pPr>
        <w:ind w:left="-5" w:right="16"/>
      </w:pPr>
      <w:r>
        <w:t>Maan Mek drove back onto the main road in the untraceable car. We stopped at a gas station, where she k</w:t>
      </w:r>
      <w:r>
        <w:t>ept her promise and got us something to drink.</w:t>
      </w:r>
    </w:p>
    <w:p w:rsidR="00FD64B4" w:rsidRDefault="00CB0854">
      <w:pPr>
        <w:ind w:left="-5" w:right="16"/>
      </w:pPr>
      <w:r>
        <w:t>I had a cold milkshake and a chocolate cake, and sitting next to her, it helped calm my nerves a bit. It had only been a few hours since I’d seen people die before my eyes. It was impossible to simply forget a</w:t>
      </w:r>
      <w:r>
        <w:t>bout it, but I wasn’t as shaken as I had been when we were being chased.</w:t>
      </w:r>
    </w:p>
    <w:p w:rsidR="00FD64B4" w:rsidRDefault="00CB0854">
      <w:pPr>
        <w:ind w:left="-5" w:right="16"/>
      </w:pPr>
      <w:r>
        <w:t>Maan Mek only drank an energy drink, seemingly determined to stay awake through the night. When I finished my drink and snack, we resumed our journey. It was already 3 a.m., and that’</w:t>
      </w:r>
      <w:r>
        <w:t>s when I remembered my ability to stop time.</w:t>
      </w:r>
    </w:p>
    <w:p w:rsidR="00FD64B4" w:rsidRDefault="00CB0854">
      <w:pPr>
        <w:ind w:left="-5" w:right="16"/>
      </w:pPr>
      <w:r>
        <w:t>"The time-stopping power... It resets at midnight. So I can use it now."</w:t>
      </w:r>
    </w:p>
    <w:p w:rsidR="00FD64B4" w:rsidRDefault="00CB0854">
      <w:pPr>
        <w:ind w:left="-5" w:right="16"/>
      </w:pPr>
      <w:r>
        <w:t>"Keep it for your emergency, Mai." she said calmly.</w:t>
      </w:r>
    </w:p>
    <w:p w:rsidR="00FD64B4" w:rsidRDefault="00CB0854">
      <w:pPr>
        <w:ind w:left="-5" w:right="16"/>
      </w:pPr>
      <w:r>
        <w:t xml:space="preserve">I made a decision and turned to her with determination. "Mek, I want to use it to </w:t>
      </w:r>
      <w:r>
        <w:t>protect you."</w:t>
      </w:r>
    </w:p>
    <w:p w:rsidR="00FD64B4" w:rsidRDefault="00CB0854">
      <w:pPr>
        <w:ind w:left="-5" w:right="16"/>
      </w:pPr>
      <w:r>
        <w:t>"Please... don’t use it for me," she pleaded, her eyes reflecting guilt.</w:t>
      </w:r>
    </w:p>
    <w:p w:rsidR="00FD64B4" w:rsidRDefault="00CB0854">
      <w:pPr>
        <w:ind w:left="-5" w:right="16"/>
      </w:pPr>
      <w:r>
        <w:t>I decided not to push the matter further. She still believed she was part of the reason I was in danger. The fact that she had approached me initially with an ulterior m</w:t>
      </w:r>
      <w:r>
        <w:t>otive weighed heavily on her, and her sharp memory kept reminding her of everything. I understood why she couldn’t shake her guilt just yet.</w:t>
      </w:r>
    </w:p>
    <w:p w:rsidR="00FD64B4" w:rsidRDefault="00CB0854">
      <w:pPr>
        <w:ind w:left="-5" w:right="16"/>
      </w:pPr>
      <w:r>
        <w:t>All I could do was gently stroke her arm and look ahead at the dark road.</w:t>
      </w:r>
    </w:p>
    <w:p w:rsidR="00FD64B4" w:rsidRDefault="00CB0854">
      <w:pPr>
        <w:ind w:left="-5" w:right="16"/>
      </w:pPr>
      <w:r>
        <w:t>I was tired, a bit sleepy, but I had made</w:t>
      </w:r>
      <w:r>
        <w:t xml:space="preserve"> up my mind not to rest. I would stay awake and accompany her. We would travel together, no matter how many more kilometers or how many more hours.</w:t>
      </w:r>
    </w:p>
    <w:p w:rsidR="00FD64B4" w:rsidRDefault="00CB0854">
      <w:pPr>
        <w:spacing w:after="254" w:line="256" w:lineRule="auto"/>
        <w:ind w:left="-5"/>
      </w:pPr>
      <w:r>
        <w:rPr>
          <w:rStyle w:val="Policepardfaut"/>
          <w:b/>
        </w:rPr>
        <w:t>Even if it meant staying up until the sun rose.</w:t>
      </w:r>
    </w:p>
    <w:p w:rsidR="00FD64B4" w:rsidRDefault="00CB0854">
      <w:pPr>
        <w:pStyle w:val="Titre1"/>
        <w:pageBreakBefore/>
        <w:ind w:left="58" w:right="48"/>
      </w:pPr>
      <w:r>
        <w:t xml:space="preserve">Chapter 29: </w:t>
      </w:r>
      <w:r>
        <w:t>ᴊ</w:t>
      </w:r>
      <w:r>
        <w:t>ɪɢ</w:t>
      </w:r>
      <w:r>
        <w:t>s</w:t>
      </w:r>
      <w:r>
        <w:t>ᴀᴡ</w:t>
      </w:r>
      <w:r>
        <w:t xml:space="preserve"> </w:t>
      </w:r>
      <w:r>
        <w:t>ᴀ</w:t>
      </w:r>
      <w:r>
        <w:t>ɴ</w:t>
      </w:r>
      <w:r>
        <w:t>ᴅ</w:t>
      </w:r>
      <w:r>
        <w:t xml:space="preserve"> </w:t>
      </w:r>
      <w:r>
        <w:t>ᴅᴇᴄ</w:t>
      </w:r>
      <w:r>
        <w:t>ɪ</w:t>
      </w:r>
      <w:r>
        <w:t>s</w:t>
      </w:r>
      <w:r>
        <w:t>ɪ</w:t>
      </w:r>
      <w:r>
        <w:t>ᴏ</w:t>
      </w:r>
      <w:r>
        <w:t>ɴ</w:t>
      </w:r>
    </w:p>
    <w:p w:rsidR="00FD64B4" w:rsidRDefault="00CB0854">
      <w:pPr>
        <w:ind w:left="-5" w:right="16"/>
      </w:pPr>
      <w:r>
        <w:t>Through the mist, Maan Mek t</w:t>
      </w:r>
      <w:r>
        <w:t>ook me to a secluded vacation home she had secretly purchased. It was nestled by the sea, on a remote beach far from other places. Not far away, there was a railway track, and if it were the quiet of night, one could hear the warning bells for trains and t</w:t>
      </w:r>
      <w:r>
        <w:t>he rumbling of a passing engine.</w:t>
      </w:r>
    </w:p>
    <w:p w:rsidR="00FD64B4" w:rsidRDefault="00CB0854">
      <w:pPr>
        <w:ind w:left="-5" w:right="16"/>
      </w:pPr>
      <w:r>
        <w:t>She told me that Thanin had no idea this place existed. It was a backup plan she had considered since renting or staying in hotels would make it too easy for them to track us down.</w:t>
      </w:r>
    </w:p>
    <w:p w:rsidR="00FD64B4" w:rsidRDefault="00CB0854">
      <w:pPr>
        <w:ind w:left="-5" w:right="16"/>
      </w:pPr>
      <w:r>
        <w:t>Thankfully, electricity and water were acc</w:t>
      </w:r>
      <w:r>
        <w:t>essible, but everything else— food, water, supplies—had to be brought in from the town, which was dozens of kilometers away. It was the most inconvenient experience I'd ever encountered in my life. Though I never voiced it, Maan Mek could probably sense it</w:t>
      </w:r>
      <w:r>
        <w:t>, as she would constantly apologize to me before bed.</w:t>
      </w:r>
    </w:p>
    <w:p w:rsidR="00FD64B4" w:rsidRDefault="00CB0854">
      <w:pPr>
        <w:ind w:left="-5" w:right="16"/>
      </w:pPr>
      <w:r>
        <w:t>We'd been here for three days now. Maan Mek had turned off her phone, avoiding all contact, and busied herself with fixing up the garden, cleaning the house, and cooking meals.</w:t>
      </w:r>
    </w:p>
    <w:p w:rsidR="00FD64B4" w:rsidRDefault="00CB0854">
      <w:pPr>
        <w:ind w:left="-5" w:right="16"/>
      </w:pPr>
      <w:r>
        <w:t>One evening, as we sat do</w:t>
      </w:r>
      <w:r>
        <w:t>wn for dinner, Maan Mek asked me if I wanted to continue living in this country or if I'd prefer to leave everything behind and start anew elsewhere.</w:t>
      </w:r>
    </w:p>
    <w:p w:rsidR="00FD64B4" w:rsidRDefault="00CB0854">
      <w:pPr>
        <w:ind w:left="-5" w:right="16"/>
      </w:pPr>
      <w:r>
        <w:t>It was a difficult question to answer. After all, Aunt Vee and my sister Karan were still here (although t</w:t>
      </w:r>
      <w:r>
        <w:t>he latter had plans to move abroad soon). And then there was my job.</w:t>
      </w:r>
    </w:p>
    <w:p w:rsidR="00FD64B4" w:rsidRDefault="00CB0854">
      <w:pPr>
        <w:ind w:left="-5" w:right="16"/>
      </w:pPr>
      <w:r>
        <w:t>So, I told her I needed time to think, and she smiled, not pressing me any further.</w:t>
      </w:r>
    </w:p>
    <w:p w:rsidR="00FD64B4" w:rsidRDefault="00CB0854">
      <w:pPr>
        <w:ind w:left="-5" w:right="16"/>
      </w:pPr>
      <w:r>
        <w:t>In the meantime, she asked me not to contact anyone, which was another difficult task. One day, when Ma</w:t>
      </w:r>
      <w:r>
        <w:t>an Mek was busy checking the condition of that gray sedan again, I sneaked away and called my sister, lying that I was on a vacation to unwind from work stress. Karan was so worried that she asked me to send her my location, but I reassured her that I’d be</w:t>
      </w:r>
      <w:r>
        <w:t xml:space="preserve"> back in just a few days and that there was nothing to worry about. After some persuasion, she finally relented.</w:t>
      </w:r>
    </w:p>
    <w:p w:rsidR="00FD64B4" w:rsidRDefault="00CB0854">
      <w:pPr>
        <w:ind w:left="-5" w:right="16"/>
      </w:pPr>
      <w:r>
        <w:t>She mustn’t know that everything she had seen in her visions was coming true. The only thing left was… crying while destroying evidence, though</w:t>
      </w:r>
      <w:r>
        <w:t xml:space="preserve"> I still didn’t know the extent of her premonition.</w:t>
      </w:r>
    </w:p>
    <w:p w:rsidR="00FD64B4" w:rsidRDefault="00CB0854">
      <w:pPr>
        <w:ind w:left="-5" w:right="16"/>
      </w:pPr>
      <w:r>
        <w:t>As for work, it was hard to let go of it entirely. There were ongoing cases I needed to wrap up, so I secretly called Prach, asking him to transfer my cases to another lawyer. Prach seemed frantic about m</w:t>
      </w:r>
      <w:r>
        <w:t>y sudden disappearance, torn between concern for me and the workload that was piling up. I knew him well.</w:t>
      </w:r>
    </w:p>
    <w:p w:rsidR="00FD64B4" w:rsidRDefault="00CB0854">
      <w:pPr>
        <w:ind w:left="-5" w:right="16"/>
      </w:pPr>
      <w:r>
        <w:t>He kept asking where I was, speculating whether I had gone abroad, to the mountains, or to visit my mother and aunt. I rolled my eyes and replied simp</w:t>
      </w:r>
      <w:r>
        <w:t>ly, "I'm at the beach, still in the country."</w:t>
      </w:r>
    </w:p>
    <w:p w:rsidR="00FD64B4" w:rsidRDefault="00CB0854">
      <w:pPr>
        <w:ind w:left="-5" w:right="16"/>
      </w:pPr>
      <w:r>
        <w:t>Then I ended the call without further explanation.</w:t>
      </w:r>
    </w:p>
    <w:p w:rsidR="00FD64B4" w:rsidRDefault="00CB0854">
      <w:pPr>
        <w:ind w:left="-5" w:right="16"/>
      </w:pPr>
      <w:r>
        <w:t>By the fifth day in this secluded vacation home, I had picked up a new hobby. Maan Mek had taken me into town to buy groceries, and I’d picked up a sunflower p</w:t>
      </w:r>
      <w:r>
        <w:t>uzzle along the way, starting to assemble it whenever I had free time. I chose it because sunflowers were her favorite.</w:t>
      </w:r>
    </w:p>
    <w:p w:rsidR="00FD64B4" w:rsidRDefault="00CB0854">
      <w:pPr>
        <w:ind w:left="-5" w:right="16"/>
      </w:pPr>
      <w:r>
        <w:t>I got so immersed in it, feeling like a child discovering a fun new activity. Even after dinner, I’d come back to it, continuing the ass</w:t>
      </w:r>
      <w:r>
        <w:t>embly. Maan Mek didn’t seem to mind, even though the living room was a complete mess. She excused herself to take a shower and soon returned, sitting across from me in a gray tank top and shorts, a towel draped around her neck as she dried her damp hair.</w:t>
      </w:r>
    </w:p>
    <w:p w:rsidR="00FD64B4" w:rsidRDefault="00CB0854">
      <w:pPr>
        <w:ind w:left="-5" w:right="16"/>
      </w:pPr>
      <w:r>
        <w:t>“</w:t>
      </w:r>
      <w:r>
        <w:t>Sunflowers, huh?” she asked.</w:t>
      </w:r>
    </w:p>
    <w:p w:rsidR="00FD64B4" w:rsidRDefault="00CB0854">
      <w:pPr>
        <w:ind w:left="-5" w:right="16"/>
      </w:pPr>
      <w:r>
        <w:t>“Yeah,” I replied, still focused on the puzzle pieces. “You love them, so I thought it’d be nice to have this picture framed in the house.”</w:t>
      </w:r>
    </w:p>
    <w:p w:rsidR="00FD64B4" w:rsidRDefault="00CB0854">
      <w:pPr>
        <w:ind w:left="-5" w:right="16"/>
      </w:pPr>
      <w:r>
        <w:t>She paused for a moment after hearing my explanation, then smiled slowly.</w:t>
      </w:r>
    </w:p>
    <w:p w:rsidR="00FD64B4" w:rsidRDefault="00CB0854">
      <w:pPr>
        <w:ind w:left="-5" w:right="16"/>
      </w:pPr>
      <w:r>
        <w:t>“You’re too s</w:t>
      </w:r>
      <w:r>
        <w:t>weet.”</w:t>
      </w:r>
    </w:p>
    <w:p w:rsidR="00FD64B4" w:rsidRDefault="00CB0854">
      <w:pPr>
        <w:ind w:left="-5" w:right="16"/>
      </w:pPr>
      <w:r>
        <w:t>“I’m just a burden on you,” I shrugged.</w:t>
      </w:r>
    </w:p>
    <w:p w:rsidR="00FD64B4" w:rsidRDefault="00CB0854">
      <w:pPr>
        <w:ind w:left="-5" w:right="16"/>
      </w:pPr>
      <w:r>
        <w:t>“Don’t think like that…” she said softly.</w:t>
      </w:r>
    </w:p>
    <w:p w:rsidR="00FD64B4" w:rsidRDefault="00CB0854">
      <w:pPr>
        <w:ind w:left="-5" w:right="16"/>
      </w:pPr>
      <w:r>
        <w:t xml:space="preserve">I sighed, “Alright, let’s agree on something—no one’s a burden, and no one’s at fault. You’ve got a target on your back because you shot someone in your uncle’s </w:t>
      </w:r>
      <w:r>
        <w:t>organization, and I’ve got one because I’m a lawyer who got involved in their affairs.”</w:t>
      </w:r>
    </w:p>
    <w:p w:rsidR="00FD64B4" w:rsidRDefault="00CB0854">
      <w:pPr>
        <w:ind w:left="-5" w:right="16"/>
      </w:pPr>
      <w:r>
        <w:t>Looking back, I was probably the reason Thanin had it out for Maan Mek to begin with.</w:t>
      </w:r>
    </w:p>
    <w:p w:rsidR="00FD64B4" w:rsidRDefault="00CB0854">
      <w:pPr>
        <w:ind w:left="-5" w:right="16"/>
      </w:pPr>
      <w:r>
        <w:t>“Why is it…” she started.</w:t>
      </w:r>
    </w:p>
    <w:p w:rsidR="00FD64B4" w:rsidRDefault="00CB0854">
      <w:pPr>
        <w:ind w:left="-5" w:right="16"/>
      </w:pPr>
      <w:r>
        <w:t>“Why is what?”</w:t>
      </w:r>
    </w:p>
    <w:p w:rsidR="00FD64B4" w:rsidRDefault="00CB0854">
      <w:pPr>
        <w:ind w:left="-5" w:right="16"/>
      </w:pPr>
      <w:r>
        <w:t>“Besides being able to stop time, you see</w:t>
      </w:r>
      <w:r>
        <w:t>m to have the power to steal hearts too.”</w:t>
      </w:r>
    </w:p>
    <w:p w:rsidR="00FD64B4" w:rsidRDefault="00CB0854">
      <w:pPr>
        <w:ind w:left="-5" w:right="16"/>
      </w:pPr>
      <w:r>
        <w:t>My face instantly heated up. It was such a casual statement, but it packed a punch. I fumbled awkwardly with the puzzle piece in my hand.</w:t>
      </w:r>
    </w:p>
    <w:p w:rsidR="00FD64B4" w:rsidRDefault="00CB0854">
      <w:pPr>
        <w:ind w:left="-5" w:right="16"/>
      </w:pPr>
      <w:r>
        <w:t xml:space="preserve">The warning bells from the nearby train tracks echoed faintly through the </w:t>
      </w:r>
      <w:r>
        <w:t>quiet evening. The silence was almost eerie, though it was only early dusk. The hum of the train engine, the soft crash of the waves, the wind, and even the occasional bird call were all clearly audible.</w:t>
      </w:r>
    </w:p>
    <w:p w:rsidR="00FD64B4" w:rsidRDefault="00CB0854">
      <w:pPr>
        <w:ind w:left="-5" w:right="16"/>
      </w:pPr>
      <w:r>
        <w:t xml:space="preserve">I snapped another puzzle piece into place and spoke </w:t>
      </w:r>
      <w:r>
        <w:t>without looking at her. “My sister gave me a gun once, but I don’t even want to use it.”</w:t>
      </w:r>
    </w:p>
    <w:p w:rsidR="00FD64B4" w:rsidRDefault="00CB0854">
      <w:pPr>
        <w:ind w:left="-5" w:right="16"/>
      </w:pPr>
      <w:r>
        <w:t>“Why not?” she asked.</w:t>
      </w:r>
    </w:p>
    <w:p w:rsidR="00FD64B4" w:rsidRDefault="00CB0854">
      <w:pPr>
        <w:ind w:left="-5" w:right="16"/>
      </w:pPr>
      <w:r>
        <w:t>“I hate it,” I said, clenching the hand I’d used to stop time years ago to save Karan’s wife. There was still a faint scar there. “It gave me thi</w:t>
      </w:r>
      <w:r>
        <w:t>s scar, a permanent reminder.”</w:t>
      </w:r>
    </w:p>
    <w:p w:rsidR="00FD64B4" w:rsidRDefault="00CB0854">
      <w:pPr>
        <w:ind w:left="-5" w:right="16"/>
      </w:pPr>
      <w:r>
        <w:t>After that night when she clung to my leg, sobbing, we’d opened up to each other completely. She told me the story behind the scar on her back, and I told her about the one on my palm.</w:t>
      </w:r>
    </w:p>
    <w:p w:rsidR="00FD64B4" w:rsidRDefault="00CB0854">
      <w:pPr>
        <w:ind w:left="-5" w:right="16"/>
      </w:pPr>
      <w:r>
        <w:t>So, I didn’t need to say much more for h</w:t>
      </w:r>
      <w:r>
        <w:t>er to understand the trauma that came with the event. Maan Mek didn’t ask any more questions. Instead, she moved to sit beside me, gently taking my hand and pressing a soft kiss to the faded scar as a gesture of comfort.</w:t>
      </w:r>
    </w:p>
    <w:p w:rsidR="00FD64B4" w:rsidRDefault="00CB0854">
      <w:pPr>
        <w:ind w:left="-5" w:right="16"/>
      </w:pPr>
      <w:r>
        <w:t>I smiled at her, then returned my f</w:t>
      </w:r>
      <w:r>
        <w:t>ocus to the scattered puzzle pieces, allowing the silence to linger. Her delicate eyes rested on the sunflower, even though it was just an image from the puzzle. Her expression was a mixture of nostalgia, joy, and sorrow.</w:t>
      </w:r>
    </w:p>
    <w:p w:rsidR="00FD64B4" w:rsidRDefault="00CB0854">
      <w:pPr>
        <w:ind w:left="-5" w:right="16"/>
      </w:pPr>
      <w:r>
        <w:t>The conversation naturally shifted</w:t>
      </w:r>
      <w:r>
        <w:t xml:space="preserve"> to what I’d long wanted to hear: the troubles Maan Mek had been facing with the people around her.</w:t>
      </w:r>
    </w:p>
    <w:p w:rsidR="00FD64B4" w:rsidRDefault="00CB0854">
      <w:pPr>
        <w:ind w:left="-5" w:right="16"/>
      </w:pPr>
      <w:r>
        <w:t>“Thanin’s organization used to be much more powerful,” she began. “But it started to decline when more and more people began to doubt his son’s ability to t</w:t>
      </w:r>
      <w:r>
        <w:t>ake over.”</w:t>
      </w:r>
    </w:p>
    <w:p w:rsidR="00FD64B4" w:rsidRDefault="00CB0854">
      <w:pPr>
        <w:ind w:left="-5" w:right="16"/>
      </w:pPr>
      <w:r>
        <w:t>Maan Mek explained that Tharat, Thanin’s 32-year-old son, was cruel and reckless, constantly embroiled in scandals that required his father’s righthand men to cover up. As a child, he had been a bully, and as an adult, he refused to work, despit</w:t>
      </w:r>
      <w:r>
        <w:t>e holding a position in his father's company. Three years ago, he’d hit someone while driving drunk, and last year, he had beaten his girlfriend, which had turned into a major public scandal before they eventually broke up.</w:t>
      </w:r>
    </w:p>
    <w:p w:rsidR="00FD64B4" w:rsidRDefault="00CB0854">
      <w:pPr>
        <w:ind w:left="-5" w:right="16"/>
      </w:pPr>
      <w:r>
        <w:t xml:space="preserve">It could be said that he wasn’t </w:t>
      </w:r>
      <w:r>
        <w:t>much of a public figure—truly a problem child. But in terms of capability, Maan Mek mentioned that Tharat could use his cunning and deception to manipulate his allies.</w:t>
      </w:r>
    </w:p>
    <w:p w:rsidR="00FD64B4" w:rsidRDefault="00CB0854">
      <w:pPr>
        <w:ind w:left="-5" w:right="16"/>
      </w:pPr>
      <w:r>
        <w:t>That is, if he ever decided to step into the family business. However, he didn’t seem to</w:t>
      </w:r>
      <w:r>
        <w:t xml:space="preserve"> care much about taking any of it seriously.</w:t>
      </w:r>
    </w:p>
    <w:p w:rsidR="00FD64B4" w:rsidRDefault="00CB0854">
      <w:pPr>
        <w:ind w:left="-5" w:right="16"/>
      </w:pPr>
      <w:r>
        <w:t>"There are now several factions within the organization. Some insist on supporting him because of bloodline succession. Others back his father’s right-hand man, given his superior track record. And then, there a</w:t>
      </w:r>
      <w:r>
        <w:t>re a few...who want me to take over, because of my abilities and the fact that I’m part of the secondary bloodline of the Sannarat family."</w:t>
      </w:r>
    </w:p>
    <w:p w:rsidR="00FD64B4" w:rsidRDefault="00CB0854">
      <w:pPr>
        <w:ind w:left="-5" w:right="16"/>
      </w:pPr>
      <w:r>
        <w:t>Due to these combined factors, Thanin had already been considering making Maan Mek his heir. A key reason was her ex</w:t>
      </w:r>
      <w:r>
        <w:t>traordinary memory and professional abilities, along with her calm and composed demeanor (the latter being my personal opinion).</w:t>
      </w:r>
    </w:p>
    <w:p w:rsidR="00FD64B4" w:rsidRDefault="00CB0854">
      <w:pPr>
        <w:ind w:left="-5" w:right="16"/>
      </w:pPr>
      <w:r>
        <w:t>"In the last three years, there have been frequent infiltrations. He uncovers traitors almost every month. Thanin started purgi</w:t>
      </w:r>
      <w:r>
        <w:t>ng those he no longer trusted, leaving hardly anyone standing. Before, he’d only need to snap his fingers to get things done. But after his left-hand man betrayed him, he has kept a close eye on every mission. Sometimes, he even goes out himself, just to b</w:t>
      </w:r>
      <w:r>
        <w:t>e sure."</w:t>
      </w:r>
    </w:p>
    <w:p w:rsidR="00FD64B4" w:rsidRDefault="00CB0854">
      <w:pPr>
        <w:ind w:left="-5" w:right="16"/>
      </w:pPr>
      <w:r>
        <w:t>It was becoming clearer—Thanin’s organization was much like an old mafia syndicate. Once powerful and strong, now weakened and betrayed, leaving him unable to trust anyone. Even though it was a pitiful situation, it still gave me chills, and a sen</w:t>
      </w:r>
      <w:r>
        <w:t>se of dread crawled up my spine.</w:t>
      </w:r>
    </w:p>
    <w:p w:rsidR="00FD64B4" w:rsidRDefault="00CB0854">
      <w:pPr>
        <w:ind w:left="-5" w:right="16"/>
      </w:pPr>
      <w:r>
        <w:t>Maan Mek fell silent for a moment. I wasn’t sure if she planned to stop the story there—maybe out of concern. But I wanted to hear more, so I turned to her and asked, "Besides his son, is there anything else that weakened t</w:t>
      </w:r>
      <w:r>
        <w:t>he organization?"</w:t>
      </w:r>
    </w:p>
    <w:p w:rsidR="00FD64B4" w:rsidRDefault="00CB0854">
      <w:pPr>
        <w:ind w:left="-5" w:right="16"/>
      </w:pPr>
      <w:r>
        <w:t>"Yes," she nodded slowly. "Thanin...he’s sick."</w:t>
      </w:r>
    </w:p>
    <w:p w:rsidR="00FD64B4" w:rsidRDefault="00CB0854">
      <w:pPr>
        <w:ind w:left="-5" w:right="16"/>
      </w:pPr>
      <w:r>
        <w:t>"Sick?"</w:t>
      </w:r>
    </w:p>
    <w:p w:rsidR="00FD64B4" w:rsidRDefault="00CB0854">
      <w:pPr>
        <w:ind w:left="-5" w:right="16"/>
      </w:pPr>
      <w:r>
        <w:t>"A serious heart condition. He’s been undergoing treatment constantly, but his condition hasn’t improved. The only reason others know about it is through rumors."</w:t>
      </w:r>
    </w:p>
    <w:p w:rsidR="00FD64B4" w:rsidRDefault="00CB0854">
      <w:pPr>
        <w:ind w:left="-5" w:right="16"/>
      </w:pPr>
      <w:r>
        <w:t>I couldn’t help but</w:t>
      </w:r>
      <w:r>
        <w:t xml:space="preserve"> think, "The situation really is a mess."</w:t>
      </w:r>
    </w:p>
    <w:p w:rsidR="00FD64B4" w:rsidRDefault="00CB0854">
      <w:pPr>
        <w:ind w:left="-5" w:right="16"/>
      </w:pPr>
      <w:r>
        <w:t xml:space="preserve">In my mind, I began piecing together who the key players in Sannarat’s downfall might be: his powerful right-hand man, the only son and heir on the verge of collapse, and Maan Mek herself, who might now be viewed </w:t>
      </w:r>
      <w:r>
        <w:t>as both a threat and an asset. Where exactly does she stand in the eyes of her uncle?</w:t>
      </w:r>
    </w:p>
    <w:p w:rsidR="00FD64B4" w:rsidRDefault="00CB0854">
      <w:pPr>
        <w:ind w:left="-5" w:right="16"/>
      </w:pPr>
      <w:r>
        <w:t>But it wouldn’t make sense for him to leave her alive. After all, she had shot one of his men without hesitation to protect me. That kind of action means she could betray</w:t>
      </w:r>
      <w:r>
        <w:t xml:space="preserve"> him at any time.</w:t>
      </w:r>
    </w:p>
    <w:p w:rsidR="00FD64B4" w:rsidRDefault="00CB0854">
      <w:pPr>
        <w:ind w:left="-5" w:right="16"/>
      </w:pPr>
      <w:r>
        <w:t>At this point, continuing to stay in this remote beach house and hide away from the world was becoming increasingly difficult for me.</w:t>
      </w:r>
    </w:p>
    <w:p w:rsidR="00FD64B4" w:rsidRDefault="00CB0854">
      <w:pPr>
        <w:ind w:left="-5" w:right="16"/>
      </w:pPr>
      <w:r>
        <w:t>"Mek," I said finally, "I think I’ve made my decision on what to do next."</w:t>
      </w:r>
    </w:p>
    <w:p w:rsidR="00FD64B4" w:rsidRDefault="00CB0854">
      <w:pPr>
        <w:ind w:left="-5" w:right="16"/>
      </w:pPr>
      <w:r>
        <w:t>"Okay," she responded, her vo</w:t>
      </w:r>
      <w:r>
        <w:t>ice steady. "I’m ready to hear it."</w:t>
      </w:r>
    </w:p>
    <w:p w:rsidR="00FD64B4" w:rsidRDefault="00CB0854">
      <w:pPr>
        <w:ind w:left="-5" w:right="16"/>
      </w:pPr>
      <w:r>
        <w:t>"I hate losing. I hate living in fear. If we run away to another country, or hide away somewhere, we’ll be living in constant fear for the rest of our lives."</w:t>
      </w:r>
    </w:p>
    <w:p w:rsidR="00FD64B4" w:rsidRDefault="00CB0854">
      <w:pPr>
        <w:ind w:left="-5" w:right="16"/>
      </w:pPr>
      <w:r>
        <w:t>Her face filled with concern. "Mai..."</w:t>
      </w:r>
    </w:p>
    <w:p w:rsidR="00FD64B4" w:rsidRDefault="00CB0854">
      <w:pPr>
        <w:ind w:left="-5" w:right="16"/>
      </w:pPr>
      <w:r>
        <w:t>"That’s why I’ve decid</w:t>
      </w:r>
      <w:r>
        <w:t>ed we’re going back. We’ll return to our normal lives. If they want to come after us, let them. From now on, I’ll use my time-stopping ability specifically to deal with them."</w:t>
      </w:r>
    </w:p>
    <w:p w:rsidR="00FD64B4" w:rsidRDefault="00CB0854">
      <w:pPr>
        <w:ind w:left="-5" w:right="16"/>
      </w:pPr>
      <w:r>
        <w:t>"You’re the one who said the price of using your power is losing ten years of yo</w:t>
      </w:r>
      <w:r>
        <w:t>ur lifespan for every person you intervene with. How many years will you have left after this?"</w:t>
      </w:r>
    </w:p>
    <w:p w:rsidR="00FD64B4" w:rsidRDefault="00CB0854">
      <w:pPr>
        <w:ind w:left="-5" w:right="16"/>
      </w:pPr>
      <w:r>
        <w:t>"So what? I don’t care if my life is shortened by another few decades. As long as we can live out the rest of our days in peace together!"</w:t>
      </w:r>
    </w:p>
    <w:p w:rsidR="00FD64B4" w:rsidRDefault="00CB0854">
      <w:pPr>
        <w:ind w:left="-5" w:right="16"/>
      </w:pPr>
      <w:r>
        <w:t>My voice had risen un</w:t>
      </w:r>
      <w:r>
        <w:t>intentionally.</w:t>
      </w:r>
    </w:p>
    <w:p w:rsidR="00FD64B4" w:rsidRDefault="00CB0854">
      <w:pPr>
        <w:ind w:left="-5" w:right="16"/>
      </w:pPr>
      <w:r>
        <w:t>I wasn’t angry or upset—it was more the frustration that had been boiling inside me for so long. I couldn’t stand being in a weaker position. I hated it more than anything. I wasn’t going to run anymore, no matter how much of a target I beca</w:t>
      </w:r>
      <w:r>
        <w:t>me.</w:t>
      </w:r>
    </w:p>
    <w:p w:rsidR="00FD64B4" w:rsidRDefault="00CB0854">
      <w:pPr>
        <w:ind w:left="-5" w:right="16"/>
      </w:pPr>
      <w:r>
        <w:t>Maan Mek lowered her gaze, thinking deeply. I knew my decision weighed heavily on her.</w:t>
      </w:r>
    </w:p>
    <w:p w:rsidR="00FD64B4" w:rsidRDefault="00CB0854">
      <w:pPr>
        <w:ind w:left="-5" w:right="16"/>
      </w:pPr>
      <w:r>
        <w:t>After a few moments, she stood up and faced me, sighing as her eyes met mine.</w:t>
      </w:r>
    </w:p>
    <w:p w:rsidR="00FD64B4" w:rsidRDefault="00CB0854">
      <w:pPr>
        <w:ind w:left="-5" w:right="16"/>
      </w:pPr>
      <w:r>
        <w:t>"In that case...I’m going to need some time to think about whether or not we should ret</w:t>
      </w:r>
      <w:r>
        <w:t>urn."</w:t>
      </w:r>
    </w:p>
    <w:p w:rsidR="00FD64B4" w:rsidRDefault="00CB0854">
      <w:pPr>
        <w:ind w:left="-5" w:right="16"/>
      </w:pPr>
      <w:r>
        <w:t>I had given her the time she needed. Now it was only fair that I gave her the same in return.</w:t>
      </w:r>
    </w:p>
    <w:p w:rsidR="00FD64B4" w:rsidRDefault="00CB0854">
      <w:pPr>
        <w:ind w:left="-5" w:right="16"/>
      </w:pPr>
      <w:r>
        <w:t>Maan Mek began walking toward the bedroom. Just before she turned the handle, she paused and looked back at me, her eyes serious.</w:t>
      </w:r>
    </w:p>
    <w:p w:rsidR="00FD64B4" w:rsidRDefault="00CB0854">
      <w:pPr>
        <w:ind w:left="-5" w:right="16"/>
      </w:pPr>
      <w:r>
        <w:t>"But no matter what, using</w:t>
      </w:r>
      <w:r>
        <w:t xml:space="preserve"> your ability will be our last resort."</w:t>
      </w:r>
    </w:p>
    <w:p w:rsidR="00FD64B4" w:rsidRDefault="00CB0854">
      <w:pPr>
        <w:ind w:left="-5" w:right="16"/>
      </w:pPr>
      <w:r>
        <w:t>With that, she disappeared into the bedroom, likely to wrestle with her thoughts, while I continued piecing together the jigsaw puzzle on the living room floor to clear my mind.</w:t>
      </w:r>
    </w:p>
    <w:p w:rsidR="00FD64B4" w:rsidRDefault="00CB0854">
      <w:pPr>
        <w:ind w:left="-5" w:right="16"/>
      </w:pPr>
      <w:r>
        <w:t>Our last resort, huh?</w:t>
      </w:r>
    </w:p>
    <w:p w:rsidR="00FD64B4" w:rsidRDefault="00CB0854">
      <w:pPr>
        <w:ind w:left="-5" w:right="16"/>
      </w:pPr>
      <w:r>
        <w:t>Maybe the heaven</w:t>
      </w:r>
      <w:r>
        <w:t>s had granted me this ability for exactly this purpose.</w:t>
      </w:r>
    </w:p>
    <w:p w:rsidR="00FD64B4" w:rsidRDefault="00CB0854">
      <w:pPr>
        <w:ind w:left="-5" w:right="16"/>
      </w:pPr>
      <w:r>
        <w:t>I didn’t care what I might lose in the end—whether it was my career, my dignity, or even my lifespan.</w:t>
      </w:r>
    </w:p>
    <w:p w:rsidR="00FD64B4" w:rsidRDefault="00CB0854">
      <w:pPr>
        <w:ind w:left="-5" w:right="16"/>
      </w:pPr>
      <w:r>
        <w:t>The only thing that mattered to me now was living a peaceful life with Maan Mek. I wasn’t going to</w:t>
      </w:r>
      <w:r>
        <w:t xml:space="preserve"> be a victim or a hunted animal, and I would make sure Maan Mek stayed safe, away from the weight of her past and the looming threats.</w:t>
      </w:r>
    </w:p>
    <w:p w:rsidR="00FD64B4" w:rsidRDefault="00CB0854">
      <w:pPr>
        <w:ind w:left="-5" w:right="16"/>
      </w:pPr>
      <w:r>
        <w:t>I spread out my hand and stared at the scar across my left palm.</w:t>
      </w:r>
    </w:p>
    <w:p w:rsidR="00FD64B4" w:rsidRDefault="00CB0854">
      <w:pPr>
        <w:spacing w:after="0"/>
        <w:ind w:left="-5" w:right="16"/>
      </w:pPr>
      <w:r>
        <w:t xml:space="preserve">These hands had once stopped a bullet to save someone’s </w:t>
      </w:r>
      <w:r>
        <w:t xml:space="preserve">life. </w:t>
      </w:r>
      <w:r>
        <w:rPr>
          <w:rStyle w:val="Policepardfaut"/>
          <w:b/>
        </w:rPr>
        <w:t>There was nothing I couldn’t do if I set my mind to it.</w:t>
      </w:r>
    </w:p>
    <w:p w:rsidR="00FD64B4" w:rsidRDefault="00CB0854">
      <w:pPr>
        <w:pStyle w:val="Titre1"/>
        <w:pageBreakBefore/>
        <w:spacing w:after="929"/>
        <w:ind w:left="58" w:right="49"/>
      </w:pPr>
      <w:r>
        <w:t xml:space="preserve">Chapter 30: </w:t>
      </w:r>
      <w:r>
        <w:t>ᴡᴀ</w:t>
      </w:r>
      <w:r>
        <w:t>ʀ</w:t>
      </w:r>
      <w:r>
        <w:t>ᴍ</w:t>
      </w:r>
      <w:r>
        <w:t xml:space="preserve"> </w:t>
      </w:r>
      <w:r>
        <w:t>ᴇ</w:t>
      </w:r>
      <w:r>
        <w:t>ɴ</w:t>
      </w:r>
      <w:r>
        <w:t>ᴏᴜ</w:t>
      </w:r>
      <w:r>
        <w:t>ɢʜ</w:t>
      </w:r>
    </w:p>
    <w:p w:rsidR="00FD64B4" w:rsidRDefault="00CB0854">
      <w:pPr>
        <w:ind w:left="-5" w:right="16"/>
      </w:pPr>
      <w:r>
        <w:t>The next day, Maan Mek made shrimp omelets and hot rice for breakfast.</w:t>
      </w:r>
    </w:p>
    <w:p w:rsidR="00FD64B4" w:rsidRDefault="00CB0854">
      <w:pPr>
        <w:ind w:left="-5" w:right="16"/>
      </w:pPr>
      <w:r>
        <w:t xml:space="preserve">Perhaps no one slept last night. We lay in the same bed, and I kept tossing and turning, thoughts </w:t>
      </w:r>
      <w:r>
        <w:t>swirling in my head. Meanwhile, she lay still, her gaze fixed on the ceiling in the dim light.</w:t>
      </w:r>
    </w:p>
    <w:p w:rsidR="00FD64B4" w:rsidRDefault="00CB0854">
      <w:pPr>
        <w:ind w:left="-5" w:right="16"/>
      </w:pPr>
      <w:r>
        <w:t>Trust me, we barely slept four hours.</w:t>
      </w:r>
    </w:p>
    <w:p w:rsidR="00FD64B4" w:rsidRDefault="00CB0854">
      <w:pPr>
        <w:ind w:left="-5" w:right="16"/>
      </w:pPr>
      <w:r>
        <w:t>Today's routine wasn't anything out of the ordinary. We acted as if the chaotic world outside didn't exist. Maan Mek checke</w:t>
      </w:r>
      <w:r>
        <w:t>d her weapons— several guns, ammo, and knives—then went to repair the broken awning at the back of the house. Meanwhile, I sat and completed a jigsaw puzzle by evening.</w:t>
      </w:r>
    </w:p>
    <w:p w:rsidR="00FD64B4" w:rsidRDefault="00CB0854">
      <w:pPr>
        <w:ind w:left="-5" w:right="16"/>
      </w:pPr>
      <w:r>
        <w:t>If we were in the city, we might’ve gone out to buy a large frame and hung it on the wa</w:t>
      </w:r>
      <w:r>
        <w:t>ll. But since we couldn’t do that here, I placed the puzzle against the living room wall, somewhere it would be clearly visible.</w:t>
      </w:r>
    </w:p>
    <w:p w:rsidR="00FD64B4" w:rsidRDefault="00CB0854">
      <w:pPr>
        <w:ind w:left="-5" w:right="16"/>
      </w:pPr>
      <w:r>
        <w:t>It may not compare to real sunflowers, but at least it's something Maan Mek likes.</w:t>
      </w:r>
    </w:p>
    <w:p w:rsidR="00FD64B4" w:rsidRDefault="00CB0854">
      <w:pPr>
        <w:ind w:left="-5" w:right="16"/>
      </w:pPr>
      <w:r>
        <w:t>I stepped back and admired my work, smiling.</w:t>
      </w:r>
      <w:r>
        <w:t xml:space="preserve"> It’s a calming and enjoyable hobby—I’ve only just discovered that.</w:t>
      </w:r>
    </w:p>
    <w:p w:rsidR="00FD64B4" w:rsidRDefault="00CB0854">
      <w:pPr>
        <w:ind w:left="-5" w:right="16"/>
      </w:pPr>
      <w:r>
        <w:t>"Thank you."</w:t>
      </w:r>
    </w:p>
    <w:p w:rsidR="00FD64B4" w:rsidRDefault="00CB0854">
      <w:pPr>
        <w:ind w:left="-5" w:right="16"/>
      </w:pPr>
      <w:r>
        <w:t>I turned around at the unexpected voice behind me. Maan Mek had been standing there for who knows how long, a soft smile gracing her lips as she looked at the completed puzzle</w:t>
      </w:r>
      <w:r>
        <w:t>.</w:t>
      </w:r>
    </w:p>
    <w:p w:rsidR="00FD64B4" w:rsidRDefault="00CB0854">
      <w:pPr>
        <w:ind w:left="-5" w:right="16"/>
      </w:pPr>
      <w:r>
        <w:t>The thanks were probably for choosing this image and for finishing it.</w:t>
      </w:r>
    </w:p>
    <w:p w:rsidR="00FD64B4" w:rsidRDefault="00CB0854">
      <w:pPr>
        <w:ind w:left="-5" w:right="16"/>
      </w:pPr>
      <w:r>
        <w:t>She admired it for a moment, just like she does with the flowers on her work desk, her smile still in place. Then, she sank into the sofa. It wasn’t as soft as the one in my condo, bu</w:t>
      </w:r>
      <w:r>
        <w:t>t it was comfortable enough.</w:t>
      </w:r>
    </w:p>
    <w:p w:rsidR="00FD64B4" w:rsidRDefault="00CB0854">
      <w:pPr>
        <w:ind w:left="-5" w:right="16"/>
      </w:pPr>
      <w:r>
        <w:t>"I thought about what you said all night," she said.</w:t>
      </w:r>
    </w:p>
    <w:p w:rsidR="00FD64B4" w:rsidRDefault="00CB0854">
      <w:pPr>
        <w:ind w:left="-5" w:right="16"/>
      </w:pPr>
      <w:r>
        <w:t>"......"</w:t>
      </w:r>
    </w:p>
    <w:p w:rsidR="00FD64B4" w:rsidRDefault="00CB0854">
      <w:pPr>
        <w:ind w:left="-5" w:right="16"/>
      </w:pPr>
      <w:r>
        <w:t>"I've realized how much of a coward I’ve been, hiding in the shadows all this time."</w:t>
      </w:r>
    </w:p>
    <w:p w:rsidR="00FD64B4" w:rsidRDefault="00CB0854">
      <w:pPr>
        <w:ind w:left="-5" w:right="16"/>
      </w:pPr>
      <w:r>
        <w:t>I didn’t have any harsh words to offer. After learning what shaped her, I unders</w:t>
      </w:r>
      <w:r>
        <w:t>tood more than ever how difficult it must have been. Even the smallest events still haunted her, and knowing that, I admired how strong she was just to live a normal life.</w:t>
      </w:r>
    </w:p>
    <w:p w:rsidR="00FD64B4" w:rsidRDefault="00CB0854">
      <w:pPr>
        <w:ind w:left="-5" w:right="16"/>
      </w:pPr>
      <w:r>
        <w:t>I moved to sit beside her, the scent of her soft, natural fragrance mixed faintly wi</w:t>
      </w:r>
      <w:r>
        <w:t>th cigarette smoke lingering between us. I cupped her cheek gently, saying nothing but conveying that she had done her best all along.</w:t>
      </w:r>
    </w:p>
    <w:p w:rsidR="00FD64B4" w:rsidRDefault="00CB0854">
      <w:pPr>
        <w:ind w:left="-5" w:right="16"/>
      </w:pPr>
      <w:r>
        <w:t>The younger woman turned to meet my gaze. Her small smile and the life returning to her eyes gave me hope. She leaned in,</w:t>
      </w:r>
      <w:r>
        <w:t xml:space="preserve"> her warm lips pressing against mine, and I realized how much a kiss could communicate.</w:t>
      </w:r>
    </w:p>
    <w:p w:rsidR="00FD64B4" w:rsidRDefault="00CB0854">
      <w:pPr>
        <w:spacing w:after="0" w:line="256" w:lineRule="auto"/>
        <w:ind w:left="-5"/>
      </w:pPr>
      <w:r>
        <w:rPr>
          <w:rStyle w:val="Policepardfaut"/>
          <w:b/>
        </w:rPr>
        <w:t>We were in agreement now—there would be no more running.</w:t>
      </w:r>
    </w:p>
    <w:p w:rsidR="00FD64B4" w:rsidRDefault="00CB0854">
      <w:pPr>
        <w:spacing w:after="254" w:line="256" w:lineRule="auto"/>
        <w:ind w:left="-5"/>
      </w:pPr>
      <w:r>
        <w:rPr>
          <w:rStyle w:val="Policepardfaut"/>
          <w:b/>
        </w:rPr>
        <w:t>Whatever came next, we would face it head-on.</w:t>
      </w:r>
    </w:p>
    <w:p w:rsidR="00FD64B4" w:rsidRDefault="00CB0854">
      <w:pPr>
        <w:ind w:left="-5" w:right="16"/>
      </w:pPr>
      <w:r>
        <w:t>Maan Mek had her own sources. She’d heard that Thanin was in a fr</w:t>
      </w:r>
      <w:r>
        <w:t>enzy. Apparently, after I took on that case, he wanted me eliminated. And seeing that Maan Mek was willing to help me, even to the point of being ready to kill despite never having done so, Thanin had shifted his focus. He no longer wanted her to take over</w:t>
      </w:r>
      <w:r>
        <w:t xml:space="preserve"> his position; he wanted her gone.</w:t>
      </w:r>
    </w:p>
    <w:p w:rsidR="00FD64B4" w:rsidRDefault="00CB0854">
      <w:pPr>
        <w:ind w:left="-5" w:right="16"/>
      </w:pPr>
      <w:r>
        <w:t>Like I said before, he doesn’t keep people he suspects might betray him. He had even killed his own sister, so what chance did his niece stand?</w:t>
      </w:r>
    </w:p>
    <w:p w:rsidR="00FD64B4" w:rsidRDefault="00CB0854">
      <w:pPr>
        <w:ind w:left="-5" w:right="16"/>
      </w:pPr>
      <w:r>
        <w:t>Even though he’d placed high expectations on her.</w:t>
      </w:r>
    </w:p>
    <w:p w:rsidR="00FD64B4" w:rsidRDefault="00CB0854">
      <w:pPr>
        <w:ind w:left="-5" w:right="16"/>
      </w:pPr>
      <w:r>
        <w:t>We would need a careful pla</w:t>
      </w:r>
      <w:r>
        <w:t>n for this. Maan Mek’s main idea was to make Thanin believe we’d fled the country, so he’d send some of his right-hand men abroad to search for us. Meanwhile, if we could get close enough to him during that time, everything would be much easier.</w:t>
      </w:r>
    </w:p>
    <w:p w:rsidR="00FD64B4" w:rsidRDefault="00CB0854">
      <w:pPr>
        <w:ind w:left="-5" w:right="16"/>
      </w:pPr>
      <w:r>
        <w:t>She hadn’t</w:t>
      </w:r>
      <w:r>
        <w:t xml:space="preserve"> worked out all the details yet. Tomorrow, she said, we’d go visit a man who once faked his death to escape Thanin’s organization. He lived about seventy kilometers away, and we planned to leave early in the morning, hopefully arriving by noon.</w:t>
      </w:r>
    </w:p>
    <w:p w:rsidR="00FD64B4" w:rsidRDefault="00CB0854">
      <w:pPr>
        <w:ind w:left="-5" w:right="16"/>
      </w:pPr>
      <w:r>
        <w:t xml:space="preserve">On the way </w:t>
      </w:r>
      <w:r>
        <w:t>back, I was planning to pick up another jigsaw puzzle.</w:t>
      </w:r>
    </w:p>
    <w:p w:rsidR="00FD64B4" w:rsidRDefault="00CB0854">
      <w:pPr>
        <w:ind w:left="-5" w:right="16"/>
      </w:pPr>
      <w:r>
        <w:t>That night, we went to bed early. Maan Mek sat on the bed, packing her bag for the trip. Her scent was the same soap I used, yet I still buried my nose into her skin, seeking her warmth.</w:t>
      </w:r>
    </w:p>
    <w:p w:rsidR="00FD64B4" w:rsidRDefault="00CB0854">
      <w:pPr>
        <w:spacing w:after="254" w:line="256" w:lineRule="auto"/>
        <w:ind w:left="-5"/>
      </w:pPr>
      <w:r>
        <w:rPr>
          <w:rStyle w:val="Policepardfaut"/>
          <w:b/>
        </w:rPr>
        <w:t xml:space="preserve">I am addicted </w:t>
      </w:r>
      <w:r>
        <w:rPr>
          <w:rStyle w:val="Policepardfaut"/>
          <w:b/>
        </w:rPr>
        <w:t>to Maan Mek.</w:t>
      </w:r>
    </w:p>
    <w:p w:rsidR="00FD64B4" w:rsidRDefault="00CB0854">
      <w:pPr>
        <w:ind w:left="-5" w:right="16"/>
      </w:pPr>
      <w:r>
        <w:t>Looking up at her, I saw her smile softly as she caught my gaze. These days, she seemed to blame herself less and smiled more. It was a good change.</w:t>
      </w:r>
    </w:p>
    <w:p w:rsidR="00FD64B4" w:rsidRDefault="00CB0854">
      <w:pPr>
        <w:ind w:left="-5" w:right="16"/>
      </w:pPr>
      <w:r>
        <w:t>Still, I am embarrassed, so I tried to play it off, saying, "Why are you staring at my tired f</w:t>
      </w:r>
      <w:r>
        <w:t>ace?"</w:t>
      </w:r>
    </w:p>
    <w:p w:rsidR="00FD64B4" w:rsidRDefault="00CB0854">
      <w:pPr>
        <w:ind w:left="-5" w:right="16"/>
      </w:pPr>
      <w:r>
        <w:t>She furrowed her brows slightly. "Tired? How?"</w:t>
      </w:r>
    </w:p>
    <w:p w:rsidR="00FD64B4" w:rsidRDefault="00CB0854">
      <w:pPr>
        <w:ind w:left="-5" w:right="16"/>
      </w:pPr>
      <w:r>
        <w:t>"I haven’t used any skincare products. Given the urgency of our situation, I couldn’t exactly bring them along."</w:t>
      </w:r>
    </w:p>
    <w:p w:rsidR="00FD64B4" w:rsidRDefault="00CB0854">
      <w:pPr>
        <w:ind w:left="-5" w:right="16"/>
      </w:pPr>
      <w:r>
        <w:t>"You're beautiful all the time. There's no way you could look haggard."</w:t>
      </w:r>
    </w:p>
    <w:p w:rsidR="00FD64B4" w:rsidRDefault="00CB0854">
      <w:pPr>
        <w:ind w:left="-5" w:right="16"/>
      </w:pPr>
      <w:r>
        <w:t xml:space="preserve">"Don’t lie. Can’t </w:t>
      </w:r>
      <w:r>
        <w:t>you see how oily my face is?"</w:t>
      </w:r>
    </w:p>
    <w:p w:rsidR="00FD64B4" w:rsidRDefault="00CB0854">
      <w:pPr>
        <w:ind w:left="-5" w:right="16"/>
      </w:pPr>
      <w:r>
        <w:t>"It’s still beautiful."</w:t>
      </w:r>
    </w:p>
    <w:p w:rsidR="00FD64B4" w:rsidRDefault="00CB0854">
      <w:pPr>
        <w:ind w:left="-5" w:right="16"/>
      </w:pPr>
      <w:r>
        <w:t>"You're just flattering me."</w:t>
      </w:r>
    </w:p>
    <w:p w:rsidR="00FD64B4" w:rsidRDefault="00CB0854">
      <w:pPr>
        <w:ind w:left="-5" w:right="16"/>
      </w:pPr>
      <w:r>
        <w:t>"I'm telling the truth."</w:t>
      </w:r>
    </w:p>
    <w:p w:rsidR="00FD64B4" w:rsidRDefault="00CB0854">
      <w:pPr>
        <w:ind w:left="-5" w:right="16"/>
      </w:pPr>
      <w:r>
        <w:t>"Stop being so cheesy. I have no charm right now."</w:t>
      </w:r>
    </w:p>
    <w:p w:rsidR="00FD64B4" w:rsidRDefault="00CB0854">
      <w:pPr>
        <w:ind w:left="-5" w:right="16"/>
      </w:pPr>
      <w:r>
        <w:t>"What are you talking about? I’ve been trying to hold back every night, Mai. Do you know that?"</w:t>
      </w:r>
    </w:p>
    <w:p w:rsidR="00FD64B4" w:rsidRDefault="00CB0854">
      <w:pPr>
        <w:ind w:left="-5" w:right="16"/>
      </w:pPr>
      <w:r>
        <w:t>H</w:t>
      </w:r>
      <w:r>
        <w:t>er serious expression, eyes narrowing slightly, sent a flush to my cheeks. I buried my face in her fragrant shoulder to hide it.</w:t>
      </w:r>
    </w:p>
    <w:p w:rsidR="00FD64B4" w:rsidRDefault="00CB0854">
      <w:pPr>
        <w:ind w:left="-5" w:right="16"/>
      </w:pPr>
      <w:r>
        <w:t>"Hold back... what?" I asked, even though I knew what she meant.</w:t>
      </w:r>
    </w:p>
    <w:p w:rsidR="00FD64B4" w:rsidRDefault="00CB0854">
      <w:pPr>
        <w:ind w:left="-5" w:right="16"/>
      </w:pPr>
      <w:r>
        <w:t>Every night, Maan Mek kissed me before bed. And given the tens</w:t>
      </w:r>
      <w:r>
        <w:t>e situation we were in, we spent more time talking and strategizing than doing... other things. Even though sometimes the way she looked at me in the shower held a kind of desire. Or even though I had dreamed about more intimate moments with her several ni</w:t>
      </w:r>
      <w:r>
        <w:t>ghts in a row.</w:t>
      </w:r>
    </w:p>
    <w:p w:rsidR="00FD64B4" w:rsidRDefault="00CB0854">
      <w:pPr>
        <w:ind w:left="-5" w:right="16"/>
      </w:pPr>
      <w:r>
        <w:t>I used to hide my embarrassment with harsh words or by turning away. But these days, the more embarrassed I felt, the more I sought her out, burying my face in her shoulder until she laughed.</w:t>
      </w:r>
    </w:p>
    <w:p w:rsidR="00FD64B4" w:rsidRDefault="00CB0854">
      <w:pPr>
        <w:ind w:left="-5" w:right="16"/>
      </w:pPr>
      <w:r>
        <w:t>"Should we, tonight? Before tomorrow’s long journ</w:t>
      </w:r>
      <w:r>
        <w:t>ey?"</w:t>
      </w:r>
    </w:p>
    <w:p w:rsidR="00FD64B4" w:rsidRDefault="00CB0854">
      <w:pPr>
        <w:ind w:left="-5" w:right="16"/>
      </w:pPr>
      <w:r>
        <w:t>"I don’t know."</w:t>
      </w:r>
    </w:p>
    <w:p w:rsidR="00FD64B4" w:rsidRDefault="00CB0854">
      <w:pPr>
        <w:ind w:left="-5" w:right="16"/>
      </w:pPr>
      <w:r>
        <w:t>"If you don’t agree, I’ll just say goodnight like I always do."</w:t>
      </w:r>
    </w:p>
    <w:p w:rsidR="00FD64B4" w:rsidRDefault="00CB0854">
      <w:pPr>
        <w:ind w:left="-5" w:right="16"/>
      </w:pPr>
      <w:r>
        <w:t>She raised an eyebrow playfully, and I made a mock pout, quickly pressing my lips to hers with a brief, soft kiss.</w:t>
      </w:r>
    </w:p>
    <w:p w:rsidR="00FD64B4" w:rsidRDefault="00CB0854">
      <w:pPr>
        <w:ind w:left="-5" w:right="16"/>
      </w:pPr>
      <w:r>
        <w:t xml:space="preserve">Maan Mek smiled at me like I was a child, even though I </w:t>
      </w:r>
      <w:r>
        <w:t>am four years older than her—a grown woman of thirty-three.</w:t>
      </w:r>
    </w:p>
    <w:p w:rsidR="00FD64B4" w:rsidRDefault="00CB0854">
      <w:pPr>
        <w:ind w:left="-5" w:right="16"/>
      </w:pPr>
      <w:r>
        <w:t>I never understood it. Everyone else called me all sorts of things—too strict, selfish. Even when I left just a little food on my plate, people would photograph it and post it online, calling me w</w:t>
      </w:r>
      <w:r>
        <w:t>asteful. Only my family had ever held me close. Now, Maan Mek treated me the same way, making me feel like everything I did was beautiful, even when I couldn’t see it.</w:t>
      </w:r>
    </w:p>
    <w:p w:rsidR="00FD64B4" w:rsidRDefault="00CB0854">
      <w:pPr>
        <w:ind w:left="-5" w:right="16"/>
      </w:pPr>
      <w:r>
        <w:t>Though I’ve always had a bit of an ego, this kind of attention was overwhelming. Lately,</w:t>
      </w:r>
      <w:r>
        <w:t xml:space="preserve"> I’ve been feeling embarrassed far too often.</w:t>
      </w:r>
    </w:p>
    <w:p w:rsidR="00FD64B4" w:rsidRDefault="00CB0854">
      <w:pPr>
        <w:ind w:left="-5" w:right="16"/>
      </w:pPr>
      <w:r>
        <w:t>Her kiss was deeper now than it had been that afternoon. Her soft, warm tongue moved inside my mouth, stealing my breath.</w:t>
      </w:r>
    </w:p>
    <w:p w:rsidR="00FD64B4" w:rsidRDefault="00CB0854">
      <w:pPr>
        <w:ind w:left="-5" w:right="16"/>
      </w:pPr>
      <w:r>
        <w:t xml:space="preserve">Though the sound of a train echoed faintly in the distance, it felt like nothing more </w:t>
      </w:r>
      <w:r>
        <w:t>than background noise. I moaned into her passionate kiss, heat spreading through me.</w:t>
      </w:r>
    </w:p>
    <w:p w:rsidR="00FD64B4" w:rsidRDefault="00CB0854">
      <w:pPr>
        <w:ind w:left="-5" w:right="16"/>
      </w:pPr>
      <w:r>
        <w:t>Her warm hand grasped my waist while the other cupped my cheek. When we broke apart, both our faces were flushed, but I barely had time to notice before she was quickly re</w:t>
      </w:r>
      <w:r>
        <w:t>moving my pajamas. Her mouth found my breast, teasing and sucking until I squirmed beneath her.</w:t>
      </w:r>
    </w:p>
    <w:p w:rsidR="00FD64B4" w:rsidRDefault="00CB0854">
      <w:pPr>
        <w:ind w:left="-5" w:right="16"/>
      </w:pPr>
      <w:r>
        <w:t>I covered my mouth with my hand to stifle my voice, looking down at her. Her teasing fingers slipped into my shorts, rubbing the sensitive spot between my legs.</w:t>
      </w:r>
      <w:r>
        <w:t xml:space="preserve"> I arched into her touch with a long, drawn-out moan.</w:t>
      </w:r>
    </w:p>
    <w:p w:rsidR="00FD64B4" w:rsidRDefault="00CB0854">
      <w:pPr>
        <w:ind w:left="-5" w:right="16"/>
      </w:pPr>
      <w:r>
        <w:t>She seemed encouraged, pressing harder, and I arched my back, trying to keep up with her relentless pace.</w:t>
      </w:r>
    </w:p>
    <w:p w:rsidR="00FD64B4" w:rsidRDefault="00CB0854">
      <w:pPr>
        <w:ind w:left="-5" w:right="16"/>
      </w:pPr>
      <w:r>
        <w:t>Before I knew it, the tension built up inside me and I climaxed, my body shaking with pleasure j</w:t>
      </w:r>
      <w:r>
        <w:t>ust minutes after we’d begun. I blinked rapidly as she lifted her head to look at me.</w:t>
      </w:r>
    </w:p>
    <w:p w:rsidR="00FD64B4" w:rsidRDefault="00CB0854">
      <w:pPr>
        <w:ind w:left="-5" w:right="16"/>
      </w:pPr>
      <w:r>
        <w:t>"Did you just finish?" she asked.</w:t>
      </w:r>
    </w:p>
    <w:p w:rsidR="00FD64B4" w:rsidRDefault="00CB0854">
      <w:pPr>
        <w:ind w:left="-5" w:right="16"/>
      </w:pPr>
      <w:r>
        <w:t>"...Sorry."</w:t>
      </w:r>
    </w:p>
    <w:p w:rsidR="00FD64B4" w:rsidRDefault="00CB0854">
      <w:pPr>
        <w:ind w:left="-5" w:right="16"/>
      </w:pPr>
      <w:r>
        <w:t>"It’s okay," she said softly, brushing my hair back with a gentle touch. Her voice was low and sultry as she asked, "But can</w:t>
      </w:r>
      <w:r>
        <w:t xml:space="preserve"> I keep going until I finish too?"</w:t>
      </w:r>
    </w:p>
    <w:p w:rsidR="00FD64B4" w:rsidRDefault="00CB0854">
      <w:pPr>
        <w:ind w:left="-5" w:right="16"/>
      </w:pPr>
      <w:r>
        <w:t>Despite my embarrassment, I whispered, "I... I want to finish again with you."</w:t>
      </w:r>
    </w:p>
    <w:p w:rsidR="00FD64B4" w:rsidRDefault="00CB0854">
      <w:pPr>
        <w:ind w:left="-5" w:right="16"/>
      </w:pPr>
      <w:r>
        <w:t>No one could smile both mischievously and beautifully like she could.</w:t>
      </w:r>
    </w:p>
    <w:p w:rsidR="00FD64B4" w:rsidRDefault="00CB0854">
      <w:pPr>
        <w:ind w:left="-5" w:right="16"/>
      </w:pPr>
      <w:r>
        <w:t>"Of course."</w:t>
      </w:r>
    </w:p>
    <w:p w:rsidR="00FD64B4" w:rsidRDefault="00CB0854">
      <w:pPr>
        <w:ind w:left="-5" w:right="16"/>
      </w:pPr>
      <w:r>
        <w:t>The song of emotions begins again as Maan Mek slowly remove</w:t>
      </w:r>
      <w:r>
        <w:t>s her pants, followed by her underwear, exposing a delicate rosebud beneath. My face flushes with heat, and before I can react, I find myself pulled back into her lap, with her body pressed against mine from behind.</w:t>
      </w:r>
    </w:p>
    <w:p w:rsidR="00FD64B4" w:rsidRDefault="00CB0854">
      <w:pPr>
        <w:ind w:left="-5" w:right="16"/>
      </w:pPr>
      <w:r>
        <w:t>Maan Mek’s right hand moves to firmly cu</w:t>
      </w:r>
      <w:r>
        <w:t>p my chest, while her other hand trails down, teasing herself. Our moans begin to sync, rising together in unison. I’ve always been sensitive to touch, especially at the tips of my breasts, and knowing that she’s pleasuring herself only intensifies the fee</w:t>
      </w:r>
      <w:r>
        <w:t>ling.</w:t>
      </w:r>
    </w:p>
    <w:p w:rsidR="00FD64B4" w:rsidRDefault="00CB0854">
      <w:pPr>
        <w:ind w:left="-5" w:right="16"/>
      </w:pPr>
      <w:r>
        <w:t>“Mek... ahh,” I gasp, tilting my head back to call her name, my voice trembling as our movements harmonize. I wish we could stay like this forever.</w:t>
      </w:r>
    </w:p>
    <w:p w:rsidR="00FD64B4" w:rsidRDefault="00CB0854">
      <w:pPr>
        <w:ind w:left="-5" w:right="16"/>
      </w:pPr>
      <w:r>
        <w:t>But it seems she isn’t satisfied just yet. Her face moves closer to my ear, warm breath tickling my sk</w:t>
      </w:r>
      <w:r>
        <w:t>in before she gently bites my earlobe, sending shivers through my body. I can’t help but giggle, even as my chest continues to tingle with pleasure.</w:t>
      </w:r>
    </w:p>
    <w:p w:rsidR="00FD64B4" w:rsidRDefault="00CB0854">
      <w:pPr>
        <w:ind w:left="-5" w:right="16"/>
      </w:pPr>
      <w:r>
        <w:t>She’s going too far, making me feel way too good.</w:t>
      </w:r>
    </w:p>
    <w:p w:rsidR="00FD64B4" w:rsidRDefault="00CB0854">
      <w:pPr>
        <w:ind w:left="-5" w:right="16"/>
      </w:pPr>
      <w:r>
        <w:t>By now, the air is thick with heat, beads of sweat formin</w:t>
      </w:r>
      <w:r>
        <w:t>g on my back and at my temples.</w:t>
      </w:r>
    </w:p>
    <w:p w:rsidR="00FD64B4" w:rsidRDefault="00CB0854">
      <w:pPr>
        <w:ind w:left="-5" w:right="16"/>
      </w:pPr>
      <w:r>
        <w:t>The younger woman shifts us into a new position, turning us to face each other. Her eyes glint with a seductive smile as she helps me out of the rest of my clothes. My most vulnerable spot presses against her left thigh, sli</w:t>
      </w:r>
      <w:r>
        <w:t>ck with desire, and the feeling of embarrassment floods over me.</w:t>
      </w:r>
    </w:p>
    <w:p w:rsidR="00FD64B4" w:rsidRDefault="00CB0854">
      <w:pPr>
        <w:ind w:left="-5" w:right="16"/>
      </w:pPr>
      <w:r>
        <w:t>She smirks mischievously, her gaze playful. Maybe she wants me to watch her as she pleasures herself. This kind of sight excites me more than I care to admit.</w:t>
      </w:r>
    </w:p>
    <w:p w:rsidR="00FD64B4" w:rsidRDefault="00CB0854">
      <w:pPr>
        <w:spacing w:after="249"/>
        <w:ind w:left="-5" w:right="16"/>
      </w:pPr>
      <w:r>
        <w:t>Maan Mek is beautiful in every w</w:t>
      </w:r>
      <w:r>
        <w:t>ay. I’ve even found myself admiring her ankles before, so seeing her now, fully absorbed in her own pleasure, makes my breath catch.</w:t>
      </w:r>
    </w:p>
    <w:p w:rsidR="00FD64B4" w:rsidRDefault="00CB0854">
      <w:pPr>
        <w:ind w:left="-5" w:right="16"/>
      </w:pPr>
      <w:r>
        <w:t>Without thinking, I wrap my arms around her neck, rubbing myself against her warm thigh. My chest burns with a heat that th</w:t>
      </w:r>
      <w:r>
        <w:t>reatens to explode. In this moment, I don’t care about the embarrassment anymore. Nothing matters but this.</w:t>
      </w:r>
    </w:p>
    <w:p w:rsidR="00FD64B4" w:rsidRDefault="00CB0854">
      <w:pPr>
        <w:spacing w:after="200" w:line="290" w:lineRule="auto"/>
        <w:ind w:left="-5" w:right="16"/>
      </w:pPr>
      <w:r>
        <w:t>In the end, Maan Mek finishes first. Her fingers, slick with her own juices, pull out, glistening invitingly. I can’t resist—I grab her hand, bringi</w:t>
      </w:r>
      <w:r>
        <w:t>ng her fingers to my lips to clean them, savoring the taste of her with affection. Soon after, I finish myself off, trembling with the release.</w:t>
      </w:r>
    </w:p>
    <w:p w:rsidR="00FD64B4" w:rsidRDefault="00CB0854">
      <w:pPr>
        <w:ind w:left="-5" w:right="16"/>
      </w:pPr>
      <w:r>
        <w:t>“Ah...” I exhale a long breath, letting my body collapse against hers, my voice teasing. “You’ve worn me out, an</w:t>
      </w:r>
      <w:r>
        <w:t>d I’m all sweaty. You have to take responsibility and help me shower again.”</w:t>
      </w:r>
    </w:p>
    <w:p w:rsidR="00FD64B4" w:rsidRDefault="00CB0854">
      <w:pPr>
        <w:ind w:left="-5" w:right="16"/>
      </w:pPr>
      <w:r>
        <w:t>Laughing, her eyes sparkling with mischief, “Of course, I will take care of you, Mai.”</w:t>
      </w:r>
    </w:p>
    <w:p w:rsidR="00FD64B4" w:rsidRDefault="00CB0854">
      <w:pPr>
        <w:ind w:left="-5" w:right="16"/>
      </w:pPr>
      <w:r>
        <w:t>And so, we showered together for the second time that night. It was a postsex ritual that wa</w:t>
      </w:r>
      <w:r>
        <w:t>rmed my heart. She washed my back, touched my cheeks softly, and even helped comb my hair. She told me once again how beautiful I still was, and nothing could ever change her mind about that.</w:t>
      </w:r>
    </w:p>
    <w:p w:rsidR="00FD64B4" w:rsidRDefault="00CB0854">
      <w:pPr>
        <w:ind w:left="-5" w:right="16"/>
      </w:pPr>
      <w:r>
        <w:t>She’s sweeter than any candy.</w:t>
      </w:r>
    </w:p>
    <w:p w:rsidR="00FD64B4" w:rsidRDefault="00CB0854">
      <w:pPr>
        <w:ind w:left="-5" w:right="16"/>
      </w:pPr>
      <w:r>
        <w:t xml:space="preserve">Glancing at the clock on the </w:t>
      </w:r>
      <w:r>
        <w:t>nightstand, it read 11:40 PM. Back in the city, I wouldn’t even be tired yet, but the quiet peace of this place had lulled me into a sense of sleepiness.</w:t>
      </w:r>
    </w:p>
    <w:p w:rsidR="00FD64B4" w:rsidRDefault="00CB0854">
      <w:pPr>
        <w:ind w:left="-5" w:right="16"/>
      </w:pPr>
      <w:r>
        <w:t>Maan Mek slipped on a short-sleeved shirt, a sunflower printed on the chest —a flower she always remem</w:t>
      </w:r>
      <w:r>
        <w:t>bered from her time with her mother. It didn’t surprise me that she was so attached to it; it brought her a sense of calm.</w:t>
      </w:r>
    </w:p>
    <w:p w:rsidR="00FD64B4" w:rsidRDefault="00CB0854">
      <w:pPr>
        <w:ind w:left="-5" w:right="16"/>
      </w:pPr>
      <w:r>
        <w:t>If we ever had a peaceful life, I’d love to plant that flower in our garden.</w:t>
      </w:r>
    </w:p>
    <w:p w:rsidR="00FD64B4" w:rsidRDefault="00CB0854">
      <w:pPr>
        <w:ind w:left="-5" w:right="16"/>
      </w:pPr>
      <w:r>
        <w:t>I reached over to turn off the bedside lamp, the room no</w:t>
      </w:r>
      <w:r>
        <w:t>w bathed in darkness. It took a moment for my eyes to adjust, but a faint light from outside peeked through the window. Just as I was about to wish her a good night, Maan Mek suddenly sat up, startling me.</w:t>
      </w:r>
    </w:p>
    <w:p w:rsidR="00FD64B4" w:rsidRDefault="00CB0854">
      <w:pPr>
        <w:ind w:left="-5" w:right="16"/>
      </w:pPr>
      <w:r>
        <w:t>“What’s wrong?” I asked, sitting up in confusion.</w:t>
      </w:r>
    </w:p>
    <w:p w:rsidR="00FD64B4" w:rsidRDefault="00CB0854">
      <w:pPr>
        <w:ind w:left="-5" w:right="16"/>
      </w:pPr>
      <w:r>
        <w:t>She was silent, as if listening to something. Then she spoke, her voice low but firm. “Someone’s here.”</w:t>
      </w:r>
    </w:p>
    <w:p w:rsidR="00FD64B4" w:rsidRDefault="00CB0854">
      <w:pPr>
        <w:ind w:left="-5" w:right="16"/>
      </w:pPr>
      <w:r>
        <w:t>Fear gripped my chest as I jolted upright. “But... no one lives around here.”</w:t>
      </w:r>
    </w:p>
    <w:p w:rsidR="00FD64B4" w:rsidRDefault="00CB0854">
      <w:pPr>
        <w:ind w:left="-5" w:right="16"/>
      </w:pPr>
      <w:r>
        <w:t>She moved silently out of bed, crouching down by the window.</w:t>
      </w:r>
    </w:p>
    <w:p w:rsidR="00FD64B4" w:rsidRDefault="00CB0854">
      <w:pPr>
        <w:ind w:left="-5" w:right="16"/>
      </w:pPr>
      <w:r>
        <w:t xml:space="preserve">Scared to be </w:t>
      </w:r>
      <w:r>
        <w:t>apart from her, I quickly followed and peered outside.</w:t>
      </w:r>
    </w:p>
    <w:p w:rsidR="00FD64B4" w:rsidRDefault="00CB0854">
      <w:pPr>
        <w:ind w:left="-5" w:right="16"/>
      </w:pPr>
      <w:r>
        <w:t>Several black cars had pulled up—four, no, five—and their lights were dimmed as if they didn’t want to be noticed. Maan Mek must have heard them before I did.</w:t>
      </w:r>
    </w:p>
    <w:p w:rsidR="00FD64B4" w:rsidRDefault="00CB0854">
      <w:pPr>
        <w:ind w:left="-5" w:right="16"/>
      </w:pPr>
      <w:r>
        <w:t>Three men in dark clothing emerged from th</w:t>
      </w:r>
      <w:r>
        <w:t>e lead car. Maan Mek’s gaze pierced the darkness as she whispered, “It’s Thanin’s men.”</w:t>
      </w:r>
    </w:p>
    <w:p w:rsidR="00FD64B4" w:rsidRDefault="00CB0854">
      <w:pPr>
        <w:ind w:left="-5" w:right="16"/>
      </w:pPr>
      <w:r>
        <w:t>My blood ran cold. Worse than a nightmare. “All the cars... they have the number six on their plates.”</w:t>
      </w:r>
    </w:p>
    <w:p w:rsidR="00FD64B4" w:rsidRDefault="00CB0854">
      <w:pPr>
        <w:spacing w:after="254" w:line="256" w:lineRule="auto"/>
        <w:ind w:left="-5"/>
        <w:rPr>
          <w:b/>
        </w:rPr>
      </w:pPr>
      <w:r>
        <w:rPr>
          <w:b/>
        </w:rPr>
        <w:t>Panic surged through me. They knew we were here. There would be n</w:t>
      </w:r>
      <w:r>
        <w:rPr>
          <w:b/>
        </w:rPr>
        <w:t>o mercy.</w:t>
      </w:r>
    </w:p>
    <w:p w:rsidR="00FD64B4" w:rsidRDefault="00FD64B4">
      <w:pPr>
        <w:spacing w:after="254" w:line="256" w:lineRule="auto"/>
        <w:ind w:left="-5"/>
        <w:rPr>
          <w:b/>
        </w:rPr>
      </w:pPr>
    </w:p>
    <w:p w:rsidR="00FD64B4" w:rsidRDefault="00FD64B4">
      <w:pPr>
        <w:spacing w:after="254" w:line="256" w:lineRule="auto"/>
        <w:ind w:left="-5"/>
      </w:pPr>
    </w:p>
    <w:p w:rsidR="00FD64B4" w:rsidRDefault="00CB0854">
      <w:pPr>
        <w:pStyle w:val="Titre1"/>
        <w:ind w:left="58" w:right="48"/>
      </w:pPr>
      <w:r>
        <w:t xml:space="preserve">Chapter 31: </w:t>
      </w:r>
      <w:r>
        <w:t>ᴛᴇ</w:t>
      </w:r>
      <w:r>
        <w:t>ɴ</w:t>
      </w:r>
      <w:r>
        <w:t xml:space="preserve"> </w:t>
      </w:r>
      <w:r>
        <w:t>ᴍ</w:t>
      </w:r>
      <w:r>
        <w:t>ɪɴ</w:t>
      </w:r>
      <w:r>
        <w:t>ᴜᴛᴇ</w:t>
      </w:r>
      <w:r>
        <w:t xml:space="preserve">s </w:t>
      </w:r>
      <w:r>
        <w:t>ᴛᴏ</w:t>
      </w:r>
      <w:r>
        <w:t xml:space="preserve"> </w:t>
      </w:r>
      <w:r>
        <w:t>ᴍ</w:t>
      </w:r>
      <w:r>
        <w:t>ɪ</w:t>
      </w:r>
      <w:r>
        <w:t>ᴅ</w:t>
      </w:r>
      <w:r>
        <w:t>ɴɪɢʜ</w:t>
      </w:r>
      <w:r>
        <w:t>ᴛ</w:t>
      </w:r>
    </w:p>
    <w:p w:rsidR="00FD64B4" w:rsidRDefault="00CB0854">
      <w:pPr>
        <w:ind w:left="-5" w:right="16"/>
      </w:pPr>
      <w:r>
        <w:t>They know we're here.</w:t>
      </w:r>
    </w:p>
    <w:p w:rsidR="00FD64B4" w:rsidRDefault="00CB0854">
      <w:pPr>
        <w:ind w:left="-5" w:right="16"/>
      </w:pPr>
      <w:r>
        <w:t>But how did this happen?</w:t>
      </w:r>
    </w:p>
    <w:p w:rsidR="00FD64B4" w:rsidRDefault="00CB0854">
      <w:pPr>
        <w:ind w:left="-5" w:right="16"/>
      </w:pPr>
      <w:r>
        <w:t>Maan Mek turned to me. The faint light filtering through the curtain illuminated her serious and worried expression.</w:t>
      </w:r>
    </w:p>
    <w:p w:rsidR="00FD64B4" w:rsidRDefault="00CB0854">
      <w:pPr>
        <w:ind w:left="-5" w:right="16"/>
      </w:pPr>
      <w:r>
        <w:t>"Mai, you didn’t accidentally contact anyone,</w:t>
      </w:r>
      <w:r>
        <w:t xml:space="preserve"> did you?"</w:t>
      </w:r>
    </w:p>
    <w:p w:rsidR="00FD64B4" w:rsidRDefault="00CB0854">
      <w:pPr>
        <w:ind w:left="-5" w:right="16"/>
      </w:pPr>
      <w:r>
        <w:t>My lips trembled as I tried to recall, speaking hesitantly, "...I called Prach... uh... talked to him about work... and I accidentally mentioned I was at the beach... still in the country."</w:t>
      </w:r>
    </w:p>
    <w:p w:rsidR="00FD64B4" w:rsidRDefault="00CB0854">
      <w:pPr>
        <w:ind w:left="-5" w:right="16"/>
      </w:pPr>
      <w:r>
        <w:t>Upon hearing this, Maan Mek raised a hand to her forehe</w:t>
      </w:r>
      <w:r>
        <w:t>ad, as if realizing the gravity of the situation.</w:t>
      </w:r>
    </w:p>
    <w:p w:rsidR="00FD64B4" w:rsidRDefault="00CB0854">
      <w:pPr>
        <w:ind w:left="-5" w:right="16"/>
      </w:pPr>
      <w:r>
        <w:t>Now, I truly understood how badly I had messed up. Upon careful consideration, Prach might have mentioned it to someone at the office without thinking. How would we know if Thanin had used this information,</w:t>
      </w:r>
      <w:r>
        <w:t xml:space="preserve"> gathered from a colleague, to track us down? Even though I only said we were at a beach in the country, there's the possibility they could have traced the call or used other means, like checking financial transactions or reviewing Maan Mek's past visits h</w:t>
      </w:r>
      <w:r>
        <w:t>ere.</w:t>
      </w:r>
    </w:p>
    <w:p w:rsidR="00FD64B4" w:rsidRDefault="00CB0854">
      <w:pPr>
        <w:ind w:left="-5" w:right="16"/>
      </w:pPr>
      <w:r>
        <w:t>I couldn’t guess what they might have done. All I knew was that I had caused this mess, and I couldn’t stop apologizing.</w:t>
      </w:r>
    </w:p>
    <w:p w:rsidR="00FD64B4" w:rsidRDefault="00CB0854">
      <w:pPr>
        <w:ind w:left="-5" w:right="16"/>
      </w:pPr>
      <w:r>
        <w:t>"I’m sorry, Mek. I’m so sorry."</w:t>
      </w:r>
    </w:p>
    <w:p w:rsidR="00FD64B4" w:rsidRDefault="00CB0854">
      <w:pPr>
        <w:ind w:left="-5" w:right="16"/>
      </w:pPr>
      <w:r>
        <w:t xml:space="preserve">She was too kind to be angry. She sighed and then smiled, as if to say it was okay since it had </w:t>
      </w:r>
      <w:r>
        <w:t>already happened. But there was a glint in her eyes that I couldn’t read. Moments later, she stood up and grabbed a black leather bag that held weapons. A small item was pulled out, and she loaded it with ammunition, speaking calmly.</w:t>
      </w:r>
    </w:p>
    <w:p w:rsidR="00FD64B4" w:rsidRDefault="00CB0854">
      <w:pPr>
        <w:ind w:left="-5" w:right="16"/>
      </w:pPr>
      <w:r>
        <w:t xml:space="preserve">"We're going to sneak </w:t>
      </w:r>
      <w:r>
        <w:t>out the back."</w:t>
      </w:r>
    </w:p>
    <w:p w:rsidR="00FD64B4" w:rsidRDefault="00CB0854">
      <w:pPr>
        <w:ind w:left="-5" w:right="16"/>
      </w:pPr>
      <w:r>
        <w:t>I didn’t understand. I took a deep breath to steady myself, trying to keep my voice steady, "Why not have me stop time and we just run away?"</w:t>
      </w:r>
    </w:p>
    <w:p w:rsidR="00FD64B4" w:rsidRDefault="00CB0854">
      <w:pPr>
        <w:ind w:left="-5" w:right="16"/>
      </w:pPr>
      <w:r>
        <w:t>"I said it before; no matter what, we’ll use your ability as a last resort."</w:t>
      </w:r>
    </w:p>
    <w:p w:rsidR="00FD64B4" w:rsidRDefault="00CB0854">
      <w:pPr>
        <w:ind w:left="-5" w:right="16"/>
      </w:pPr>
      <w:r>
        <w:t>"But for me, right now</w:t>
      </w:r>
      <w:r>
        <w:t>, it’s the first choice."</w:t>
      </w:r>
    </w:p>
    <w:p w:rsidR="00FD64B4" w:rsidRDefault="00CB0854">
      <w:pPr>
        <w:ind w:left="-5" w:right="16"/>
      </w:pPr>
      <w:r>
        <w:t>Maan Mek quickly finished loading the gun and looked at me. "What are you trying to say, Mai?"</w:t>
      </w:r>
    </w:p>
    <w:p w:rsidR="00FD64B4" w:rsidRDefault="00CB0854">
      <w:pPr>
        <w:ind w:left="-5" w:right="16"/>
      </w:pPr>
      <w:r>
        <w:t>In that moment, a thought flashed in my mind, but I chose not to say it out loud. I knew she would stop me and we wouldn’t agree. Still</w:t>
      </w:r>
      <w:r>
        <w:t>, I felt my plan might be the best option... even if it came with pain.</w:t>
      </w:r>
    </w:p>
    <w:p w:rsidR="00FD64B4" w:rsidRDefault="00CB0854">
      <w:pPr>
        <w:ind w:left="-5" w:right="16"/>
      </w:pPr>
      <w:r>
        <w:t>I gently brushed Maan Mek’s cheek. "If they don’t have weapons, can you fight them?"</w:t>
      </w:r>
    </w:p>
    <w:p w:rsidR="00FD64B4" w:rsidRDefault="00CB0854">
      <w:pPr>
        <w:ind w:left="-5" w:right="16"/>
      </w:pPr>
      <w:r>
        <w:t>Her eyes widened in confusion.</w:t>
      </w:r>
    </w:p>
    <w:p w:rsidR="00FD64B4" w:rsidRDefault="00CB0854">
      <w:pPr>
        <w:ind w:left="-5" w:right="16"/>
      </w:pPr>
      <w:r>
        <w:t>"Yes, but what will you do?"</w:t>
      </w:r>
    </w:p>
    <w:p w:rsidR="00FD64B4" w:rsidRDefault="00CB0854">
      <w:pPr>
        <w:ind w:left="-5" w:right="16"/>
      </w:pPr>
      <w:r>
        <w:t>Before she could finish asking, I stood</w:t>
      </w:r>
      <w:r>
        <w:t xml:space="preserve"> on tiptoe and kissed her. In the dimness of the room, I heard footsteps approaching from outside near the door, so I quickly pulled away and said:</w:t>
      </w:r>
    </w:p>
    <w:p w:rsidR="00FD64B4" w:rsidRDefault="00CB0854">
      <w:pPr>
        <w:spacing w:after="949" w:line="256" w:lineRule="auto"/>
        <w:ind w:left="-5"/>
      </w:pPr>
      <w:r>
        <w:rPr>
          <w:rStyle w:val="Policepardfaut"/>
          <w:b/>
        </w:rPr>
        <w:t>"Mek, for me, you are the gift that heaven sent. I’ll do whatever it takes to make sure we live together."</w:t>
      </w:r>
    </w:p>
    <w:p w:rsidR="00FD64B4" w:rsidRDefault="00CB0854">
      <w:pPr>
        <w:spacing w:after="294" w:line="256" w:lineRule="auto"/>
        <w:ind w:left="0" w:firstLine="0"/>
      </w:pPr>
      <w:r>
        <w:t xml:space="preserve"> </w:t>
      </w:r>
      <w:r>
        <w:t xml:space="preserve">   </w:t>
      </w:r>
    </w:p>
    <w:p w:rsidR="00FD64B4" w:rsidRDefault="00CB0854">
      <w:pPr>
        <w:spacing w:after="267" w:line="247" w:lineRule="auto"/>
        <w:ind w:left="-5" w:right="38"/>
      </w:pPr>
      <w:r>
        <w:rPr>
          <w:rStyle w:val="Policepardfaut"/>
          <w:b/>
          <w:i/>
        </w:rPr>
        <w:t>11:43 PM.</w:t>
      </w:r>
    </w:p>
    <w:p w:rsidR="00FD64B4" w:rsidRDefault="00CB0854">
      <w:pPr>
        <w:ind w:left="-5" w:right="16"/>
      </w:pPr>
      <w:r>
        <w:t>"If you get everything sorted out, don’t go anywhere. Stay here in the house. I’ll come back to you."</w:t>
      </w:r>
    </w:p>
    <w:p w:rsidR="00FD64B4" w:rsidRDefault="00CB0854">
      <w:pPr>
        <w:ind w:left="-5" w:right="16"/>
      </w:pPr>
      <w:r>
        <w:t>After saying that, I took a step back, then stopped time for everything around me. At this point, if we were to sneak out and regroup, it wo</w:t>
      </w:r>
      <w:r>
        <w:t>uld be better if we stayed here... and I knew that was the best option.</w:t>
      </w:r>
    </w:p>
    <w:p w:rsidR="00FD64B4" w:rsidRDefault="00CB0854">
      <w:pPr>
        <w:ind w:left="-5" w:right="16"/>
      </w:pPr>
      <w:r>
        <w:t>And really, this had been on my mind since the beginning. When I saw the sunflower patch that Mek loved, I knew I would do anything to plant sunflowers in our garden one day.</w:t>
      </w:r>
    </w:p>
    <w:p w:rsidR="00FD64B4" w:rsidRDefault="00CB0854">
      <w:pPr>
        <w:ind w:left="-5" w:right="16"/>
      </w:pPr>
      <w:r>
        <w:t>Not wanti</w:t>
      </w:r>
      <w:r>
        <w:t>ng to waste any more time, I hurried outside to the front yard. Three men in dark clothing were about to enter. One was about to shoot the door, while the other two were preparing to sneak in as if they were in a movie.</w:t>
      </w:r>
    </w:p>
    <w:p w:rsidR="00FD64B4" w:rsidRDefault="00CB0854">
      <w:pPr>
        <w:ind w:left="-5" w:right="16"/>
      </w:pPr>
      <w:r>
        <w:t>It made me furious.</w:t>
      </w:r>
    </w:p>
    <w:p w:rsidR="00FD64B4" w:rsidRDefault="00CB0854">
      <w:pPr>
        <w:ind w:left="-5" w:right="16"/>
      </w:pPr>
      <w:r>
        <w:t>I rushed over, t</w:t>
      </w:r>
      <w:r>
        <w:t>aking the weapon from one of them, and noticed they were all carrying another on their backs. The next problem was I had nowhere to store them, so I quickly went back inside to grab a cloth bag and stuffed the weapons inside.</w:t>
      </w:r>
    </w:p>
    <w:p w:rsidR="00FD64B4" w:rsidRDefault="00CB0854">
      <w:pPr>
        <w:ind w:left="-5" w:right="16"/>
      </w:pPr>
      <w:r>
        <w:t>The two minutes of stopped tim</w:t>
      </w:r>
      <w:r>
        <w:t>e had passed... and I was already running toward the cars parked nearby. Most of them were still inside, but about four had gotten out and were standing guard around one of the cars. If I wasn’t mistaken, the man sitting in the back seat must have been the</w:t>
      </w:r>
      <w:r>
        <w:t xml:space="preserve"> one in charge.</w:t>
      </w:r>
    </w:p>
    <w:p w:rsidR="00FD64B4" w:rsidRDefault="00CB0854">
      <w:pPr>
        <w:ind w:left="-5" w:right="16"/>
      </w:pPr>
      <w:r>
        <w:t>Alright, Mai Tree, I had to disarm everyone. If they managed to break into the house, I wanted to make sure they were at a disadvantage, so Mek wouldn’t be at risk of being shot or stabbed.</w:t>
      </w:r>
    </w:p>
    <w:p w:rsidR="00FD64B4" w:rsidRDefault="00CB0854">
      <w:pPr>
        <w:ind w:left="-5" w:right="16"/>
      </w:pPr>
      <w:r>
        <w:t>For the people standing guard, as well as those in</w:t>
      </w:r>
      <w:r>
        <w:t xml:space="preserve"> the cars, I spent more time than I should have disarming them, stuffing their weapons into the bag slung over my shoulder. Sweat poured down my face from the running, even though the beach air was cold.</w:t>
      </w:r>
    </w:p>
    <w:p w:rsidR="00FD64B4" w:rsidRDefault="00CB0854">
      <w:pPr>
        <w:ind w:left="-5" w:right="16"/>
      </w:pPr>
      <w:r>
        <w:t>Five minutes... completely gone.</w:t>
      </w:r>
    </w:p>
    <w:p w:rsidR="00FD64B4" w:rsidRDefault="00CB0854">
      <w:pPr>
        <w:ind w:left="-5" w:right="16"/>
      </w:pPr>
      <w:r>
        <w:t xml:space="preserve">I stood beside one </w:t>
      </w:r>
      <w:r>
        <w:t>of the cars, catching my breath and trying to focus. I had to keep going. I pulled open the driver’s side door to see if anyone was inside.</w:t>
      </w:r>
    </w:p>
    <w:p w:rsidR="00FD64B4" w:rsidRDefault="00CB0854">
      <w:pPr>
        <w:ind w:left="-5" w:right="16"/>
      </w:pPr>
      <w:r>
        <w:t>Ah...</w:t>
      </w:r>
    </w:p>
    <w:p w:rsidR="00FD64B4" w:rsidRDefault="00CB0854">
      <w:pPr>
        <w:ind w:left="-5" w:right="16"/>
      </w:pPr>
      <w:r>
        <w:t>Lucky me.</w:t>
      </w:r>
    </w:p>
    <w:p w:rsidR="00FD64B4" w:rsidRDefault="00CB0854">
      <w:pPr>
        <w:ind w:left="-5" w:right="16"/>
      </w:pPr>
      <w:r>
        <w:t xml:space="preserve">The man sitting there had a scar on his neck. I recognized him from a file that my investigator had </w:t>
      </w:r>
      <w:r>
        <w:t>gathered. He was Thanin's right-hand man, more feared than his own son. This man was the driver for Maan Mek’s uncle tonight, and now Thanin was sitting in the back seat of the car.</w:t>
      </w:r>
    </w:p>
    <w:p w:rsidR="00FD64B4" w:rsidRDefault="00CB0854">
      <w:pPr>
        <w:ind w:left="-5" w:right="16"/>
      </w:pPr>
      <w:r>
        <w:t>His face didn’t look good—he seemed to be in some kind of sudden pain, one</w:t>
      </w:r>
      <w:r>
        <w:t xml:space="preserve"> hand pressed to his chest as though suffering from something internal.</w:t>
      </w:r>
    </w:p>
    <w:p w:rsidR="00FD64B4" w:rsidRDefault="00CB0854">
      <w:pPr>
        <w:ind w:left="-5" w:right="16"/>
      </w:pPr>
      <w:r>
        <w:t>That might explain why his important subordinate was in the same car, along with a few others nearby.</w:t>
      </w:r>
    </w:p>
    <w:p w:rsidR="00FD64B4" w:rsidRDefault="00CB0854">
      <w:pPr>
        <w:ind w:left="-5" w:right="16"/>
      </w:pPr>
      <w:r>
        <w:t>There were only three minutes left. No time to hesitate.</w:t>
      </w:r>
    </w:p>
    <w:p w:rsidR="00FD64B4" w:rsidRDefault="00CB0854">
      <w:pPr>
        <w:ind w:left="-5" w:right="16"/>
      </w:pPr>
      <w:r>
        <w:t>Now I understood what the</w:t>
      </w:r>
      <w:r>
        <w:t xml:space="preserve"> prophecy from Phi Karan meant about my lifespan being shortened...</w:t>
      </w:r>
    </w:p>
    <w:p w:rsidR="00FD64B4" w:rsidRDefault="00CB0854">
      <w:pPr>
        <w:ind w:left="-5" w:right="16"/>
      </w:pPr>
      <w:r>
        <w:t>Because the only way I could take control of this organization was to eliminate its key people.</w:t>
      </w:r>
    </w:p>
    <w:p w:rsidR="00FD64B4" w:rsidRDefault="00CB0854">
      <w:pPr>
        <w:spacing w:after="0"/>
        <w:ind w:left="-5" w:right="16"/>
      </w:pPr>
      <w:r>
        <w:t>I don’t like guns, but the ones I picked up earlier were hard to ignore. I chose to take the</w:t>
      </w:r>
      <w:r>
        <w:t xml:space="preserve"> knives instead—each one from the heavy cloth bag. I controlled my breath and tried to suppress the panic from what I was about to do. I never imagined that I would be capable of this.</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267" w:line="247" w:lineRule="auto"/>
        <w:ind w:left="-5" w:right="38"/>
      </w:pPr>
      <w:r>
        <w:rPr>
          <w:rStyle w:val="Policepardfaut"/>
          <w:b/>
          <w:i/>
        </w:rPr>
        <w:t>11:53 PM</w:t>
      </w:r>
    </w:p>
    <w:p w:rsidR="00FD64B4" w:rsidRDefault="00CB0854">
      <w:pPr>
        <w:ind w:left="-5" w:right="16"/>
      </w:pPr>
      <w:r>
        <w:t>The time-stop ability was fully used.</w:t>
      </w:r>
    </w:p>
    <w:p w:rsidR="00FD64B4" w:rsidRDefault="00CB0854">
      <w:pPr>
        <w:ind w:left="-5" w:right="16"/>
      </w:pPr>
      <w:r>
        <w:t xml:space="preserve">The world began </w:t>
      </w:r>
      <w:r>
        <w:t>to spin again.</w:t>
      </w:r>
    </w:p>
    <w:p w:rsidR="00FD64B4" w:rsidRDefault="00CB0854">
      <w:pPr>
        <w:ind w:left="-5" w:right="16"/>
      </w:pPr>
      <w:r>
        <w:t xml:space="preserve">I sat behind the wheel, my hands covered in blood, and my loose T-shirt stained with red marks, a sight so grotesque. The rearview mirror reflected my face, which was calmer than ever before. I didn’t focus on myself for long before turning </w:t>
      </w:r>
      <w:r>
        <w:t>my attention to the middle-aged man in the back seat, who was moving and wearing an expression of shock.</w:t>
      </w:r>
    </w:p>
    <w:p w:rsidR="00FD64B4" w:rsidRDefault="00CB0854">
      <w:pPr>
        <w:ind w:left="-5" w:right="16"/>
      </w:pPr>
      <w:r>
        <w:t>“Hey! How did you get in the car?” Thanin shouted, one hand still pressing on his chest, not understanding the situation. It was pathetic.</w:t>
      </w:r>
    </w:p>
    <w:p w:rsidR="00FD64B4" w:rsidRDefault="00CB0854">
      <w:pPr>
        <w:ind w:left="-5" w:right="16"/>
      </w:pPr>
      <w:r>
        <w:t xml:space="preserve">Even though </w:t>
      </w:r>
      <w:r>
        <w:t>his health was deteriorating, he still had the nerve to witness someone’s death firsthand. I chuckled derisively in my throat. “Yeah, I can’t believe I’m breathing the same air as you.”</w:t>
      </w:r>
    </w:p>
    <w:p w:rsidR="00FD64B4" w:rsidRDefault="00CB0854">
      <w:pPr>
        <w:ind w:left="-5" w:right="16"/>
      </w:pPr>
      <w:r>
        <w:t>Only after I spoke did he notice his left hand was locked to the handl</w:t>
      </w:r>
      <w:r>
        <w:t>e with handcuffs. Ah, this tool of restraint, I got it from the bag of his close subordinate, who is now lifeless.</w:t>
      </w:r>
    </w:p>
    <w:p w:rsidR="00FD64B4" w:rsidRDefault="00CB0854">
      <w:pPr>
        <w:ind w:left="-5" w:right="16"/>
      </w:pPr>
      <w:r>
        <w:t>This meant that even if the car door was fully opened, Thanin couldn’t escape because his left hand was locked in place.</w:t>
      </w:r>
    </w:p>
    <w:p w:rsidR="00FD64B4" w:rsidRDefault="00CB0854">
      <w:pPr>
        <w:ind w:left="-5" w:right="16"/>
      </w:pPr>
      <w:r>
        <w:t xml:space="preserve">It looked like he </w:t>
      </w:r>
      <w:r>
        <w:t>had regained his wits, as his expression shifted to one of fear. He tried to pull his hand free, but it was futile. His chest seemed to worsen, sweat dripping down his face. The gun he had carried was nowhere to be seen.</w:t>
      </w:r>
    </w:p>
    <w:p w:rsidR="00FD64B4" w:rsidRDefault="00CB0854">
      <w:pPr>
        <w:ind w:left="-5" w:right="16"/>
      </w:pPr>
      <w:r>
        <w:t>Before he could stop and change tac</w:t>
      </w:r>
      <w:r>
        <w:t>tics, he shouted the name of someone.</w:t>
      </w:r>
    </w:p>
    <w:p w:rsidR="00FD64B4" w:rsidRDefault="00CB0854">
      <w:pPr>
        <w:ind w:left="-5" w:right="16"/>
      </w:pPr>
      <w:r>
        <w:t>“...Ek!”</w:t>
      </w:r>
    </w:p>
    <w:p w:rsidR="00FD64B4" w:rsidRDefault="00CB0854">
      <w:pPr>
        <w:ind w:left="-5" w:right="16"/>
      </w:pPr>
      <w:r>
        <w:t xml:space="preserve">“Calling your right hand, huh?” I sneered, remembering the events from earlier. “I used a knife on him,” I said, referring to Ek, to his neck, while time had been stopped. That’s why there was so much blood </w:t>
      </w:r>
      <w:r>
        <w:t>splattered around.</w:t>
      </w:r>
    </w:p>
    <w:p w:rsidR="00FD64B4" w:rsidRDefault="00CB0854">
      <w:pPr>
        <w:ind w:left="-5" w:right="16"/>
      </w:pPr>
      <w:r>
        <w:t>I gripped the steering wheel tightly, trying to suppress the fear of what I had just done a few minutes ago. Then I spoke the words to make the middleaged man stop looking so foolish.</w:t>
      </w:r>
    </w:p>
    <w:p w:rsidR="00FD64B4" w:rsidRDefault="00CB0854">
      <w:pPr>
        <w:ind w:left="-5" w:right="16"/>
      </w:pPr>
      <w:r>
        <w:t>“Open your eyes and look around.”</w:t>
      </w:r>
    </w:p>
    <w:p w:rsidR="00FD64B4" w:rsidRDefault="00CB0854">
      <w:pPr>
        <w:ind w:left="-5" w:right="16"/>
      </w:pPr>
      <w:r>
        <w:t>At that moment, Tha</w:t>
      </w:r>
      <w:r>
        <w:t>nin stopped struggling and shouting. He panted heavily and turned to look around, realizing the car was parked on the railroad tracks.</w:t>
      </w:r>
    </w:p>
    <w:p w:rsidR="00FD64B4" w:rsidRDefault="00CB0854">
      <w:pPr>
        <w:ind w:left="-5" w:right="16"/>
      </w:pPr>
      <w:r>
        <w:t>Yes, after I took their weapons and eliminated Ek and his people, I took the wheel and drove, all while time was stopped.</w:t>
      </w:r>
      <w:r>
        <w:t xml:space="preserve"> I intentionally parked the car on the tracks, a short distance away, and without any surveillance cameras in sight.</w:t>
      </w:r>
    </w:p>
    <w:p w:rsidR="00FD64B4" w:rsidRDefault="00CB0854">
      <w:pPr>
        <w:ind w:left="-5" w:right="16"/>
      </w:pPr>
      <w:r>
        <w:t>“What the hell!”</w:t>
      </w:r>
    </w:p>
    <w:p w:rsidR="00FD64B4" w:rsidRDefault="00CB0854">
      <w:pPr>
        <w:ind w:left="-5" w:right="16"/>
      </w:pPr>
      <w:r>
        <w:t>He yelled, still not understanding how, in the blink of an eye, we went from being surrounded by guards on the beach to be</w:t>
      </w:r>
      <w:r>
        <w:t>ing in this situation—parked on the railroad tracks. I wasn’t going to answer any of his questions, and I certainly didn’t have time for further conversation.</w:t>
      </w:r>
    </w:p>
    <w:p w:rsidR="00FD64B4" w:rsidRDefault="00CB0854">
      <w:pPr>
        <w:ind w:left="-5" w:right="16"/>
      </w:pPr>
      <w:r>
        <w:t>The sound of the train was getting closer.</w:t>
      </w:r>
    </w:p>
    <w:p w:rsidR="00FD64B4" w:rsidRDefault="00CB0854">
      <w:pPr>
        <w:ind w:left="-5" w:right="16"/>
      </w:pPr>
      <w:r>
        <w:t>“Goodbye, Thanin. It’s going to happen faster than you</w:t>
      </w:r>
      <w:r>
        <w:t xml:space="preserve"> think.”</w:t>
      </w:r>
    </w:p>
    <w:p w:rsidR="00FD64B4" w:rsidRDefault="00CB0854">
      <w:pPr>
        <w:ind w:left="-5" w:right="16"/>
      </w:pPr>
      <w:r>
        <w:t>“Wait! Where are you going? Wait!!!”</w:t>
      </w:r>
    </w:p>
    <w:p w:rsidR="00FD64B4" w:rsidRDefault="00CB0854">
      <w:pPr>
        <w:ind w:left="-5" w:right="16"/>
      </w:pPr>
      <w:r>
        <w:t>The once authoritative man shouted in desperation, trying to get my attention as I opened the car door, not even sparing him a glance as I stepped out and stood at a distance, looking almost heartless.</w:t>
      </w:r>
    </w:p>
    <w:p w:rsidR="00FD64B4" w:rsidRDefault="00CB0854">
      <w:pPr>
        <w:ind w:left="-5" w:right="16"/>
      </w:pPr>
      <w:r>
        <w:t>Thanin o</w:t>
      </w:r>
      <w:r>
        <w:t>pened the door, but his hand was still locked, preventing him from escaping, no matter how hard he tried. The train was getting closer, its lights now visible.</w:t>
      </w:r>
    </w:p>
    <w:p w:rsidR="00FD64B4" w:rsidRDefault="00CB0854">
      <w:pPr>
        <w:ind w:left="-5" w:right="16"/>
      </w:pPr>
      <w:r>
        <w:t>“How much do you want!? What do you want? Tell me, and I’ll spare your life. I’ll give you every</w:t>
      </w:r>
      <w:r>
        <w:t>thing. Take me with you... please!” He pressed his hand to his chest, where his condition had worsened.</w:t>
      </w:r>
    </w:p>
    <w:p w:rsidR="00FD64B4" w:rsidRDefault="00CB0854">
      <w:pPr>
        <w:ind w:left="-5" w:right="16"/>
      </w:pPr>
      <w:r>
        <w:t>"......."</w:t>
      </w:r>
    </w:p>
    <w:p w:rsidR="00FD64B4" w:rsidRDefault="00CB0854">
      <w:pPr>
        <w:ind w:left="-5" w:right="16"/>
      </w:pPr>
      <w:r>
        <w:t>I had no words in response, my nose still carrying the scent of blood on my clothes and hands.</w:t>
      </w:r>
    </w:p>
    <w:p w:rsidR="00FD64B4" w:rsidRDefault="00CB0854">
      <w:pPr>
        <w:ind w:left="-5" w:right="16"/>
      </w:pPr>
      <w:r>
        <w:t>I watched the heartless man, who was now trembl</w:t>
      </w:r>
      <w:r>
        <w:t>ing in fear for his life. At one point, he even dropped to his knees, begging me for mercy. The train was getting closer with incredible speed.</w:t>
      </w:r>
    </w:p>
    <w:p w:rsidR="00FD64B4" w:rsidRDefault="00CB0854">
      <w:pPr>
        <w:ind w:left="-5" w:right="16"/>
      </w:pPr>
      <w:r>
        <w:t>He had taken Maan Mek’s mother’s life, tormented her body and soul, and killed countless innocent people. He cam</w:t>
      </w:r>
      <w:r>
        <w:t>e here to kill both Maan Mek and me, but not everything goes as planned, no matter how much power you have.</w:t>
      </w:r>
    </w:p>
    <w:p w:rsidR="00FD64B4" w:rsidRDefault="00CB0854">
      <w:pPr>
        <w:ind w:left="-5" w:right="16"/>
      </w:pPr>
      <w:r>
        <w:t>Because I am someone who exists outside the rules of time, and I used it to make sure I am not the prey.</w:t>
      </w:r>
    </w:p>
    <w:p w:rsidR="00FD64B4" w:rsidRDefault="00CB0854">
      <w:pPr>
        <w:ind w:left="-5" w:right="16"/>
      </w:pPr>
      <w:r>
        <w:t>Thanin’s desperate cries were drowned out b</w:t>
      </w:r>
      <w:r>
        <w:t>y the sound of the approaching train. I turned my back on the scene and walked down the concrete road.</w:t>
      </w:r>
    </w:p>
    <w:p w:rsidR="00FD64B4" w:rsidRDefault="00CB0854">
      <w:pPr>
        <w:ind w:left="-5" w:right="16"/>
      </w:pPr>
      <w:r>
        <w:t>The loud crash of metal on metal reverberated through my ears as the train collided with the car, and I knew someone’s life was lost along with it.</w:t>
      </w:r>
    </w:p>
    <w:p w:rsidR="00FD64B4" w:rsidRDefault="00CB0854">
      <w:pPr>
        <w:ind w:left="-5" w:right="16"/>
      </w:pPr>
      <w:r>
        <w:t>Of co</w:t>
      </w:r>
      <w:r>
        <w:t>urse, I didn’t look back. I simply walked, my mind still disoriented, before breaking into a full sprint, heading back to the house where my love awaited me.</w:t>
      </w:r>
    </w:p>
    <w:p w:rsidR="00FD64B4" w:rsidRDefault="00CB0854">
      <w:pPr>
        <w:spacing w:after="254" w:line="256" w:lineRule="auto"/>
        <w:ind w:left="-5"/>
      </w:pPr>
      <w:r>
        <w:rPr>
          <w:rStyle w:val="Policepardfaut"/>
          <w:b/>
        </w:rPr>
        <w:t>Guns, blood, sunflowers... and the railroad tracks.</w:t>
      </w:r>
    </w:p>
    <w:p w:rsidR="00FD64B4" w:rsidRDefault="00CB0854">
      <w:pPr>
        <w:ind w:left="-5" w:right="16"/>
      </w:pPr>
      <w:r>
        <w:t>As I pieced together the final pieces of the s</w:t>
      </w:r>
      <w:r>
        <w:t>unflower puzzle, I knew that I had to eliminate the source of everything holding Maan Mek back.</w:t>
      </w:r>
    </w:p>
    <w:p w:rsidR="00FD64B4" w:rsidRDefault="00CB0854">
      <w:pPr>
        <w:ind w:left="-5" w:right="16"/>
      </w:pPr>
      <w:r>
        <w:t xml:space="preserve">I ran with all my might, replaying everything I had done just before midnight. The new day was dawning, and a multitude of colors clouded my thoughts. In that </w:t>
      </w:r>
      <w:r>
        <w:t>moment, the number of years left in my life flashed before me, glowing golden, slowly ticking down.</w:t>
      </w:r>
    </w:p>
    <w:p w:rsidR="00FD64B4" w:rsidRDefault="00CB0854">
      <w:pPr>
        <w:ind w:left="-5" w:right="16"/>
      </w:pPr>
      <w:r>
        <w:t>73...</w:t>
      </w:r>
    </w:p>
    <w:p w:rsidR="00FD64B4" w:rsidRDefault="00CB0854">
      <w:pPr>
        <w:ind w:left="-5" w:right="16"/>
      </w:pPr>
      <w:r>
        <w:t>63...</w:t>
      </w:r>
    </w:p>
    <w:p w:rsidR="00FD64B4" w:rsidRDefault="00CB0854">
      <w:pPr>
        <w:ind w:left="-5" w:right="16"/>
      </w:pPr>
      <w:r>
        <w:t>And it stopped at 53.</w:t>
      </w:r>
    </w:p>
    <w:p w:rsidR="00FD64B4" w:rsidRDefault="00CB0854">
      <w:pPr>
        <w:spacing w:after="0"/>
        <w:ind w:left="-5" w:right="16"/>
      </w:pPr>
      <w:r>
        <w:t>It had decreased by 20 years from before, because I had interfered with the fate of two people.</w:t>
      </w:r>
    </w:p>
    <w:p w:rsidR="00FD64B4" w:rsidRDefault="00CB0854">
      <w:pPr>
        <w:pStyle w:val="Titre1"/>
        <w:pageBreakBefore/>
        <w:ind w:left="58" w:right="48"/>
      </w:pPr>
      <w:r>
        <w:t xml:space="preserve">Chapter 32: </w:t>
      </w:r>
      <w:r>
        <w:t>ᴛᴇ</w:t>
      </w:r>
      <w:r>
        <w:t>ɴ</w:t>
      </w:r>
      <w:r>
        <w:t xml:space="preserve"> </w:t>
      </w:r>
      <w:r>
        <w:t>ᴍᴏ</w:t>
      </w:r>
      <w:r>
        <w:t>ʀ</w:t>
      </w:r>
      <w:r>
        <w:t>ᴇ</w:t>
      </w:r>
      <w:r>
        <w:t xml:space="preserve"> </w:t>
      </w:r>
      <w:r>
        <w:t>ᴍ</w:t>
      </w:r>
      <w:r>
        <w:t>ɪɴ</w:t>
      </w:r>
      <w:r>
        <w:t>ᴜᴛ</w:t>
      </w:r>
      <w:r>
        <w:t>ᴇ</w:t>
      </w:r>
      <w:r>
        <w:t xml:space="preserve">s </w:t>
      </w:r>
      <w:r>
        <w:t>ᴀ</w:t>
      </w:r>
      <w:r>
        <w:rPr>
          <w:rStyle w:val="Policepardfaut"/>
          <w:b w:val="0"/>
        </w:rPr>
        <w:t>ꜰ</w:t>
      </w:r>
      <w:r>
        <w:t>ᴛᴇ</w:t>
      </w:r>
      <w:r>
        <w:t>ʀ</w:t>
      </w:r>
      <w:r>
        <w:t xml:space="preserve"> </w:t>
      </w:r>
      <w:r>
        <w:t>ᴍ</w:t>
      </w:r>
      <w:r>
        <w:t>ɪ</w:t>
      </w:r>
      <w:r>
        <w:t>ᴅ</w:t>
      </w:r>
      <w:r>
        <w:t>ɴɪɢʜ</w:t>
      </w:r>
      <w:r>
        <w:t>ᴛ</w:t>
      </w:r>
    </w:p>
    <w:p w:rsidR="00FD64B4" w:rsidRDefault="00CB0854">
      <w:pPr>
        <w:ind w:left="-5" w:right="16"/>
      </w:pPr>
      <w:r>
        <w:t>My feet rushed back to the house at 12:25 AM.</w:t>
      </w:r>
    </w:p>
    <w:p w:rsidR="00FD64B4" w:rsidRDefault="00CB0854">
      <w:pPr>
        <w:ind w:left="-5" w:right="16"/>
      </w:pPr>
      <w:r>
        <w:t>The beach was now quiet, with only the sound of the waves crashing, but the atmosphere felt unsettling. Several cars were parked, empty, with no one around. The right-hand man, the important o</w:t>
      </w:r>
      <w:r>
        <w:t>ne, lay in a pool of blood, his life taken. I glanced at the house, where the door had been pried open, and I suspected that they must have broken in to find Maan Mek.</w:t>
      </w:r>
    </w:p>
    <w:p w:rsidR="00FD64B4" w:rsidRDefault="00CB0854">
      <w:pPr>
        <w:ind w:left="-5" w:right="16"/>
      </w:pPr>
      <w:r>
        <w:t>My heart tightened. Even though the weapons had been cleared and left behind in the back</w:t>
      </w:r>
      <w:r>
        <w:t xml:space="preserve"> of the car, which was now being taken away by the train, the fact remained that I was worried about Maan Mek.</w:t>
      </w:r>
    </w:p>
    <w:p w:rsidR="00FD64B4" w:rsidRDefault="00CB0854">
      <w:pPr>
        <w:ind w:left="-5" w:right="16"/>
      </w:pPr>
      <w:r>
        <w:t>Despite the pain in my feet and the sweat soaking my body, I ran once again, determined to reach the house.</w:t>
      </w:r>
    </w:p>
    <w:p w:rsidR="00FD64B4" w:rsidRDefault="00CB0854">
      <w:pPr>
        <w:ind w:left="-5" w:right="16"/>
      </w:pPr>
      <w:r>
        <w:t>I admit that my mind was scattered, e</w:t>
      </w:r>
      <w:r>
        <w:t>specially since I had just realized that my ability had reset and I could use it again. I decided to stop time, just in case she was in danger, so I could help her in time.</w:t>
      </w:r>
    </w:p>
    <w:p w:rsidR="00FD64B4" w:rsidRDefault="00CB0854">
      <w:pPr>
        <w:spacing w:after="267" w:line="247" w:lineRule="auto"/>
        <w:ind w:left="-5" w:right="38"/>
      </w:pPr>
      <w:r>
        <w:rPr>
          <w:rStyle w:val="Policepardfaut"/>
          <w:b/>
          <w:i/>
        </w:rPr>
        <w:t>THUD!</w:t>
      </w:r>
    </w:p>
    <w:p w:rsidR="00FD64B4" w:rsidRDefault="00CB0854">
      <w:pPr>
        <w:ind w:left="-5" w:right="16"/>
      </w:pPr>
      <w:r>
        <w:t>As I stepped inside the house, I tripped over something on the floor. The pai</w:t>
      </w:r>
      <w:r>
        <w:t>n in my arm from breaking the fall was sharp, and I felt something wet and strange.</w:t>
      </w:r>
    </w:p>
    <w:p w:rsidR="00FD64B4" w:rsidRDefault="00CB0854">
      <w:pPr>
        <w:ind w:left="-5" w:right="16"/>
      </w:pPr>
      <w:r>
        <w:t>I gritted my teeth and forced myself up, feeling along the wall to switch on the light, illuminating the dark interior.</w:t>
      </w:r>
    </w:p>
    <w:p w:rsidR="00FD64B4" w:rsidRDefault="00CB0854">
      <w:pPr>
        <w:ind w:left="-5" w:right="16"/>
      </w:pPr>
      <w:r>
        <w:t>I had to cover my mouth to stifle a gasp. The men wh</w:t>
      </w:r>
      <w:r>
        <w:t>o had been preparing to attack us were now lying dead in the living room, sprawled in disarray. Some had been shot, others had suffered broken limbs or stab wounds.</w:t>
      </w:r>
    </w:p>
    <w:p w:rsidR="00FD64B4" w:rsidRDefault="00CB0854">
      <w:pPr>
        <w:ind w:left="-5" w:right="16"/>
      </w:pPr>
      <w:r>
        <w:t>Maan Mek had taken care of them all…</w:t>
      </w:r>
    </w:p>
    <w:p w:rsidR="00FD64B4" w:rsidRDefault="00CB0854">
      <w:pPr>
        <w:ind w:left="-5" w:right="16"/>
      </w:pPr>
      <w:r>
        <w:t>With a gun in hand and knives for close combat.</w:t>
      </w:r>
    </w:p>
    <w:p w:rsidR="00FD64B4" w:rsidRDefault="00CB0854">
      <w:pPr>
        <w:ind w:left="-5" w:right="16"/>
      </w:pPr>
      <w:r>
        <w:t>But wh</w:t>
      </w:r>
      <w:r>
        <w:t>at was certain, as I surveyed the room, was that everyone was lifeless.</w:t>
      </w:r>
    </w:p>
    <w:p w:rsidR="00FD64B4" w:rsidRDefault="00CB0854">
      <w:pPr>
        <w:ind w:left="-5" w:right="16"/>
      </w:pPr>
      <w:r>
        <w:t>"Maan Mek!"</w:t>
      </w:r>
    </w:p>
    <w:p w:rsidR="00FD64B4" w:rsidRDefault="00CB0854">
      <w:pPr>
        <w:ind w:left="-5" w:right="16"/>
      </w:pPr>
      <w:r>
        <w:t>I called out, my voice full of concern as I ran toward our bedroom. The door was open, and the dim light from the other room streamed inside. I saw her, sitting with her fa</w:t>
      </w:r>
      <w:r>
        <w:t>ce buried in her hands, her clothes speckled with blood.</w:t>
      </w:r>
    </w:p>
    <w:p w:rsidR="00FD64B4" w:rsidRDefault="00CB0854">
      <w:pPr>
        <w:ind w:left="-5" w:right="16"/>
      </w:pPr>
      <w:r>
        <w:t>She had been waiting for me here, just as promised.</w:t>
      </w:r>
    </w:p>
    <w:p w:rsidR="00FD64B4" w:rsidRDefault="00CB0854">
      <w:pPr>
        <w:ind w:left="-5" w:right="16"/>
      </w:pPr>
      <w:r>
        <w:t>I wanted to embrace her, tell her everything that had happened before midnight, and also share that I had scraped myself several times on the way b</w:t>
      </w:r>
      <w:r>
        <w:t>ack. But I stopped myself. The problem now was that there was too much evidence showing that she had killed someone, even if it was in selfdefense.</w:t>
      </w:r>
    </w:p>
    <w:p w:rsidR="00FD64B4" w:rsidRDefault="00CB0854">
      <w:pPr>
        <w:ind w:left="-5" w:right="16"/>
      </w:pPr>
      <w:r>
        <w:t>We had to destroy all the evidence that we were ever here.</w:t>
      </w:r>
    </w:p>
    <w:p w:rsidR="00FD64B4" w:rsidRDefault="00CB0854">
      <w:pPr>
        <w:ind w:left="-5" w:right="16"/>
      </w:pPr>
      <w:r>
        <w:t xml:space="preserve">Maan Mek would definitely protest if I used my </w:t>
      </w:r>
      <w:r>
        <w:t>ability to help her, so I decided to let time resume its normal course just yet.</w:t>
      </w:r>
    </w:p>
    <w:p w:rsidR="00FD64B4" w:rsidRDefault="00CB0854">
      <w:pPr>
        <w:ind w:left="-5" w:right="16"/>
      </w:pPr>
      <w:r>
        <w:t xml:space="preserve">I had to erase the causes that would implicate us. This needed to be done while time was frozen and she couldn't object, because if I told Maan Mek I was going to use my </w:t>
      </w:r>
      <w:r>
        <w:t>ability to help her, she would never agree.</w:t>
      </w:r>
    </w:p>
    <w:p w:rsidR="00FD64B4" w:rsidRDefault="00CB0854">
      <w:pPr>
        <w:ind w:left="-5" w:right="16"/>
      </w:pPr>
      <w:r>
        <w:t>But everything in the house was a wreck—there had clearly been a gunfight, with broken furniture and displays scattered everywhere. The room was filled with bodies, and there was blood everywhere. Even in our bed</w:t>
      </w:r>
      <w:r>
        <w:t>room, blood splattered onto her black high-heeled boots in the corner of the room.</w:t>
      </w:r>
    </w:p>
    <w:p w:rsidR="00FD64B4" w:rsidRDefault="00CB0854">
      <w:pPr>
        <w:ind w:left="-5" w:right="16"/>
      </w:pPr>
      <w:r>
        <w:t>I raked my hair back in frustration, pacing back and forth, unable to stand still, my mind racing. I thought I should hurry and do something before time resumed. I grabbed a</w:t>
      </w:r>
      <w:r>
        <w:t xml:space="preserve"> towel nearby, then crouched to pick up the knife that had fallen to the floor, which I believed Maan Mek had used as a</w:t>
      </w:r>
    </w:p>
    <w:p w:rsidR="00FD64B4" w:rsidRDefault="00CB0854">
      <w:pPr>
        <w:ind w:left="-5" w:right="16"/>
      </w:pPr>
      <w:r>
        <w:t>weapon. I checked it from handle to blade, hoping to wipe away all traces of her fingerprints or DNA.</w:t>
      </w:r>
    </w:p>
    <w:p w:rsidR="00FD64B4" w:rsidRDefault="00CB0854">
      <w:pPr>
        <w:ind w:left="-5" w:right="16"/>
      </w:pPr>
      <w:r>
        <w:t>The pain from my scraped body bega</w:t>
      </w:r>
      <w:r>
        <w:t>n to set in.</w:t>
      </w:r>
    </w:p>
    <w:p w:rsidR="00FD64B4" w:rsidRDefault="00CB0854">
      <w:pPr>
        <w:ind w:left="-5" w:right="16"/>
      </w:pPr>
      <w:r>
        <w:t>The smell of blood filled the air, making me dizzy.</w:t>
      </w:r>
    </w:p>
    <w:p w:rsidR="00FD64B4" w:rsidRDefault="00CB0854">
      <w:pPr>
        <w:ind w:left="-5" w:right="16"/>
      </w:pPr>
      <w:r>
        <w:t>Maan Mek... Is this just like the vision I had with Karan?</w:t>
      </w:r>
    </w:p>
    <w:p w:rsidR="00FD64B4" w:rsidRDefault="00CB0854">
      <w:pPr>
        <w:ind w:left="-5" w:right="16"/>
      </w:pPr>
      <w:r>
        <w:t>Then, I cried. Tears streamed down my face as I looked at the devastation around me.</w:t>
      </w:r>
    </w:p>
    <w:p w:rsidR="00FD64B4" w:rsidRDefault="00CB0854">
      <w:pPr>
        <w:spacing w:after="200" w:line="290" w:lineRule="auto"/>
        <w:ind w:left="-5" w:right="16"/>
      </w:pPr>
      <w:r>
        <w:t>My mind began to come back together, as the ima</w:t>
      </w:r>
      <w:r>
        <w:t>ges, smells, and pain of the situation flooded me. The sight of lifeless bodies and the blood on my own hands made me sick. The choices I had made felt unbearable. "Again..." I realized, just as Karan had warned me.</w:t>
      </w:r>
    </w:p>
    <w:p w:rsidR="00FD64B4" w:rsidRDefault="00CB0854">
      <w:pPr>
        <w:ind w:left="-5" w:right="16"/>
      </w:pPr>
      <w:r>
        <w:t>There was a time Karan had said that lov</w:t>
      </w:r>
      <w:r>
        <w:t>e made me go back to the beginning, to give up everything—my career, my stability—just to reunite with my lover during university and get to know them all over again.</w:t>
      </w:r>
    </w:p>
    <w:p w:rsidR="00FD64B4" w:rsidRDefault="00CB0854">
      <w:pPr>
        <w:ind w:left="-5" w:right="16"/>
      </w:pPr>
      <w:r>
        <w:t xml:space="preserve">And just as my mommy had once said, love made people willing to sacrifice everything, to </w:t>
      </w:r>
      <w:r>
        <w:t>search for the moon and the stars, to believe in every word, and even give up things they should have had, just to live a life with their beloved.</w:t>
      </w:r>
    </w:p>
    <w:p w:rsidR="00FD64B4" w:rsidRDefault="00CB0854">
      <w:pPr>
        <w:ind w:left="-5" w:right="16"/>
      </w:pPr>
      <w:r>
        <w:t>Now, love had made me take drastic measures, removing obstacles to ensure Maan Mek would be free from this ma</w:t>
      </w:r>
      <w:r>
        <w:t>dness.</w:t>
      </w:r>
    </w:p>
    <w:p w:rsidR="00FD64B4" w:rsidRDefault="00CB0854">
      <w:pPr>
        <w:spacing w:after="249"/>
        <w:ind w:left="-5" w:right="16"/>
      </w:pPr>
      <w:r>
        <w:t>I cried harder as I struggled to clean the blood off the knife, which belonged to Maan Mek. I then looked toward the living room, where the lights were still on, my mind in turmoil. Could I really erase all the evidence?</w:t>
      </w:r>
    </w:p>
    <w:p w:rsidR="00FD64B4" w:rsidRDefault="00CB0854">
      <w:pPr>
        <w:ind w:left="-5" w:right="16"/>
      </w:pPr>
      <w:r>
        <w:t>At that moment, a sudden tho</w:t>
      </w:r>
      <w:r>
        <w:t>ught flashed in my mind.</w:t>
      </w:r>
    </w:p>
    <w:p w:rsidR="00FD64B4" w:rsidRDefault="00CB0854">
      <w:pPr>
        <w:ind w:left="-5" w:right="16"/>
      </w:pPr>
      <w:r>
        <w:t>We burned the car and the warehouse.</w:t>
      </w:r>
    </w:p>
    <w:p w:rsidR="00FD64B4" w:rsidRDefault="00CB0854">
      <w:pPr>
        <w:ind w:left="-5" w:right="16"/>
      </w:pPr>
      <w:r>
        <w:t>So, if we burn this house too, everything will be destroyed—no one will ever know about this terrible event. Everything will burn and leave no trace to investigate.</w:t>
      </w:r>
    </w:p>
    <w:p w:rsidR="00FD64B4" w:rsidRDefault="00CB0854">
      <w:pPr>
        <w:ind w:left="-5" w:right="16"/>
      </w:pPr>
      <w:r>
        <w:t>That might be the only option</w:t>
      </w:r>
      <w:r>
        <w:t xml:space="preserve"> left.</w:t>
      </w:r>
    </w:p>
    <w:p w:rsidR="00FD64B4" w:rsidRDefault="00CB0854">
      <w:pPr>
        <w:ind w:left="-5" w:right="16"/>
      </w:pPr>
      <w:r>
        <w:t xml:space="preserve">I remembered Maan Mek had bought gasoline to burn and kept it in the back of the car. I opened the drawer, grabbed the key, and ran to fetch the large gasoline canister, determined to use the remaining six minutes to spread it all around the house, </w:t>
      </w:r>
      <w:r>
        <w:t>including inside.</w:t>
      </w:r>
    </w:p>
    <w:p w:rsidR="00FD64B4" w:rsidRDefault="00CB0854">
      <w:pPr>
        <w:ind w:left="-5" w:right="16"/>
      </w:pPr>
      <w:r>
        <w:t>In the final minute, I grabbed Maan Mek's arm.</w:t>
      </w:r>
    </w:p>
    <w:p w:rsidR="00FD64B4" w:rsidRDefault="00CB0854">
      <w:pPr>
        <w:ind w:left="-5" w:right="16"/>
      </w:pPr>
      <w:r>
        <w:t>She was startled by my sudden appearance in front of her.</w:t>
      </w:r>
    </w:p>
    <w:p w:rsidR="00FD64B4" w:rsidRDefault="00CB0854">
      <w:pPr>
        <w:ind w:left="-5" w:right="16"/>
      </w:pPr>
      <w:r>
        <w:t>"Are you bleeding?" she asked, worried.</w:t>
      </w:r>
    </w:p>
    <w:p w:rsidR="00FD64B4" w:rsidRDefault="00CB0854">
      <w:pPr>
        <w:ind w:left="-5" w:right="16"/>
      </w:pPr>
      <w:r>
        <w:t>"It's not my blood."</w:t>
      </w:r>
    </w:p>
    <w:p w:rsidR="00FD64B4" w:rsidRDefault="00CB0854">
      <w:pPr>
        <w:ind w:left="-5" w:right="16"/>
      </w:pPr>
      <w:r>
        <w:t>I pulled her along, hurrying her out of the house. Once we reached the f</w:t>
      </w:r>
      <w:r>
        <w:t>ront door, which had been destroyed during the break-in, I stopped for a moment to light a match with the lighter in my hand. It was the same lighter Maan Mek had used to light her cigarette earlier.</w:t>
      </w:r>
    </w:p>
    <w:p w:rsidR="00FD64B4" w:rsidRDefault="00CB0854">
      <w:pPr>
        <w:ind w:left="-5" w:right="16"/>
      </w:pPr>
      <w:r>
        <w:t>I tossed the match toward the gasoline, watching it catc</w:t>
      </w:r>
      <w:r>
        <w:t>h fire just as I had hoped. Grabbing Maan Mek’s arm again, we ran away from the house as fast as we could. She turned back to look at the fire, as it started to consume everything behind us. She stopped abruptly, causing me to turn back and look at her.</w:t>
      </w:r>
    </w:p>
    <w:p w:rsidR="00FD64B4" w:rsidRDefault="00CB0854">
      <w:pPr>
        <w:ind w:left="-5" w:right="16"/>
      </w:pPr>
      <w:r>
        <w:t>"T</w:t>
      </w:r>
      <w:r>
        <w:t>—the image puzzle."</w:t>
      </w:r>
    </w:p>
    <w:p w:rsidR="00FD64B4" w:rsidRDefault="00CB0854">
      <w:pPr>
        <w:ind w:left="-5" w:right="16"/>
      </w:pPr>
      <w:r>
        <w:t>"Mek, we can’t go back for the that was left there!"</w:t>
      </w:r>
    </w:p>
    <w:p w:rsidR="00FD64B4" w:rsidRDefault="00CB0854">
      <w:pPr>
        <w:ind w:left="-5" w:right="16"/>
      </w:pPr>
      <w:r>
        <w:t>"Why not?!"</w:t>
      </w:r>
    </w:p>
    <w:p w:rsidR="00FD64B4" w:rsidRDefault="00CB0854">
      <w:pPr>
        <w:ind w:left="-5" w:right="16"/>
      </w:pPr>
      <w:r>
        <w:t>I yanked her arm. "We don’t need to go back. We have the rest of our lives together. I’ll make sure to give you all the images you want."</w:t>
      </w:r>
    </w:p>
    <w:p w:rsidR="00FD64B4" w:rsidRDefault="00CB0854">
      <w:pPr>
        <w:ind w:left="-5" w:right="16"/>
      </w:pPr>
      <w:r>
        <w:t xml:space="preserve">Hearing this, Maan Mek seemed to </w:t>
      </w:r>
      <w:r>
        <w:t>come to her senses. She stopped caring about the house that was now burning and looked at me in silence. Perhaps she had just noticed the tear stains on my face, and the fact that I was crying again. Her eyes widened with concern.</w:t>
      </w:r>
    </w:p>
    <w:p w:rsidR="00FD64B4" w:rsidRDefault="00CB0854">
      <w:pPr>
        <w:ind w:left="-5" w:right="16"/>
      </w:pPr>
      <w:r>
        <w:t>I tried to smile, even th</w:t>
      </w:r>
      <w:r>
        <w:t>ough I knew my expression was filled with sorrow. Everything was clear in my voice. "You know, my life expectancy just dropped from 73 to 53 years."</w:t>
      </w:r>
    </w:p>
    <w:p w:rsidR="00FD64B4" w:rsidRDefault="00CB0854">
      <w:pPr>
        <w:ind w:left="-5" w:right="16"/>
      </w:pPr>
      <w:r>
        <w:t>"What... What do you mean?"</w:t>
      </w:r>
    </w:p>
    <w:p w:rsidR="00FD64B4" w:rsidRDefault="00CB0854">
      <w:pPr>
        <w:ind w:left="-5" w:right="16"/>
      </w:pPr>
      <w:r>
        <w:t>"I killed Thanin and his right-hand man, then burned the house to destroy all t</w:t>
      </w:r>
      <w:r>
        <w:t>he evidence that we were ever there."</w:t>
      </w:r>
    </w:p>
    <w:p w:rsidR="00FD64B4" w:rsidRDefault="00CB0854">
      <w:pPr>
        <w:ind w:left="-5" w:right="16"/>
      </w:pPr>
      <w:r>
        <w:t>Maan Mek just fell to the ground and hugged my legs when she heard the reason. "Im sorry... Im sorry, Mai."</w:t>
      </w:r>
    </w:p>
    <w:p w:rsidR="00FD64B4" w:rsidRDefault="00CB0854">
      <w:pPr>
        <w:ind w:left="-5" w:right="16"/>
      </w:pPr>
      <w:r>
        <w:t>"Shh.. you don’t need to apologize, or hug my legs, but can you hug me instead?"</w:t>
      </w:r>
    </w:p>
    <w:p w:rsidR="00FD64B4" w:rsidRDefault="00CB0854">
      <w:pPr>
        <w:ind w:left="-5" w:right="16"/>
      </w:pPr>
      <w:r>
        <w:t>The only thing that could com</w:t>
      </w:r>
      <w:r>
        <w:t>fort me now is her embrace.</w:t>
      </w:r>
    </w:p>
    <w:p w:rsidR="00FD64B4" w:rsidRDefault="00CB0854">
      <w:pPr>
        <w:ind w:left="-5" w:right="16"/>
      </w:pPr>
      <w:r>
        <w:t>Without saying a word, Maan Mek wrapped her arms around me tightly, her warmth and familiar scent enveloping me, making me feel safe.</w:t>
      </w:r>
    </w:p>
    <w:p w:rsidR="00FD64B4" w:rsidRDefault="00CB0854">
      <w:pPr>
        <w:ind w:left="-5" w:right="16"/>
      </w:pPr>
      <w:r>
        <w:t>It made me cry harder.</w:t>
      </w:r>
    </w:p>
    <w:p w:rsidR="00FD64B4" w:rsidRDefault="00CB0854">
      <w:pPr>
        <w:ind w:left="-5" w:right="16"/>
      </w:pPr>
      <w:r>
        <w:t>I cried because I never expected to be this reckless, and I cried becau</w:t>
      </w:r>
      <w:r>
        <w:t>se everything had turned out as Karan had feared.</w:t>
      </w:r>
    </w:p>
    <w:p w:rsidR="00FD64B4" w:rsidRDefault="00CB0854">
      <w:pPr>
        <w:ind w:left="-5" w:right="16"/>
      </w:pPr>
      <w:r>
        <w:t>The sound of the fire burning reached my ears, but we didn’t pay attention to it. We both knew the flames were engulfing everything behind us.</w:t>
      </w:r>
    </w:p>
    <w:p w:rsidR="00FD64B4" w:rsidRDefault="00CB0854">
      <w:pPr>
        <w:ind w:left="-5" w:right="16"/>
      </w:pPr>
      <w:r>
        <w:t>We held each other for a long time, absorbing the love and warm</w:t>
      </w:r>
      <w:r>
        <w:t>th in the quiet night. It was the heaviest night of my life, but I didn’t regret it, even if my life expectancy had shortened or my hands were stained with blood.</w:t>
      </w:r>
    </w:p>
    <w:p w:rsidR="00FD64B4" w:rsidRDefault="00CB0854">
      <w:pPr>
        <w:ind w:left="-5" w:right="16"/>
      </w:pPr>
      <w:r>
        <w:t>Deep inside, I am relieved that I could help Maan Mek.</w:t>
      </w:r>
    </w:p>
    <w:p w:rsidR="00FD64B4" w:rsidRDefault="00CB0854">
      <w:pPr>
        <w:ind w:left="-5" w:right="16"/>
      </w:pPr>
      <w:r>
        <w:t>But it wasn’t over yet... I knew we st</w:t>
      </w:r>
      <w:r>
        <w:t>ill had someone in the organization to deal with. I didn’t know how, and I didn’t want to think about it now.</w:t>
      </w:r>
    </w:p>
    <w:p w:rsidR="00FD64B4" w:rsidRDefault="00CB0854">
      <w:pPr>
        <w:ind w:left="-5" w:right="16"/>
      </w:pPr>
      <w:r>
        <w:t>For now, I just wanted to close my eyes, let the sound of the waves surround us, and stay in her embrace.</w:t>
      </w:r>
    </w:p>
    <w:p w:rsidR="00FD64B4" w:rsidRDefault="00CB0854">
      <w:pPr>
        <w:pStyle w:val="Titre1"/>
        <w:pageBreakBefore/>
        <w:spacing w:after="940"/>
        <w:ind w:left="58" w:right="48"/>
      </w:pPr>
      <w:r>
        <w:t xml:space="preserve">Chapter 33: </w:t>
      </w:r>
      <w:r>
        <w:t>ᴘ</w:t>
      </w:r>
      <w:r>
        <w:t>ʟ</w:t>
      </w:r>
      <w:r>
        <w:t>ᴇᴀ</w:t>
      </w:r>
      <w:r>
        <w:t>s</w:t>
      </w:r>
      <w:r>
        <w:t>ᴇ</w:t>
      </w:r>
    </w:p>
    <w:p w:rsidR="00FD64B4" w:rsidRDefault="00CB0854">
      <w:pPr>
        <w:ind w:left="-5" w:right="16"/>
      </w:pPr>
      <w:r>
        <w:t>Maan Mek was thorough</w:t>
      </w:r>
      <w:r>
        <w:t xml:space="preserve"> enough that I missed one crucial detail: I spared the life of that right-hand man, now lying in a pool of blood on the beach next to the car. The slender yet muscular woman dragged him to the burning house and then led me through the forest to escape, ens</w:t>
      </w:r>
      <w:r>
        <w:t>uring no trace of us would be found easily.</w:t>
      </w:r>
    </w:p>
    <w:p w:rsidR="00FD64B4" w:rsidRDefault="00CB0854">
      <w:pPr>
        <w:ind w:left="-5" w:right="16"/>
      </w:pPr>
      <w:r>
        <w:t>The car we drove in, parked behind the house, burned with it. We were left without transportation, carrying less than a thousand in cash. We agreed to take the train back to her condo.</w:t>
      </w:r>
    </w:p>
    <w:p w:rsidR="00FD64B4" w:rsidRDefault="00CB0854">
      <w:pPr>
        <w:ind w:left="-5" w:right="16"/>
      </w:pPr>
      <w:r>
        <w:t xml:space="preserve">Ah… this was my first time </w:t>
      </w:r>
      <w:r>
        <w:t>on a train.</w:t>
      </w:r>
    </w:p>
    <w:p w:rsidR="00FD64B4" w:rsidRDefault="00CB0854">
      <w:pPr>
        <w:ind w:left="-5" w:right="16"/>
      </w:pPr>
      <w:r>
        <w:t xml:space="preserve">As I took my seat, I trembled a little. The sound of </w:t>
      </w:r>
      <w:r>
        <w:rPr>
          <w:rStyle w:val="Policepardfaut"/>
          <w:b/>
          <w:i/>
        </w:rPr>
        <w:t>BANG!!!</w:t>
      </w:r>
      <w:r>
        <w:t>from the night before echoed in my mind—the chaos I had created.</w:t>
      </w:r>
    </w:p>
    <w:p w:rsidR="00FD64B4" w:rsidRDefault="00CB0854">
      <w:pPr>
        <w:ind w:left="-5" w:right="16"/>
      </w:pPr>
      <w:r>
        <w:t xml:space="preserve">Thankfully, the warm figure beside me reached out, clasping my hand. She peeled a boiled egg purchased from a street </w:t>
      </w:r>
      <w:r>
        <w:t>vendor and gently fed it to me.</w:t>
      </w:r>
    </w:p>
    <w:p w:rsidR="00FD64B4" w:rsidRDefault="00CB0854">
      <w:pPr>
        <w:ind w:left="-5" w:right="16"/>
      </w:pPr>
      <w:r>
        <w:t>It was only today that I realized how delicious a simple boiled egg with a pinch of salt could be.</w:t>
      </w:r>
    </w:p>
    <w:p w:rsidR="00FD64B4" w:rsidRDefault="00CB0854">
      <w:pPr>
        <w:ind w:left="-5" w:right="16"/>
      </w:pPr>
      <w:r>
        <w:t xml:space="preserve">During the ride, we sat across from an elderly couple. Luckily, I had memorized Karan's number, so I borrowed their phone to </w:t>
      </w:r>
      <w:r>
        <w:t>ask her to pick us up at the final station.</w:t>
      </w:r>
    </w:p>
    <w:p w:rsidR="00FD64B4" w:rsidRDefault="00CB0854">
      <w:pPr>
        <w:ind w:left="-5" w:right="16"/>
      </w:pPr>
      <w:r>
        <w:t>She sounded anxious, asking what had happened, but I could only tell her I'd explain everything once the situation was resolved. For now, I just asked if she could quietly come to pick us up.</w:t>
      </w:r>
    </w:p>
    <w:p w:rsidR="00FD64B4" w:rsidRDefault="00CB0854">
      <w:pPr>
        <w:ind w:left="-5" w:right="16"/>
      </w:pPr>
      <w:r>
        <w:t xml:space="preserve">Though worried and </w:t>
      </w:r>
      <w:r>
        <w:t>clearly frustrated, she agreed, probably because my voice sounded so worn out.</w:t>
      </w:r>
    </w:p>
    <w:p w:rsidR="00FD64B4" w:rsidRDefault="00CB0854">
      <w:pPr>
        <w:ind w:left="-5" w:right="16"/>
      </w:pPr>
      <w:r>
        <w:t>On the way back, I leaned on Maan Mek’s shoulder, her warmth steadying my emotions. There were moments when I dozed off but quickly jolted awake due to nightmares—dreams of bein</w:t>
      </w:r>
      <w:r>
        <w:t>g chased. Subconsciously, I still felt afraid. Maybe it was because the core issue hadn't been dealt with yet.</w:t>
      </w:r>
    </w:p>
    <w:p w:rsidR="00FD64B4" w:rsidRDefault="00CB0854">
      <w:pPr>
        <w:ind w:left="-5" w:right="16"/>
      </w:pPr>
      <w:r>
        <w:t>Maan Mek didn’t bring it up, likely to protect my feelings. But for me, unless everything was fully resolved, I wouldn’t be able to rest easily.</w:t>
      </w:r>
    </w:p>
    <w:p w:rsidR="00FD64B4" w:rsidRDefault="00CB0854">
      <w:pPr>
        <w:ind w:left="-5" w:right="16"/>
      </w:pPr>
      <w:r>
        <w:t>After the elderly couple left the train at their stop, leaving only the two of us, I lowered my head and finally broached the topic.</w:t>
      </w:r>
    </w:p>
    <w:p w:rsidR="00FD64B4" w:rsidRDefault="00CB0854">
      <w:pPr>
        <w:ind w:left="-5" w:right="16"/>
      </w:pPr>
      <w:r>
        <w:t>The power of Sannanathip revolves around three key figures: Thanin, the mastermind; Ekachai, the right-hand man supported b</w:t>
      </w:r>
      <w:r>
        <w:t>y many; and Tharat, the hot-headed only son. The first two met tragic ends, so…</w:t>
      </w:r>
    </w:p>
    <w:p w:rsidR="00FD64B4" w:rsidRDefault="00CB0854">
      <w:pPr>
        <w:ind w:left="-5" w:right="16"/>
      </w:pPr>
      <w:r>
        <w:t>"Thanin's son is still left."</w:t>
      </w:r>
    </w:p>
    <w:p w:rsidR="00FD64B4" w:rsidRDefault="00CB0854">
      <w:pPr>
        <w:ind w:left="-5" w:right="16"/>
      </w:pPr>
      <w:r>
        <w:t>The woman squeezed my hand gently, her voice laced with pain. "You don’t need to anymore, Mai. You’ve been through enough. I'll handle the rest."</w:t>
      </w:r>
    </w:p>
    <w:p w:rsidR="00FD64B4" w:rsidRDefault="00CB0854">
      <w:pPr>
        <w:ind w:left="-5" w:right="16"/>
      </w:pPr>
      <w:r>
        <w:t>“And you expect me to sit back and do nothing? When I’m partly responsible for making them want to kill you? No way."</w:t>
      </w:r>
    </w:p>
    <w:p w:rsidR="00FD64B4" w:rsidRDefault="00CB0854">
      <w:pPr>
        <w:ind w:left="-5" w:right="16"/>
      </w:pPr>
      <w:r>
        <w:t>My gaze was resolute. I knew how dangerous this was. My remaining lifespan wasn’t much. Anything related to Sannanathip was life-threateni</w:t>
      </w:r>
      <w:r>
        <w:t>ng. But what was the point of my ability to stop time if not to protect this woman beside me? What’s the use of a long life without her?</w:t>
      </w:r>
    </w:p>
    <w:p w:rsidR="00FD64B4" w:rsidRDefault="00CB0854">
      <w:pPr>
        <w:ind w:left="-5" w:right="16"/>
      </w:pPr>
      <w:r>
        <w:t>“We just need to plan carefully enough to avoid more loss of life, that’s all, Mek.”</w:t>
      </w:r>
    </w:p>
    <w:p w:rsidR="00FD64B4" w:rsidRDefault="00CB0854">
      <w:pPr>
        <w:ind w:left="-5" w:right="16"/>
      </w:pPr>
      <w:r>
        <w:t>This was a well-thought-out decisi</w:t>
      </w:r>
      <w:r>
        <w:t>on. I had been mulling it over since the beach house, and it became even clearer when I rested on her shoulder, feeling warmth throughout my heart.</w:t>
      </w:r>
    </w:p>
    <w:p w:rsidR="00FD64B4" w:rsidRDefault="00CB0854">
      <w:pPr>
        <w:spacing w:after="254" w:line="256" w:lineRule="auto"/>
        <w:ind w:left="-5"/>
      </w:pPr>
      <w:r>
        <w:rPr>
          <w:rStyle w:val="Policepardfaut"/>
          <w:b/>
        </w:rPr>
        <w:t>I would protect Maan Mek, no matter the cost.</w:t>
      </w:r>
    </w:p>
    <w:p w:rsidR="00FD64B4" w:rsidRDefault="00CB0854">
      <w:pPr>
        <w:ind w:left="-5" w:right="16"/>
      </w:pPr>
      <w:r>
        <w:t xml:space="preserve">The younger woman pressed her lips tightly as if holding back </w:t>
      </w:r>
      <w:r>
        <w:t>immense emotion. Her eyes glistened, on the verge of tears. She bowed her head and smiled—a smile filled with both happiness and sorrow.</w:t>
      </w:r>
    </w:p>
    <w:p w:rsidR="00FD64B4" w:rsidRDefault="00CB0854">
      <w:pPr>
        <w:ind w:left="-5" w:right="16"/>
      </w:pPr>
      <w:r>
        <w:t>"I understand. Thank you so much."</w:t>
      </w:r>
    </w:p>
    <w:p w:rsidR="00FD64B4" w:rsidRDefault="00CB0854">
      <w:pPr>
        <w:ind w:left="-5" w:right="16"/>
      </w:pPr>
      <w:r>
        <w:t>Tears streamed down her face, and seeing that made my heart ache. "Mek, you’re cryin</w:t>
      </w:r>
      <w:r>
        <w:t>g..."</w:t>
      </w:r>
    </w:p>
    <w:p w:rsidR="00FD64B4" w:rsidRDefault="00CB0854">
      <w:pPr>
        <w:ind w:left="-5" w:right="16"/>
      </w:pPr>
      <w:r>
        <w:t>As if she couldn’t contain her overwhelming emotions anymore, her face twisted with sobs, her nose turning red. Her words were barely intelligible, but I understood.</w:t>
      </w:r>
    </w:p>
    <w:p w:rsidR="00FD64B4" w:rsidRDefault="00CB0854">
      <w:pPr>
        <w:ind w:left="-5" w:right="16"/>
      </w:pPr>
      <w:r>
        <w:t>“Mai, your hands are stained with blood, and your lifespan... it’s been cut by twent</w:t>
      </w:r>
      <w:r>
        <w:t>y years because of me.”</w:t>
      </w:r>
    </w:p>
    <w:p w:rsidR="00FD64B4" w:rsidRDefault="00CB0854">
      <w:pPr>
        <w:ind w:left="-5" w:right="16"/>
      </w:pPr>
      <w:r>
        <w:t>Ah... I wanted to stroke her head so badly.</w:t>
      </w:r>
    </w:p>
    <w:p w:rsidR="00FD64B4" w:rsidRDefault="00CB0854">
      <w:pPr>
        <w:ind w:left="-5" w:right="16"/>
      </w:pPr>
      <w:r>
        <w:t>I placed my hand on her soft head, gently rubbing it as I smiled.</w:t>
      </w:r>
    </w:p>
    <w:p w:rsidR="00FD64B4" w:rsidRDefault="00CB0854">
      <w:pPr>
        <w:ind w:left="-5" w:right="16"/>
      </w:pPr>
      <w:r>
        <w:t>This woman, who always appeared strong on the outside, was someone I deeply understood. Inside, she was in pain.</w:t>
      </w:r>
    </w:p>
    <w:p w:rsidR="00FD64B4" w:rsidRDefault="00CB0854">
      <w:pPr>
        <w:ind w:left="-5" w:right="16"/>
      </w:pPr>
      <w:r>
        <w:t>No matter</w:t>
      </w:r>
      <w:r>
        <w:t xml:space="preserve"> the experience—joyful or sorrowful—she could never forget anything. And that meant the guilt she felt was permanent too. Maan Mek felt guilty because she had initially approached me with ill intent. Now, she felt even worse, knowing that I had used my abi</w:t>
      </w:r>
      <w:r>
        <w:t>lities to save her, at the cost of shortening my own life.</w:t>
      </w:r>
    </w:p>
    <w:p w:rsidR="00FD64B4" w:rsidRDefault="00CB0854">
      <w:pPr>
        <w:ind w:left="-5" w:right="16"/>
      </w:pPr>
      <w:r>
        <w:t>I wanted to comfort her, the one still hiding the five-year-old version of herself deep inside. I kissed her on the temple and whispered that everything was going to be alright.</w:t>
      </w:r>
    </w:p>
    <w:p w:rsidR="00FD64B4" w:rsidRDefault="00CB0854">
      <w:pPr>
        <w:spacing w:after="0"/>
        <w:ind w:left="-5" w:right="16"/>
      </w:pPr>
      <w:r>
        <w:t xml:space="preserve">The condition that </w:t>
      </w:r>
      <w:r>
        <w:t>made her incapable of forgetting anything may have seemed like a blessing, but perhaps… it was really a curse.</w:t>
      </w:r>
    </w:p>
    <w:p w:rsidR="00FD64B4" w:rsidRDefault="00CB0854">
      <w:pPr>
        <w:spacing w:after="294" w:line="256" w:lineRule="auto"/>
        <w:ind w:left="0" w:firstLine="0"/>
      </w:pPr>
      <w:r>
        <w:t xml:space="preserve">  </w:t>
      </w:r>
    </w:p>
    <w:p w:rsidR="00FD64B4" w:rsidRDefault="00CB0854">
      <w:pPr>
        <w:spacing w:after="0" w:line="256" w:lineRule="auto"/>
        <w:ind w:left="0" w:firstLine="0"/>
      </w:pPr>
      <w:r>
        <w:t xml:space="preserve"> </w:t>
      </w:r>
    </w:p>
    <w:p w:rsidR="00FD64B4" w:rsidRDefault="00CB0854">
      <w:pPr>
        <w:pStyle w:val="Titre2"/>
        <w:ind w:right="1"/>
      </w:pPr>
      <w:r>
        <w:t>POV : NARRATOR</w:t>
      </w:r>
    </w:p>
    <w:p w:rsidR="00FD64B4" w:rsidRDefault="00CB0854">
      <w:pPr>
        <w:spacing w:after="249" w:line="256" w:lineRule="auto"/>
        <w:ind w:left="0" w:firstLine="0"/>
        <w:jc w:val="center"/>
      </w:pPr>
      <w:r>
        <w:t xml:space="preserve">  </w:t>
      </w:r>
    </w:p>
    <w:p w:rsidR="00FD64B4" w:rsidRDefault="00CB0854">
      <w:pPr>
        <w:ind w:left="-5" w:right="16"/>
      </w:pPr>
      <w:r>
        <w:t xml:space="preserve">The incident was a major story broadcasted on every channel. The public was captivated by the news of Thanin Sannanathip, </w:t>
      </w:r>
      <w:r>
        <w:t>the chairman of a major corporation, found dead by the railway tracks in a remote area.</w:t>
      </w:r>
    </w:p>
    <w:p w:rsidR="00FD64B4" w:rsidRDefault="00CB0854">
      <w:pPr>
        <w:ind w:left="-5" w:right="16"/>
      </w:pPr>
      <w:r>
        <w:t>His death was bizarre and quickly became the subject of rumors. His hands were handcuffed to his car, and the vehicle was struck by a train in the dead of night.</w:t>
      </w:r>
    </w:p>
    <w:p w:rsidR="00FD64B4" w:rsidRDefault="00CB0854">
      <w:pPr>
        <w:ind w:left="-5" w:right="16"/>
      </w:pPr>
      <w:r>
        <w:t>To add</w:t>
      </w:r>
      <w:r>
        <w:t xml:space="preserve"> to the mystery, a nearby vacation home, registered under the name of someone who had been dead for over a decade, was burnt to the ground with several bodies inside. None of the victims could be identified, and though there were several abandoned cars, al</w:t>
      </w:r>
      <w:r>
        <w:t>l registered under fake names, a bloody trail leading to the scene hinted at someone deliberately covering their tracks. Yet, no evidence pointed to who that might have been.</w:t>
      </w:r>
    </w:p>
    <w:p w:rsidR="00FD64B4" w:rsidRDefault="00CB0854">
      <w:pPr>
        <w:ind w:left="-5" w:right="16"/>
      </w:pPr>
      <w:r>
        <w:t>The location was isolated from any community, which may explain why no one had no</w:t>
      </w:r>
      <w:r>
        <w:t>ticed anything sooner.</w:t>
      </w:r>
    </w:p>
    <w:p w:rsidR="00FD64B4" w:rsidRDefault="00CB0854">
      <w:pPr>
        <w:ind w:left="-5" w:right="16"/>
      </w:pPr>
      <w:r>
        <w:t>The media quickly picked up on the story, making it the hottest topic of the moment.</w:t>
      </w:r>
    </w:p>
    <w:p w:rsidR="00FD64B4" w:rsidRDefault="00CB0854">
      <w:pPr>
        <w:ind w:left="-5" w:right="16"/>
      </w:pPr>
      <w:r>
        <w:t>Police suspected an inside betrayal, as it wouldn’t have been easy for anyone else to get that close. It could have been one of his trusted men.</w:t>
      </w:r>
    </w:p>
    <w:p w:rsidR="00FD64B4" w:rsidRDefault="00CB0854">
      <w:pPr>
        <w:ind w:left="-5" w:right="16"/>
      </w:pPr>
      <w:r>
        <w:t>But</w:t>
      </w:r>
      <w:r>
        <w:t xml:space="preserve"> Tharat knew the truth.</w:t>
      </w:r>
    </w:p>
    <w:p w:rsidR="00FD64B4" w:rsidRDefault="00CB0854">
      <w:pPr>
        <w:ind w:left="-5" w:right="16"/>
      </w:pPr>
      <w:r>
        <w:t>He knew it had to be Maan Mek’s doing.</w:t>
      </w:r>
    </w:p>
    <w:p w:rsidR="00FD64B4" w:rsidRDefault="00CB0854">
      <w:pPr>
        <w:ind w:left="-5" w:right="16"/>
      </w:pPr>
      <w:r>
        <w:t xml:space="preserve">Earlier, his father had been furious, smashing a bottle of expensive whiskey against the wall, outraged that his niece had betrayed him. Maan Mek had always been capable—her aim with a gun was </w:t>
      </w:r>
      <w:r>
        <w:t>precise, and her combat skills were exceptional. But when forced to take a life, she had chosen to have her arm broken instead. Yet, that night, she killed one of his men without hesitation to protect a single woman.</w:t>
      </w:r>
    </w:p>
    <w:p w:rsidR="00FD64B4" w:rsidRDefault="00CB0854">
      <w:pPr>
        <w:ind w:left="-5" w:right="16"/>
      </w:pPr>
      <w:r>
        <w:t>That’s why Thanin was enraged.</w:t>
      </w:r>
    </w:p>
    <w:p w:rsidR="00FD64B4" w:rsidRDefault="00CB0854">
      <w:pPr>
        <w:ind w:left="-5" w:right="16"/>
      </w:pPr>
      <w:r>
        <w:t>With his</w:t>
      </w:r>
      <w:r>
        <w:t xml:space="preserve"> habit of using killing as a way to solve problems, Thanin, though hesitant because she was his niece and possessed a unique issue, spent two days mulling over his decision. Eventually, he prepared to end her life with his favorite gun... if not for his he</w:t>
      </w:r>
      <w:r>
        <w:t>art condition, which forced him to stay in the car due to a sudden attack.</w:t>
      </w:r>
    </w:p>
    <w:p w:rsidR="00FD64B4" w:rsidRDefault="00CB0854">
      <w:pPr>
        <w:ind w:left="-5" w:right="16"/>
      </w:pPr>
      <w:r>
        <w:t>His son, Tharat, had no idea what had truly transpired. After all, everyone who had gone out was now dead.</w:t>
      </w:r>
    </w:p>
    <w:p w:rsidR="00FD64B4" w:rsidRDefault="00CB0854">
      <w:pPr>
        <w:ind w:left="-5" w:right="16"/>
      </w:pPr>
      <w:r>
        <w:t>In an instant, Tharak became the new leader of the family. Though it seeme</w:t>
      </w:r>
      <w:r>
        <w:t>d like a good thing for him—since the position of heir had been unstable for a while—deep down, Tharat was more concerned about the disappearance of Maan Mek. He ordered his subordinates to find out where she was, so he could eliminate her for his peace of</w:t>
      </w:r>
      <w:r>
        <w:t xml:space="preserve"> mind.</w:t>
      </w:r>
    </w:p>
    <w:p w:rsidR="00FD64B4" w:rsidRDefault="00CB0854">
      <w:pPr>
        <w:ind w:left="-5" w:right="16"/>
      </w:pPr>
      <w:r>
        <w:t>Besides inheriting the position of leader within the shadowy organization, he also gained shares and the title of chairman without lifting a finger. Tharat wasn’t particularly attached to his father, which is why, at the funeral, the tears he shed b</w:t>
      </w:r>
      <w:r>
        <w:t>efore the reporters were entirely fabricated.</w:t>
      </w:r>
    </w:p>
    <w:p w:rsidR="00FD64B4" w:rsidRDefault="00CB0854">
      <w:pPr>
        <w:ind w:left="-5" w:right="16"/>
      </w:pPr>
      <w:r>
        <w:t>In truth, he didn’t feel any sadness at all. In fact, after the cremation of his father, Tharat spent the same evening celebrating at his private club, drinking heavily until dawn. His laughter echoed throughou</w:t>
      </w:r>
      <w:r>
        <w:t>t the VIP section as he held one woman on his lap and another by his side.</w:t>
      </w:r>
    </w:p>
    <w:p w:rsidR="00FD64B4" w:rsidRDefault="00CB0854">
      <w:pPr>
        <w:ind w:left="-5" w:right="16"/>
      </w:pPr>
      <w:r>
        <w:t>At two in the morning, reeking of alcohol in his shirt, he staggered toward his car parked in the special zone, rambling nonsense as his two bodyguards walked beside him for protect</w:t>
      </w:r>
      <w:r>
        <w:t>ion.</w:t>
      </w:r>
    </w:p>
    <w:p w:rsidR="00FD64B4" w:rsidRDefault="00CB0854">
      <w:pPr>
        <w:ind w:left="-5" w:right="16"/>
      </w:pPr>
      <w:r>
        <w:t>Suddenly, just as he was reveling in the moment, he felt a firm grip on his shoulder, and a familiar voice echoed out from behind.</w:t>
      </w:r>
    </w:p>
    <w:p w:rsidR="00FD64B4" w:rsidRDefault="00CB0854">
      <w:pPr>
        <w:ind w:left="-5" w:right="16"/>
      </w:pPr>
      <w:r>
        <w:t>“You’re drinking heavily again, aren’t you, Tharat?”</w:t>
      </w:r>
    </w:p>
    <w:p w:rsidR="00FD64B4" w:rsidRDefault="00CB0854">
      <w:pPr>
        <w:ind w:left="-5" w:right="16"/>
      </w:pPr>
      <w:r>
        <w:t>At that very moment, a cold, sharp pain pressed against his waist.</w:t>
      </w:r>
    </w:p>
    <w:p w:rsidR="00FD64B4" w:rsidRDefault="00CB0854">
      <w:pPr>
        <w:ind w:left="-5" w:right="16"/>
      </w:pPr>
      <w:r>
        <w:t>His intoxicated haze disappeared instantly. The man furrowed his brows and quickly turned, ready to fight, but when he reached for his holstered gun, it was gone. Worse still, as he turned, he found a large knife buried deep in his side, held by none other</w:t>
      </w:r>
      <w:r>
        <w:t xml:space="preserve"> than Maan Mek.</w:t>
      </w:r>
    </w:p>
    <w:p w:rsidR="00FD64B4" w:rsidRDefault="00CB0854">
      <w:pPr>
        <w:ind w:left="-5" w:right="16"/>
      </w:pPr>
      <w:r>
        <w:t>The slender woman, dressed in a black t-shirt and matching cap, stood alongside her small-framed lawyer, Mai Tree, who was gripping Maan Mek's arm tightly. Her eyes were a mix of fear and determination, ready for whatever might come. Meanwh</w:t>
      </w:r>
      <w:r>
        <w:t>ile, Maan Mek's hand clenched Tharat’s shoulder like she had no intention of letting go.</w:t>
      </w:r>
    </w:p>
    <w:p w:rsidR="00FD64B4" w:rsidRDefault="00CB0854">
      <w:pPr>
        <w:ind w:left="-5" w:right="16"/>
      </w:pPr>
      <w:r>
        <w:t xml:space="preserve">Tharat wasn’t skilled in hand-to-hand combat, and any slight movement made his face contort in pain as the knife dug deeper. Yet, despite this, he let out a mocking </w:t>
      </w:r>
      <w:r>
        <w:t>laugh, his face betraying an arrogance as if he still held the upper hand.</w:t>
      </w:r>
    </w:p>
    <w:p w:rsidR="00FD64B4" w:rsidRDefault="00CB0854">
      <w:pPr>
        <w:ind w:left="-5" w:right="16"/>
      </w:pPr>
      <w:r>
        <w:t>“Heh! So, you’ve finally shown yourself, Mek?”</w:t>
      </w:r>
    </w:p>
    <w:p w:rsidR="00FD64B4" w:rsidRDefault="00CB0854">
      <w:pPr>
        <w:ind w:left="-5" w:right="16"/>
      </w:pPr>
      <w:r>
        <w:t>What infuriated him the most, however, was that despite the situation— being held at knifepoint—his two bodyguards remained completely</w:t>
      </w:r>
      <w:r>
        <w:t xml:space="preserve"> still. They didn’t even glance his way, which made Tharat shout angrily, his voice booming across the parking lot.</w:t>
      </w:r>
    </w:p>
    <w:p w:rsidR="00FD64B4" w:rsidRDefault="00CB0854">
      <w:pPr>
        <w:ind w:left="-5" w:right="16"/>
      </w:pPr>
      <w:r>
        <w:t>“Why are you just standing there?! Deal with her!”</w:t>
      </w:r>
    </w:p>
    <w:p w:rsidR="00FD64B4" w:rsidRDefault="00CB0854">
      <w:pPr>
        <w:ind w:left="-5" w:right="16"/>
      </w:pPr>
      <w:r>
        <w:t>Mai Tree smirked slightly.</w:t>
      </w:r>
    </w:p>
    <w:p w:rsidR="00FD64B4" w:rsidRDefault="00CB0854">
      <w:pPr>
        <w:ind w:left="-5" w:right="16"/>
      </w:pPr>
      <w:r>
        <w:t>Maan Mek grinned, replying, “No one in this world can hear you</w:t>
      </w:r>
      <w:r>
        <w:t>r orders now.”</w:t>
      </w:r>
    </w:p>
    <w:p w:rsidR="00FD64B4" w:rsidRDefault="00CB0854">
      <w:pPr>
        <w:ind w:left="-5" w:right="16"/>
      </w:pPr>
      <w:r>
        <w:t>Tharat’s now-sober face twisted in confusion. He gritted his teeth against the pain, which was growing worse as Maan Mek’s knife refused to let up. It wasn’t enough to kill him but enough to make every breath a struggle.</w:t>
      </w:r>
    </w:p>
    <w:p w:rsidR="00FD64B4" w:rsidRDefault="00CB0854">
      <w:pPr>
        <w:ind w:left="-5" w:right="16"/>
      </w:pPr>
      <w:r>
        <w:t>Maan Mek smiled, ful</w:t>
      </w:r>
      <w:r>
        <w:t>ly in control.</w:t>
      </w:r>
    </w:p>
    <w:p w:rsidR="00FD64B4" w:rsidRDefault="00CB0854">
      <w:pPr>
        <w:ind w:left="-5" w:right="16"/>
      </w:pPr>
      <w:r>
        <w:t>“Missing your gun?”</w:t>
      </w:r>
    </w:p>
    <w:p w:rsidR="00FD64B4" w:rsidRDefault="00CB0854">
      <w:pPr>
        <w:ind w:left="-5" w:right="16"/>
      </w:pPr>
      <w:r>
        <w:t>For the first time, Mai Tree, who had been quiet, raised a familiar-looking black object into view. It was his gun. “Looks like it’s right here.”</w:t>
      </w:r>
    </w:p>
    <w:p w:rsidR="00FD64B4" w:rsidRDefault="00CB0854">
      <w:pPr>
        <w:ind w:left="-5" w:right="16"/>
      </w:pPr>
      <w:r>
        <w:t xml:space="preserve">In a desperate burst of energy, Tharat lunged for the weapon, ignoring the </w:t>
      </w:r>
      <w:r>
        <w:t>possibility of the knife driving deeper. But strangely, in the blink of an eye, both women vanished as if they had never been there.</w:t>
      </w:r>
    </w:p>
    <w:p w:rsidR="00FD64B4" w:rsidRDefault="00CB0854">
      <w:pPr>
        <w:ind w:left="-5" w:right="16"/>
      </w:pPr>
      <w:r>
        <w:t>His two bodyguards began to move again, time seeming to flow normally. They immediately noticed the growing pool of blood a</w:t>
      </w:r>
      <w:r>
        <w:t>round him, their eyes widening in alarm as they prepared for danger. But their guns, too, were missing, and no one could explain when they had been taken.</w:t>
      </w:r>
    </w:p>
    <w:p w:rsidR="00FD64B4" w:rsidRDefault="00CB0854">
      <w:pPr>
        <w:ind w:left="-5" w:right="16"/>
      </w:pPr>
      <w:r>
        <w:t>Tharat, clutching his wound in pain, was now sure of one thing—he wasn’t imagining things. Grabbing o</w:t>
      </w:r>
      <w:r>
        <w:t>ne of his bodyguards by the collar, he shouted through gritted teeth.</w:t>
      </w:r>
    </w:p>
    <w:p w:rsidR="00FD64B4" w:rsidRDefault="00CB0854">
      <w:pPr>
        <w:ind w:left="-5" w:right="16"/>
      </w:pPr>
      <w:r>
        <w:t>“D-Did you see them?!”</w:t>
      </w:r>
    </w:p>
    <w:p w:rsidR="00FD64B4" w:rsidRDefault="00CB0854">
      <w:pPr>
        <w:ind w:left="-5" w:right="16"/>
      </w:pPr>
      <w:r>
        <w:t>“See who, sir?” The bodyguard responded earnestly, just as confused. He had no idea why, after being vigilant the entire time, his boss was suddenly in such a stat</w:t>
      </w:r>
      <w:r>
        <w:t>e.</w:t>
      </w:r>
    </w:p>
    <w:p w:rsidR="00FD64B4" w:rsidRDefault="00CB0854">
      <w:pPr>
        <w:ind w:left="-5" w:right="16"/>
      </w:pPr>
      <w:r>
        <w:t>That was the first moment Tharat felt like he was losing his mind.</w:t>
      </w:r>
    </w:p>
    <w:p w:rsidR="00FD64B4" w:rsidRDefault="00CB0854">
      <w:pPr>
        <w:ind w:left="-5" w:right="16"/>
      </w:pPr>
      <w:r>
        <w:t>Two days later, his wound had started to heal, though every movement still brought sharp pain, a constant reminder of what had happened that night. Had it been a hallucination? A trick o</w:t>
      </w:r>
      <w:r>
        <w:t>f his drunken mind? Maan Mek and Mai Tree had disappeared without a trace, leaving no signs behind. Even their weapons had vanished as if confiscated by some unseen hand.</w:t>
      </w:r>
    </w:p>
    <w:p w:rsidR="00FD64B4" w:rsidRDefault="00CB0854">
      <w:pPr>
        <w:ind w:left="-5" w:right="16"/>
      </w:pPr>
      <w:r>
        <w:t>Tharat began to suspect his two bodyguards, thinking perhaps they had betrayed him. M</w:t>
      </w:r>
      <w:r>
        <w:t>aybe it was all a drunken delusion, but the wound didn’t lie. The most plausible explanation was that one of them had attacked him while he was drunk, making him think it was Maan Mek.</w:t>
      </w:r>
    </w:p>
    <w:p w:rsidR="00FD64B4" w:rsidRDefault="00CB0854">
      <w:pPr>
        <w:ind w:left="-5" w:right="16"/>
      </w:pPr>
      <w:r>
        <w:t>Uncertain of the truth, he ordered both men to be executed, solving the</w:t>
      </w:r>
      <w:r>
        <w:t xml:space="preserve"> problem the way his father used to.</w:t>
      </w:r>
    </w:p>
    <w:p w:rsidR="00FD64B4" w:rsidRDefault="00CB0854">
      <w:pPr>
        <w:ind w:left="-5" w:right="16"/>
      </w:pPr>
      <w:r>
        <w:t>It wasn’t the smartest move, but Tharat wasn’t exactly a genius strategist.</w:t>
      </w:r>
    </w:p>
    <w:p w:rsidR="00FD64B4" w:rsidRDefault="00CB0854">
      <w:pPr>
        <w:ind w:left="-5" w:right="16"/>
      </w:pPr>
      <w:r>
        <w:t xml:space="preserve">Still, he continued the search for Maan Mek and Mai Tree. But there had been no progress. He had even sent people to stake out her law office, </w:t>
      </w:r>
      <w:r>
        <w:t>only to find out that Mai Tree had suddenly taken a vacation, while Maan Mek had disappeared without a trace.</w:t>
      </w:r>
    </w:p>
    <w:p w:rsidR="00FD64B4" w:rsidRDefault="00CB0854">
      <w:pPr>
        <w:ind w:left="-5" w:right="16"/>
      </w:pPr>
      <w:r>
        <w:t>One night, as Tharat rested in the safety of his mansion, surrounded by vigilant guards, he lay in bed.</w:t>
      </w:r>
    </w:p>
    <w:p w:rsidR="00FD64B4" w:rsidRDefault="00CB0854">
      <w:pPr>
        <w:ind w:left="-5" w:right="16"/>
      </w:pPr>
      <w:r>
        <w:t>It was nearing eleven, and he was drifting</w:t>
      </w:r>
      <w:r>
        <w:t xml:space="preserve"> off into a half-asleep state when he suddenly felt a tight grip on his shoulder again.</w:t>
      </w:r>
    </w:p>
    <w:p w:rsidR="00FD64B4" w:rsidRDefault="00CB0854">
      <w:pPr>
        <w:ind w:left="-5" w:right="16"/>
      </w:pPr>
      <w:r>
        <w:t>Followed by the same cold, sharp pain at his neck.</w:t>
      </w:r>
    </w:p>
    <w:p w:rsidR="00FD64B4" w:rsidRDefault="00CB0854">
      <w:pPr>
        <w:ind w:left="-5" w:right="16"/>
      </w:pPr>
      <w:r>
        <w:t>His eyes shot open in the dim room to find Maan Mek’s face inches from his own... and once again, Mai Tree was there,</w:t>
      </w:r>
      <w:r>
        <w:t xml:space="preserve"> touching Maan Mek from behind. Tharak jolted in fear, but any movement would only make things worse, as Maan Mek pressed the blade deeper into his flesh.</w:t>
      </w:r>
    </w:p>
    <w:p w:rsidR="00FD64B4" w:rsidRDefault="00CB0854">
      <w:pPr>
        <w:ind w:left="-5" w:right="16"/>
      </w:pPr>
      <w:r>
        <w:t>“How did you sneak in...? A...Ack!”</w:t>
      </w:r>
    </w:p>
    <w:p w:rsidR="00FD64B4" w:rsidRDefault="00CB0854">
      <w:pPr>
        <w:ind w:left="-5" w:right="16"/>
      </w:pPr>
      <w:r>
        <w:t>“Don’t move too much,” Maan Mek whispered, her voice icy but smil</w:t>
      </w:r>
      <w:r>
        <w:t>ing. “Or you might hit a major artery. You know, Tharat, we were the ones who killed Thanin, Aek, and all their foolish lackeys. You probably saw it in the news.”</w:t>
      </w:r>
    </w:p>
    <w:p w:rsidR="00FD64B4" w:rsidRDefault="00CB0854">
      <w:pPr>
        <w:ind w:left="-5" w:right="16"/>
      </w:pPr>
      <w:r>
        <w:t>Tharat’s voice came out hoarse and trembling, “Was it some kind of demon power?”</w:t>
      </w:r>
    </w:p>
    <w:p w:rsidR="00FD64B4" w:rsidRDefault="00CB0854">
      <w:pPr>
        <w:ind w:left="-5" w:right="16"/>
      </w:pPr>
      <w:r>
        <w:t xml:space="preserve">Mai Tree </w:t>
      </w:r>
      <w:r>
        <w:t>only laughed, a soft and almost childlike sound, but her words were chilling.</w:t>
      </w:r>
    </w:p>
    <w:p w:rsidR="00FD64B4" w:rsidRDefault="00CB0854">
      <w:pPr>
        <w:spacing w:after="254" w:line="256" w:lineRule="auto"/>
        <w:ind w:left="-5"/>
      </w:pPr>
      <w:r>
        <w:rPr>
          <w:rStyle w:val="Policepardfaut"/>
          <w:b/>
        </w:rPr>
        <w:t>“It was a similar method. They couldn’t fight back. They begged for their lives, but it was useless.”</w:t>
      </w:r>
    </w:p>
    <w:p w:rsidR="00FD64B4" w:rsidRDefault="00CB0854">
      <w:pPr>
        <w:ind w:left="-5" w:right="16"/>
      </w:pPr>
      <w:r>
        <w:t>Tharat felt fear gripping him, knowing full well that his father, knowng for</w:t>
      </w:r>
      <w:r>
        <w:t xml:space="preserve"> being a sharpshooter never missed a shot. As for Aek, whom Tharat disliked but begrudgingly respected for his formidable combat skills, he was now lying dead. It made Tharat’s fear grow. His mind raced, imagining the orders given that night and wondering </w:t>
      </w:r>
      <w:r>
        <w:t>what had happened.</w:t>
      </w:r>
    </w:p>
    <w:p w:rsidR="00FD64B4" w:rsidRDefault="00CB0854">
      <w:pPr>
        <w:ind w:left="-5" w:right="16"/>
      </w:pPr>
      <w:r>
        <w:t>Maan Mek’s eyes flashed, her grip tightening further until liquid oozed out from his neck. For a moment, Tharat thought she was surely going to kill him. But suddenly, once again, the image before him vanished as if it had all been a lie</w:t>
      </w:r>
      <w:r>
        <w:t>.</w:t>
      </w:r>
    </w:p>
    <w:p w:rsidR="00FD64B4" w:rsidRDefault="00CB0854">
      <w:pPr>
        <w:ind w:left="-5" w:right="16"/>
      </w:pPr>
      <w:r>
        <w:t>He shouted for his men outside the room. They rushed in, swearing they had been keeping watch the whole time. Tharat didn’t trust anyone. He ordered them to check every security camera around the house while someone treated the wound on his neck.</w:t>
      </w:r>
    </w:p>
    <w:p w:rsidR="00FD64B4" w:rsidRDefault="00CB0854">
      <w:pPr>
        <w:ind w:left="-5" w:right="16"/>
      </w:pPr>
      <w:r>
        <w:t>The cut</w:t>
      </w:r>
      <w:r>
        <w:t xml:space="preserve"> wasn’t deep enough to hit a major artery, but the pain and the scar it left were very real.</w:t>
      </w:r>
    </w:p>
    <w:p w:rsidR="00FD64B4" w:rsidRDefault="00CB0854">
      <w:pPr>
        <w:ind w:left="-5" w:right="16"/>
      </w:pPr>
      <w:r>
        <w:t>He spent nearly the whole night reviewing footage from every camera, but none showed any signs of intrusion or anything unusual. He was tormented by the thought th</w:t>
      </w:r>
      <w:r>
        <w:t>at there was something beyond his understanding happening to him.</w:t>
      </w:r>
    </w:p>
    <w:p w:rsidR="00FD64B4" w:rsidRDefault="00CB0854">
      <w:pPr>
        <w:ind w:left="-5" w:right="16"/>
      </w:pPr>
      <w:r>
        <w:t>He felt like he was losing his mind.</w:t>
      </w:r>
    </w:p>
    <w:p w:rsidR="00FD64B4" w:rsidRDefault="00CB0854">
      <w:pPr>
        <w:ind w:left="-5" w:right="16"/>
      </w:pPr>
      <w:r>
        <w:t>Five days later, Tharat was admitted to the hospital—not because of the strange marks on his neck or the bizarre occurrences he still couldn't explain, b</w:t>
      </w:r>
      <w:r>
        <w:t>ut because he was enraged. His men had failed to bring him any news, and things had escalated.</w:t>
      </w:r>
    </w:p>
    <w:p w:rsidR="00FD64B4" w:rsidRDefault="00CB0854">
      <w:pPr>
        <w:ind w:left="-5" w:right="16"/>
      </w:pPr>
      <w:r>
        <w:t>The truth was, there were fewer skilled personnel left, and most of those who could get him reliable information had been managed by Aek—who was now dead.</w:t>
      </w:r>
    </w:p>
    <w:p w:rsidR="00FD64B4" w:rsidRDefault="00CB0854">
      <w:pPr>
        <w:ind w:left="-5" w:right="16"/>
      </w:pPr>
      <w:r>
        <w:t>Tharat</w:t>
      </w:r>
      <w:r>
        <w:t>’s fury grew with each passing day, driving him to drink. Convinced of his own invincibility, he drove off in a drunken rage, determined to reach the infamous house. He hadn’t even made it out of the capital before he crashed into a barrier. The accident l</w:t>
      </w:r>
      <w:r>
        <w:t>eft him severely injured, requiring a hospital stay.</w:t>
      </w:r>
    </w:p>
    <w:p w:rsidR="00FD64B4" w:rsidRDefault="00CB0854">
      <w:pPr>
        <w:ind w:left="-5" w:right="16"/>
      </w:pPr>
      <w:r>
        <w:t>His scandal spread quickly, hitting front-page news and trending on Twitter. Tharat’s reputation had never been good, but since becoming the head of the family business, things had only worsened.</w:t>
      </w:r>
    </w:p>
    <w:p w:rsidR="00FD64B4" w:rsidRDefault="00CB0854">
      <w:pPr>
        <w:ind w:left="-5" w:right="16"/>
      </w:pPr>
      <w:r>
        <w:t>Reading</w:t>
      </w:r>
      <w:r>
        <w:t xml:space="preserve"> the comments online infuriated him. In a rage, he threw his phone against the wall, wincing as his injuries flared up. His subordinates rushed in to check on him as the pain from his broken bones and healing wounds became unbearable.</w:t>
      </w:r>
    </w:p>
    <w:p w:rsidR="00FD64B4" w:rsidRDefault="00CB0854">
      <w:pPr>
        <w:ind w:left="-5" w:right="16"/>
      </w:pPr>
      <w:r>
        <w:t>Late at night, with o</w:t>
      </w:r>
      <w:r>
        <w:t>ne of his men posted inside his private hospital room, Tharat was exhausted and in pain. He wasn’t exactly comforted, but he was too weak to stay awake any longer. He was drifting toward sleep when a sudden, firm grip around his neck jerked him awake.</w:t>
      </w:r>
    </w:p>
    <w:p w:rsidR="00FD64B4" w:rsidRDefault="00CB0854">
      <w:pPr>
        <w:ind w:left="-5" w:right="16"/>
      </w:pPr>
      <w:r>
        <w:t>Maan</w:t>
      </w:r>
      <w:r>
        <w:t xml:space="preserve"> Mek again.</w:t>
      </w:r>
    </w:p>
    <w:p w:rsidR="00FD64B4" w:rsidRDefault="00CB0854">
      <w:pPr>
        <w:ind w:left="-5" w:right="16"/>
      </w:pPr>
      <w:r>
        <w:t>And Mai Tree.</w:t>
      </w:r>
    </w:p>
    <w:p w:rsidR="00FD64B4" w:rsidRDefault="00CB0854">
      <w:pPr>
        <w:ind w:left="-5" w:right="16"/>
      </w:pPr>
      <w:r>
        <w:t xml:space="preserve">It was them, both of them. Mai Tree sat casually at the foot of his bed, her hands entwined with Maan Mek’s, while the other woman squeezed his neck over his barely healed wound. She loosened her grip just enough for him to </w:t>
      </w:r>
      <w:r>
        <w:t>breathe, but didn’t let go.</w:t>
      </w:r>
    </w:p>
    <w:p w:rsidR="00FD64B4" w:rsidRDefault="00CB0854">
      <w:pPr>
        <w:ind w:left="-5" w:right="16"/>
      </w:pPr>
      <w:r>
        <w:t>Tharat coughed and gasped, glancing at his motionless bodyguards—they looked frozen, as if time had stopped for them.</w:t>
      </w:r>
    </w:p>
    <w:p w:rsidR="00FD64B4" w:rsidRDefault="00CB0854">
      <w:pPr>
        <w:ind w:left="-5" w:right="16"/>
      </w:pPr>
      <w:r>
        <w:t>This was another impossible event, another eerie moment where everything seemed surreal.</w:t>
      </w:r>
    </w:p>
    <w:p w:rsidR="00FD64B4" w:rsidRDefault="00CB0854">
      <w:pPr>
        <w:ind w:left="-5" w:right="16"/>
      </w:pPr>
      <w:r>
        <w:t>“Does your wound hurt</w:t>
      </w:r>
      <w:r>
        <w:t>?” Maan Mek asked coldly.</w:t>
      </w:r>
    </w:p>
    <w:p w:rsidR="00FD64B4" w:rsidRDefault="00CB0854">
      <w:pPr>
        <w:ind w:left="-5" w:right="16"/>
      </w:pPr>
      <w:r>
        <w:t>“What... what are you?”</w:t>
      </w:r>
    </w:p>
    <w:p w:rsidR="00FD64B4" w:rsidRDefault="00CB0854">
      <w:pPr>
        <w:ind w:left="-5" w:right="16"/>
      </w:pPr>
      <w:r>
        <w:t>Tharat’s voice broke, his words choking on fear. His leg was in a cast, his arm bandaged, and the wounds around his waist and neck still hadn’t healed. He was in no state to defend himself.</w:t>
      </w:r>
    </w:p>
    <w:p w:rsidR="00FD64B4" w:rsidRDefault="00CB0854">
      <w:pPr>
        <w:spacing w:after="249"/>
        <w:ind w:left="-5" w:right="16"/>
      </w:pPr>
      <w:r>
        <w:t xml:space="preserve">Maan Mek tilted </w:t>
      </w:r>
      <w:r>
        <w:t>her head slightly, a cold smile on her lips. “You’ve been trying to find me, haven’t you? Well, now we’ve met. Isn’t that what you wanted?”</w:t>
      </w:r>
    </w:p>
    <w:p w:rsidR="00FD64B4" w:rsidRDefault="00CB0854">
      <w:pPr>
        <w:ind w:left="-5" w:right="16"/>
      </w:pPr>
      <w:r>
        <w:t>Her words weren’t a threat, but they made him tremble with fear. His father had once spoken about Maan Mek, claiming</w:t>
      </w:r>
      <w:r>
        <w:t xml:space="preserve"> her memory was exceptional. Now, seeing her like this, Tharat was convinced she was something otherworldly.</w:t>
      </w:r>
    </w:p>
    <w:p w:rsidR="00FD64B4" w:rsidRDefault="00CB0854">
      <w:pPr>
        <w:ind w:left="-5" w:right="16"/>
      </w:pPr>
      <w:r>
        <w:t>Seeing his terror, tears welling in his eyes, Maan Mek laughed mockingly. She glanced at Mai Tree, who joined in with a derisive chuckle.</w:t>
      </w:r>
    </w:p>
    <w:p w:rsidR="00FD64B4" w:rsidRDefault="00CB0854">
      <w:pPr>
        <w:ind w:left="-5" w:right="16"/>
      </w:pPr>
      <w:r>
        <w:t>And then,</w:t>
      </w:r>
      <w:r>
        <w:t xml:space="preserve"> in a blink, they were gone. Everything returned to normal, the world resumed its motion. This time, though, they left behind more than fear. Blood seeped from his neck wound, and a note had been placed beside him.</w:t>
      </w:r>
    </w:p>
    <w:p w:rsidR="00FD64B4" w:rsidRDefault="00CB0854">
      <w:pPr>
        <w:ind w:left="-5" w:right="16"/>
      </w:pPr>
      <w:r>
        <w:t>“We’ll visit again.”</w:t>
      </w:r>
    </w:p>
    <w:p w:rsidR="00FD64B4" w:rsidRDefault="00CB0854">
      <w:pPr>
        <w:spacing w:after="0"/>
        <w:ind w:left="-5" w:right="16"/>
      </w:pPr>
      <w:r>
        <w:t>Tharat’s heart pound</w:t>
      </w:r>
      <w:r>
        <w:t>ed with terror. It wasn’t just paranoia anymore. Maan Mek and Mai Tree weren’t merely haunting his waking hours—they had begun to invade his nightmares too.</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The next day, still at the hospital, Tharat requested a room change without offering any e</w:t>
      </w:r>
      <w:r>
        <w:t>xplanation. He used his wealth to solve the problem, finding an available private room. He stationed one guard on the balcony, one inside the room, and another by the door.</w:t>
      </w:r>
    </w:p>
    <w:p w:rsidR="00FD64B4" w:rsidRDefault="00CB0854">
      <w:pPr>
        <w:ind w:left="-5" w:right="16"/>
      </w:pPr>
      <w:r>
        <w:t>He had even hidden a gun beneath his pillow.</w:t>
      </w:r>
    </w:p>
    <w:p w:rsidR="00FD64B4" w:rsidRDefault="00CB0854">
      <w:pPr>
        <w:ind w:left="-5" w:right="16"/>
      </w:pPr>
      <w:r>
        <w:t>The note they had left was torn to pie</w:t>
      </w:r>
      <w:r>
        <w:t>ces, but he still couldn’t sleep. His body was worn out from the lack of rest, but his mind refused to relax.</w:t>
      </w:r>
    </w:p>
    <w:p w:rsidR="00FD64B4" w:rsidRDefault="00CB0854">
      <w:pPr>
        <w:ind w:left="-5" w:right="16"/>
      </w:pPr>
      <w:r>
        <w:t>“Sleeping soundly, aren’t you?”</w:t>
      </w:r>
    </w:p>
    <w:p w:rsidR="00FD64B4" w:rsidRDefault="00CB0854">
      <w:pPr>
        <w:ind w:left="-5" w:right="16"/>
      </w:pPr>
      <w:r>
        <w:t xml:space="preserve">The familiar voice that had become his worst fear echoed in the room, jerking him out of his drowsiness. Tharat’s </w:t>
      </w:r>
      <w:r>
        <w:t>eyes flew open in terror. His right leg felt as if it were being grabbed. There they were again—Maan Mek and Mai Tree, both sitting at the foot of his bed.</w:t>
      </w:r>
    </w:p>
    <w:p w:rsidR="00FD64B4" w:rsidRDefault="00CB0854">
      <w:pPr>
        <w:ind w:left="-5" w:right="16"/>
      </w:pPr>
      <w:r>
        <w:t>“Aaahh!” he screamed, the sound filling a world where everything had frozen once more. His bodyguard</w:t>
      </w:r>
      <w:r>
        <w:t>s stood still, as useless as statues. Even the clock had stopped ticking.</w:t>
      </w:r>
    </w:p>
    <w:p w:rsidR="00FD64B4" w:rsidRDefault="00CB0854">
      <w:pPr>
        <w:ind w:left="-5" w:right="16"/>
      </w:pPr>
      <w:r>
        <w:t>By now, Tharat was convinced—</w:t>
      </w:r>
      <w:r>
        <w:rPr>
          <w:rStyle w:val="Policepardfaut"/>
          <w:b/>
        </w:rPr>
        <w:t>Maan Mek is a demon.</w:t>
      </w:r>
    </w:p>
    <w:p w:rsidR="00FD64B4" w:rsidRDefault="00CB0854">
      <w:pPr>
        <w:ind w:left="-5" w:right="16"/>
      </w:pPr>
      <w:r>
        <w:t>Desperately, he reached for the gun hidden under his pillow, only to find nothing. It was in Maan Mek’s hand instead. Fear gripped h</w:t>
      </w:r>
      <w:r>
        <w:t>im so tightly he could barely speak. His voice trembled with a pitiful plea, the most pathetic sound he had ever made.</w:t>
      </w:r>
    </w:p>
    <w:p w:rsidR="00FD64B4" w:rsidRDefault="00CB0854">
      <w:pPr>
        <w:ind w:left="-5" w:right="16"/>
      </w:pPr>
      <w:r>
        <w:t>“Please... please don’t kill me.”</w:t>
      </w:r>
    </w:p>
    <w:p w:rsidR="00FD64B4" w:rsidRDefault="00CB0854">
      <w:pPr>
        <w:ind w:left="-5" w:right="16"/>
      </w:pPr>
      <w:r>
        <w:t>Maan Mek chuckled softly. “Strange, isn’t it? That’s exactly what I begged you for once. But you didn’t</w:t>
      </w:r>
      <w:r>
        <w:t xml:space="preserve"> stop the hand that slashed my back.”</w:t>
      </w:r>
    </w:p>
    <w:p w:rsidR="00FD64B4" w:rsidRDefault="00CB0854">
      <w:pPr>
        <w:ind w:left="-5" w:right="16"/>
      </w:pPr>
      <w:r>
        <w:t>“I’m sorry, Phi... I... I’m sorry.”</w:t>
      </w:r>
    </w:p>
    <w:p w:rsidR="00FD64B4" w:rsidRDefault="00CB0854">
      <w:pPr>
        <w:ind w:left="-5" w:right="16"/>
      </w:pPr>
      <w:r>
        <w:t>“Now you’re calling me your Phi? Have you only just started counting me as family?” she asked in a sharp tone. The unknown was frightening, just as Tharat didn’t know how these two h</w:t>
      </w:r>
      <w:r>
        <w:t>ad managed to break in, or why no one else could move but him.</w:t>
      </w:r>
    </w:p>
    <w:p w:rsidR="00FD64B4" w:rsidRDefault="00CB0854">
      <w:pPr>
        <w:ind w:left="-5" w:right="16"/>
      </w:pPr>
      <w:r>
        <w:t>His voice rose too, high-pitched and cracking with fear. His hands came together in a prayer-like gesture, rising automatically.</w:t>
      </w:r>
    </w:p>
    <w:p w:rsidR="00FD64B4" w:rsidRDefault="00CB0854">
      <w:pPr>
        <w:ind w:left="-5" w:right="16"/>
      </w:pPr>
      <w:r>
        <w:t>“Please, Maan Mek, spare my life! Whatever you want, I’ll give i</w:t>
      </w:r>
      <w:r>
        <w:t>t to you. Just name it.”</w:t>
      </w:r>
    </w:p>
    <w:p w:rsidR="00FD64B4" w:rsidRDefault="00CB0854">
      <w:pPr>
        <w:ind w:left="-5" w:right="16"/>
      </w:pPr>
      <w:r>
        <w:t>“Oh? And what’s that? Let’s hear what you have to offer.”</w:t>
      </w:r>
    </w:p>
    <w:p w:rsidR="00FD64B4" w:rsidRDefault="00CB0854">
      <w:pPr>
        <w:ind w:left="-5" w:right="16"/>
      </w:pPr>
      <w:r>
        <w:t>“I-I…” His mind went blank in the first moment, stammering with fear, before blurting out everything his brain could muster. “Stocks, land, my position!”</w:t>
      </w:r>
    </w:p>
    <w:p w:rsidR="00FD64B4" w:rsidRDefault="00CB0854">
      <w:pPr>
        <w:ind w:left="-5" w:right="16"/>
      </w:pPr>
      <w:r>
        <w:t>“Hah! Ridiculous. H</w:t>
      </w:r>
      <w:r>
        <w:t>onestly, I’m only here to give you a warning. As long as you keep interfering with me and the people I love, I’ll keep coming back. And I’ll bring a knife with me to greet you every time.”</w:t>
      </w:r>
    </w:p>
    <w:p w:rsidR="00FD64B4" w:rsidRDefault="00CB0854">
      <w:pPr>
        <w:ind w:left="-5" w:right="16"/>
      </w:pPr>
      <w:r>
        <w:t>“W-what do you mean by that?”</w:t>
      </w:r>
    </w:p>
    <w:p w:rsidR="00FD64B4" w:rsidRDefault="00CB0854">
      <w:pPr>
        <w:ind w:left="-5" w:right="16"/>
      </w:pPr>
      <w:r>
        <w:t xml:space="preserve">Her eyes turned icy, just like when </w:t>
      </w:r>
      <w:r>
        <w:t>she was about to kill someone, her lips showing no hint of a smile. Her voice was cold and serious.</w:t>
      </w:r>
    </w:p>
    <w:p w:rsidR="00FD64B4" w:rsidRDefault="00CB0854">
      <w:pPr>
        <w:ind w:left="-5" w:right="16"/>
      </w:pPr>
      <w:r>
        <w:t>“You’re as stupid as ever, Tharat. I could kill you right here and now.” She paused, as if musing to herself. “But considering you’ve hurt me less than Than</w:t>
      </w:r>
      <w:r>
        <w:t>in. Mai Tree and I are still debating… whether to let you live or not. But honestly, it’s so irritating that you’re still meddling with us.”</w:t>
      </w:r>
    </w:p>
    <w:p w:rsidR="00FD64B4" w:rsidRDefault="00CB0854">
      <w:pPr>
        <w:ind w:left="-5" w:right="16"/>
      </w:pPr>
      <w:r>
        <w:t>“Okay, Maan Mek, okay! I won’t interfere with you anymore, I swear. You can have anything—”</w:t>
      </w:r>
    </w:p>
    <w:p w:rsidR="00FD64B4" w:rsidRDefault="00CB0854">
      <w:pPr>
        <w:ind w:left="-5" w:right="16"/>
      </w:pPr>
      <w:r>
        <w:t>He was about to offer m</w:t>
      </w:r>
      <w:r>
        <w:t>ore, promising her everything he had, but she and the smaller figure beside her had vanished once again.</w:t>
      </w:r>
    </w:p>
    <w:p w:rsidR="00FD64B4" w:rsidRDefault="00CB0854">
      <w:pPr>
        <w:ind w:left="-5" w:right="16"/>
      </w:pPr>
      <w:r>
        <w:t>His men, who had been sitting on the sofa watching, were alarmed when they saw their boss’s panicked expression. They rushed over to ask what was wrong</w:t>
      </w:r>
      <w:r>
        <w:t>, but before anyone could speak, Tharat grabbed one of them by the collar, pulling him close.</w:t>
      </w:r>
    </w:p>
    <w:p w:rsidR="00FD64B4" w:rsidRDefault="00CB0854">
      <w:pPr>
        <w:ind w:left="-5" w:right="16"/>
      </w:pPr>
      <w:r>
        <w:t>“Listen to me! Listen carefully!!!”</w:t>
      </w:r>
    </w:p>
    <w:p w:rsidR="00FD64B4" w:rsidRDefault="00CB0854">
      <w:pPr>
        <w:ind w:left="-5" w:right="16"/>
      </w:pPr>
      <w:r>
        <w:t>The man was confused but kept his voice professional and calm. “Yes, sir. What is it?”</w:t>
      </w:r>
    </w:p>
    <w:p w:rsidR="00FD64B4" w:rsidRDefault="00CB0854">
      <w:pPr>
        <w:ind w:left="-5" w:right="16"/>
      </w:pPr>
      <w:r>
        <w:t>“Cancel everything! Cancel it all!”</w:t>
      </w:r>
    </w:p>
    <w:p w:rsidR="00FD64B4" w:rsidRDefault="00CB0854">
      <w:pPr>
        <w:ind w:left="-5" w:right="16"/>
      </w:pPr>
      <w:r>
        <w:t>“Ca</w:t>
      </w:r>
      <w:r>
        <w:t>ncel what, sir?”</w:t>
      </w:r>
    </w:p>
    <w:p w:rsidR="00FD64B4" w:rsidRDefault="00CB0854">
      <w:pPr>
        <w:ind w:left="-5" w:right="16"/>
      </w:pPr>
      <w:r>
        <w:t xml:space="preserve">“Stop all investigations into Maan Mek! And her... her lover too! No one is to touch them. Pretend they don’t even exist,” he stammered, trembling. If he didn’t, he was sure they would kill him. </w:t>
      </w:r>
      <w:r>
        <w:rPr>
          <w:rStyle w:val="Policepardfaut"/>
          <w:b/>
        </w:rPr>
        <w:t>“They’re monsters!”</w:t>
      </w:r>
    </w:p>
    <w:p w:rsidR="00FD64B4" w:rsidRDefault="00CB0854">
      <w:pPr>
        <w:ind w:left="-5" w:right="16"/>
      </w:pPr>
      <w:r>
        <w:t>The man froze for a mome</w:t>
      </w:r>
      <w:r>
        <w:t>nt, staring at Tharak’s usually fearsome face, now filled with terror. He had his doubts but replied, “Understood, sir. I’ll issue the cancellation immediately.”</w:t>
      </w:r>
    </w:p>
    <w:p w:rsidR="00FD64B4" w:rsidRDefault="00CB0854">
      <w:pPr>
        <w:ind w:left="-5" w:right="16"/>
      </w:pPr>
      <w:r>
        <w:t>He carried out the orders, though no one knew the reason behind them.</w:t>
      </w:r>
    </w:p>
    <w:p w:rsidR="00FD64B4" w:rsidRDefault="00CB0854">
      <w:pPr>
        <w:ind w:left="-5" w:right="16"/>
      </w:pPr>
      <w:r>
        <w:t>It wasn’t long before ru</w:t>
      </w:r>
      <w:r>
        <w:t>mors about their new boss spread among the men.</w:t>
      </w:r>
    </w:p>
    <w:p w:rsidR="00FD64B4" w:rsidRDefault="00CB0854">
      <w:pPr>
        <w:ind w:left="-5" w:right="16"/>
      </w:pPr>
      <w:r>
        <w:t>After that night, Maan Mek and Mai Tree never returned. There was only a mysterious letter sent to him, asking, “Have your wounds healed yet?” He knew it wasn’t a message of concern but a chilling reminder.</w:t>
      </w:r>
    </w:p>
    <w:p w:rsidR="00FD64B4" w:rsidRDefault="00CB0854">
      <w:pPr>
        <w:ind w:left="-5" w:right="16"/>
      </w:pPr>
      <w:r>
        <w:t>E</w:t>
      </w:r>
      <w:r>
        <w:t xml:space="preserve">ven though there were no more demonic appearances or letters, Tharat remained paranoid, constantly fearful. He was too afraid to even speak their names and couldn’t bear to look at any photos with Maan Mek in them. His men started to think he had lost his </w:t>
      </w:r>
      <w:r>
        <w:t>mind, some even speculating that the wounds on his body were self-inflicted.</w:t>
      </w:r>
    </w:p>
    <w:p w:rsidR="00FD64B4" w:rsidRDefault="00CB0854">
      <w:pPr>
        <w:ind w:left="-5" w:right="16"/>
      </w:pPr>
      <w:r>
        <w:t xml:space="preserve">Tharat’s credibility as president began to crumble, and other shareholders started questioning his leadership. The once-great Sannarathip family had now fallen into an </w:t>
      </w:r>
      <w:r>
        <w:t>unbelievable decline.</w:t>
      </w:r>
    </w:p>
    <w:p w:rsidR="00FD64B4" w:rsidRDefault="00CB0854">
      <w:pPr>
        <w:ind w:left="-5" w:right="16"/>
      </w:pPr>
      <w:r>
        <w:t>Everything was going exactly according to Maan Mek’s plan.</w:t>
      </w:r>
    </w:p>
    <w:p w:rsidR="00FD64B4" w:rsidRDefault="00CB0854">
      <w:pPr>
        <w:ind w:left="-5" w:right="16"/>
      </w:pPr>
      <w:r>
        <w:t xml:space="preserve">She had driven him mad… until, in everyone else’s eyes, </w:t>
      </w:r>
      <w:r>
        <w:rPr>
          <w:rStyle w:val="Policepardfaut"/>
          <w:b/>
        </w:rPr>
        <w:t>he seemed completely insane.</w:t>
      </w:r>
    </w:p>
    <w:p w:rsidR="00FD64B4" w:rsidRDefault="00CB0854">
      <w:pPr>
        <w:pStyle w:val="Titre1"/>
        <w:spacing w:after="570" w:line="256" w:lineRule="auto"/>
        <w:ind w:left="479"/>
        <w:jc w:val="left"/>
      </w:pPr>
      <w:r>
        <w:t>Chapter 34: ꜰ</w:t>
      </w:r>
      <w:r>
        <w:t>ᴏ</w:t>
      </w:r>
      <w:r>
        <w:t>ʀ</w:t>
      </w:r>
      <w:r>
        <w:t xml:space="preserve"> </w:t>
      </w:r>
      <w:r>
        <w:t>ᴛ</w:t>
      </w:r>
      <w:r>
        <w:t>ʜ</w:t>
      </w:r>
      <w:r>
        <w:t>ᴇ</w:t>
      </w:r>
      <w:r>
        <w:t xml:space="preserve"> </w:t>
      </w:r>
      <w:r>
        <w:t>ᴛ</w:t>
      </w:r>
      <w:r>
        <w:t>ʜɪʀ</w:t>
      </w:r>
      <w:r>
        <w:t>ᴅ</w:t>
      </w:r>
      <w:r>
        <w:t xml:space="preserve"> </w:t>
      </w:r>
      <w:r>
        <w:t>ᴄᴏ</w:t>
      </w:r>
      <w:r>
        <w:t>ɴ</w:t>
      </w:r>
      <w:r>
        <w:t>ᴅ</w:t>
      </w:r>
      <w:r>
        <w:t>ɪ</w:t>
      </w:r>
      <w:r>
        <w:t>ᴛ</w:t>
      </w:r>
      <w:r>
        <w:t>ɪ</w:t>
      </w:r>
      <w:r>
        <w:t>ᴏ</w:t>
      </w:r>
      <w:r>
        <w:t>ɴ</w:t>
      </w:r>
    </w:p>
    <w:p w:rsidR="00FD64B4" w:rsidRDefault="00CB0854">
      <w:pPr>
        <w:pStyle w:val="Titre2"/>
        <w:ind w:right="1"/>
      </w:pPr>
      <w:r>
        <w:t>POV : MAI TREE</w:t>
      </w:r>
    </w:p>
    <w:p w:rsidR="00FD64B4" w:rsidRDefault="00CB0854">
      <w:pPr>
        <w:spacing w:after="594" w:line="256" w:lineRule="auto"/>
        <w:ind w:left="0" w:firstLine="0"/>
        <w:jc w:val="center"/>
      </w:pPr>
      <w:r>
        <w:t xml:space="preserve">  </w:t>
      </w:r>
    </w:p>
    <w:p w:rsidR="00FD64B4" w:rsidRDefault="00CB0854">
      <w:pPr>
        <w:ind w:left="-5" w:right="16"/>
      </w:pPr>
      <w:r>
        <w:t xml:space="preserve">The events that unfolded have taken </w:t>
      </w:r>
      <w:r>
        <w:t>me farther than I ever imagined in my life.</w:t>
      </w:r>
    </w:p>
    <w:p w:rsidR="00FD64B4" w:rsidRDefault="00CB0854">
      <w:pPr>
        <w:ind w:left="-5" w:right="16"/>
      </w:pPr>
      <w:r>
        <w:t xml:space="preserve">I used my ability to stop time to our advantage, making others experience hallucinations and confusion, almost like they were lost in a jungle of their own mind. Tharat defines this as a </w:t>
      </w:r>
      <w:r>
        <w:rPr>
          <w:rStyle w:val="Policepardfaut"/>
          <w:i/>
        </w:rPr>
        <w:t>demonic power</w:t>
      </w:r>
      <w:r>
        <w:t>. Viewed fro</w:t>
      </w:r>
      <w:r>
        <w:t>m the perspective of someone who doesn’t understand the power of controlling time, it might seem like that.</w:t>
      </w:r>
    </w:p>
    <w:p w:rsidR="00FD64B4" w:rsidRDefault="00CB0854">
      <w:pPr>
        <w:ind w:left="-5" w:right="16"/>
      </w:pPr>
      <w:r>
        <w:t>At least, this method plays with people's minds without having to kill them.</w:t>
      </w:r>
    </w:p>
    <w:p w:rsidR="00FD64B4" w:rsidRDefault="00CB0854">
      <w:pPr>
        <w:ind w:left="-5" w:right="16"/>
      </w:pPr>
      <w:r>
        <w:t>Maan Mek is very cautious about this. She uses a knife to remind Tharat</w:t>
      </w:r>
      <w:r>
        <w:t xml:space="preserve"> of the revenge for the things he had done to her, but it’s important not to take his life, as it would shorten my remaining time.</w:t>
      </w:r>
    </w:p>
    <w:p w:rsidR="00FD64B4" w:rsidRDefault="00CB0854">
      <w:pPr>
        <w:ind w:left="-5" w:right="16"/>
      </w:pPr>
      <w:r>
        <w:t>While we were following the plan, we stayed in a condo on the outskirts of the city, knowing that Tharat's men might be spyin</w:t>
      </w:r>
      <w:r>
        <w:t>g on us—perhaps even watching the workplace or our condo. They might have gone as far as spying on our relatives and acquaintances too. Renting a place under the name of my Sister's wife—a doctor named Kliao Khluen, seemed to be the most practical solution</w:t>
      </w:r>
      <w:r>
        <w:t>.</w:t>
      </w:r>
    </w:p>
    <w:p w:rsidR="00FD64B4" w:rsidRDefault="00CB0854">
      <w:pPr>
        <w:ind w:left="-5" w:right="16"/>
      </w:pPr>
      <w:r>
        <w:t>By now, Tharat had ordered his men to stop spying us. It seemed he was really losing his sanity. It looked like he was on the verge of breaking down, so the situation on our side seemed to be improving.</w:t>
      </w:r>
    </w:p>
    <w:p w:rsidR="00FD64B4" w:rsidRDefault="00CB0854">
      <w:pPr>
        <w:ind w:left="-5" w:right="16"/>
      </w:pPr>
      <w:r>
        <w:t>After we were sure everything was safe and no one w</w:t>
      </w:r>
      <w:r>
        <w:t>as spying on us, Maan Mek took me back to the condo we had abandoned for a while. The first thing she did was prepare a meal, using fresh ingredients. She probably wanted me to forget about the stress for a while.</w:t>
      </w:r>
    </w:p>
    <w:p w:rsidR="00FD64B4" w:rsidRDefault="00CB0854">
      <w:pPr>
        <w:ind w:left="-5" w:right="16"/>
      </w:pPr>
      <w:r>
        <w:t>But me? I know that one day all the fear a</w:t>
      </w:r>
      <w:r>
        <w:t>nd anxiety will fade away.</w:t>
      </w:r>
    </w:p>
    <w:p w:rsidR="00FD64B4" w:rsidRDefault="00CB0854">
      <w:pPr>
        <w:ind w:left="-5" w:right="16"/>
      </w:pPr>
      <w:r>
        <w:t>It’s different for her, though. She'll probably remember every detail that happened and carry the pain in her heart for the rest of her life.</w:t>
      </w:r>
    </w:p>
    <w:p w:rsidR="00FD64B4" w:rsidRDefault="00CB0854">
      <w:pPr>
        <w:ind w:left="-5" w:right="16"/>
      </w:pPr>
      <w:r>
        <w:t>I know this because I’ve seen her sit and cry often, during battles or sometimes when t</w:t>
      </w:r>
      <w:r>
        <w:t xml:space="preserve">hings weren’t going well. Her guilt must be unbearable. She blames herself entirely for my remaining 20 years of life, but the truth is, I’m also partly responsible for making things escalate. I was willing to make things worse, and no one forced me to do </w:t>
      </w:r>
      <w:r>
        <w:t>it.</w:t>
      </w:r>
    </w:p>
    <w:p w:rsidR="00FD64B4" w:rsidRDefault="00CB0854">
      <w:pPr>
        <w:ind w:left="-5" w:right="16"/>
      </w:pPr>
      <w:r>
        <w:t>So, I always respond by gently holding her cheek, comforting her through body language.</w:t>
      </w:r>
    </w:p>
    <w:p w:rsidR="00FD64B4" w:rsidRDefault="00CB0854">
      <w:pPr>
        <w:ind w:left="-5" w:right="16"/>
      </w:pPr>
      <w:r>
        <w:t>When her mind calms down, we talk about what we should do next in life. After a while, I close my eyes and speak out my only wish.</w:t>
      </w:r>
    </w:p>
    <w:p w:rsidR="00FD64B4" w:rsidRDefault="00CB0854">
      <w:pPr>
        <w:ind w:left="-5" w:right="16"/>
      </w:pPr>
      <w:r>
        <w:t>"I don’t care about anything else</w:t>
      </w:r>
      <w:r>
        <w:t xml:space="preserve"> anymore. I just want to live with you, and have a little farm, a garden... That’s enough."</w:t>
      </w:r>
    </w:p>
    <w:p w:rsidR="00FD64B4" w:rsidRDefault="00CB0854">
      <w:pPr>
        <w:ind w:left="-5" w:right="16"/>
      </w:pPr>
      <w:r>
        <w:t>Maan Mek paused for a moment before asking, "What about your career as a lawyer? You loved it and had fun with it, right?"</w:t>
      </w:r>
    </w:p>
    <w:p w:rsidR="00FD64B4" w:rsidRDefault="00CB0854">
      <w:pPr>
        <w:ind w:left="-5" w:right="16"/>
      </w:pPr>
      <w:r>
        <w:t>"I feel like I’ve done enough for now," I</w:t>
      </w:r>
      <w:r>
        <w:t xml:space="preserve"> replied. "I’ve passed on most of the work to another lawyer. As for the case with that scapegoat, I’ll still help with advice, even though I’m not in the office anymore."</w:t>
      </w:r>
    </w:p>
    <w:p w:rsidR="00FD64B4" w:rsidRDefault="00CB0854">
      <w:pPr>
        <w:ind w:left="-5" w:right="16"/>
      </w:pPr>
      <w:r>
        <w:t>I’ve already spoken to Prach about quitting. I just need to submit the official resi</w:t>
      </w:r>
      <w:r>
        <w:t>gnation and clear out my desk.</w:t>
      </w:r>
    </w:p>
    <w:p w:rsidR="00FD64B4" w:rsidRDefault="00CB0854">
      <w:pPr>
        <w:ind w:left="-5" w:right="16"/>
      </w:pPr>
      <w:r>
        <w:t>For someone who only has 20 years left, it’s probably time to retire.</w:t>
      </w:r>
    </w:p>
    <w:p w:rsidR="00FD64B4" w:rsidRDefault="00CB0854">
      <w:pPr>
        <w:ind w:left="-5" w:right="16"/>
      </w:pPr>
      <w:r>
        <w:t>"And you? What will you do now? About your work, your life?"</w:t>
      </w:r>
    </w:p>
    <w:p w:rsidR="00FD64B4" w:rsidRDefault="00CB0854">
      <w:pPr>
        <w:ind w:left="-5" w:right="16"/>
      </w:pPr>
      <w:r>
        <w:t xml:space="preserve">Maan Mek smiled. "I want to open a bakery," she said. Her warm hand moved closer, letting our </w:t>
      </w:r>
      <w:r>
        <w:t>pinky fingers touch. "And I want to see you every day. Just those two things, that’s enough."</w:t>
      </w:r>
    </w:p>
    <w:p w:rsidR="00FD64B4" w:rsidRDefault="00CB0854">
      <w:pPr>
        <w:ind w:left="-5" w:right="16"/>
      </w:pPr>
      <w:r>
        <w:t>It’s funny, one of our dreams matched perfectly. I turned to lie on my side, facing her. She did the same, turning toward me.</w:t>
      </w:r>
    </w:p>
    <w:p w:rsidR="00FD64B4" w:rsidRDefault="00CB0854">
      <w:pPr>
        <w:ind w:left="-5" w:right="16"/>
      </w:pPr>
      <w:r>
        <w:t>It was daytime, and sunlight filtere</w:t>
      </w:r>
      <w:r>
        <w:t>d through the curtain, making the view even more beautiful. I looked at her face, captivated by the beauty of the moment.</w:t>
      </w:r>
    </w:p>
    <w:p w:rsidR="00FD64B4" w:rsidRDefault="00CB0854">
      <w:pPr>
        <w:ind w:left="-5" w:right="16"/>
      </w:pPr>
      <w:r>
        <w:t>Without a word, we were drawn toward each other, our lips meeting in a soft kiss. The distance between us vanished, and I tasted the s</w:t>
      </w:r>
      <w:r>
        <w:t>weetness on her lips. I closed my eyes, feeling the warmth of her breath. It had been so long since we had time like this. We spent minutes savoring the kiss, then lay back down, gazing into each other's eyes.</w:t>
      </w:r>
    </w:p>
    <w:p w:rsidR="00FD64B4" w:rsidRDefault="00CB0854">
      <w:pPr>
        <w:ind w:left="-5" w:right="16"/>
      </w:pPr>
      <w:r>
        <w:t>I wish I could stop time for longer than ten m</w:t>
      </w:r>
      <w:r>
        <w:t>inutes, just to stay with this woman forever.</w:t>
      </w:r>
    </w:p>
    <w:p w:rsidR="00FD64B4" w:rsidRDefault="00CB0854">
      <w:pPr>
        <w:ind w:left="-5" w:right="16"/>
      </w:pPr>
      <w:r>
        <w:t>The sound of my phone ringing broke the silence. I didn’t need to look at the name to know who it was. There was only one person I had arranged to meet today: Karan. I had everything prepared and was ready to f</w:t>
      </w:r>
      <w:r>
        <w:t>ace everything, leaving no secrets behind. I sat up, grabbed the phone, and answered.</w:t>
      </w:r>
    </w:p>
    <w:p w:rsidR="00FD64B4" w:rsidRDefault="00CB0854">
      <w:pPr>
        <w:ind w:left="-5" w:right="16"/>
      </w:pPr>
      <w:r>
        <w:t>Karan's voice came through. [I’m in the lobby of your condo, Tree.]</w:t>
      </w:r>
    </w:p>
    <w:p w:rsidR="00FD64B4" w:rsidRDefault="00CB0854">
      <w:pPr>
        <w:spacing w:after="41"/>
        <w:ind w:left="-5" w:right="16"/>
      </w:pPr>
      <w:r>
        <w:t>"I’ll be right down," I said, before hanging up. I was about to tell Maan</w:t>
      </w:r>
    </w:p>
    <w:p w:rsidR="00FD64B4" w:rsidRDefault="00CB0854">
      <w:pPr>
        <w:ind w:left="-5" w:right="16"/>
      </w:pPr>
      <w:r>
        <w:t>Mek to wait here, but she st</w:t>
      </w:r>
      <w:r>
        <w:t>ood up and said, "I’ll go down to meet her."</w:t>
      </w:r>
    </w:p>
    <w:p w:rsidR="00FD64B4" w:rsidRDefault="00CB0854">
      <w:pPr>
        <w:ind w:left="-5" w:right="16"/>
      </w:pPr>
      <w:r>
        <w:t>"Are you sure? She’s still hostile toward you."</w:t>
      </w:r>
    </w:p>
    <w:p w:rsidR="00FD64B4" w:rsidRDefault="00CB0854">
      <w:pPr>
        <w:ind w:left="-5" w:right="16"/>
      </w:pPr>
      <w:r>
        <w:t>Her face became serious in an instant. "That’s exactly why I should go. Besides, you and I are going to be together now."</w:t>
      </w:r>
    </w:p>
    <w:p w:rsidR="00FD64B4" w:rsidRDefault="00CB0854">
      <w:pPr>
        <w:ind w:left="-5" w:right="16"/>
      </w:pPr>
      <w:r>
        <w:t xml:space="preserve">Seeing her like this, I teased, "I </w:t>
      </w:r>
      <w:r>
        <w:t>haven’t agreed yet."</w:t>
      </w:r>
    </w:p>
    <w:p w:rsidR="00FD64B4" w:rsidRDefault="00CB0854">
      <w:pPr>
        <w:spacing w:after="254" w:line="256" w:lineRule="auto"/>
        <w:ind w:left="-5"/>
      </w:pPr>
      <w:r>
        <w:rPr>
          <w:rStyle w:val="Policepardfaut"/>
          <w:b/>
        </w:rPr>
        <w:t>"Will you be with me 'til our last breath, Mai?"</w:t>
      </w:r>
    </w:p>
    <w:p w:rsidR="00FD64B4" w:rsidRDefault="00CB0854">
      <w:pPr>
        <w:ind w:left="-5" w:right="16"/>
      </w:pPr>
      <w:r>
        <w:t>I was caught off guard and blinked, unsure how to respond. Then, I finally said, "Alright."</w:t>
      </w:r>
    </w:p>
    <w:p w:rsidR="00FD64B4" w:rsidRDefault="00CB0854">
      <w:pPr>
        <w:ind w:left="-5" w:right="16"/>
      </w:pPr>
      <w:r>
        <w:t>She seemed to know just how to make me react. Was she being too clever?</w:t>
      </w:r>
    </w:p>
    <w:p w:rsidR="00FD64B4" w:rsidRDefault="00CB0854">
      <w:pPr>
        <w:ind w:left="-5" w:right="16"/>
      </w:pPr>
      <w:r>
        <w:t>With a chuckle, I watc</w:t>
      </w:r>
      <w:r>
        <w:t>hed her leave, knowing it would take longer than I expected to meet Karan.</w:t>
      </w:r>
    </w:p>
    <w:p w:rsidR="00FD64B4" w:rsidRDefault="00CB0854">
      <w:pPr>
        <w:ind w:left="-5" w:right="16"/>
      </w:pPr>
      <w:r>
        <w:t>The time passed, and I couldn't help but think that something had occurred, something had changed. Was it because of the loud noise or something else? My love for her had to admit t</w:t>
      </w:r>
      <w:r>
        <w:t>he truth, but I trusted that the truth would be heard. No matter how worried I was, or how much I cared for her, she was the one who had to speak up and face the consequences.</w:t>
      </w:r>
    </w:p>
    <w:p w:rsidR="00FD64B4" w:rsidRDefault="00CB0854">
      <w:pPr>
        <w:ind w:left="-5" w:right="16"/>
      </w:pPr>
      <w:r>
        <w:t>The wait inside my own heart was unbearable. It was difficult not to be restless</w:t>
      </w:r>
      <w:r>
        <w:t>, as time stretched on, until twenty-five minutes later, both of them appeared, their faces calm, as usual. The only difference was that the left cheek of the person beside me had a noticeable red mark. It wasn’t hard to guess who that someone had hit her.</w:t>
      </w:r>
    </w:p>
    <w:p w:rsidR="00FD64B4" w:rsidRDefault="00CB0854">
      <w:pPr>
        <w:ind w:left="-5" w:right="16"/>
      </w:pPr>
      <w:r>
        <w:t>"You think I don't have the right to be angry because my sister was deceived?" Karan glanced at the one I loved, speaking in a calm voice.</w:t>
      </w:r>
    </w:p>
    <w:p w:rsidR="00FD64B4" w:rsidRDefault="00CB0854">
      <w:pPr>
        <w:ind w:left="-5" w:right="16"/>
      </w:pPr>
      <w:r>
        <w:t>"Phi, I don't support violence, you know?"</w:t>
      </w:r>
    </w:p>
    <w:p w:rsidR="00FD64B4" w:rsidRDefault="00CB0854">
      <w:pPr>
        <w:ind w:left="-5" w:right="16"/>
      </w:pPr>
      <w:r>
        <w:t>"I don’t support it either," Maan Mek answered, "but when she found out w</w:t>
      </w:r>
      <w:r>
        <w:t>hy I approached you in the first place, I understood it. You can't blame them, considering the situation."</w:t>
      </w:r>
    </w:p>
    <w:p w:rsidR="00FD64B4" w:rsidRDefault="00CB0854">
      <w:pPr>
        <w:ind w:left="-5" w:right="16"/>
      </w:pPr>
      <w:r>
        <w:t>I was at a loss for words. I looked at the woman beside me, and her expression was not angry or upset at all. Instead, she smiled, as if to tell me i</w:t>
      </w:r>
      <w:r>
        <w:t>t was okay. She seemed to imply that she was willing to accept the assault because it was tied to the truth of the matter.</w:t>
      </w:r>
    </w:p>
    <w:p w:rsidR="00FD64B4" w:rsidRDefault="00CB0854">
      <w:pPr>
        <w:ind w:left="-5" w:right="16"/>
      </w:pPr>
      <w:r>
        <w:t>Alright, I would accept her decision, even though I secretly thought that the weight of that slap would have been considerable.</w:t>
      </w:r>
    </w:p>
    <w:p w:rsidR="00FD64B4" w:rsidRDefault="00CB0854">
      <w:pPr>
        <w:ind w:left="-5" w:right="16"/>
      </w:pPr>
      <w:r>
        <w:t xml:space="preserve">I </w:t>
      </w:r>
      <w:r>
        <w:t>alternated my gaze between the woman and my lover. I saw two women who resembled each other in many ways. I couldn't help but cover my mouth, feeling an unexplainable satisfaction.</w:t>
      </w:r>
    </w:p>
    <w:p w:rsidR="00FD64B4" w:rsidRDefault="00CB0854">
      <w:pPr>
        <w:ind w:left="-5" w:right="16"/>
      </w:pPr>
      <w:r>
        <w:t>Once, Prach had told me that I liked women who reminded them of my sister.</w:t>
      </w:r>
    </w:p>
    <w:p w:rsidR="00FD64B4" w:rsidRDefault="00CB0854">
      <w:pPr>
        <w:ind w:left="-5" w:right="16"/>
      </w:pPr>
      <w:r>
        <w:t>It seemed he was right.</w:t>
      </w:r>
    </w:p>
    <w:p w:rsidR="00FD64B4" w:rsidRDefault="00CB0854">
      <w:pPr>
        <w:spacing w:after="150" w:line="324" w:lineRule="auto"/>
        <w:ind w:left="-5" w:right="332"/>
      </w:pPr>
      <w:r>
        <w:t>Phi Karan sighed, looking back at me. "The things that came up while we were talking... I learned a lot too." She glanced at me briefly.</w:t>
      </w:r>
    </w:p>
    <w:p w:rsidR="00FD64B4" w:rsidRDefault="00CB0854">
      <w:pPr>
        <w:ind w:left="-5" w:right="16"/>
      </w:pPr>
      <w:r>
        <w:t>"Really? Like, in detail?" I asked.</w:t>
      </w:r>
    </w:p>
    <w:p w:rsidR="00FD64B4" w:rsidRDefault="00CB0854">
      <w:pPr>
        <w:ind w:left="-5" w:right="16"/>
      </w:pPr>
      <w:r>
        <w:t>"The first thing was the reason why she approached you, and</w:t>
      </w:r>
      <w:r>
        <w:t xml:space="preserve"> then a bit about what happened afterward, all leading to my most feared point." Phi Karan's voice was initially sharp, but by the end, it seemed to soften.</w:t>
      </w:r>
    </w:p>
    <w:p w:rsidR="00FD64B4" w:rsidRDefault="00CB0854">
      <w:pPr>
        <w:ind w:left="-5" w:right="16"/>
      </w:pPr>
      <w:r>
        <w:t xml:space="preserve">I still believed, in some strange way, that this was my own home. A place where we could be honest </w:t>
      </w:r>
      <w:r>
        <w:t>with each other. But I also knew that there were things beyond our control, things that would affect us.</w:t>
      </w:r>
    </w:p>
    <w:p w:rsidR="00FD64B4" w:rsidRDefault="00CB0854">
      <w:pPr>
        <w:ind w:left="-5" w:right="16"/>
      </w:pPr>
      <w:r>
        <w:t>The atmosphere was heavy. It felt like Phi Karan and me had cleared things up, but the calmness only made the sadness more overwhelming. I was on the v</w:t>
      </w:r>
      <w:r>
        <w:t>erge of speaking, asking my sister to sit down on the couch, but then the question from her stopped me in my tracks.</w:t>
      </w:r>
    </w:p>
    <w:p w:rsidR="00FD64B4" w:rsidRDefault="00CB0854">
      <w:pPr>
        <w:ind w:left="-5" w:right="16"/>
      </w:pPr>
      <w:r>
        <w:t>"How many more years do you have left?" The voice was so sad it made my heart ache.</w:t>
      </w:r>
    </w:p>
    <w:p w:rsidR="00FD64B4" w:rsidRDefault="00CB0854">
      <w:pPr>
        <w:ind w:left="-5" w:right="16"/>
      </w:pPr>
      <w:r>
        <w:t>That was the question she'd always been worried about.</w:t>
      </w:r>
    </w:p>
    <w:p w:rsidR="00FD64B4" w:rsidRDefault="00CB0854">
      <w:pPr>
        <w:ind w:left="-5" w:right="16"/>
      </w:pPr>
      <w:r>
        <w:t>I lowered my gaze. The voice of my sister, filled with concern and pain, pierced deep into my heart. We had grown up together, knowing each other's strengths and weaknesses. To think that one of us wouldn’t have much time left—it was a sorrowful thought.</w:t>
      </w:r>
    </w:p>
    <w:p w:rsidR="00FD64B4" w:rsidRDefault="00CB0854">
      <w:pPr>
        <w:ind w:left="-5" w:right="16"/>
      </w:pPr>
      <w:r>
        <w:t>M</w:t>
      </w:r>
      <w:r>
        <w:t>y life expectancy, once seventy-three, had dropped to fifty-three. And now, I was thirty-three. That meant...</w:t>
      </w:r>
    </w:p>
    <w:p w:rsidR="00FD64B4" w:rsidRDefault="00CB0854">
      <w:pPr>
        <w:ind w:left="-5" w:right="16"/>
      </w:pPr>
      <w:r>
        <w:t xml:space="preserve">"Twenty more years," I said, trying to smile, as if it wasn't a big deal. But the moment the words left my mouth, my sister’s voice grew quieter, </w:t>
      </w:r>
      <w:r>
        <w:t>as if her heart had shattered. "Just twenty more years."</w:t>
      </w:r>
    </w:p>
    <w:p w:rsidR="00FD64B4" w:rsidRDefault="00CB0854">
      <w:pPr>
        <w:ind w:left="-5" w:right="16"/>
      </w:pPr>
      <w:r>
        <w:t>"Twenty years," she whispered.</w:t>
      </w:r>
    </w:p>
    <w:p w:rsidR="00FD64B4" w:rsidRDefault="00CB0854">
      <w:pPr>
        <w:ind w:left="-5" w:right="16"/>
      </w:pPr>
      <w:r>
        <w:t xml:space="preserve">The first time I saw her cry with that forced smile, it was like I couldn't bear it. Slowly, she walked towards me, not even wanting to accept this reality. She hugged </w:t>
      </w:r>
      <w:r>
        <w:t>me tightly, just like when she tried to protect me from dangers in our childhood.</w:t>
      </w:r>
    </w:p>
    <w:p w:rsidR="00FD64B4" w:rsidRDefault="00CB0854">
      <w:pPr>
        <w:ind w:left="-5" w:right="16"/>
      </w:pPr>
      <w:r>
        <w:t xml:space="preserve">Phi Karan, as if wanting to reverse time, though I knew it wasn't possible. She wanted to fix things for me. But I understood that changing my fate would only take away more </w:t>
      </w:r>
      <w:r>
        <w:t>of her time.</w:t>
      </w:r>
    </w:p>
    <w:p w:rsidR="00FD64B4" w:rsidRDefault="00CB0854">
      <w:pPr>
        <w:ind w:left="-5" w:right="16"/>
      </w:pPr>
      <w:r>
        <w:t>That’s why she cried when she hugged me like this.</w:t>
      </w:r>
    </w:p>
    <w:p w:rsidR="00FD64B4" w:rsidRDefault="00CB0854">
      <w:pPr>
        <w:ind w:left="-5" w:right="16"/>
      </w:pPr>
      <w:r>
        <w:t>In the end, I cried too. I let out my tears, like a small child in her arms, safe again. She hugged me tighter, wiping away my tears with the sleeve of her shirt.</w:t>
      </w:r>
    </w:p>
    <w:p w:rsidR="00FD64B4" w:rsidRDefault="00CB0854">
      <w:pPr>
        <w:ind w:left="-5" w:right="16"/>
      </w:pPr>
      <w:r>
        <w:t xml:space="preserve">Maan Mek had quietly stepped </w:t>
      </w:r>
      <w:r>
        <w:t>away, not wanting to intrude on the family time, and had gone to the kitchen.</w:t>
      </w:r>
    </w:p>
    <w:p w:rsidR="00FD64B4" w:rsidRDefault="00CB0854">
      <w:pPr>
        <w:ind w:left="-5" w:right="16"/>
      </w:pPr>
      <w:r>
        <w:t>My sister held me for a long time. She knew how much I loved her embrace. It took a while before she let go, but I could see that she still had tears in her eyes, her face red fr</w:t>
      </w:r>
      <w:r>
        <w:t>om crying.</w:t>
      </w:r>
    </w:p>
    <w:p w:rsidR="00FD64B4" w:rsidRDefault="00CB0854">
      <w:pPr>
        <w:ind w:left="-5" w:right="16"/>
      </w:pPr>
      <w:r>
        <w:t>I smiled at her, despite the tears on her face. "It’s alright, Phi. It’s something I’ve chosen, and I accept my decision," I said.</w:t>
      </w:r>
    </w:p>
    <w:p w:rsidR="00FD64B4" w:rsidRDefault="00CB0854">
      <w:pPr>
        <w:ind w:left="-5" w:right="16"/>
      </w:pPr>
      <w:r>
        <w:t>"I understand... but I can’t stop crying just yet."</w:t>
      </w:r>
    </w:p>
    <w:p w:rsidR="00FD64B4" w:rsidRDefault="00CB0854">
      <w:pPr>
        <w:ind w:left="-5" w:right="16"/>
      </w:pPr>
      <w:r>
        <w:t>"Shh... it’s okay," I whispered, stepping on tiptoe to nudge m</w:t>
      </w:r>
      <w:r>
        <w:t>y nose against hers, just like we used to do when we were younger.</w:t>
      </w:r>
    </w:p>
    <w:p w:rsidR="00FD64B4" w:rsidRDefault="00CB0854">
      <w:pPr>
        <w:ind w:left="-5" w:right="16"/>
      </w:pPr>
      <w:r>
        <w:t>She looked at me for a while, her gaze full of tenderness. It was like she was telling herself to accept that I was old enough to make my own choices, even though it hurt her.</w:t>
      </w:r>
    </w:p>
    <w:p w:rsidR="00FD64B4" w:rsidRDefault="00CB0854">
      <w:pPr>
        <w:ind w:left="-5" w:right="16"/>
      </w:pPr>
      <w:r>
        <w:t xml:space="preserve">She embraced </w:t>
      </w:r>
      <w:r>
        <w:t>me again, her warm hand gently stroking my head.</w:t>
      </w:r>
    </w:p>
    <w:p w:rsidR="00FD64B4" w:rsidRDefault="00CB0854">
      <w:pPr>
        <w:ind w:left="-5" w:right="16"/>
      </w:pPr>
      <w:r>
        <w:t>Soon, I’d have to tell her everything in detail. After that, she’d probably ask me to call our Mommy Jattawa and Mama Four to explain this huge matter to them. I’d have to tell everyone in our family about t</w:t>
      </w:r>
      <w:r>
        <w:t>he time manipulation abilities I possessed, and the life expectancy that came with it.</w:t>
      </w:r>
    </w:p>
    <w:p w:rsidR="00FD64B4" w:rsidRDefault="00CB0854">
      <w:pPr>
        <w:ind w:left="-5" w:right="16"/>
      </w:pPr>
      <w:r>
        <w:t>But I believed that, even though it would be a shock to them, they would eventually understand the choices I made.</w:t>
      </w:r>
    </w:p>
    <w:p w:rsidR="00FD64B4" w:rsidRDefault="00CB0854">
      <w:pPr>
        <w:spacing w:after="254" w:line="256" w:lineRule="auto"/>
        <w:ind w:left="-5"/>
      </w:pPr>
      <w:r>
        <w:rPr>
          <w:rStyle w:val="Policepardfaut"/>
          <w:b/>
        </w:rPr>
        <w:t>It was unexpected that someone like me, who had always</w:t>
      </w:r>
      <w:r>
        <w:rPr>
          <w:rStyle w:val="Policepardfaut"/>
          <w:b/>
        </w:rPr>
        <w:t xml:space="preserve"> been selfish, could love another person this much.</w:t>
      </w:r>
    </w:p>
    <w:p w:rsidR="00FD64B4" w:rsidRDefault="00CB0854">
      <w:pPr>
        <w:ind w:left="-5" w:right="16"/>
      </w:pPr>
      <w:r>
        <w:t>Even with everything that had happened, I still thought that all of this— whether it was the entire plan, using my powers to take someone’s life, or ending up with only twenty years left—perhaps it was al</w:t>
      </w:r>
      <w:r>
        <w:t>l done for myself after all.</w:t>
      </w:r>
    </w:p>
    <w:p w:rsidR="00FD64B4" w:rsidRDefault="00CB0854">
      <w:pPr>
        <w:ind w:left="-5" w:right="16"/>
      </w:pPr>
      <w:r>
        <w:t>But I was holding on to the second blessing, using it to protect the third. Because ever since I realized I had fallen in love with Maan Mek, she had become like a new blessing to me—a precious person, someone I believed heaven</w:t>
      </w:r>
      <w:r>
        <w:t xml:space="preserve"> had sent to me. </w:t>
      </w:r>
      <w:r>
        <w:rPr>
          <w:rStyle w:val="Policepardfaut"/>
          <w:b/>
        </w:rPr>
        <w:t>I am willing to give up anything just to be with her in the end.</w:t>
      </w:r>
    </w:p>
    <w:p w:rsidR="00FD64B4" w:rsidRDefault="00CB0854">
      <w:pPr>
        <w:spacing w:after="639" w:line="256" w:lineRule="auto"/>
        <w:ind w:left="0" w:firstLine="0"/>
      </w:pPr>
      <w:r>
        <w:t xml:space="preserve">  </w:t>
      </w:r>
    </w:p>
    <w:p w:rsidR="00FD64B4" w:rsidRDefault="00CB0854">
      <w:pPr>
        <w:spacing w:after="639"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47" w:lineRule="auto"/>
        <w:ind w:left="-5" w:right="38"/>
      </w:pPr>
      <w:r>
        <w:rPr>
          <w:rStyle w:val="Policepardfaut"/>
          <w:noProof/>
          <w:sz w:val="22"/>
          <w:lang w:val="en-US" w:eastAsia="en-US"/>
        </w:rPr>
        <mc:AlternateContent>
          <mc:Choice Requires="wpg">
            <w:drawing>
              <wp:anchor distT="0" distB="0" distL="114300" distR="114300" simplePos="0" relativeHeight="251659776" behindDoc="0" locked="0" layoutInCell="1" allowOverlap="1">
                <wp:simplePos x="0" y="0"/>
                <wp:positionH relativeFrom="column">
                  <wp:posOffset>497058</wp:posOffset>
                </wp:positionH>
                <wp:positionV relativeFrom="paragraph">
                  <wp:posOffset>196605</wp:posOffset>
                </wp:positionV>
                <wp:extent cx="214244" cy="174969"/>
                <wp:effectExtent l="0" t="0" r="0" b="0"/>
                <wp:wrapNone/>
                <wp:docPr id="11" name="Group 139340"/>
                <wp:cNvGraphicFramePr/>
                <a:graphic xmlns:a="http://schemas.openxmlformats.org/drawingml/2006/main">
                  <a:graphicData uri="http://schemas.microsoft.com/office/word/2010/wordprocessingGroup">
                    <wpg:wgp>
                      <wpg:cNvGrpSpPr/>
                      <wpg:grpSpPr>
                        <a:xfrm>
                          <a:off x="0" y="0"/>
                          <a:ext cx="214244" cy="174969"/>
                          <a:chOff x="0" y="0"/>
                          <a:chExt cx="214244" cy="174969"/>
                        </a:xfrm>
                      </wpg:grpSpPr>
                      <wps:wsp>
                        <wps:cNvPr id="12" name="Shape 7662"/>
                        <wps:cNvSpPr/>
                        <wps:spPr>
                          <a:xfrm>
                            <a:off x="67794" y="33586"/>
                            <a:ext cx="29489" cy="57351"/>
                          </a:xfrm>
                          <a:custGeom>
                            <a:avLst/>
                            <a:gdLst>
                              <a:gd name="f0" fmla="val w"/>
                              <a:gd name="f1" fmla="val h"/>
                              <a:gd name="f2" fmla="val 0"/>
                              <a:gd name="f3" fmla="val 29488"/>
                              <a:gd name="f4" fmla="val 57348"/>
                              <a:gd name="f5" fmla="val 20975"/>
                              <a:gd name="f6" fmla="val 7210"/>
                              <a:gd name="f7" fmla="val 44505"/>
                              <a:gd name="f8" fmla="val 7906"/>
                              <a:gd name="f9" fmla="val 39861"/>
                              <a:gd name="f10" fmla="val 19906"/>
                              <a:gd name="f11" fmla="val 28048"/>
                              <a:gd name="f12" fmla="val 5814"/>
                              <a:gd name="f13" fmla="val 15956"/>
                              <a:gd name="f14" fmla="*/ f0 1 29488"/>
                              <a:gd name="f15" fmla="*/ f1 1 57348"/>
                              <a:gd name="f16" fmla="val f2"/>
                              <a:gd name="f17" fmla="val f3"/>
                              <a:gd name="f18" fmla="val f4"/>
                              <a:gd name="f19" fmla="+- f18 0 f16"/>
                              <a:gd name="f20" fmla="+- f17 0 f16"/>
                              <a:gd name="f21" fmla="*/ f20 1 29488"/>
                              <a:gd name="f22" fmla="*/ f19 1 57348"/>
                              <a:gd name="f23" fmla="*/ 0 1 f21"/>
                              <a:gd name="f24" fmla="*/ 29488 1 f21"/>
                              <a:gd name="f25" fmla="*/ 0 1 f22"/>
                              <a:gd name="f26" fmla="*/ 57348 1 f22"/>
                              <a:gd name="f27" fmla="*/ f23 f14 1"/>
                              <a:gd name="f28" fmla="*/ f24 f14 1"/>
                              <a:gd name="f29" fmla="*/ f26 f15 1"/>
                              <a:gd name="f30" fmla="*/ f25 f15 1"/>
                            </a:gdLst>
                            <a:ahLst/>
                            <a:cxnLst>
                              <a:cxn ang="3cd4">
                                <a:pos x="hc" y="t"/>
                              </a:cxn>
                              <a:cxn ang="0">
                                <a:pos x="r" y="vc"/>
                              </a:cxn>
                              <a:cxn ang="cd4">
                                <a:pos x="hc" y="b"/>
                              </a:cxn>
                              <a:cxn ang="cd2">
                                <a:pos x="l" y="vc"/>
                              </a:cxn>
                            </a:cxnLst>
                            <a:rect l="f27" t="f30" r="f28" b="f29"/>
                            <a:pathLst>
                              <a:path w="29488" h="57348">
                                <a:moveTo>
                                  <a:pt x="f5" y="f2"/>
                                </a:moveTo>
                                <a:lnTo>
                                  <a:pt x="f3" y="f6"/>
                                </a:lnTo>
                                <a:lnTo>
                                  <a:pt x="f3" y="f7"/>
                                </a:lnTo>
                                <a:lnTo>
                                  <a:pt x="f8" y="f4"/>
                                </a:lnTo>
                                <a:lnTo>
                                  <a:pt x="f2" y="f9"/>
                                </a:lnTo>
                                <a:lnTo>
                                  <a:pt x="f10" y="f11"/>
                                </a:lnTo>
                                <a:lnTo>
                                  <a:pt x="f12" y="f13"/>
                                </a:lnTo>
                                <a:lnTo>
                                  <a:pt x="f5" y="f2"/>
                                </a:lnTo>
                                <a:close/>
                              </a:path>
                            </a:pathLst>
                          </a:custGeom>
                          <a:solidFill>
                            <a:srgbClr val="000000"/>
                          </a:solidFill>
                          <a:ln cap="flat">
                            <a:noFill/>
                            <a:prstDash val="solid"/>
                          </a:ln>
                        </wps:spPr>
                        <wps:bodyPr lIns="0" tIns="0" rIns="0" bIns="0"/>
                      </wps:wsp>
                      <wps:wsp>
                        <wps:cNvPr id="13" name="Shape 7663"/>
                        <wps:cNvSpPr/>
                        <wps:spPr>
                          <a:xfrm>
                            <a:off x="0" y="6638"/>
                            <a:ext cx="97283" cy="168331"/>
                          </a:xfrm>
                          <a:custGeom>
                            <a:avLst/>
                            <a:gdLst>
                              <a:gd name="f0" fmla="val w"/>
                              <a:gd name="f1" fmla="val h"/>
                              <a:gd name="f2" fmla="val 0"/>
                              <a:gd name="f3" fmla="val 97282"/>
                              <a:gd name="f4" fmla="val 168334"/>
                              <a:gd name="f5" fmla="val 21749"/>
                              <a:gd name="f6" fmla="val 76584"/>
                              <a:gd name="f7" fmla="val 33787"/>
                              <a:gd name="f8" fmla="val 53773"/>
                              <a:gd name="f9" fmla="val 56791"/>
                              <a:gd name="f10" fmla="val 76073"/>
                              <a:gd name="f11" fmla="val 49923"/>
                              <a:gd name="f12" fmla="val 63702"/>
                              <a:gd name="f13" fmla="val 71274"/>
                              <a:gd name="f14" fmla="val 61469"/>
                              <a:gd name="f15" fmla="val 75242"/>
                              <a:gd name="f16" fmla="val 59175"/>
                              <a:gd name="f17" fmla="val 78157"/>
                              <a:gd name="f18" fmla="val 56818"/>
                              <a:gd name="f19" fmla="val 80017"/>
                              <a:gd name="f20" fmla="val 53718"/>
                              <a:gd name="f21" fmla="val 82529"/>
                              <a:gd name="f22" fmla="val 50431"/>
                              <a:gd name="f23" fmla="val 83781"/>
                              <a:gd name="f24" fmla="val 46958"/>
                              <a:gd name="f25" fmla="val 43486"/>
                              <a:gd name="f26" fmla="val 41889"/>
                              <a:gd name="f27" fmla="val 82343"/>
                              <a:gd name="f28" fmla="val 42168"/>
                              <a:gd name="f29" fmla="val 79459"/>
                              <a:gd name="f30" fmla="val 44090"/>
                              <a:gd name="f31" fmla="val 79986"/>
                              <a:gd name="f32" fmla="val 44896"/>
                              <a:gd name="f33" fmla="val 80842"/>
                              <a:gd name="f34" fmla="val 44586"/>
                              <a:gd name="f35" fmla="val 82014"/>
                              <a:gd name="f36" fmla="val 42292"/>
                              <a:gd name="f37" fmla="val 91195"/>
                              <a:gd name="f38" fmla="val 41773"/>
                              <a:gd name="f39" fmla="val 99675"/>
                              <a:gd name="f40" fmla="val 43028"/>
                              <a:gd name="f41" fmla="val 107457"/>
                              <a:gd name="f42" fmla="val 50910"/>
                              <a:gd name="f43" fmla="val 125878"/>
                              <a:gd name="f44" fmla="val 56923"/>
                              <a:gd name="f45" fmla="val 110702"/>
                              <a:gd name="f46" fmla="val 61163"/>
                              <a:gd name="f47" fmla="val 103408"/>
                              <a:gd name="f48" fmla="val 66368"/>
                              <a:gd name="f49" fmla="val 97086"/>
                              <a:gd name="f50" fmla="val 72538"/>
                              <a:gd name="f51" fmla="val 91737"/>
                              <a:gd name="f52" fmla="val 78724"/>
                              <a:gd name="f53" fmla="val 86389"/>
                              <a:gd name="f54" fmla="val 85138"/>
                              <a:gd name="f55" fmla="val 82377"/>
                              <a:gd name="f56" fmla="val 91781"/>
                              <a:gd name="f57" fmla="val 79702"/>
                              <a:gd name="f58" fmla="val 78631"/>
                              <a:gd name="f59" fmla="val 135499"/>
                              <a:gd name="f60" fmla="val 60487"/>
                              <a:gd name="f61" fmla="val 69829"/>
                              <a:gd name="f62" fmla="val 143082"/>
                              <a:gd name="f63" fmla="val 76813"/>
                              <a:gd name="f64" fmla="val 146275"/>
                              <a:gd name="f65" fmla="val 84879"/>
                              <a:gd name="f66" fmla="val 147870"/>
                              <a:gd name="f67" fmla="val 94025"/>
                              <a:gd name="f68" fmla="val 147279"/>
                              <a:gd name="f69" fmla="val 167183"/>
                              <a:gd name="f70" fmla="val 90909"/>
                              <a:gd name="f71" fmla="val 66539"/>
                              <a:gd name="f72" fmla="val 47827"/>
                              <a:gd name="f73" fmla="val 159684"/>
                              <a:gd name="f74" fmla="val 34773"/>
                              <a:gd name="f75" fmla="val 142382"/>
                              <a:gd name="f76" fmla="val 29595"/>
                              <a:gd name="f77" fmla="val 135530"/>
                              <a:gd name="f78" fmla="val 26173"/>
                              <a:gd name="f79" fmla="val 128400"/>
                              <a:gd name="f80" fmla="val 24506"/>
                              <a:gd name="f81" fmla="val 120991"/>
                              <a:gd name="f82" fmla="val 24712"/>
                              <a:gd name="f83" fmla="val 103233"/>
                              <a:gd name="f84" fmla="val 20727"/>
                              <a:gd name="f85" fmla="val 108295"/>
                              <a:gd name="f86" fmla="val 17627"/>
                              <a:gd name="f87" fmla="val 110806"/>
                              <a:gd name="f88" fmla="val 14340"/>
                              <a:gd name="f89" fmla="val 112059"/>
                              <a:gd name="f90" fmla="val 10868"/>
                              <a:gd name="f91" fmla="val 7395"/>
                              <a:gd name="f92" fmla="val 4635"/>
                              <a:gd name="f93" fmla="val 110713"/>
                              <a:gd name="f94" fmla="val 2589"/>
                              <a:gd name="f95" fmla="val 108016"/>
                              <a:gd name="f96" fmla="val 574"/>
                              <a:gd name="f97" fmla="val 105318"/>
                              <a:gd name="f98" fmla="val 102186"/>
                              <a:gd name="f99" fmla="val 868"/>
                              <a:gd name="f100" fmla="val 98621"/>
                              <a:gd name="f101" fmla="val 1643"/>
                              <a:gd name="f102" fmla="val 95458"/>
                              <a:gd name="f103" fmla="val 3535"/>
                              <a:gd name="f104" fmla="val 92655"/>
                              <a:gd name="f105" fmla="val 6542"/>
                              <a:gd name="f106" fmla="val 90200"/>
                              <a:gd name="f107" fmla="val 8744"/>
                              <a:gd name="f108" fmla="val 88308"/>
                              <a:gd name="f109" fmla="val 12139"/>
                              <a:gd name="f110" fmla="val 86702"/>
                              <a:gd name="f111" fmla="val 16728"/>
                              <a:gd name="f112" fmla="val 85363"/>
                              <a:gd name="f113" fmla="val 23611"/>
                              <a:gd name="f114" fmla="val 83273"/>
                              <a:gd name="f115" fmla="val 23673"/>
                              <a:gd name="f116" fmla="val 83056"/>
                              <a:gd name="f117" fmla="val 23921"/>
                              <a:gd name="f118" fmla="val 82002"/>
                              <a:gd name="f119" fmla="val 24355"/>
                              <a:gd name="f120" fmla="val 80110"/>
                              <a:gd name="f121" fmla="val 30401"/>
                              <a:gd name="f122" fmla="val 56112"/>
                              <a:gd name="f123" fmla="val 43966"/>
                              <a:gd name="f124" fmla="val 35660"/>
                              <a:gd name="f125" fmla="val 65050"/>
                              <a:gd name="f126" fmla="val 18762"/>
                              <a:gd name="f127" fmla="*/ f0 1 97282"/>
                              <a:gd name="f128" fmla="*/ f1 1 168334"/>
                              <a:gd name="f129" fmla="val f2"/>
                              <a:gd name="f130" fmla="val f3"/>
                              <a:gd name="f131" fmla="val f4"/>
                              <a:gd name="f132" fmla="+- f131 0 f129"/>
                              <a:gd name="f133" fmla="+- f130 0 f129"/>
                              <a:gd name="f134" fmla="*/ f133 1 97282"/>
                              <a:gd name="f135" fmla="*/ f132 1 168334"/>
                              <a:gd name="f136" fmla="*/ 0 1 f134"/>
                              <a:gd name="f137" fmla="*/ 97282 1 f134"/>
                              <a:gd name="f138" fmla="*/ 0 1 f135"/>
                              <a:gd name="f139" fmla="*/ 168334 1 f135"/>
                              <a:gd name="f140" fmla="*/ f136 f127 1"/>
                              <a:gd name="f141" fmla="*/ f137 f127 1"/>
                              <a:gd name="f142" fmla="*/ f139 f128 1"/>
                              <a:gd name="f143" fmla="*/ f138 f128 1"/>
                            </a:gdLst>
                            <a:ahLst/>
                            <a:cxnLst>
                              <a:cxn ang="3cd4">
                                <a:pos x="hc" y="t"/>
                              </a:cxn>
                              <a:cxn ang="0">
                                <a:pos x="r" y="vc"/>
                              </a:cxn>
                              <a:cxn ang="cd4">
                                <a:pos x="hc" y="b"/>
                              </a:cxn>
                              <a:cxn ang="cd2">
                                <a:pos x="l" y="vc"/>
                              </a:cxn>
                            </a:cxnLst>
                            <a:rect l="f140" t="f143" r="f141" b="f142"/>
                            <a:pathLst>
                              <a:path w="97282" h="168334">
                                <a:moveTo>
                                  <a:pt x="f3" y="f2"/>
                                </a:moveTo>
                                <a:lnTo>
                                  <a:pt x="f3" y="f5"/>
                                </a:lnTo>
                                <a:lnTo>
                                  <a:pt x="f6" y="f7"/>
                                </a:lnTo>
                                <a:lnTo>
                                  <a:pt x="f8" y="f9"/>
                                </a:lnTo>
                                <a:lnTo>
                                  <a:pt x="f10" y="f11"/>
                                </a:lnTo>
                                <a:lnTo>
                                  <a:pt x="f12" y="f13"/>
                                </a:lnTo>
                                <a:cubicBezTo>
                                  <a:pt x="f14" y="f15"/>
                                  <a:pt x="f16" y="f17"/>
                                  <a:pt x="f18" y="f19"/>
                                </a:cubicBezTo>
                                <a:cubicBezTo>
                                  <a:pt x="f20" y="f21"/>
                                  <a:pt x="f22" y="f23"/>
                                  <a:pt x="f24" y="f23"/>
                                </a:cubicBezTo>
                                <a:cubicBezTo>
                                  <a:pt x="f25" y="f23"/>
                                  <a:pt x="f26" y="f27"/>
                                  <a:pt x="f28" y="f29"/>
                                </a:cubicBezTo>
                                <a:cubicBezTo>
                                  <a:pt x="f30" y="f31"/>
                                  <a:pt x="f32" y="f33"/>
                                  <a:pt x="f34" y="f35"/>
                                </a:cubicBezTo>
                                <a:cubicBezTo>
                                  <a:pt x="f36" y="f37"/>
                                  <a:pt x="f38" y="f39"/>
                                  <a:pt x="f40" y="f41"/>
                                </a:cubicBezTo>
                                <a:lnTo>
                                  <a:pt x="f42" y="f43"/>
                                </a:lnTo>
                                <a:lnTo>
                                  <a:pt x="f44" y="f45"/>
                                </a:lnTo>
                                <a:cubicBezTo>
                                  <a:pt x="f46" y="f47"/>
                                  <a:pt x="f48" y="f49"/>
                                  <a:pt x="f50" y="f51"/>
                                </a:cubicBezTo>
                                <a:cubicBezTo>
                                  <a:pt x="f52" y="f53"/>
                                  <a:pt x="f54" y="f55"/>
                                  <a:pt x="f56" y="f57"/>
                                </a:cubicBezTo>
                                <a:lnTo>
                                  <a:pt x="f3" y="f58"/>
                                </a:lnTo>
                                <a:lnTo>
                                  <a:pt x="f3" y="f59"/>
                                </a:lnTo>
                                <a:lnTo>
                                  <a:pt x="f60" y="f59"/>
                                </a:lnTo>
                                <a:lnTo>
                                  <a:pt x="f61" y="f62"/>
                                </a:lnTo>
                                <a:cubicBezTo>
                                  <a:pt x="f63" y="f64"/>
                                  <a:pt x="f65" y="f66"/>
                                  <a:pt x="f67" y="f66"/>
                                </a:cubicBezTo>
                                <a:lnTo>
                                  <a:pt x="f3" y="f68"/>
                                </a:lnTo>
                                <a:lnTo>
                                  <a:pt x="f3" y="f69"/>
                                </a:lnTo>
                                <a:lnTo>
                                  <a:pt x="f70" y="f4"/>
                                </a:lnTo>
                                <a:cubicBezTo>
                                  <a:pt x="f71" y="f4"/>
                                  <a:pt x="f72" y="f73"/>
                                  <a:pt x="f74" y="f75"/>
                                </a:cubicBezTo>
                                <a:cubicBezTo>
                                  <a:pt x="f76" y="f77"/>
                                  <a:pt x="f78" y="f79"/>
                                  <a:pt x="f80" y="f81"/>
                                </a:cubicBezTo>
                                <a:lnTo>
                                  <a:pt x="f82" y="f83"/>
                                </a:lnTo>
                                <a:lnTo>
                                  <a:pt x="f84" y="f85"/>
                                </a:lnTo>
                                <a:cubicBezTo>
                                  <a:pt x="f86" y="f87"/>
                                  <a:pt x="f88" y="f89"/>
                                  <a:pt x="f90" y="f89"/>
                                </a:cubicBezTo>
                                <a:cubicBezTo>
                                  <a:pt x="f91" y="f89"/>
                                  <a:pt x="f92" y="f93"/>
                                  <a:pt x="f94" y="f95"/>
                                </a:cubicBezTo>
                                <a:cubicBezTo>
                                  <a:pt x="f96" y="f97"/>
                                  <a:pt x="f2" y="f98"/>
                                  <a:pt x="f99" y="f100"/>
                                </a:cubicBezTo>
                                <a:cubicBezTo>
                                  <a:pt x="f101" y="f102"/>
                                  <a:pt x="f103" y="f104"/>
                                  <a:pt x="f105" y="f106"/>
                                </a:cubicBezTo>
                                <a:cubicBezTo>
                                  <a:pt x="f107" y="f108"/>
                                  <a:pt x="f109" y="f110"/>
                                  <a:pt x="f111" y="f112"/>
                                </a:cubicBezTo>
                                <a:lnTo>
                                  <a:pt x="f113" y="f114"/>
                                </a:lnTo>
                                <a:cubicBezTo>
                                  <a:pt x="f115" y="f116"/>
                                  <a:pt x="f117" y="f118"/>
                                  <a:pt x="f119" y="f120"/>
                                </a:cubicBezTo>
                                <a:cubicBezTo>
                                  <a:pt x="f121" y="f122"/>
                                  <a:pt x="f123" y="f124"/>
                                  <a:pt x="f125" y="f126"/>
                                </a:cubicBezTo>
                                <a:lnTo>
                                  <a:pt x="f3" y="f2"/>
                                </a:lnTo>
                                <a:close/>
                              </a:path>
                            </a:pathLst>
                          </a:custGeom>
                          <a:solidFill>
                            <a:srgbClr val="000000"/>
                          </a:solidFill>
                          <a:ln cap="flat">
                            <a:noFill/>
                            <a:prstDash val="solid"/>
                          </a:ln>
                        </wps:spPr>
                        <wps:bodyPr lIns="0" tIns="0" rIns="0" bIns="0"/>
                      </wps:wsp>
                      <wps:wsp>
                        <wps:cNvPr id="14" name="Shape 7664"/>
                        <wps:cNvSpPr/>
                        <wps:spPr>
                          <a:xfrm>
                            <a:off x="97274" y="40791"/>
                            <a:ext cx="18836" cy="37298"/>
                          </a:xfrm>
                          <a:custGeom>
                            <a:avLst/>
                            <a:gdLst>
                              <a:gd name="f0" fmla="val w"/>
                              <a:gd name="f1" fmla="val h"/>
                              <a:gd name="f2" fmla="val 0"/>
                              <a:gd name="f3" fmla="val 18835"/>
                              <a:gd name="f4" fmla="val 37295"/>
                              <a:gd name="f5" fmla="val 15952"/>
                              <a:gd name="f6" fmla="val 15858"/>
                              <a:gd name="f7" fmla="val 27858"/>
                              <a:gd name="f8" fmla="*/ f0 1 18835"/>
                              <a:gd name="f9" fmla="*/ f1 1 37295"/>
                              <a:gd name="f10" fmla="val f2"/>
                              <a:gd name="f11" fmla="val f3"/>
                              <a:gd name="f12" fmla="val f4"/>
                              <a:gd name="f13" fmla="+- f12 0 f10"/>
                              <a:gd name="f14" fmla="+- f11 0 f10"/>
                              <a:gd name="f15" fmla="*/ f14 1 18835"/>
                              <a:gd name="f16" fmla="*/ f13 1 37295"/>
                              <a:gd name="f17" fmla="*/ 0 1 f15"/>
                              <a:gd name="f18" fmla="*/ 18835 1 f15"/>
                              <a:gd name="f19" fmla="*/ 0 1 f16"/>
                              <a:gd name="f20" fmla="*/ 37295 1 f16"/>
                              <a:gd name="f21" fmla="*/ f17 f8 1"/>
                              <a:gd name="f22" fmla="*/ f18 f8 1"/>
                              <a:gd name="f23" fmla="*/ f20 f9 1"/>
                              <a:gd name="f24" fmla="*/ f19 f9 1"/>
                            </a:gdLst>
                            <a:ahLst/>
                            <a:cxnLst>
                              <a:cxn ang="3cd4">
                                <a:pos x="hc" y="t"/>
                              </a:cxn>
                              <a:cxn ang="0">
                                <a:pos x="r" y="vc"/>
                              </a:cxn>
                              <a:cxn ang="cd4">
                                <a:pos x="hc" y="b"/>
                              </a:cxn>
                              <a:cxn ang="cd2">
                                <a:pos x="l" y="vc"/>
                              </a:cxn>
                            </a:cxnLst>
                            <a:rect l="f21" t="f24" r="f22" b="f23"/>
                            <a:pathLst>
                              <a:path w="18835" h="37295">
                                <a:moveTo>
                                  <a:pt x="f2" y="f2"/>
                                </a:moveTo>
                                <a:lnTo>
                                  <a:pt x="f3" y="f5"/>
                                </a:lnTo>
                                <a:lnTo>
                                  <a:pt x="f6" y="f7"/>
                                </a:lnTo>
                                <a:lnTo>
                                  <a:pt x="f2" y="f4"/>
                                </a:lnTo>
                                <a:lnTo>
                                  <a:pt x="f2" y="f2"/>
                                </a:lnTo>
                                <a:close/>
                              </a:path>
                            </a:pathLst>
                          </a:custGeom>
                          <a:solidFill>
                            <a:srgbClr val="000000"/>
                          </a:solidFill>
                          <a:ln cap="flat">
                            <a:noFill/>
                            <a:prstDash val="solid"/>
                          </a:ln>
                        </wps:spPr>
                        <wps:bodyPr lIns="0" tIns="0" rIns="0" bIns="0"/>
                      </wps:wsp>
                      <wps:wsp>
                        <wps:cNvPr id="15" name="Shape 7665"/>
                        <wps:cNvSpPr/>
                        <wps:spPr>
                          <a:xfrm>
                            <a:off x="120162" y="33357"/>
                            <a:ext cx="48326" cy="57342"/>
                          </a:xfrm>
                          <a:custGeom>
                            <a:avLst/>
                            <a:gdLst>
                              <a:gd name="f0" fmla="val w"/>
                              <a:gd name="f1" fmla="val h"/>
                              <a:gd name="f2" fmla="val 0"/>
                              <a:gd name="f3" fmla="val 48323"/>
                              <a:gd name="f4" fmla="val 57342"/>
                              <a:gd name="f5" fmla="val 40416"/>
                              <a:gd name="f6" fmla="val 17487"/>
                              <a:gd name="f7" fmla="val 28370"/>
                              <a:gd name="f8" fmla="val 29394"/>
                              <a:gd name="f9" fmla="val 42556"/>
                              <a:gd name="f10" fmla="val 41343"/>
                              <a:gd name="f11" fmla="val 27347"/>
                              <a:gd name="f12" fmla="val 34181"/>
                              <a:gd name="f13" fmla="val 2977"/>
                              <a:gd name="f14" fmla="val 22275"/>
                              <a:gd name="f15" fmla="*/ f0 1 48323"/>
                              <a:gd name="f16" fmla="*/ f1 1 57342"/>
                              <a:gd name="f17" fmla="val f2"/>
                              <a:gd name="f18" fmla="val f3"/>
                              <a:gd name="f19" fmla="val f4"/>
                              <a:gd name="f20" fmla="+- f19 0 f17"/>
                              <a:gd name="f21" fmla="+- f18 0 f17"/>
                              <a:gd name="f22" fmla="*/ f21 1 48323"/>
                              <a:gd name="f23" fmla="*/ f20 1 57342"/>
                              <a:gd name="f24" fmla="*/ 0 1 f22"/>
                              <a:gd name="f25" fmla="*/ 48323 1 f22"/>
                              <a:gd name="f26" fmla="*/ 0 1 f23"/>
                              <a:gd name="f27" fmla="*/ 57342 1 f23"/>
                              <a:gd name="f28" fmla="*/ f24 f15 1"/>
                              <a:gd name="f29" fmla="*/ f25 f15 1"/>
                              <a:gd name="f30" fmla="*/ f27 f16 1"/>
                              <a:gd name="f31" fmla="*/ f26 f16 1"/>
                            </a:gdLst>
                            <a:ahLst/>
                            <a:cxnLst>
                              <a:cxn ang="3cd4">
                                <a:pos x="hc" y="t"/>
                              </a:cxn>
                              <a:cxn ang="0">
                                <a:pos x="r" y="vc"/>
                              </a:cxn>
                              <a:cxn ang="cd4">
                                <a:pos x="hc" y="b"/>
                              </a:cxn>
                              <a:cxn ang="cd2">
                                <a:pos x="l" y="vc"/>
                              </a:cxn>
                            </a:cxnLst>
                            <a:rect l="f28" t="f31" r="f29" b="f30"/>
                            <a:pathLst>
                              <a:path w="48323" h="57342">
                                <a:moveTo>
                                  <a:pt x="f5" y="f2"/>
                                </a:moveTo>
                                <a:lnTo>
                                  <a:pt x="f3" y="f6"/>
                                </a:lnTo>
                                <a:lnTo>
                                  <a:pt x="f7" y="f8"/>
                                </a:lnTo>
                                <a:lnTo>
                                  <a:pt x="f9" y="f10"/>
                                </a:lnTo>
                                <a:lnTo>
                                  <a:pt x="f11" y="f4"/>
                                </a:lnTo>
                                <a:lnTo>
                                  <a:pt x="f2" y="f12"/>
                                </a:lnTo>
                                <a:lnTo>
                                  <a:pt x="f13" y="f14"/>
                                </a:lnTo>
                                <a:lnTo>
                                  <a:pt x="f5" y="f2"/>
                                </a:lnTo>
                                <a:close/>
                              </a:path>
                            </a:pathLst>
                          </a:custGeom>
                          <a:solidFill>
                            <a:srgbClr val="000000"/>
                          </a:solidFill>
                          <a:ln cap="flat">
                            <a:noFill/>
                            <a:prstDash val="solid"/>
                          </a:ln>
                        </wps:spPr>
                        <wps:bodyPr lIns="0" tIns="0" rIns="0" bIns="0"/>
                      </wps:wsp>
                      <wps:wsp>
                        <wps:cNvPr id="16" name="Shape 7666"/>
                        <wps:cNvSpPr/>
                        <wps:spPr>
                          <a:xfrm>
                            <a:off x="97274" y="0"/>
                            <a:ext cx="116970" cy="173818"/>
                          </a:xfrm>
                          <a:custGeom>
                            <a:avLst/>
                            <a:gdLst>
                              <a:gd name="f0" fmla="val w"/>
                              <a:gd name="f1" fmla="val h"/>
                              <a:gd name="f2" fmla="val 0"/>
                              <a:gd name="f3" fmla="val 116968"/>
                              <a:gd name="f4" fmla="val 173815"/>
                              <a:gd name="f5" fmla="val 35392"/>
                              <a:gd name="f6" fmla="val 59855"/>
                              <a:gd name="f7" fmla="val 78552"/>
                              <a:gd name="f8" fmla="val 8700"/>
                              <a:gd name="f9" fmla="val 91481"/>
                              <a:gd name="f10" fmla="val 26095"/>
                              <a:gd name="f11" fmla="val 104411"/>
                              <a:gd name="f12" fmla="val 43458"/>
                              <a:gd name="f13" fmla="val 107837"/>
                              <a:gd name="f14" fmla="val 64294"/>
                              <a:gd name="f15" fmla="val 101760"/>
                              <a:gd name="f16" fmla="val 88602"/>
                              <a:gd name="f17" fmla="val 101295"/>
                              <a:gd name="f18" fmla="val 90494"/>
                              <a:gd name="f19" fmla="val 100659"/>
                              <a:gd name="f20" fmla="val 91362"/>
                              <a:gd name="f21" fmla="val 99853"/>
                              <a:gd name="f22" fmla="val 91207"/>
                              <a:gd name="f23" fmla="val 105713"/>
                              <a:gd name="f24" fmla="val 92044"/>
                              <a:gd name="f25" fmla="val 109806"/>
                              <a:gd name="f26" fmla="val 93563"/>
                              <a:gd name="f27" fmla="val 112658"/>
                              <a:gd name="f28" fmla="val 95393"/>
                              <a:gd name="f29" fmla="val 114271"/>
                              <a:gd name="f30" fmla="val 97532"/>
                              <a:gd name="f31" fmla="val 116348"/>
                              <a:gd name="f32" fmla="val 100447"/>
                              <a:gd name="f33" fmla="val 103640"/>
                              <a:gd name="f34" fmla="val 116131"/>
                              <a:gd name="f35" fmla="val 107113"/>
                              <a:gd name="f36" fmla="val 115325"/>
                              <a:gd name="f37" fmla="val 110337"/>
                              <a:gd name="f38" fmla="val 113511"/>
                              <a:gd name="f39" fmla="val 113078"/>
                              <a:gd name="f40" fmla="val 110689"/>
                              <a:gd name="f41" fmla="val 115342"/>
                              <a:gd name="f42" fmla="val 107899"/>
                              <a:gd name="f43" fmla="val 117574"/>
                              <a:gd name="f44" fmla="val 104767"/>
                              <a:gd name="f45" fmla="val 118690"/>
                              <a:gd name="f46" fmla="val 97822"/>
                              <a:gd name="f47" fmla="val 94954"/>
                              <a:gd name="f48" fmla="val 117202"/>
                              <a:gd name="f49" fmla="val 92690"/>
                              <a:gd name="f50" fmla="val 114226"/>
                              <a:gd name="f51" fmla="val 91021"/>
                              <a:gd name="f52" fmla="val 108624"/>
                              <a:gd name="f53" fmla="val 81784"/>
                              <a:gd name="f54" fmla="val 128308"/>
                              <a:gd name="f55" fmla="val 76482"/>
                              <a:gd name="f56" fmla="val 135882"/>
                              <a:gd name="f57" fmla="val 69638"/>
                              <a:gd name="f58" fmla="val 143018"/>
                              <a:gd name="f59" fmla="val 61251"/>
                              <a:gd name="f60" fmla="val 149715"/>
                              <a:gd name="f61" fmla="val 50740"/>
                              <a:gd name="f62" fmla="val 158133"/>
                              <a:gd name="f63" fmla="val 39849"/>
                              <a:gd name="f64" fmla="val 164446"/>
                              <a:gd name="f65" fmla="val 28578"/>
                              <a:gd name="f66" fmla="val 168654"/>
                              <a:gd name="f67" fmla="val 153910"/>
                              <a:gd name="f68" fmla="val 24009"/>
                              <a:gd name="f69" fmla="val 149549"/>
                              <a:gd name="f70" fmla="val 36796"/>
                              <a:gd name="f71" fmla="val 142131"/>
                              <a:gd name="f72" fmla="val 85263"/>
                              <a:gd name="f73" fmla="val 15114"/>
                              <a:gd name="f74" fmla="val 82321"/>
                              <a:gd name="f75" fmla="val 29314"/>
                              <a:gd name="f76" fmla="val 40074"/>
                              <a:gd name="f77" fmla="val 87920"/>
                              <a:gd name="f78" fmla="val 47391"/>
                              <a:gd name="f79" fmla="val 99113"/>
                              <a:gd name="f80" fmla="val 51050"/>
                              <a:gd name="f81" fmla="val 104710"/>
                              <a:gd name="f82" fmla="val 53247"/>
                              <a:gd name="f83" fmla="val 111092"/>
                              <a:gd name="f84" fmla="val 53984"/>
                              <a:gd name="f85" fmla="val 118262"/>
                              <a:gd name="f86" fmla="val 52798"/>
                              <a:gd name="f87" fmla="val 131276"/>
                              <a:gd name="f88" fmla="val 70017"/>
                              <a:gd name="f89" fmla="val 112761"/>
                              <a:gd name="f90" fmla="val 80046"/>
                              <a:gd name="f91" fmla="val 90049"/>
                              <a:gd name="f92" fmla="val 79622"/>
                              <a:gd name="f93" fmla="val 90413"/>
                              <a:gd name="f94" fmla="val 75963"/>
                              <a:gd name="f95" fmla="val 73002"/>
                              <a:gd name="f96" fmla="val 88925"/>
                              <a:gd name="f97" fmla="val 70738"/>
                              <a:gd name="f98" fmla="val 85948"/>
                              <a:gd name="f99" fmla="val 69126"/>
                              <a:gd name="f100" fmla="val 83778"/>
                              <a:gd name="f101" fmla="val 68165"/>
                              <a:gd name="f102" fmla="val 80541"/>
                              <a:gd name="f103" fmla="val 67855"/>
                              <a:gd name="f104" fmla="val 76231"/>
                              <a:gd name="f105" fmla="val 66366"/>
                              <a:gd name="f106" fmla="val 57485"/>
                              <a:gd name="f107" fmla="val 83761"/>
                              <a:gd name="f108" fmla="val 63767"/>
                              <a:gd name="f109" fmla="val 86458"/>
                              <a:gd name="f110" fmla="val 64790"/>
                              <a:gd name="f111" fmla="val 87404"/>
                              <a:gd name="f112" fmla="val 66154"/>
                              <a:gd name="f113" fmla="val 86598"/>
                              <a:gd name="f114" fmla="val 67859"/>
                              <a:gd name="f115" fmla="val 84924"/>
                              <a:gd name="f116" fmla="val 57938"/>
                              <a:gd name="f117" fmla="val 80769"/>
                              <a:gd name="f118" fmla="val 48555"/>
                              <a:gd name="f119" fmla="val 74133"/>
                              <a:gd name="f120" fmla="val 39719"/>
                              <a:gd name="f121" fmla="val 64615"/>
                              <a:gd name="f122" fmla="val 26882"/>
                              <a:gd name="f123" fmla="val 50662"/>
                              <a:gd name="f124" fmla="val 20464"/>
                              <a:gd name="f125" fmla="val 32276"/>
                              <a:gd name="f126" fmla="val 22943"/>
                              <a:gd name="f127" fmla="val 13862"/>
                              <a:gd name="f128" fmla="val 22127"/>
                              <a:gd name="f129" fmla="val 5033"/>
                              <a:gd name="f130" fmla="val 25453"/>
                              <a:gd name="f131" fmla="val 28381"/>
                              <a:gd name="f132" fmla="val 6632"/>
                              <a:gd name="f133" fmla="val 487"/>
                              <a:gd name="f134" fmla="val 6348"/>
                              <a:gd name="f135" fmla="val 11757"/>
                              <a:gd name="f136" fmla="val 2116"/>
                              <a:gd name="f137" fmla="val 23392"/>
                              <a:gd name="f138" fmla="*/ f0 1 116968"/>
                              <a:gd name="f139" fmla="*/ f1 1 173815"/>
                              <a:gd name="f140" fmla="val f2"/>
                              <a:gd name="f141" fmla="val f3"/>
                              <a:gd name="f142" fmla="val f4"/>
                              <a:gd name="f143" fmla="+- f142 0 f140"/>
                              <a:gd name="f144" fmla="+- f141 0 f140"/>
                              <a:gd name="f145" fmla="*/ f144 1 116968"/>
                              <a:gd name="f146" fmla="*/ f143 1 173815"/>
                              <a:gd name="f147" fmla="*/ 0 1 f145"/>
                              <a:gd name="f148" fmla="*/ 116968 1 f145"/>
                              <a:gd name="f149" fmla="*/ 0 1 f146"/>
                              <a:gd name="f150" fmla="*/ 173815 1 f146"/>
                              <a:gd name="f151" fmla="*/ f147 f138 1"/>
                              <a:gd name="f152" fmla="*/ f148 f138 1"/>
                              <a:gd name="f153" fmla="*/ f150 f139 1"/>
                              <a:gd name="f154" fmla="*/ f149 f139 1"/>
                            </a:gdLst>
                            <a:ahLst/>
                            <a:cxnLst>
                              <a:cxn ang="3cd4">
                                <a:pos x="hc" y="t"/>
                              </a:cxn>
                              <a:cxn ang="0">
                                <a:pos x="r" y="vc"/>
                              </a:cxn>
                              <a:cxn ang="cd4">
                                <a:pos x="hc" y="b"/>
                              </a:cxn>
                              <a:cxn ang="cd2">
                                <a:pos x="l" y="vc"/>
                              </a:cxn>
                            </a:cxnLst>
                            <a:rect l="f151" t="f154" r="f152" b="f153"/>
                            <a:pathLst>
                              <a:path w="116968" h="173815">
                                <a:moveTo>
                                  <a:pt x="f5" y="f2"/>
                                </a:moveTo>
                                <a:cubicBezTo>
                                  <a:pt x="f6" y="f2"/>
                                  <a:pt x="f7" y="f8"/>
                                  <a:pt x="f9" y="f10"/>
                                </a:cubicBezTo>
                                <a:cubicBezTo>
                                  <a:pt x="f11" y="f12"/>
                                  <a:pt x="f13" y="f14"/>
                                  <a:pt x="f15" y="f16"/>
                                </a:cubicBezTo>
                                <a:cubicBezTo>
                                  <a:pt x="f17" y="f18"/>
                                  <a:pt x="f19" y="f20"/>
                                  <a:pt x="f21" y="f22"/>
                                </a:cubicBezTo>
                                <a:lnTo>
                                  <a:pt x="f23" y="f24"/>
                                </a:lnTo>
                                <a:cubicBezTo>
                                  <a:pt x="f25" y="f26"/>
                                  <a:pt x="f27" y="f28"/>
                                  <a:pt x="f29" y="f30"/>
                                </a:cubicBezTo>
                                <a:cubicBezTo>
                                  <a:pt x="f31" y="f32"/>
                                  <a:pt x="f3" y="f33"/>
                                  <a:pt x="f34" y="f35"/>
                                </a:cubicBezTo>
                                <a:cubicBezTo>
                                  <a:pt x="f36" y="f37"/>
                                  <a:pt x="f38" y="f39"/>
                                  <a:pt x="f40" y="f41"/>
                                </a:cubicBezTo>
                                <a:cubicBezTo>
                                  <a:pt x="f42" y="f43"/>
                                  <a:pt x="f44" y="f45"/>
                                  <a:pt x="f17" y="f45"/>
                                </a:cubicBezTo>
                                <a:cubicBezTo>
                                  <a:pt x="f46" y="f45"/>
                                  <a:pt x="f47" y="f48"/>
                                  <a:pt x="f49" y="f50"/>
                                </a:cubicBezTo>
                                <a:lnTo>
                                  <a:pt x="f51" y="f52"/>
                                </a:lnTo>
                                <a:lnTo>
                                  <a:pt x="f53" y="f54"/>
                                </a:lnTo>
                                <a:cubicBezTo>
                                  <a:pt x="f55" y="f56"/>
                                  <a:pt x="f57" y="f58"/>
                                  <a:pt x="f59" y="f60"/>
                                </a:cubicBezTo>
                                <a:cubicBezTo>
                                  <a:pt x="f61" y="f62"/>
                                  <a:pt x="f63" y="f64"/>
                                  <a:pt x="f65" y="f66"/>
                                </a:cubicBezTo>
                                <a:lnTo>
                                  <a:pt x="f2" y="f4"/>
                                </a:lnTo>
                                <a:lnTo>
                                  <a:pt x="f2" y="f67"/>
                                </a:lnTo>
                                <a:lnTo>
                                  <a:pt x="f68" y="f69"/>
                                </a:lnTo>
                                <a:lnTo>
                                  <a:pt x="f70" y="f71"/>
                                </a:lnTo>
                                <a:lnTo>
                                  <a:pt x="f2" y="f71"/>
                                </a:lnTo>
                                <a:lnTo>
                                  <a:pt x="f2" y="f72"/>
                                </a:lnTo>
                                <a:lnTo>
                                  <a:pt x="f73" y="f74"/>
                                </a:lnTo>
                                <a:cubicBezTo>
                                  <a:pt x="f75" y="f74"/>
                                  <a:pt x="f76" y="f77"/>
                                  <a:pt x="f78" y="f79"/>
                                </a:cubicBezTo>
                                <a:cubicBezTo>
                                  <a:pt x="f80" y="f81"/>
                                  <a:pt x="f82" y="f83"/>
                                  <a:pt x="f84" y="f85"/>
                                </a:cubicBezTo>
                                <a:lnTo>
                                  <a:pt x="f86" y="f87"/>
                                </a:lnTo>
                                <a:lnTo>
                                  <a:pt x="f88" y="f89"/>
                                </a:lnTo>
                                <a:lnTo>
                                  <a:pt x="f90" y="f91"/>
                                </a:lnTo>
                                <a:lnTo>
                                  <a:pt x="f92" y="f93"/>
                                </a:lnTo>
                                <a:cubicBezTo>
                                  <a:pt x="f94" y="f93"/>
                                  <a:pt x="f95" y="f96"/>
                                  <a:pt x="f97" y="f98"/>
                                </a:cubicBezTo>
                                <a:cubicBezTo>
                                  <a:pt x="f99" y="f100"/>
                                  <a:pt x="f101" y="f102"/>
                                  <a:pt x="f103" y="f104"/>
                                </a:cubicBezTo>
                                <a:lnTo>
                                  <a:pt x="f105" y="f106"/>
                                </a:lnTo>
                                <a:lnTo>
                                  <a:pt x="f107" y="f108"/>
                                </a:lnTo>
                                <a:cubicBezTo>
                                  <a:pt x="f109" y="f110"/>
                                  <a:pt x="f111" y="f112"/>
                                  <a:pt x="f113" y="f114"/>
                                </a:cubicBezTo>
                                <a:cubicBezTo>
                                  <a:pt x="f115" y="f116"/>
                                  <a:pt x="f117" y="f118"/>
                                  <a:pt x="f119" y="f120"/>
                                </a:cubicBezTo>
                                <a:cubicBezTo>
                                  <a:pt x="f121" y="f122"/>
                                  <a:pt x="f123" y="f124"/>
                                  <a:pt x="f125" y="f124"/>
                                </a:cubicBezTo>
                                <a:cubicBezTo>
                                  <a:pt x="f126" y="f124"/>
                                  <a:pt x="f127" y="f128"/>
                                  <a:pt x="f129" y="f130"/>
                                </a:cubicBezTo>
                                <a:lnTo>
                                  <a:pt x="f2" y="f131"/>
                                </a:lnTo>
                                <a:lnTo>
                                  <a:pt x="f2" y="f132"/>
                                </a:lnTo>
                                <a:lnTo>
                                  <a:pt x="f133" y="f134"/>
                                </a:lnTo>
                                <a:cubicBezTo>
                                  <a:pt x="f135" y="f136"/>
                                  <a:pt x="f137" y="f2"/>
                                  <a:pt x="f5" y="f2"/>
                                </a:cubicBezTo>
                                <a:close/>
                              </a:path>
                            </a:pathLst>
                          </a:custGeom>
                          <a:solidFill>
                            <a:srgbClr val="000000"/>
                          </a:solidFill>
                          <a:ln cap="flat">
                            <a:noFill/>
                            <a:prstDash val="solid"/>
                          </a:ln>
                        </wps:spPr>
                        <wps:bodyPr lIns="0" tIns="0" rIns="0" bIns="0"/>
                      </wps:wsp>
                    </wpg:wgp>
                  </a:graphicData>
                </a:graphic>
              </wp:anchor>
            </w:drawing>
          </mc:Choice>
          <mc:Fallback>
            <w:pict>
              <v:group w14:anchorId="18A59BF3" id="Group 139340" o:spid="_x0000_s1026" style="position:absolute;margin-left:39.15pt;margin-top:15.5pt;width:16.85pt;height:13.8pt;z-index:251659776" coordsize="214244,174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">
                <v:shape id="Shape 7662" o:spid="_x0000_s1027" style="position:absolute;left:67794;top:33586;width:29489;height:57351;visibility:visible;mso-wrap-style:square;v-text-anchor:top" coordsize="29488,5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" path="m20975,r8513,7210l29488,44505,7906,57348,,39861,19906,28048,5814,15956,20975,xe" fillcolor="black" stroked="f">
                  <v:path arrowok="t" o:connecttype="custom" o:connectlocs="14745,0;29489,28676;14745,57351;0,28676" o:connectangles="270,0,90,180" textboxrect="0,0,29488,57348"/>
                </v:shape>
                <v:shape id="Shape 7663" o:spid="_x0000_s1028" style="position:absolute;top:6638;width:97283;height:168331;visibility:visible;mso-wrap-style:square;v-text-anchor:top" coordsize="97282,16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" path="m97282,r,21749l76584,33787,53773,56791,76073,49923,63702,71274v-2233,3968,-4527,6883,-6884,8743c53718,82529,50431,83781,46958,83781v-3472,,-5069,-1438,-4790,-4322c44090,79986,44896,80842,44586,82014v-2294,9181,-2813,17661,-1558,25443l50910,125878r6013,-15176c61163,103408,66368,97086,72538,91737,78724,86389,85138,82377,91781,79702r5501,-1071l97282,135499r-36795,l69829,143082v6984,3193,15050,4788,24196,4788l97282,147279r,19904l90909,168334v-24370,,-43082,-8650,-56136,-25952c29595,135530,26173,128400,24506,120991r206,-17758l20727,108295v-3100,2511,-6387,3764,-9859,3764c7395,112059,4635,110713,2589,108016,574,105318,,102186,868,98621v775,-3163,2667,-5966,5674,-8421c8744,88308,12139,86702,16728,85363r6883,-2090c23673,83056,23921,82002,24355,80110,30401,56112,43966,35660,65050,18762l97282,xe" fillcolor="black" stroked="f">
                  <v:path arrowok="t" o:connecttype="custom" o:connectlocs="48642,0;97283,84166;48642,168331;0,84166" o:connectangles="270,0,90,180" textboxrect="0,0,97282,168334"/>
                </v:shape>
                <v:shape id="Shape 7664" o:spid="_x0000_s1029" style="position:absolute;left:97274;top:40791;width:18836;height:37298;visibility:visible;mso-wrap-style:square;v-text-anchor:top" coordsize="18835,37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" path="m,l18835,15952,15858,27858,,37295,,xe" fillcolor="black" stroked="f">
                  <v:path arrowok="t" o:connecttype="custom" o:connectlocs="9418,0;18836,18649;9418,37298;0,18649" o:connectangles="270,0,90,180" textboxrect="0,0,18835,37295"/>
                </v:shape>
                <v:shape id="Shape 7665" o:spid="_x0000_s1030" style="position:absolute;left:120162;top:33357;width:48326;height:57342;visibility:visible;mso-wrap-style:square;v-text-anchor:top" coordsize="48323,57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" path="m40416,r7907,17487l28370,29394,42556,41343,27347,57342,,34181,2977,22275,40416,xe" fillcolor="black" stroked="f">
                  <v:path arrowok="t" o:connecttype="custom" o:connectlocs="24163,0;48326,28671;24163,57342;0,28671" o:connectangles="270,0,90,180" textboxrect="0,0,48323,57342"/>
                </v:shape>
                <v:shape id="Shape 7666" o:spid="_x0000_s1031" style="position:absolute;left:97274;width:116970;height:173818;visibility:visible;mso-wrap-style:square;v-text-anchor:top" coordsize="116968,17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" path="m35392,c59855,,78552,8700,91481,26095v12930,17363,16356,38199,10279,62507c101295,90494,100659,91362,99853,91207r5860,837c109806,93563,112658,95393,114271,97532v2077,2915,2697,6108,1860,9581c115325,110337,113511,113078,110689,115342v-2790,2232,-5922,3348,-9394,3348c97822,118690,94954,117202,92690,114226r-1669,-5602l81784,128308v-5302,7574,-12146,14710,-20533,21407c50740,158133,39849,164446,28578,168654l,173815,,153910r24009,-4361l36796,142131,,142131,,85263,15114,82321v14200,,24960,5599,32277,16792c51050,104710,53247,111092,53984,118262r-1186,13014l70017,112761,80046,90049r-424,364c75963,90413,73002,88925,70738,85948,69126,83778,68165,80541,67855,76231l66366,57485r17395,6282c86458,64790,87404,66154,86598,67859,84924,57938,80769,48555,74133,39719,64615,26882,50662,20464,32276,20464v-9333,,-18414,1663,-27243,4989l,28381,,6632,487,6348c11757,2116,23392,,35392,xe" fillcolor="black" stroked="f">
                  <v:path arrowok="t" o:connecttype="custom" o:connectlocs="58485,0;116970,86909;58485,173818;0,86909" o:connectangles="270,0,90,180" textboxrect="0,0,116968,173815"/>
                </v:shape>
              </v:group>
            </w:pict>
          </mc:Fallback>
        </mc:AlternateContent>
      </w:r>
      <w:r>
        <w:rPr>
          <w:rStyle w:val="Policepardfaut"/>
          <w:b/>
          <w:i/>
        </w:rPr>
        <w:t xml:space="preserve">Translator: fckkkkk! this chapter leave me with a bunch of pain and tears. </w:t>
      </w:r>
      <w:r>
        <w:rPr>
          <w:rStyle w:val="Policepardfaut"/>
          <w:sz w:val="31"/>
        </w:rPr>
        <w:t>😭</w:t>
      </w:r>
    </w:p>
    <w:p w:rsidR="00FD64B4" w:rsidRDefault="00CB0854">
      <w:pPr>
        <w:pStyle w:val="Titre1"/>
        <w:pageBreakBefore/>
        <w:ind w:left="58" w:right="48"/>
      </w:pPr>
      <w:r>
        <w:t xml:space="preserve">Chapter </w:t>
      </w:r>
      <w:r>
        <w:t>ᴛ</w:t>
      </w:r>
      <w:r>
        <w:t>ʜ</w:t>
      </w:r>
      <w:r>
        <w:t>ᴇ</w:t>
      </w:r>
      <w:r>
        <w:t xml:space="preserve"> </w:t>
      </w:r>
      <w:r>
        <w:t>ᴇᴘ</w:t>
      </w:r>
      <w:r>
        <w:t>ɪʟ</w:t>
      </w:r>
      <w:r>
        <w:t>ᴏ</w:t>
      </w:r>
      <w:r>
        <w:t>ɢ</w:t>
      </w:r>
      <w:r>
        <w:t>ᴜᴇ</w:t>
      </w:r>
      <w:r>
        <w:t xml:space="preserve"> : </w:t>
      </w:r>
      <w:r>
        <w:t>ᴀ</w:t>
      </w:r>
      <w:r>
        <w:t>ɴ</w:t>
      </w:r>
      <w:r>
        <w:t>ᴏᴛ</w:t>
      </w:r>
      <w:r>
        <w:t>ʜ</w:t>
      </w:r>
      <w:r>
        <w:t>ᴇ</w:t>
      </w:r>
      <w:r>
        <w:t>ʀ</w:t>
      </w:r>
      <w:r>
        <w:t xml:space="preserve"> </w:t>
      </w:r>
      <w:r>
        <w:t>ᴅᴀ</w:t>
      </w:r>
      <w:r>
        <w:t>ʏ</w:t>
      </w:r>
      <w:r>
        <w:t xml:space="preserve"> [</w:t>
      </w:r>
      <w:r>
        <w:t>ᴛ</w:t>
      </w:r>
      <w:r>
        <w:t>ʜ</w:t>
      </w:r>
      <w:r>
        <w:t>ᴇ</w:t>
      </w:r>
      <w:r>
        <w:t xml:space="preserve"> </w:t>
      </w:r>
      <w:r>
        <w:t>ʟ</w:t>
      </w:r>
      <w:r>
        <w:t>ᴀ</w:t>
      </w:r>
      <w:r>
        <w:t>s</w:t>
      </w:r>
      <w:r>
        <w:t>ᴛ</w:t>
      </w:r>
      <w:r>
        <w:t xml:space="preserve"> </w:t>
      </w:r>
      <w:r>
        <w:t>ᴄ</w:t>
      </w:r>
      <w:r>
        <w:t>ʜ</w:t>
      </w:r>
      <w:r>
        <w:t>ᴀᴘᴛᴇ</w:t>
      </w:r>
      <w:r>
        <w:t>ʀ</w:t>
      </w:r>
      <w:r>
        <w:t>]</w:t>
      </w:r>
    </w:p>
    <w:p w:rsidR="00FD64B4" w:rsidRDefault="00CB0854">
      <w:pPr>
        <w:pStyle w:val="Titre2"/>
        <w:spacing w:after="242"/>
        <w:ind w:right="1"/>
      </w:pPr>
      <w:r>
        <w:t>POV : MAAN MEK</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spacing w:after="254" w:line="256" w:lineRule="auto"/>
        <w:ind w:left="-5"/>
      </w:pPr>
      <w:r>
        <w:rPr>
          <w:rStyle w:val="Policepardfaut"/>
          <w:b/>
        </w:rPr>
        <w:t xml:space="preserve">Three </w:t>
      </w:r>
      <w:r>
        <w:rPr>
          <w:rStyle w:val="Policepardfaut"/>
          <w:b/>
        </w:rPr>
        <w:t>years later</w:t>
      </w:r>
    </w:p>
    <w:p w:rsidR="00FD64B4" w:rsidRDefault="00CB0854">
      <w:pPr>
        <w:ind w:left="-5" w:right="16"/>
      </w:pPr>
      <w:r>
        <w:rPr>
          <w:rStyle w:val="Policepardfaut"/>
          <w:i/>
        </w:rPr>
        <w:t>A warm winter—</w:t>
      </w:r>
      <w:r>
        <w:t>I never really understood that phrase until now, waking up on the first day of a new season, the air crisp and cold. Yet, here I am, with a small figure nestled into my arms, bringing a smile to my face the moment I open my eyes.</w:t>
      </w:r>
    </w:p>
    <w:p w:rsidR="00FD64B4" w:rsidRDefault="00CB0854">
      <w:pPr>
        <w:ind w:left="-5" w:right="16"/>
      </w:pPr>
      <w:r>
        <w:t>"Baby..." I whisper.</w:t>
      </w:r>
    </w:p>
    <w:p w:rsidR="00FD64B4" w:rsidRDefault="00CB0854">
      <w:pPr>
        <w:ind w:left="-5" w:right="16"/>
      </w:pPr>
      <w:r>
        <w:t>"Mmm..." The sound of her sleepy murmur reaches me, her eyes still closed.</w:t>
      </w:r>
    </w:p>
    <w:p w:rsidR="00FD64B4" w:rsidRDefault="00CB0854">
      <w:pPr>
        <w:ind w:left="-5" w:right="16"/>
      </w:pPr>
      <w:r>
        <w:t>I shift onto my elbow, watching her peaceful face as she dreams, my arm still wrapped around her. I’d love to stay like this and gaze at her until she wakes, bu</w:t>
      </w:r>
      <w:r>
        <w:t>t that’s not an option because...</w:t>
      </w:r>
    </w:p>
    <w:p w:rsidR="00FD64B4" w:rsidRDefault="00CB0854">
      <w:pPr>
        <w:ind w:left="-5" w:right="16"/>
      </w:pPr>
      <w:r>
        <w:t>"I have to go open the bakery," I tell her softly.</w:t>
      </w:r>
    </w:p>
    <w:p w:rsidR="00FD64B4" w:rsidRDefault="00CB0854">
      <w:pPr>
        <w:ind w:left="-5" w:right="16"/>
      </w:pPr>
      <w:r>
        <w:t>“Can’t you stay…?” she mumbles sleepily, snuggling closer.</w:t>
      </w:r>
    </w:p>
    <w:p w:rsidR="00FD64B4" w:rsidRDefault="00CB0854">
      <w:pPr>
        <w:ind w:left="-5" w:right="16"/>
      </w:pPr>
      <w:r>
        <w:t>“If I did, our bakery would only open once a week,” I reply with a light laugh.</w:t>
      </w:r>
    </w:p>
    <w:p w:rsidR="00FD64B4" w:rsidRDefault="00CB0854">
      <w:pPr>
        <w:ind w:left="-5" w:right="16"/>
      </w:pPr>
      <w:r>
        <w:t>Mai Tree and I left all the chao</w:t>
      </w:r>
      <w:r>
        <w:t>s behind to live a slower life abroad. We chose a small, quiet town far from the towering buildings, but still developed enough for daily conveniences like restaurants, cafés, a clinic, a park, and a gas station. The city life is 30 minutes away by car, th</w:t>
      </w:r>
      <w:r>
        <w:t>e hospital a little further, and the closest high school even further than that.</w:t>
      </w:r>
    </w:p>
    <w:p w:rsidR="00FD64B4" w:rsidRDefault="00CB0854">
      <w:pPr>
        <w:ind w:left="-5" w:right="16"/>
      </w:pPr>
      <w:r>
        <w:t>Money was never an issue. Between Mai Tree's background as the daughter of a businessman and her earnings as a lawyer—her cases often brought in six or seven figures—and my ow</w:t>
      </w:r>
      <w:r>
        <w:t xml:space="preserve">n family's wealth, we had enough to live comfortably for life. But Mai was the one who convinced me to not ignore my family's money after my mother passed away. She said, </w:t>
      </w:r>
      <w:r>
        <w:rPr>
          <w:rStyle w:val="Policepardfaut"/>
          <w:i/>
        </w:rPr>
        <w:t>"Not touching it won’t erase the pain or the memories. Better to live without hardshi</w:t>
      </w:r>
      <w:r>
        <w:rPr>
          <w:rStyle w:val="Policepardfaut"/>
          <w:i/>
        </w:rPr>
        <w:t>p."</w:t>
      </w:r>
    </w:p>
    <w:p w:rsidR="00FD64B4" w:rsidRDefault="00CB0854">
      <w:pPr>
        <w:ind w:left="-5" w:right="16"/>
      </w:pPr>
      <w:r>
        <w:t>So, I transferred the funds to another account and used it to buy a big threestory house in this peaceful town, complete with stunning mountain views. I also bought two cars, one for travel and another for grocery shopping.</w:t>
      </w:r>
    </w:p>
    <w:p w:rsidR="00FD64B4" w:rsidRDefault="00CB0854">
      <w:pPr>
        <w:ind w:left="-5" w:right="16"/>
      </w:pPr>
      <w:r>
        <w:t>And by groceries, I mean ing</w:t>
      </w:r>
      <w:r>
        <w:t>redients for our homemade bakery—a small dream of mine since childhood.</w:t>
      </w:r>
    </w:p>
    <w:p w:rsidR="00FD64B4" w:rsidRDefault="00CB0854">
      <w:pPr>
        <w:ind w:left="-5" w:right="16"/>
      </w:pPr>
      <w:r>
        <w:t>Our house and the bakery aren’t far from each other. A short bike ride brings us to the shop, located next to the town's most popular café. Oddly enough, we only open the bakery on wee</w:t>
      </w:r>
      <w:r>
        <w:t>kends for a few hours, and that’s enough for us.</w:t>
      </w:r>
    </w:p>
    <w:p w:rsidR="00FD64B4" w:rsidRDefault="00CB0854">
      <w:pPr>
        <w:spacing w:after="269" w:line="247" w:lineRule="auto"/>
        <w:ind w:left="-5" w:right="28"/>
      </w:pPr>
      <w:r>
        <w:t>It’s no surprise that people joke</w:t>
      </w:r>
      <w:r>
        <w:rPr>
          <w:rStyle w:val="Policepardfaut"/>
          <w:i/>
        </w:rPr>
        <w:t>, "That Thai couple probably opened the bakery just to socialize."</w:t>
      </w:r>
    </w:p>
    <w:p w:rsidR="00FD64B4" w:rsidRDefault="00CB0854">
      <w:pPr>
        <w:ind w:left="-5" w:right="16"/>
      </w:pPr>
      <w:r>
        <w:t>And it's true. I opened it because I wanted to connect with people, to chat and fulfill my little dream. Wo</w:t>
      </w:r>
      <w:r>
        <w:t>rking two half-days a week makes me happy, and the rest of the week? I spend it with my wife.</w:t>
      </w:r>
    </w:p>
    <w:p w:rsidR="00FD64B4" w:rsidRDefault="00CB0854">
      <w:pPr>
        <w:ind w:left="-5" w:right="16"/>
      </w:pPr>
      <w:r>
        <w:t>Oh, and one important thing: in this country, same-sex marriage is legal, so we’re officially married now.</w:t>
      </w:r>
    </w:p>
    <w:p w:rsidR="00FD64B4" w:rsidRDefault="00CB0854">
      <w:pPr>
        <w:ind w:left="-5" w:right="16"/>
      </w:pPr>
      <w:r>
        <w:t>Sometimes we go on trips. If it's within the country, I</w:t>
      </w:r>
      <w:r>
        <w:t xml:space="preserve"> drive. If we feel like going abroad, we book a flight and enjoy ourselves to the fullest—eating whatever we want, doing whatever we want. And then, we return home to cuddle in our cozy house.</w:t>
      </w:r>
    </w:p>
    <w:p w:rsidR="00FD64B4" w:rsidRDefault="00CB0854">
      <w:pPr>
        <w:ind w:left="-5" w:right="16"/>
      </w:pPr>
      <w:r>
        <w:t>No matter the season—rain, sun, or snow—it always feels just ri</w:t>
      </w:r>
      <w:r>
        <w:t>ght when we’re close.</w:t>
      </w:r>
    </w:p>
    <w:p w:rsidR="00FD64B4" w:rsidRDefault="00CB0854">
      <w:pPr>
        <w:ind w:left="-5" w:right="16"/>
      </w:pPr>
      <w:r>
        <w:t>I glance at the clock on the nightstand and smile. I still have a few minutes to savor this moment, watching my little wife sleep. But it seems she’s starting to wake up, her eyes fluttering open, still not fully awake.</w:t>
      </w:r>
    </w:p>
    <w:p w:rsidR="00FD64B4" w:rsidRDefault="00CB0854">
      <w:pPr>
        <w:ind w:left="-5" w:right="16"/>
      </w:pPr>
      <w:r>
        <w:t>"It's too earl</w:t>
      </w:r>
      <w:r>
        <w:t>y..." she mumbles, her voice small and endearing. I smile fondly, even though she’s technically older than me.</w:t>
      </w:r>
    </w:p>
    <w:p w:rsidR="00FD64B4" w:rsidRDefault="00CB0854">
      <w:pPr>
        <w:ind w:left="-5" w:right="16"/>
      </w:pPr>
      <w:r>
        <w:t>"Yes, that's why I have to go bake."</w:t>
      </w:r>
    </w:p>
    <w:p w:rsidR="00FD64B4" w:rsidRDefault="00CB0854">
      <w:pPr>
        <w:ind w:left="-5" w:right="16"/>
      </w:pPr>
      <w:r>
        <w:t>She pouts, still half-asleep. "Can’t we pay someone to do it?"</w:t>
      </w:r>
    </w:p>
    <w:p w:rsidR="00FD64B4" w:rsidRDefault="00CB0854">
      <w:pPr>
        <w:ind w:left="-5" w:right="16"/>
      </w:pPr>
      <w:r>
        <w:t>"But I’ll be done by 10 a.m.," I reply, chuck</w:t>
      </w:r>
      <w:r>
        <w:t>ling.</w:t>
      </w:r>
    </w:p>
    <w:p w:rsidR="00FD64B4" w:rsidRDefault="00CB0854">
      <w:pPr>
        <w:ind w:left="-5" w:right="16"/>
      </w:pPr>
      <w:r>
        <w:t>"That's still hundreds of minutes away," my former lawyer says playfully, snuggling closer into my arms. "Just five more minutes… I’ll come with you."</w:t>
      </w:r>
    </w:p>
    <w:p w:rsidR="00FD64B4" w:rsidRDefault="00CB0854">
      <w:pPr>
        <w:spacing w:after="0"/>
        <w:ind w:left="-5" w:right="16"/>
      </w:pPr>
      <w:r>
        <w:t>"Alright," I whisper, pressing a kiss to her temple. "Five more minutes, and then we’ll go."</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T</w:t>
      </w:r>
      <w:r>
        <w:t>hree years have passed since we moved here, but I still keep tabs on Sannarathip. Tharat died in a car accident last year, which I suspect was staged by his own men. The organization is falling apart, now just scattered groups with little power.</w:t>
      </w:r>
    </w:p>
    <w:p w:rsidR="00FD64B4" w:rsidRDefault="00CB0854">
      <w:pPr>
        <w:ind w:left="-5" w:right="16"/>
      </w:pPr>
      <w:r>
        <w:t>Even thoug</w:t>
      </w:r>
      <w:r>
        <w:t>h they seem harmless now, I keep watch just in case.</w:t>
      </w:r>
    </w:p>
    <w:p w:rsidR="00FD64B4" w:rsidRDefault="00CB0854">
      <w:pPr>
        <w:ind w:left="-5" w:right="16"/>
      </w:pPr>
      <w:r>
        <w:t>On this early Saturday morning, before the sun even rises, I pedal my white bicycle with Mai Tree sitting on the back, holding on tight. We wear matching coats and scarves—hers handmade, a new hobby she’</w:t>
      </w:r>
      <w:r>
        <w:t>s taken up along with jigsaw puzzles.</w:t>
      </w:r>
    </w:p>
    <w:p w:rsidR="00FD64B4" w:rsidRDefault="00CB0854">
      <w:pPr>
        <w:ind w:left="-5" w:right="16"/>
      </w:pPr>
      <w:r>
        <w:t>The air is cold, and she snuggles into my jacket pocket, warming her hands. When we first moved here, I disliked the cold, but now I love how it brings us closer together.</w:t>
      </w:r>
    </w:p>
    <w:p w:rsidR="00FD64B4" w:rsidRDefault="00CB0854">
      <w:pPr>
        <w:ind w:left="-5" w:right="16"/>
      </w:pPr>
      <w:r>
        <w:t>Mai Tree isn’t one for cooking or baking. She’</w:t>
      </w:r>
      <w:r>
        <w:t>s made it clear that she prefers to eat rather than make food. But whenever she comes to the shop, she helps out in any way she can. And I find it adorable—whether she’s delivering ingredients or helping me bake bread.</w:t>
      </w:r>
    </w:p>
    <w:p w:rsidR="00FD64B4" w:rsidRDefault="00CB0854">
      <w:pPr>
        <w:ind w:left="-5" w:right="16"/>
      </w:pPr>
      <w:r>
        <w:t>We don't sell much, which is why I sa</w:t>
      </w:r>
      <w:r>
        <w:t>id I didn’t think much of what people say about selling to make a name in society.</w:t>
      </w:r>
    </w:p>
    <w:p w:rsidR="00FD64B4" w:rsidRDefault="00CB0854">
      <w:pPr>
        <w:ind w:left="-5" w:right="16"/>
      </w:pPr>
      <w:r>
        <w:t>I baked just enough, and once I opened the shop, customers rushed in to buy. Some days, all the goods were gone within an hour, never more than two. The rest of the time was</w:t>
      </w:r>
      <w:r>
        <w:t xml:space="preserve"> spent cleaning up, finding something to eat, and sneaking off to our little love nest.</w:t>
      </w:r>
    </w:p>
    <w:p w:rsidR="00FD64B4" w:rsidRDefault="00CB0854">
      <w:pPr>
        <w:ind w:left="-5" w:right="16"/>
      </w:pPr>
      <w:r>
        <w:t>Oh, and sometimes the little one wanted ice cream on the way home. When I saw her signaling like that, I turned my bike towards Lily's place and ordered a chocolate con</w:t>
      </w:r>
      <w:r>
        <w:t>e—Mai Tree’s favorite.</w:t>
      </w:r>
    </w:p>
    <w:p w:rsidR="00FD64B4" w:rsidRDefault="00CB0854">
      <w:pPr>
        <w:ind w:left="-5" w:right="16"/>
      </w:pPr>
      <w:r>
        <w:t>Lily, who was always cheerful, complimented our matching scarves, saying they were beautifully hand-knitted. She might have remembered my earlier attempt, which was a mess, so I quickly told her Mai Tree made this pair.</w:t>
      </w:r>
    </w:p>
    <w:p w:rsidR="00FD64B4" w:rsidRDefault="00CB0854">
      <w:pPr>
        <w:ind w:left="-5" w:right="16"/>
      </w:pPr>
      <w:r>
        <w:t>I had to brag</w:t>
      </w:r>
      <w:r>
        <w:t xml:space="preserve"> a little about my multi-talented beautiful wife .</w:t>
      </w:r>
    </w:p>
    <w:p w:rsidR="00FD64B4" w:rsidRDefault="00CB0854">
      <w:pPr>
        <w:ind w:left="-5" w:right="16"/>
      </w:pPr>
      <w:r>
        <w:t>I glanced at her as she waited for her ice cream, hiding half her face behind her scarf, her cheeks flushed. Maybe it was the cold, or maybe she was embarrassed—Mai Tree always reacts like this when I prou</w:t>
      </w:r>
      <w:r>
        <w:t>dly tell others about her.</w:t>
      </w:r>
    </w:p>
    <w:p w:rsidR="00FD64B4" w:rsidRDefault="00CB0854">
      <w:pPr>
        <w:ind w:left="-5" w:right="16"/>
      </w:pPr>
      <w:r>
        <w:t>“You’re so adorable,”</w:t>
      </w:r>
    </w:p>
    <w:p w:rsidR="00FD64B4" w:rsidRDefault="00CB0854">
      <w:pPr>
        <w:ind w:left="-5" w:right="16"/>
      </w:pPr>
      <w:r>
        <w:t>At 11:11, we made it back home.</w:t>
      </w:r>
    </w:p>
    <w:p w:rsidR="00FD64B4" w:rsidRDefault="00CB0854">
      <w:pPr>
        <w:ind w:left="-5" w:right="16"/>
      </w:pPr>
      <w:r>
        <w:t xml:space="preserve">I parked the bike in the garage, beside the five-door Honda we use for stocking up on groceries or camping trips. Next to it was a gray Porsche, which Mai Tree chose and paid </w:t>
      </w:r>
      <w:r>
        <w:t>for herself. She said driving a Porsche felt like when her mom and mommy would take the family on trips. Her Mama Four loved Porsches, and it rubbed off on her. Mai Tree always said she'd get one when she retired, and now she had fulfilled that dream.</w:t>
      </w:r>
    </w:p>
    <w:p w:rsidR="00FD64B4" w:rsidRDefault="00CB0854">
      <w:pPr>
        <w:ind w:left="-5" w:right="16"/>
      </w:pPr>
      <w:r>
        <w:t>Even</w:t>
      </w:r>
      <w:r>
        <w:t xml:space="preserve"> though our retirement came sooner than expected, both of us are still in our thirties.</w:t>
      </w:r>
    </w:p>
    <w:p w:rsidR="00FD64B4" w:rsidRDefault="00CB0854">
      <w:pPr>
        <w:ind w:left="-5" w:right="16"/>
      </w:pPr>
      <w:r>
        <w:t>Thinking about it makes me hate myself. I brought the chaos that took 20 years off her life.</w:t>
      </w:r>
    </w:p>
    <w:p w:rsidR="00FD64B4" w:rsidRDefault="00CB0854">
      <w:pPr>
        <w:ind w:left="-5" w:right="16"/>
      </w:pPr>
      <w:r>
        <w:t>I'll never stop blaming myself for it.</w:t>
      </w:r>
    </w:p>
    <w:p w:rsidR="00FD64B4" w:rsidRDefault="00CB0854">
      <w:pPr>
        <w:ind w:left="-5" w:right="16"/>
      </w:pPr>
      <w:r>
        <w:t>As we dismounted the bike, the littl</w:t>
      </w:r>
      <w:r>
        <w:t>e one still holding her chocolate ice cream, she headed straight for the backyard. I smiled, knowing exactly where she was going. After closing the garage door with the remote, I followed her to our sunflower garden.</w:t>
      </w:r>
    </w:p>
    <w:p w:rsidR="00FD64B4" w:rsidRDefault="00CB0854">
      <w:pPr>
        <w:ind w:left="-5" w:right="16"/>
      </w:pPr>
      <w:r>
        <w:t>Our favorite flowers looked stunning un</w:t>
      </w:r>
      <w:r>
        <w:t>der the near-noon winter sunlight. She sat on the white bench, enjoying her ice cream, surrounded by a ring of sunflowers.</w:t>
      </w:r>
    </w:p>
    <w:p w:rsidR="00FD64B4" w:rsidRDefault="00CB0854">
      <w:pPr>
        <w:ind w:left="-5" w:right="16"/>
      </w:pPr>
      <w:r>
        <w:t>I stood there for a moment, watching her. It always made me feel good.</w:t>
      </w:r>
    </w:p>
    <w:p w:rsidR="00FD64B4" w:rsidRDefault="00CB0854">
      <w:pPr>
        <w:ind w:left="-5" w:right="16"/>
      </w:pPr>
      <w:r>
        <w:t>Sunflowers and Mai Tree…</w:t>
      </w:r>
    </w:p>
    <w:p w:rsidR="00FD64B4" w:rsidRDefault="00CB0854">
      <w:pPr>
        <w:ind w:left="-5" w:right="16"/>
      </w:pPr>
      <w:r>
        <w:t>After appreciating the sight in my me</w:t>
      </w:r>
      <w:r>
        <w:t>mory, I walked over and sat beside her.</w:t>
      </w:r>
    </w:p>
    <w:p w:rsidR="00FD64B4" w:rsidRDefault="00CB0854">
      <w:pPr>
        <w:ind w:left="-5" w:right="16"/>
      </w:pPr>
      <w:r>
        <w:t>She casually asked, “What should we eat tonight? Pizza?”</w:t>
      </w:r>
    </w:p>
    <w:p w:rsidR="00FD64B4" w:rsidRDefault="00CB0854">
      <w:pPr>
        <w:ind w:left="-5" w:right="16"/>
      </w:pPr>
      <w:r>
        <w:t>“Whatever you want, baby.”</w:t>
      </w:r>
    </w:p>
    <w:p w:rsidR="00FD64B4" w:rsidRDefault="00CB0854">
      <w:pPr>
        <w:ind w:left="-5" w:right="16"/>
      </w:pPr>
      <w:r>
        <w:t xml:space="preserve">She looked up, thinking aloud, her voice drawing out a bit before she smiled in the most adorable way possible. “I want pizza with </w:t>
      </w:r>
      <w:r>
        <w:t>lots of mozzarella, followed by chocolate cake while we watch the sunset by the beach.”</w:t>
      </w:r>
    </w:p>
    <w:p w:rsidR="00FD64B4" w:rsidRDefault="00CB0854">
      <w:pPr>
        <w:ind w:left="-5" w:right="16"/>
      </w:pPr>
      <w:r>
        <w:t>“Should I book us some plane tickets?”</w:t>
      </w:r>
    </w:p>
    <w:p w:rsidR="00FD64B4" w:rsidRDefault="00CB0854">
      <w:pPr>
        <w:ind w:left="-5" w:right="16"/>
      </w:pPr>
      <w:r>
        <w:t xml:space="preserve">“Hey, wait, Love! You should stop me. We just get back from Costa Rica last week. And it’s winter now—beach trips aren’t exactly </w:t>
      </w:r>
      <w:r>
        <w:t>ideal.”</w:t>
      </w:r>
    </w:p>
    <w:p w:rsidR="00FD64B4" w:rsidRDefault="00CB0854">
      <w:pPr>
        <w:ind w:left="-5" w:right="16"/>
      </w:pPr>
      <w:r>
        <w:t>“If you say you want to go, even if we just came back from the moon, we’d still go tomorrow.”</w:t>
      </w:r>
    </w:p>
    <w:p w:rsidR="00FD64B4" w:rsidRDefault="00CB0854">
      <w:pPr>
        <w:ind w:left="-5" w:right="16"/>
      </w:pPr>
      <w:r>
        <w:t>“You… spoil me too much.”</w:t>
      </w:r>
    </w:p>
    <w:p w:rsidR="00FD64B4" w:rsidRDefault="00CB0854">
      <w:pPr>
        <w:ind w:left="-5" w:right="16"/>
      </w:pPr>
      <w:r>
        <w:t>Even though we’ve been together for three years, and I’m always sweettalking her, Mai Tree still can’t hide her shyness. She sta</w:t>
      </w:r>
      <w:r>
        <w:t>mmered slightly, turning her face away, pretending to admire the beauty of the sunflowers. But I know her too well by now.</w:t>
      </w:r>
    </w:p>
    <w:p w:rsidR="00FD64B4" w:rsidRDefault="00CB0854">
      <w:pPr>
        <w:ind w:left="-5" w:right="16"/>
      </w:pPr>
      <w:r>
        <w:t>Because she’s always in my thoughts and in my sight.</w:t>
      </w:r>
    </w:p>
    <w:p w:rsidR="00FD64B4" w:rsidRDefault="00CB0854">
      <w:pPr>
        <w:ind w:left="-5" w:right="16"/>
      </w:pPr>
      <w:r>
        <w:t>In that moment, I noticed a sunflower had somehow found its way onto my lap. Exa</w:t>
      </w:r>
      <w:r>
        <w:t>mining it, I picked it up and smiled at her.</w:t>
      </w:r>
    </w:p>
    <w:p w:rsidR="00FD64B4" w:rsidRDefault="00CB0854">
      <w:pPr>
        <w:ind w:left="-5" w:right="16"/>
      </w:pPr>
      <w:r>
        <w:t>She acted like nothing happened.</w:t>
      </w:r>
    </w:p>
    <w:p w:rsidR="00FD64B4" w:rsidRDefault="00CB0854">
      <w:pPr>
        <w:ind w:left="-5" w:right="16"/>
      </w:pPr>
      <w:r>
        <w:t>“What?” she said, trying to deny it, her face glowing with a soft blush. Looks like someone paused time again for a secret kiss—a classic of ours, which I love more than anything</w:t>
      </w:r>
      <w:r>
        <w:t>.</w:t>
      </w:r>
    </w:p>
    <w:p w:rsidR="00FD64B4" w:rsidRDefault="00CB0854">
      <w:pPr>
        <w:spacing w:after="0"/>
        <w:ind w:left="-5" w:right="16"/>
      </w:pPr>
      <w:r>
        <w:t>I chuckled softly and nodded with a broad smile. “Sure, nothing at all.” I slipped the sunflower into my pocket, planning to press it in plastic like the others she’d used for her sneaky kisses (or attempts at keeping me from noticing).</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5" w:right="16"/>
      </w:pPr>
      <w:r>
        <w:t xml:space="preserve">Two </w:t>
      </w:r>
      <w:r>
        <w:t>days later, both Mai Tree and I were stepping off a plane onto foreign soil. Here, December wasn’t winter but summer, so it was perfect for the beach. We had a place booked to watch the sunset.</w:t>
      </w:r>
    </w:p>
    <w:p w:rsidR="00FD64B4" w:rsidRDefault="00CB0854">
      <w:pPr>
        <w:ind w:left="-5" w:right="16"/>
      </w:pPr>
      <w:r>
        <w:t>On the way to our accommodation, we passed a flower shop. Sunf</w:t>
      </w:r>
      <w:r>
        <w:t>lowers— no matter which country—always looked beautiful. Mai Tree pointed them out, so I asked the driver to stop and buy a bouquet.</w:t>
      </w:r>
    </w:p>
    <w:p w:rsidR="00FD64B4" w:rsidRDefault="00CB0854">
      <w:pPr>
        <w:ind w:left="-5" w:right="16"/>
      </w:pPr>
      <w:r>
        <w:t>And just like that, two sunflowers stood proudly in a vase on the living room table of our beachside retreat.</w:t>
      </w:r>
    </w:p>
    <w:p w:rsidR="00FD64B4" w:rsidRDefault="00CB0854">
      <w:pPr>
        <w:ind w:left="-5" w:right="16"/>
      </w:pPr>
      <w:r>
        <w:t>In the aftern</w:t>
      </w:r>
      <w:r>
        <w:t>oon, after resting, I searched online for the best-reviewed pizza places in the area. There were two top contenders, so I let the little one choose. She had a hard time deciding, using the classic eeny-meeny-minymo. We ended up with one that had a “K” in t</w:t>
      </w:r>
      <w:r>
        <w:t>he name.</w:t>
      </w:r>
    </w:p>
    <w:p w:rsidR="00FD64B4" w:rsidRDefault="00CB0854">
      <w:pPr>
        <w:ind w:left="-5" w:right="16"/>
      </w:pPr>
      <w:r>
        <w:t>With the pizza ordered, we moved on to another important task: dessert.</w:t>
      </w:r>
    </w:p>
    <w:p w:rsidR="00FD64B4" w:rsidRDefault="00CB0854">
      <w:pPr>
        <w:ind w:left="-5" w:right="16"/>
      </w:pPr>
      <w:r>
        <w:t>When it comes to desserts, Mai Tree doesn’t trust reviews. She believes that what some people dislike might be something she finds delicious, so she prefers to choose based on</w:t>
      </w:r>
      <w:r>
        <w:t xml:space="preserve"> appearance. And so, after some browsing, she picked a chocolate cake and a pavlova.</w:t>
      </w:r>
    </w:p>
    <w:p w:rsidR="00FD64B4" w:rsidRDefault="00CB0854">
      <w:pPr>
        <w:ind w:left="-5" w:right="16"/>
      </w:pPr>
      <w:r>
        <w:t>Both arrived at the same time as I uncorked a bottle of our favorite wine.</w:t>
      </w:r>
    </w:p>
    <w:p w:rsidR="00FD64B4" w:rsidRDefault="00CB0854">
      <w:pPr>
        <w:ind w:left="-5" w:right="16"/>
      </w:pPr>
      <w:r>
        <w:t xml:space="preserve">The evening light was stunning. I was grateful for moments like these— when one wish, no matter </w:t>
      </w:r>
      <w:r>
        <w:t>how small, led us to the perfect sunset by the beach. All thanks to the person sitting right beside me.</w:t>
      </w:r>
    </w:p>
    <w:p w:rsidR="00FD64B4" w:rsidRDefault="00CB0854">
      <w:pPr>
        <w:ind w:left="-5" w:right="16"/>
      </w:pPr>
      <w:r>
        <w:t>The small one busied herself with transferring the pizza onto a large plate, while I had already prepared other things like plates, knives, forks, glass</w:t>
      </w:r>
      <w:r>
        <w:t>es, and water outside at the table. It was the best spot to enjoy dinner while watching the sunset over the beach.</w:t>
      </w:r>
    </w:p>
    <w:p w:rsidR="00FD64B4" w:rsidRDefault="00CB0854">
      <w:pPr>
        <w:ind w:left="-5" w:right="16"/>
      </w:pPr>
      <w:r>
        <w:t>I lifted the drink in my hand to take a sip.</w:t>
      </w:r>
    </w:p>
    <w:p w:rsidR="00FD64B4" w:rsidRDefault="00CB0854">
      <w:pPr>
        <w:ind w:left="-5" w:right="16"/>
      </w:pPr>
      <w:r>
        <w:t>It tasted just as good as I remembered.</w:t>
      </w:r>
    </w:p>
    <w:p w:rsidR="00FD64B4" w:rsidRDefault="00CB0854">
      <w:pPr>
        <w:ind w:left="-5" w:right="16"/>
      </w:pPr>
      <w:r>
        <w:t>It reminded me of the beginning of the year when Mai Tre</w:t>
      </w:r>
      <w:r>
        <w:t>e had too much of this wine and kissed me nearly all night long. That taste is forever embedded in my memory—sweet and lingering.</w:t>
      </w:r>
    </w:p>
    <w:p w:rsidR="00FD64B4" w:rsidRDefault="00CB0854">
      <w:pPr>
        <w:ind w:left="-5" w:right="16"/>
      </w:pPr>
      <w:r>
        <w:t>The pizza from this restaurant was quite good, blending perfectly with the wine. I'm not particularly fond of pizza, but I ate</w:t>
      </w:r>
      <w:r>
        <w:t xml:space="preserve"> to accompany Mai Tree, who lit up with joy at the extra cheese she had ordered. She was absolutely adorable, munching happily and swaying her head like a little doll.</w:t>
      </w:r>
    </w:p>
    <w:p w:rsidR="00FD64B4" w:rsidRDefault="00CB0854">
      <w:pPr>
        <w:ind w:left="-5" w:right="16"/>
      </w:pPr>
      <w:r>
        <w:t>The orange sunlight painted a beautiful scene, but it was even more breathtaking because</w:t>
      </w:r>
      <w:r>
        <w:t xml:space="preserve"> the person sitting across from me was Mai Tree.</w:t>
      </w:r>
    </w:p>
    <w:p w:rsidR="00FD64B4" w:rsidRDefault="00CB0854">
      <w:pPr>
        <w:ind w:left="-5" w:right="16"/>
      </w:pPr>
      <w:r>
        <w:t>I sipped my wine, admiring her quietly, taking a bite of pizza every now and then. After the savory course, we moved on to dessert.</w:t>
      </w:r>
    </w:p>
    <w:p w:rsidR="00FD64B4" w:rsidRDefault="00CB0854">
      <w:pPr>
        <w:ind w:left="-5" w:right="16"/>
      </w:pPr>
      <w:r>
        <w:t>She chatted with me about many things—like how her sister, Karan, had calle</w:t>
      </w:r>
      <w:r>
        <w:t>d last week to tell her that their Mama and Mommy were planning to visit her aunt over New Year’s, hoping for a full family reunion. She also mentioned a new hobby she'd picked up—collecting cat-shaped bookmarks.</w:t>
      </w:r>
    </w:p>
    <w:p w:rsidR="00FD64B4" w:rsidRDefault="00CB0854">
      <w:pPr>
        <w:ind w:left="-5" w:right="16"/>
      </w:pPr>
      <w:r>
        <w:t>After a while, feeling full, she excused he</w:t>
      </w:r>
      <w:r>
        <w:t>rself to take a shower, promising to help clean up the dishes afterward.</w:t>
      </w:r>
    </w:p>
    <w:p w:rsidR="00FD64B4" w:rsidRDefault="00CB0854">
      <w:pPr>
        <w:ind w:left="-5" w:right="16"/>
      </w:pPr>
      <w:r>
        <w:t>I smiled and nodded. Once she was out of sight, and the sound of running water echoed faintly from the bathroom, I quickly cleared the table. That way, when Mai Tree came back, she wo</w:t>
      </w:r>
      <w:r>
        <w:t>uldn’t have to lift a finger.</w:t>
      </w:r>
    </w:p>
    <w:p w:rsidR="00FD64B4" w:rsidRDefault="00CB0854">
      <w:pPr>
        <w:ind w:left="-5" w:right="16"/>
      </w:pPr>
      <w:r>
        <w:t>Though I knew she'd probably scold me a little for doing everything for her again.</w:t>
      </w:r>
    </w:p>
    <w:p w:rsidR="00FD64B4" w:rsidRDefault="00CB0854">
      <w:pPr>
        <w:ind w:left="-5" w:right="16"/>
      </w:pPr>
      <w:r>
        <w:t>Once everything was tidied up, I sat in one of the two chairs facing the beach, where the sun was now setting, and lit a familiar brand of ciga</w:t>
      </w:r>
      <w:r>
        <w:t>rettes.</w:t>
      </w:r>
    </w:p>
    <w:p w:rsidR="00FD64B4" w:rsidRDefault="00CB0854">
      <w:pPr>
        <w:ind w:left="-5" w:right="16"/>
      </w:pPr>
      <w:r>
        <w:t>Just as I expected, when she emerged from the house in a loose outfit, her wet hair still damp from the shower, and saw the clean table, she frowned.</w:t>
      </w:r>
    </w:p>
    <w:p w:rsidR="00FD64B4" w:rsidRDefault="00CB0854">
      <w:pPr>
        <w:ind w:left="-5" w:right="16"/>
      </w:pPr>
      <w:r>
        <w:t>“If you keep doing this, I’ll get spoiled for sure.”</w:t>
      </w:r>
    </w:p>
    <w:p w:rsidR="00FD64B4" w:rsidRDefault="00CB0854">
      <w:pPr>
        <w:ind w:left="-5" w:right="16"/>
      </w:pPr>
      <w:r>
        <w:t>“I’m happy to do it,” I said.</w:t>
      </w:r>
    </w:p>
    <w:p w:rsidR="00FD64B4" w:rsidRDefault="00CB0854">
      <w:pPr>
        <w:ind w:left="-5" w:right="16"/>
      </w:pPr>
      <w:r>
        <w:t xml:space="preserve">“Yeah, yeah,” </w:t>
      </w:r>
      <w:r>
        <w:t>she muttered, as she continued to dry her hair with a small towel, sitting down next to me. I started to put out my cigarette in the ashtray on the table, but her small hand reached out to stop me.</w:t>
      </w:r>
    </w:p>
    <w:p w:rsidR="00FD64B4" w:rsidRDefault="00CB0854">
      <w:pPr>
        <w:ind w:left="-5" w:right="16"/>
      </w:pPr>
      <w:r>
        <w:t>“You don’t have to put it out. It’s okay,” she said.</w:t>
      </w:r>
    </w:p>
    <w:p w:rsidR="00FD64B4" w:rsidRDefault="00CB0854">
      <w:pPr>
        <w:ind w:left="-5" w:right="16"/>
      </w:pPr>
      <w:r>
        <w:t>I nod</w:t>
      </w:r>
      <w:r>
        <w:t>ded and continued to smoke, making sure to sit on the side where the wind wouldn’t blow the smoke toward her.</w:t>
      </w:r>
    </w:p>
    <w:p w:rsidR="00FD64B4" w:rsidRDefault="00CB0854">
      <w:pPr>
        <w:ind w:left="-5" w:right="16"/>
      </w:pPr>
      <w:r>
        <w:t xml:space="preserve">For a while, I noticed a serious look in her eyes, as if she was deep in thought and wanted to say something. I stayed silent, giving her time to </w:t>
      </w:r>
      <w:r>
        <w:t>speak.</w:t>
      </w:r>
    </w:p>
    <w:p w:rsidR="00FD64B4" w:rsidRDefault="00CB0854">
      <w:pPr>
        <w:ind w:left="-5" w:right="16"/>
      </w:pPr>
      <w:r>
        <w:t>“What is it, Mai?” I asked, turning to meet her gaze with a sweet smile, though her expression remained neutral.</w:t>
      </w:r>
    </w:p>
    <w:p w:rsidR="00FD64B4" w:rsidRDefault="00CB0854">
      <w:pPr>
        <w:ind w:left="-5" w:right="16"/>
      </w:pPr>
      <w:r>
        <w:t>“Even when I’m no longer here, you’ll wake up and enjoy all the delicious things in life, won’t you?” she asked quietly.</w:t>
      </w:r>
    </w:p>
    <w:p w:rsidR="00FD64B4" w:rsidRDefault="00CB0854">
      <w:pPr>
        <w:ind w:left="-5" w:right="16"/>
      </w:pPr>
      <w:r>
        <w:t>So, it’s this a</w:t>
      </w:r>
      <w:r>
        <w:t>gain… I thought.</w:t>
      </w:r>
    </w:p>
    <w:p w:rsidR="00FD64B4" w:rsidRDefault="00CB0854">
      <w:pPr>
        <w:ind w:left="-5" w:right="16"/>
      </w:pPr>
      <w:r>
        <w:t>Something clenched tightly in my chest. Knowing the exact lifespan of someone you love hurts more than words can describe. I had cried in secret often when I first learned about it. Now, even if I wasn’t shedding tears constantly, the pain</w:t>
      </w:r>
      <w:r>
        <w:t xml:space="preserve"> was always there, raw and deep.</w:t>
      </w:r>
    </w:p>
    <w:p w:rsidR="00FD64B4" w:rsidRDefault="00CB0854">
      <w:pPr>
        <w:ind w:left="-5" w:right="16"/>
      </w:pPr>
      <w:r>
        <w:t>I remained silent for a long moment, and so Mai Tree spoke again.</w:t>
      </w:r>
    </w:p>
    <w:p w:rsidR="00FD64B4" w:rsidRDefault="00CB0854">
      <w:pPr>
        <w:ind w:left="-5" w:right="16"/>
      </w:pPr>
      <w:r>
        <w:t>“I only have 17 years left to enjoy the beauty of the world. But I want you to keep enjoying it for me. Is that… too much to ask?”</w:t>
      </w:r>
    </w:p>
    <w:p w:rsidR="00FD64B4" w:rsidRDefault="00CB0854">
      <w:pPr>
        <w:ind w:left="-5" w:right="16"/>
      </w:pPr>
      <w:r>
        <w:t>The beautiful, sweet woman</w:t>
      </w:r>
      <w:r>
        <w:t xml:space="preserve"> lowered her gaze to the cigarette smoke, using it as a brief distraction. “You don’t have to answer. Or even do it. It’s entirely your decision,” she added before stretching slightly and abruptly changing the subject. “Anyway, I’m going to grab a soda fro</w:t>
      </w:r>
      <w:r>
        <w:t>m the fridge. Do you want a Sprite?”</w:t>
      </w:r>
    </w:p>
    <w:p w:rsidR="00FD64B4" w:rsidRDefault="00CB0854">
      <w:pPr>
        <w:spacing w:after="0" w:line="422" w:lineRule="auto"/>
        <w:ind w:left="-5" w:right="16"/>
      </w:pPr>
      <w:r>
        <w:t>“No, I’m good,” I replied, holding back the emotion swelling in my chest. She nodded with a soft “Okay,” and walked back inside.</w:t>
      </w:r>
    </w:p>
    <w:p w:rsidR="00FD64B4" w:rsidRDefault="00CB0854">
      <w:pPr>
        <w:ind w:left="-5" w:right="16"/>
      </w:pPr>
      <w:r>
        <w:t>In that moment, I turned to face the sunset, watching the sky turn brilliant shades of ora</w:t>
      </w:r>
      <w:r>
        <w:t>nge. I brought the cigarette to my lips once more, taking in a deep breath before stubbing it out in the ashtray, even though it wasn’t even halfway finished.</w:t>
      </w:r>
    </w:p>
    <w:p w:rsidR="00FD64B4" w:rsidRDefault="00CB0854">
      <w:pPr>
        <w:spacing w:after="0" w:line="256" w:lineRule="auto"/>
        <w:ind w:left="0" w:firstLine="0"/>
      </w:pPr>
      <w:r>
        <w:t xml:space="preserve">   </w:t>
      </w:r>
    </w:p>
    <w:p w:rsidR="00FD64B4" w:rsidRDefault="00CB0854">
      <w:pPr>
        <w:spacing w:after="0" w:line="256" w:lineRule="auto"/>
        <w:ind w:left="0" w:firstLine="0"/>
      </w:pPr>
      <w:r>
        <w:t xml:space="preserve">  </w:t>
      </w:r>
    </w:p>
    <w:p w:rsidR="00FD64B4" w:rsidRDefault="00CB0854">
      <w:pPr>
        <w:spacing w:after="249" w:line="256" w:lineRule="auto"/>
        <w:ind w:left="0" w:firstLine="0"/>
      </w:pPr>
      <w:r>
        <w:t xml:space="preserve">  </w:t>
      </w:r>
    </w:p>
    <w:p w:rsidR="00FD64B4" w:rsidRDefault="00CB0854">
      <w:pPr>
        <w:ind w:left="28" w:right="18"/>
        <w:jc w:val="center"/>
      </w:pPr>
      <w:r>
        <w:rPr>
          <w:rStyle w:val="Policepardfaut"/>
          <w:i/>
        </w:rPr>
        <w:t>Mai Tree… My love</w:t>
      </w:r>
    </w:p>
    <w:p w:rsidR="00FD64B4" w:rsidRDefault="00CB0854">
      <w:pPr>
        <w:ind w:left="28" w:right="18"/>
        <w:jc w:val="center"/>
      </w:pPr>
      <w:r>
        <w:rPr>
          <w:rStyle w:val="Policepardfaut"/>
          <w:i/>
        </w:rPr>
        <w:t>There’s something I’ve kept in my heart, something I’ve never said ou</w:t>
      </w:r>
      <w:r>
        <w:rPr>
          <w:rStyle w:val="Policepardfaut"/>
          <w:i/>
        </w:rPr>
        <w:t>t loud, though maybe you’ve already sensed it.</w:t>
      </w:r>
    </w:p>
    <w:p w:rsidR="00FD64B4" w:rsidRDefault="00CB0854">
      <w:pPr>
        <w:ind w:left="28" w:right="18"/>
        <w:jc w:val="center"/>
      </w:pPr>
      <w:r>
        <w:rPr>
          <w:rStyle w:val="Policepardfaut"/>
          <w:i/>
        </w:rPr>
        <w:t>Starting from today, you told me that you’ll live to witness the beauty of this world for another 17 years. And me… I, who cannot forget a single moment, a single touch from you, the love of my life…</w:t>
      </w:r>
    </w:p>
    <w:p w:rsidR="00FD64B4" w:rsidRDefault="00CB0854">
      <w:pPr>
        <w:ind w:left="28" w:right="18"/>
        <w:jc w:val="center"/>
      </w:pPr>
      <w:r>
        <w:rPr>
          <w:rStyle w:val="Policepardfaut"/>
          <w:i/>
        </w:rPr>
        <w:t>I, who am</w:t>
      </w:r>
      <w:r>
        <w:rPr>
          <w:rStyle w:val="Policepardfaut"/>
          <w:i/>
        </w:rPr>
        <w:t xml:space="preserve"> utterly in love with your voice, your smile, your scent, and every perfect imperfection of yours.</w:t>
      </w:r>
    </w:p>
    <w:p w:rsidR="00FD64B4" w:rsidRDefault="00CB0854">
      <w:pPr>
        <w:ind w:left="28" w:right="18"/>
        <w:jc w:val="center"/>
      </w:pPr>
      <w:r>
        <w:rPr>
          <w:rStyle w:val="Policepardfaut"/>
          <w:i/>
        </w:rPr>
        <w:t>So, here is my promise to you:</w:t>
      </w:r>
    </w:p>
    <w:p w:rsidR="00FD64B4" w:rsidRDefault="00CB0854">
      <w:pPr>
        <w:spacing w:after="242" w:line="264" w:lineRule="auto"/>
        <w:ind w:left="11" w:right="1"/>
        <w:jc w:val="center"/>
      </w:pPr>
      <w:r>
        <w:rPr>
          <w:rStyle w:val="Policepardfaut"/>
          <w:b/>
          <w:i/>
        </w:rPr>
        <w:t>I will live for 17 years and 1 day.</w:t>
      </w:r>
    </w:p>
    <w:p w:rsidR="00FD64B4" w:rsidRDefault="00CB0854">
      <w:pPr>
        <w:ind w:left="28" w:right="18"/>
        <w:jc w:val="center"/>
      </w:pPr>
      <w:r>
        <w:rPr>
          <w:rStyle w:val="Policepardfaut"/>
          <w:i/>
        </w:rPr>
        <w:t xml:space="preserve">On that day, after I wake up and enjoy something delicious just as you asked, I will run </w:t>
      </w:r>
      <w:r>
        <w:rPr>
          <w:rStyle w:val="Policepardfaut"/>
          <w:i/>
        </w:rPr>
        <w:t>to you, following the path lined with blooming sunflowers. I will bring the most beautiful sunflower to give to you.</w:t>
      </w:r>
    </w:p>
    <w:p w:rsidR="00FD64B4" w:rsidRDefault="00CB0854">
      <w:pPr>
        <w:spacing w:after="0"/>
        <w:ind w:left="28" w:right="18"/>
        <w:jc w:val="center"/>
      </w:pPr>
      <w:r>
        <w:rPr>
          <w:rStyle w:val="Policepardfaut"/>
          <w:i/>
        </w:rPr>
        <w:t>And I’ll hold your hand, as we walk side by side, to wherever the next land may lead us.</w:t>
      </w:r>
    </w:p>
    <w:p w:rsidR="00FD64B4" w:rsidRDefault="00CB0854">
      <w:pPr>
        <w:spacing w:after="294" w:line="256" w:lineRule="auto"/>
        <w:ind w:left="0" w:firstLine="0"/>
        <w:jc w:val="center"/>
      </w:pPr>
      <w:r>
        <w:rPr>
          <w:rStyle w:val="Policepardfaut"/>
          <w:i/>
        </w:rPr>
        <w:t xml:space="preserve">  </w:t>
      </w:r>
    </w:p>
    <w:p w:rsidR="00FD64B4" w:rsidRDefault="00CB0854">
      <w:pPr>
        <w:spacing w:after="939" w:line="256" w:lineRule="auto"/>
        <w:ind w:left="0" w:firstLine="0"/>
        <w:jc w:val="center"/>
      </w:pPr>
      <w:r>
        <w:rPr>
          <w:rStyle w:val="Policepardfaut"/>
          <w:i/>
        </w:rPr>
        <w:t xml:space="preserve">   </w:t>
      </w:r>
    </w:p>
    <w:p w:rsidR="00FD64B4" w:rsidRDefault="00CB0854">
      <w:pPr>
        <w:spacing w:after="0" w:line="256" w:lineRule="auto"/>
        <w:ind w:left="0" w:firstLine="0"/>
      </w:pPr>
      <w:r>
        <w:rPr>
          <w:rStyle w:val="Policepardfaut"/>
          <w:i/>
        </w:rPr>
        <w:t xml:space="preserve">    </w:t>
      </w:r>
    </w:p>
    <w:p w:rsidR="00FD64B4" w:rsidRDefault="00CB0854">
      <w:pPr>
        <w:spacing w:after="0" w:line="256" w:lineRule="auto"/>
        <w:ind w:left="0" w:firstLine="0"/>
      </w:pPr>
      <w:r>
        <w:rPr>
          <w:rStyle w:val="Policepardfaut"/>
          <w:i/>
        </w:rPr>
        <w:t xml:space="preserve">  </w:t>
      </w:r>
    </w:p>
    <w:p w:rsidR="00FD64B4" w:rsidRDefault="00CB0854">
      <w:pPr>
        <w:spacing w:after="0" w:line="256" w:lineRule="auto"/>
        <w:ind w:left="0" w:firstLine="0"/>
      </w:pPr>
      <w:r>
        <w:rPr>
          <w:rStyle w:val="Policepardfaut"/>
          <w:i/>
        </w:rPr>
        <w:t xml:space="preserve">   </w:t>
      </w:r>
    </w:p>
    <w:p w:rsidR="00FD64B4" w:rsidRDefault="00CB0854">
      <w:pPr>
        <w:spacing w:after="0" w:line="256" w:lineRule="auto"/>
        <w:ind w:left="0" w:firstLine="0"/>
      </w:pPr>
      <w:r>
        <w:rPr>
          <w:rStyle w:val="Policepardfaut"/>
          <w:i/>
        </w:rPr>
        <w:t xml:space="preserve">   </w:t>
      </w:r>
    </w:p>
    <w:p w:rsidR="00FD64B4" w:rsidRDefault="00CB0854">
      <w:pPr>
        <w:spacing w:after="249" w:line="256" w:lineRule="auto"/>
        <w:ind w:left="0" w:firstLine="0"/>
      </w:pPr>
      <w:r>
        <w:rPr>
          <w:rStyle w:val="Policepardfaut"/>
          <w:i/>
        </w:rPr>
        <w:t xml:space="preserve">  </w:t>
      </w:r>
    </w:p>
    <w:p w:rsidR="00FD64B4" w:rsidRDefault="00CB0854">
      <w:pPr>
        <w:pStyle w:val="Titre2"/>
        <w:spacing w:after="242"/>
        <w:ind w:right="1"/>
      </w:pPr>
      <w:r>
        <w:t>— THE END —</w:t>
      </w:r>
    </w:p>
    <w:p w:rsidR="00FD64B4" w:rsidRDefault="00CB0854">
      <w:pPr>
        <w:spacing w:after="249" w:line="256" w:lineRule="auto"/>
        <w:ind w:left="0" w:firstLine="0"/>
      </w:pPr>
      <w:r>
        <w:rPr>
          <w:rStyle w:val="Policepardfaut"/>
          <w:i/>
        </w:rPr>
        <w:t xml:space="preserve">   </w:t>
      </w:r>
    </w:p>
    <w:p w:rsidR="00FD64B4" w:rsidRDefault="00CB0854">
      <w:pPr>
        <w:spacing w:after="0" w:line="256" w:lineRule="auto"/>
        <w:ind w:left="0" w:firstLine="0"/>
      </w:pPr>
      <w:r>
        <w:rPr>
          <w:rStyle w:val="Policepardfaut"/>
          <w:i/>
        </w:rPr>
        <w:t xml:space="preserve">   </w:t>
      </w:r>
    </w:p>
    <w:p w:rsidR="00FD64B4" w:rsidRDefault="00CB0854">
      <w:pPr>
        <w:spacing w:after="0" w:line="256" w:lineRule="auto"/>
        <w:ind w:left="0" w:firstLine="0"/>
      </w:pPr>
      <w:r>
        <w:rPr>
          <w:rStyle w:val="Policepardfaut"/>
          <w:i/>
        </w:rPr>
        <w:t xml:space="preserve">  </w:t>
      </w:r>
    </w:p>
    <w:p w:rsidR="00FD64B4" w:rsidRDefault="00CB0854">
      <w:pPr>
        <w:spacing w:after="0" w:line="256" w:lineRule="auto"/>
        <w:ind w:left="0" w:firstLine="0"/>
      </w:pPr>
      <w:r>
        <w:rPr>
          <w:rStyle w:val="Policepardfaut"/>
          <w:i/>
        </w:rPr>
        <w:t xml:space="preserve">  </w:t>
      </w:r>
    </w:p>
    <w:p w:rsidR="00FD64B4" w:rsidRDefault="00CB0854">
      <w:pPr>
        <w:spacing w:after="0" w:line="256" w:lineRule="auto"/>
        <w:ind w:left="0" w:firstLine="0"/>
      </w:pPr>
      <w:r>
        <w:rPr>
          <w:rStyle w:val="Policepardfaut"/>
          <w:i/>
        </w:rPr>
        <w:t xml:space="preserve">   </w:t>
      </w:r>
    </w:p>
    <w:p w:rsidR="00FD64B4" w:rsidRDefault="00CB0854">
      <w:pPr>
        <w:spacing w:after="251" w:line="256" w:lineRule="auto"/>
        <w:ind w:left="0" w:firstLine="0"/>
      </w:pPr>
      <w:r>
        <w:rPr>
          <w:rStyle w:val="Policepardfaut"/>
          <w:i/>
        </w:rPr>
        <w:t xml:space="preserve">  </w:t>
      </w:r>
    </w:p>
    <w:p w:rsidR="00FD64B4" w:rsidRDefault="00FD64B4">
      <w:pPr>
        <w:pageBreakBefore/>
        <w:spacing w:after="269" w:line="247" w:lineRule="auto"/>
        <w:ind w:left="-5" w:right="28"/>
      </w:pPr>
    </w:p>
    <w:p w:rsidR="00FD64B4" w:rsidRDefault="00CB0854">
      <w:pPr>
        <w:pStyle w:val="Titre1"/>
        <w:ind w:left="58" w:right="49"/>
      </w:pPr>
      <w:r>
        <w:t>ᴄ</w:t>
      </w:r>
      <w:r>
        <w:t>ʜ</w:t>
      </w:r>
      <w:r>
        <w:t>ᴀᴘᴛᴇ</w:t>
      </w:r>
      <w:r>
        <w:t>ʀ</w:t>
      </w:r>
      <w:r>
        <w:t xml:space="preserve"> </w:t>
      </w:r>
      <w:r>
        <w:rPr>
          <w:rStyle w:val="Policepardfaut"/>
          <w:b w:val="0"/>
        </w:rPr>
        <w:t>ꜱ</w:t>
      </w:r>
      <w:r>
        <w:t>ᴘᴇᴄ</w:t>
      </w:r>
      <w:r>
        <w:t>ɪ</w:t>
      </w:r>
      <w:r>
        <w:t>ᴀ</w:t>
      </w:r>
      <w:r>
        <w:t>ʟ</w:t>
      </w:r>
      <w:r>
        <w:t xml:space="preserve"> </w:t>
      </w:r>
      <w:r>
        <w:t>ɪ</w:t>
      </w:r>
      <w:r>
        <w:t xml:space="preserve">: </w:t>
      </w:r>
      <w:r>
        <w:t>ᴛ</w:t>
      </w:r>
      <w:r>
        <w:t>ʜ</w:t>
      </w:r>
      <w:r>
        <w:t>ᴇ</w:t>
      </w:r>
      <w:r>
        <w:t xml:space="preserve"> </w:t>
      </w:r>
      <w:r>
        <w:t>ᴍ</w:t>
      </w:r>
      <w:r>
        <w:t>ɪ</w:t>
      </w:r>
      <w:r>
        <w:rPr>
          <w:rStyle w:val="Policepardfaut"/>
          <w:b w:val="0"/>
        </w:rPr>
        <w:t>ꜱ</w:t>
      </w:r>
      <w:r>
        <w:t>ᴄ</w:t>
      </w:r>
      <w:r>
        <w:t>ʜɪ</w:t>
      </w:r>
      <w:r>
        <w:t>ᴇᴠᴏᴜ</w:t>
      </w:r>
      <w:r>
        <w:rPr>
          <w:rStyle w:val="Policepardfaut"/>
          <w:b w:val="0"/>
        </w:rPr>
        <w:t>ꜱ</w:t>
      </w:r>
      <w:r>
        <w:t xml:space="preserve"> </w:t>
      </w:r>
      <w:r>
        <w:t>ᴛᴇᴀ</w:t>
      </w:r>
      <w:r>
        <w:t xml:space="preserve"> </w:t>
      </w:r>
      <w:r>
        <w:t>ʙʀ</w:t>
      </w:r>
      <w:r>
        <w:t>ᴇᴡᴇ</w:t>
      </w:r>
      <w:r>
        <w:t>ʀ</w:t>
      </w:r>
    </w:p>
    <w:p w:rsidR="00FD64B4" w:rsidRDefault="00CB0854">
      <w:pPr>
        <w:pStyle w:val="Titre2"/>
        <w:ind w:right="1"/>
      </w:pPr>
      <w:r>
        <w:t>POV : MAI TREE</w:t>
      </w:r>
    </w:p>
    <w:p w:rsidR="00FD64B4" w:rsidRDefault="00CB0854">
      <w:pPr>
        <w:spacing w:after="249" w:line="256" w:lineRule="auto"/>
        <w:ind w:left="0" w:firstLine="0"/>
        <w:jc w:val="center"/>
      </w:pPr>
      <w:r>
        <w:t xml:space="preserve">   </w:t>
      </w:r>
    </w:p>
    <w:p w:rsidR="00FD64B4" w:rsidRDefault="00CB0854">
      <w:pPr>
        <w:ind w:left="-5" w:right="16"/>
      </w:pPr>
      <w:r>
        <w:t>It was late September, autumn, and it was drizzling on a Tuesday night. My favorite show had just aired its final episode.</w:t>
      </w:r>
    </w:p>
    <w:p w:rsidR="00FD64B4" w:rsidRDefault="00CB0854">
      <w:pPr>
        <w:ind w:left="-5" w:right="16"/>
      </w:pPr>
      <w:r>
        <w:t>The digital clock on the desk read 12:03 AM. I was sittin</w:t>
      </w:r>
      <w:r>
        <w:t>g there, playing a mall management game on my iPad, furrowing my brows as I wondered why my mall had been losing money for three consecutive months. It had to be because the game started with too little money.</w:t>
      </w:r>
    </w:p>
    <w:p w:rsidR="00FD64B4" w:rsidRDefault="00CB0854">
      <w:pPr>
        <w:ind w:left="-5" w:right="16"/>
      </w:pPr>
      <w:r>
        <w:t>“Ugh, this is too tough. Enough of this,” I gr</w:t>
      </w:r>
      <w:r>
        <w:t>umbled, shutting off the iPad.</w:t>
      </w:r>
    </w:p>
    <w:p w:rsidR="00FD64B4" w:rsidRDefault="00CB0854">
      <w:pPr>
        <w:ind w:left="-5" w:right="16"/>
      </w:pPr>
      <w:r>
        <w:t>Time for Pokémon on my Nintendo instead.</w:t>
      </w:r>
    </w:p>
    <w:p w:rsidR="00FD64B4" w:rsidRDefault="00CB0854">
      <w:pPr>
        <w:ind w:left="-5" w:right="16"/>
      </w:pPr>
      <w:r>
        <w:t>Maan Mek was standing on the balcony, talking on the phone about something serious, probably about investigating the scattered group of former high-ranking criminals. She had hired a t</w:t>
      </w:r>
      <w:r>
        <w:t>rusted detective to feed her updates, even though they probably wouldn’t cause us much trouble. Still, Maan Mek was always on guard.</w:t>
      </w:r>
    </w:p>
    <w:p w:rsidR="00FD64B4" w:rsidRDefault="00CB0854">
      <w:pPr>
        <w:ind w:left="-5" w:right="16"/>
      </w:pPr>
      <w:r>
        <w:t>As she finished her call, I caught a Snorlax, so adorable! I grinned at her and showed the screen. “Look, I caught this one</w:t>
      </w:r>
      <w:r>
        <w:t>!”</w:t>
      </w:r>
    </w:p>
    <w:p w:rsidR="00FD64B4" w:rsidRDefault="00CB0854">
      <w:pPr>
        <w:ind w:left="-5" w:right="16"/>
      </w:pPr>
      <w:r>
        <w:t>“Great job, Mai!” she praised with a warm smile.</w:t>
      </w:r>
    </w:p>
    <w:p w:rsidR="00FD64B4" w:rsidRDefault="00CB0854">
      <w:pPr>
        <w:spacing w:after="300"/>
        <w:ind w:left="-5" w:right="14"/>
        <w:jc w:val="both"/>
      </w:pPr>
      <w:r>
        <w:t>“Hey, can you tell me where to find an Eevee that evolves into a fire type?” “Sure, let me show you where it is on the map.” Maan Mek climbed onto the bed, leaning her back against the headboard. She rest</w:t>
      </w:r>
      <w:r>
        <w:t>ed her chin on my shoulder and peered at the screen as I pulled up the map for her to guide me.</w:t>
      </w:r>
    </w:p>
    <w:p w:rsidR="00FD64B4" w:rsidRDefault="00CB0854">
      <w:pPr>
        <w:ind w:left="-5" w:right="16"/>
      </w:pPr>
      <w:r>
        <w:t>We played the game for a while, enjoying each other's company.</w:t>
      </w:r>
    </w:p>
    <w:p w:rsidR="00FD64B4" w:rsidRDefault="00CB0854">
      <w:pPr>
        <w:ind w:left="-5" w:right="16"/>
      </w:pPr>
      <w:r>
        <w:t>Earlier today, we went shopping to stock up for the house. Maan Mek drove, and we got quite a lot</w:t>
      </w:r>
      <w:r>
        <w:t xml:space="preserve"> of stuff. But about twenty minutes before we got home, I suddenly remembered something important from my mental shopping list—my favorite brand of chocolate with the new collectible packaging.</w:t>
      </w:r>
    </w:p>
    <w:p w:rsidR="00FD64B4" w:rsidRDefault="00CB0854">
      <w:pPr>
        <w:ind w:left="-5" w:right="16"/>
      </w:pPr>
      <w:r>
        <w:t>When I told her, Maan Mek immediately turned the car around to</w:t>
      </w:r>
      <w:r>
        <w:t xml:space="preserve"> head back into town. I widened my eyes and said, “You don’t have to!”</w:t>
      </w:r>
    </w:p>
    <w:p w:rsidR="00FD64B4" w:rsidRDefault="00CB0854">
      <w:pPr>
        <w:ind w:left="-5" w:right="16"/>
      </w:pPr>
      <w:r>
        <w:t>“It’s fine. If we don’t get it now, you’ll regret it later. We won’t be back in town for another two weeks, you know,” she said gently, without a trace of blame or frustration.</w:t>
      </w:r>
    </w:p>
    <w:p w:rsidR="00FD64B4" w:rsidRDefault="00CB0854">
      <w:pPr>
        <w:ind w:left="-5" w:right="16"/>
      </w:pPr>
      <w:r>
        <w:t>On the w</w:t>
      </w:r>
      <w:r>
        <w:t>ay back, I held the limited-edition chocolate, shaped like a thick book with a space-themed cover, on my lap. I felt so happy—there were only a few left on the shelf when we returned. Even the cashier mentioned it was a limited series, and I was lucky to g</w:t>
      </w:r>
      <w:r>
        <w:t>rab one.</w:t>
      </w:r>
    </w:p>
    <w:p w:rsidR="00FD64B4" w:rsidRDefault="00CB0854">
      <w:pPr>
        <w:ind w:left="-5" w:right="16"/>
      </w:pPr>
      <w:r>
        <w:t>“Thank you so much for turning back for me,” I said, smiling. If it weren’t for her decision, I’d probably be crying on the couch tonight. “If you want anything in return, I’ll do it! Even if it’s giving you a back massage for an hour, Love!”</w:t>
      </w:r>
    </w:p>
    <w:p w:rsidR="00FD64B4" w:rsidRDefault="00CB0854">
      <w:pPr>
        <w:ind w:left="-5" w:right="16"/>
      </w:pPr>
      <w:r>
        <w:t>“Honestly, just seeing you happy is enough for me,” Maan Mek replied sweetly, with a hint of romance in her tone. Then she looked a bit mischievous. “But, if you insist on repaying me, there is one thing…”</w:t>
      </w:r>
    </w:p>
    <w:p w:rsidR="00FD64B4" w:rsidRDefault="00CB0854">
      <w:pPr>
        <w:ind w:left="-5" w:right="16"/>
      </w:pPr>
      <w:r>
        <w:t>“I can tell from your voice it’s going to be about</w:t>
      </w:r>
      <w:r>
        <w:t xml:space="preserve"> sex.”</w:t>
      </w:r>
    </w:p>
    <w:p w:rsidR="00FD64B4" w:rsidRDefault="00CB0854">
      <w:pPr>
        <w:ind w:left="-5" w:right="16"/>
      </w:pPr>
      <w:r>
        <w:t>"You got it easily, huh?"</w:t>
      </w:r>
    </w:p>
    <w:p w:rsidR="00FD64B4" w:rsidRDefault="00CB0854">
      <w:pPr>
        <w:ind w:left="-5" w:right="16"/>
      </w:pPr>
      <w:r>
        <w:t>“Well, we’ve been married for four years now. I know you too well,” I teased, laughing inside at her coyness.</w:t>
      </w:r>
    </w:p>
    <w:p w:rsidR="00FD64B4" w:rsidRDefault="00CB0854">
      <w:pPr>
        <w:ind w:left="-5" w:right="16"/>
      </w:pPr>
      <w:r>
        <w:t>The younger woman let out a soft, nervous chuckle, making me laugh at the memory. That was earlier this afternoon</w:t>
      </w:r>
      <w:r>
        <w:t>.</w:t>
      </w:r>
    </w:p>
    <w:p w:rsidR="00FD64B4" w:rsidRDefault="00CB0854">
      <w:pPr>
        <w:ind w:left="-5" w:right="16"/>
      </w:pPr>
      <w:r>
        <w:t>So, I knew why she still had that glint in her eyes despite it being so late. The gaming was just to stall and tease her. I loved it when she became all sweet and sultry.</w:t>
      </w:r>
    </w:p>
    <w:p w:rsidR="00FD64B4" w:rsidRDefault="00CB0854">
      <w:pPr>
        <w:ind w:left="-5" w:right="16"/>
      </w:pPr>
      <w:r>
        <w:t>"Baby..." she whispered.</w:t>
      </w:r>
    </w:p>
    <w:p w:rsidR="00FD64B4" w:rsidRDefault="00CB0854">
      <w:pPr>
        <w:ind w:left="-5" w:right="16"/>
      </w:pPr>
      <w:r>
        <w:t>There it is, the soft voice.</w:t>
      </w:r>
    </w:p>
    <w:p w:rsidR="00FD64B4" w:rsidRDefault="00CB0854">
      <w:pPr>
        <w:ind w:left="-5" w:right="16"/>
      </w:pPr>
      <w:r>
        <w:t xml:space="preserve">Probably because she noticed </w:t>
      </w:r>
      <w:r>
        <w:t>I’d stopped playing but was still scrolling through the sale section in the store.</w:t>
      </w:r>
    </w:p>
    <w:p w:rsidR="00FD64B4" w:rsidRDefault="00CB0854">
      <w:pPr>
        <w:ind w:left="-5" w:right="16"/>
      </w:pPr>
      <w:r>
        <w:t>“What is it, Love?” I teased.</w:t>
      </w:r>
    </w:p>
    <w:p w:rsidR="00FD64B4" w:rsidRDefault="00CB0854">
      <w:pPr>
        <w:ind w:left="-5" w:right="16"/>
      </w:pPr>
      <w:r>
        <w:t>“Remember what we talked about in the car today?”</w:t>
      </w:r>
    </w:p>
    <w:p w:rsidR="00FD64B4" w:rsidRDefault="00CB0854">
      <w:pPr>
        <w:ind w:left="-5" w:right="16"/>
      </w:pPr>
      <w:r>
        <w:t>“We talked about, like, a thousand things.”</w:t>
      </w:r>
    </w:p>
    <w:p w:rsidR="00FD64B4" w:rsidRDefault="00CB0854">
      <w:pPr>
        <w:ind w:left="-5" w:right="16"/>
      </w:pPr>
      <w:r>
        <w:t>“The important one.”</w:t>
      </w:r>
    </w:p>
    <w:p w:rsidR="00FD64B4" w:rsidRDefault="00CB0854">
      <w:pPr>
        <w:ind w:left="-5" w:right="16"/>
      </w:pPr>
      <w:r>
        <w:t>“I can’t recall.”</w:t>
      </w:r>
    </w:p>
    <w:p w:rsidR="00FD64B4" w:rsidRDefault="00CB0854">
      <w:pPr>
        <w:ind w:left="-5" w:right="16"/>
      </w:pPr>
      <w:r>
        <w:t>“The one w</w:t>
      </w:r>
      <w:r>
        <w:t>here I said I wanted to have a sweet night with you!” she blurted, her face slightly flushed.</w:t>
      </w:r>
    </w:p>
    <w:p w:rsidR="00FD64B4" w:rsidRDefault="00CB0854">
      <w:pPr>
        <w:ind w:left="-5" w:right="16"/>
      </w:pPr>
      <w:r>
        <w:t>"Oh... yes." I laughed out loud at Maan Mek's reaction. Sometimes, she was just too fun to tease.</w:t>
      </w:r>
    </w:p>
    <w:p w:rsidR="00FD64B4" w:rsidRDefault="00CB0854">
      <w:pPr>
        <w:ind w:left="-5" w:right="16"/>
      </w:pPr>
      <w:r>
        <w:t>At first, she tried to keep a straight face, but after a few sec</w:t>
      </w:r>
      <w:r>
        <w:t>onds, she couldn’t help it. She broke into a smile, both embarrassed and eager about her unspoken desires.</w:t>
      </w:r>
    </w:p>
    <w:p w:rsidR="00FD64B4" w:rsidRDefault="00CB0854">
      <w:pPr>
        <w:ind w:left="-5" w:right="16"/>
      </w:pPr>
      <w:r>
        <w:t>“Then let me have you for a late-night snack, okay?” she said playfully. “Come here,” I said, smiling back. “Because I plan on having you, too.”</w:t>
      </w:r>
    </w:p>
    <w:p w:rsidR="00FD64B4" w:rsidRDefault="00CB0854">
      <w:pPr>
        <w:ind w:left="-5" w:right="16"/>
      </w:pPr>
      <w:r>
        <w:t>My l</w:t>
      </w:r>
      <w:r>
        <w:t>oose, buttoned pajamas were easy to slip off, so it wasn’t surprising that, within seconds of her fingers deftly undoing them, my top half was bare, revealing my chest. Maan Mek’s eyes immediately focused there.</w:t>
      </w:r>
    </w:p>
    <w:p w:rsidR="00FD64B4" w:rsidRDefault="00CB0854">
      <w:pPr>
        <w:ind w:left="-5" w:right="16"/>
      </w:pPr>
      <w:r>
        <w:t>She leaned down, pressing her lips to my ski</w:t>
      </w:r>
      <w:r>
        <w:t>n, and began gently sucking at my sensitive spots. My hands instinctively found their way to her soft hair, holding on tightly.</w:t>
      </w:r>
    </w:p>
    <w:p w:rsidR="00FD64B4" w:rsidRDefault="00CB0854">
      <w:pPr>
        <w:ind w:left="-5" w:right="16"/>
      </w:pPr>
      <w:r>
        <w:t>“Love…”</w:t>
      </w:r>
    </w:p>
    <w:p w:rsidR="00FD64B4" w:rsidRDefault="00CB0854">
      <w:pPr>
        <w:ind w:left="-5" w:right="16"/>
      </w:pPr>
      <w:r>
        <w:t>My voice started as a low moan, growing louder with each kiss and touch.</w:t>
      </w:r>
    </w:p>
    <w:p w:rsidR="00FD64B4" w:rsidRDefault="00CB0854">
      <w:pPr>
        <w:ind w:left="-5" w:right="16"/>
      </w:pPr>
      <w:r>
        <w:t xml:space="preserve">She seemed desperate, her lips busy at the top </w:t>
      </w:r>
      <w:r>
        <w:t>while her hand slid down, her fingers finding their way to my sensitive spot, rubbing gently.</w:t>
      </w:r>
    </w:p>
    <w:p w:rsidR="00FD64B4" w:rsidRDefault="00CB0854">
      <w:pPr>
        <w:ind w:left="-5" w:right="16"/>
      </w:pPr>
      <w:r>
        <w:t>It felt so good, as if a fire was igniting inside me. But suddenly, an idea popped into my head.</w:t>
      </w:r>
    </w:p>
    <w:p w:rsidR="00FD64B4" w:rsidRDefault="00CB0854">
      <w:pPr>
        <w:ind w:left="-5" w:right="16"/>
      </w:pPr>
      <w:r>
        <w:t>I wanted to make her moan first.</w:t>
      </w:r>
    </w:p>
    <w:p w:rsidR="00FD64B4" w:rsidRDefault="00CB0854">
      <w:pPr>
        <w:ind w:left="-5" w:right="16"/>
      </w:pPr>
      <w:r>
        <w:t xml:space="preserve">Without hesitation, I took a </w:t>
      </w:r>
      <w:r>
        <w:t>deep breath, then grabbed a fistful of her hair, pulling her up to meet my gaze.</w:t>
      </w:r>
    </w:p>
    <w:p w:rsidR="00FD64B4" w:rsidRDefault="00CB0854">
      <w:pPr>
        <w:ind w:left="-5" w:right="16"/>
      </w:pPr>
      <w:r>
        <w:t>Maan Mek's gaze held a question, but I didn’t give her long to wonder. I swiftly pressed my lips to hers, using the moment she softened to flip her slender body onto the bed b</w:t>
      </w:r>
      <w:r>
        <w:t>eneath me.</w:t>
      </w:r>
    </w:p>
    <w:p w:rsidR="00FD64B4" w:rsidRDefault="00CB0854">
      <w:pPr>
        <w:ind w:left="-5" w:right="16"/>
      </w:pPr>
      <w:r>
        <w:t>“Tonight, I’m in control,” I whispered with a mischievous grin.</w:t>
      </w:r>
    </w:p>
    <w:p w:rsidR="00FD64B4" w:rsidRDefault="00CB0854">
      <w:pPr>
        <w:ind w:left="-5" w:right="16"/>
      </w:pPr>
      <w:r>
        <w:t>I quickly stripped off my shorts, tossing them onto the floor. My tiny lace underwear followed, but instead of throwing it aside, I stuffed it into her mouth, laughing at how it see</w:t>
      </w:r>
      <w:r>
        <w:t>med to excite her even more.</w:t>
      </w:r>
    </w:p>
    <w:p w:rsidR="00FD64B4" w:rsidRDefault="00CB0854">
      <w:pPr>
        <w:ind w:left="-5" w:right="16"/>
      </w:pPr>
      <w:r>
        <w:t>Leaning down, I whispered into her ear, "Don't spit it out…"</w:t>
      </w:r>
    </w:p>
    <w:p w:rsidR="00FD64B4" w:rsidRDefault="00CB0854">
      <w:pPr>
        <w:ind w:left="-5" w:right="16"/>
      </w:pPr>
      <w:r>
        <w:t xml:space="preserve">By now, Maan Mek must have realized that it would be hard for her to get back on top. I flashed her a wicked smile, slowly peeling off her clothes until she lay bare </w:t>
      </w:r>
      <w:r>
        <w:t>beneath me. Her breasts, already hardened, begged to be teased. I couldn't resist pinching them between my fingers, causing her to tremble.</w:t>
      </w:r>
    </w:p>
    <w:p w:rsidR="00FD64B4" w:rsidRDefault="00CB0854">
      <w:pPr>
        <w:ind w:left="-5" w:right="16"/>
      </w:pPr>
      <w:r>
        <w:t>Her muffled moans, stifled by the lace in her mouth, only fueled my excitement. I bent down and nibbled at her neck,</w:t>
      </w:r>
      <w:r>
        <w:t xml:space="preserve"> sending a mixture of pain and pleasure coursing through her.</w:t>
      </w:r>
    </w:p>
    <w:p w:rsidR="00FD64B4" w:rsidRDefault="00CB0854">
      <w:pPr>
        <w:ind w:left="-5" w:right="16"/>
      </w:pPr>
      <w:r>
        <w:t>Her muffled cries echoed around our spacious bedroom as I played with every inch of her body. I teased, sucked, and bit, leaving red marks scattered across her skin. Sitting up to admire my work</w:t>
      </w:r>
      <w:r>
        <w:t>, I felt an odd sense of satisfaction.</w:t>
      </w:r>
    </w:p>
    <w:p w:rsidR="00FD64B4" w:rsidRDefault="00CB0854">
      <w:pPr>
        <w:ind w:left="-5" w:right="16"/>
      </w:pPr>
      <w:r>
        <w:t xml:space="preserve">Maan Mek’s flat stomach rose and fell rapidly from the intensity of our heated activity. Her cheeks flushed, her body temperature rising, drawing a smug smile from me. Still sitting on her lower abdomen, I shifted my </w:t>
      </w:r>
      <w:r>
        <w:t>gaze toward the end of the bed. Spreading her legs apart, I marveled at the sight before me—her petals glistening with arousal.</w:t>
      </w:r>
    </w:p>
    <w:p w:rsidR="00FD64B4" w:rsidRDefault="00CB0854">
      <w:pPr>
        <w:ind w:left="-5" w:right="16"/>
      </w:pPr>
      <w:r>
        <w:t>It tempted me.</w:t>
      </w:r>
    </w:p>
    <w:p w:rsidR="00FD64B4" w:rsidRDefault="00CB0854">
      <w:pPr>
        <w:spacing w:after="0"/>
        <w:ind w:left="-5" w:right="16"/>
      </w:pPr>
      <w:r>
        <w:t xml:space="preserve">One hand reached down to touch myself, rubbing in slow circles, while the other slid two fingers into Maan Mek's </w:t>
      </w:r>
      <w:r>
        <w:t>inviting warmth. I was determined to bring her to climax, all while pleasuring myself on top of her.</w:t>
      </w:r>
    </w:p>
    <w:p w:rsidR="00FD64B4" w:rsidRDefault="00CB0854">
      <w:pPr>
        <w:spacing w:after="639" w:line="256" w:lineRule="auto"/>
        <w:ind w:left="0" w:firstLine="0"/>
      </w:pPr>
      <w:r>
        <w:t xml:space="preserve">  </w:t>
      </w:r>
    </w:p>
    <w:p w:rsidR="00FD64B4" w:rsidRDefault="00CB0854">
      <w:pPr>
        <w:spacing w:after="594" w:line="256" w:lineRule="auto"/>
        <w:ind w:left="0" w:firstLine="0"/>
      </w:pPr>
      <w:r>
        <w:t xml:space="preserve">    </w:t>
      </w:r>
    </w:p>
    <w:p w:rsidR="00FD64B4" w:rsidRDefault="00CB0854">
      <w:pPr>
        <w:ind w:left="-5" w:right="16"/>
      </w:pPr>
      <w:r>
        <w:t>1:24 AM</w:t>
      </w:r>
    </w:p>
    <w:p w:rsidR="00FD64B4" w:rsidRDefault="00CB0854">
      <w:pPr>
        <w:ind w:left="-5" w:right="16"/>
      </w:pPr>
      <w:r>
        <w:t>I had certainly burned a lot of calories from our earlier escapades, reveling in being the one in control, listening to her muffled cries w</w:t>
      </w:r>
      <w:r>
        <w:t>ith that lace still in her mouth.</w:t>
      </w:r>
    </w:p>
    <w:p w:rsidR="00FD64B4" w:rsidRDefault="00CB0854">
      <w:pPr>
        <w:ind w:left="-5" w:right="16"/>
      </w:pPr>
      <w:r>
        <w:t>Now that I think about it, I can’t help but feel a little shy. How did I dare go that far?</w:t>
      </w:r>
    </w:p>
    <w:p w:rsidR="00FD64B4" w:rsidRDefault="00CB0854">
      <w:pPr>
        <w:ind w:left="-5" w:right="16"/>
      </w:pPr>
      <w:r>
        <w:t>The thought made me blush, so I wrapped myself in a blanket and rolled around on the bed in embarrassment.</w:t>
      </w:r>
    </w:p>
    <w:p w:rsidR="00FD64B4" w:rsidRDefault="00CB0854">
      <w:pPr>
        <w:ind w:left="-5" w:right="16"/>
      </w:pPr>
      <w:r>
        <w:t>Thankfully, my younger l</w:t>
      </w:r>
      <w:r>
        <w:t>over had gone downstairs to the kitchen. She mentioned brewing chamomile tea for us to drink before bed to help us relax.</w:t>
      </w:r>
    </w:p>
    <w:p w:rsidR="00FD64B4" w:rsidRDefault="00CB0854">
      <w:pPr>
        <w:ind w:left="-5" w:right="16"/>
      </w:pPr>
      <w:r>
        <w:t>Maan Mek is like that—always taking care of me like I’m a princess.</w:t>
      </w:r>
    </w:p>
    <w:p w:rsidR="00FD64B4" w:rsidRDefault="00CB0854">
      <w:pPr>
        <w:ind w:left="-5" w:right="16"/>
      </w:pPr>
      <w:r>
        <w:t>“Here it is,” she said.</w:t>
      </w:r>
    </w:p>
    <w:p w:rsidR="00FD64B4" w:rsidRDefault="00CB0854">
      <w:pPr>
        <w:ind w:left="-5" w:right="16"/>
      </w:pPr>
      <w:r>
        <w:t>The slender woman walked into the room, ca</w:t>
      </w:r>
      <w:r>
        <w:t>rrying a small wooden tray with two steaming cups on it—likely the tea she promised.</w:t>
      </w:r>
    </w:p>
    <w:p w:rsidR="00FD64B4" w:rsidRDefault="00CB0854">
      <w:pPr>
        <w:ind w:left="-5" w:right="16"/>
      </w:pPr>
      <w:r>
        <w:t>I pulled myself out from under the blanket, sitting against the headboard with a neutral expression. Maan Mek placed the cups on the table beside the lamp and sat on the e</w:t>
      </w:r>
      <w:r>
        <w:t>dge of our soft, wide bed.</w:t>
      </w:r>
    </w:p>
    <w:p w:rsidR="00FD64B4" w:rsidRDefault="00CB0854">
      <w:pPr>
        <w:ind w:left="-5" w:right="16"/>
      </w:pPr>
      <w:r>
        <w:t>“Are you tired?” she asked.</w:t>
      </w:r>
    </w:p>
    <w:p w:rsidR="00FD64B4" w:rsidRDefault="00CB0854">
      <w:pPr>
        <w:ind w:left="-5" w:right="16"/>
      </w:pPr>
      <w:r>
        <w:t>“Not really,” I replied. “I did take a nap after we got back from shopping.”</w:t>
      </w:r>
    </w:p>
    <w:p w:rsidR="00FD64B4" w:rsidRDefault="00CB0854">
      <w:pPr>
        <w:ind w:left="-5" w:right="16"/>
      </w:pPr>
      <w:r>
        <w:t>“We don’t have any plans for tomorrow, do we?”</w:t>
      </w:r>
    </w:p>
    <w:p w:rsidR="00FD64B4" w:rsidRDefault="00CB0854">
      <w:pPr>
        <w:ind w:left="-5" w:right="16"/>
      </w:pPr>
      <w:r>
        <w:t>Her tone made me suspicious. “What are you trying to say?”</w:t>
      </w:r>
    </w:p>
    <w:p w:rsidR="00FD64B4" w:rsidRDefault="00CB0854">
      <w:pPr>
        <w:ind w:left="-5" w:right="16"/>
      </w:pPr>
      <w:r>
        <w:t xml:space="preserve">Her smile and the </w:t>
      </w:r>
      <w:r>
        <w:t>gleam in her eyes were playful, mischievous—like a wolf ready to hunt.</w:t>
      </w:r>
    </w:p>
    <w:p w:rsidR="00FD64B4" w:rsidRDefault="00CB0854">
      <w:pPr>
        <w:ind w:left="-5" w:right="16"/>
      </w:pPr>
      <w:r>
        <w:t>“I just think the tea might still be too hot,” she purred. “Maybe we should do something while we wait for it to cool down.”</w:t>
      </w:r>
    </w:p>
    <w:p w:rsidR="00FD64B4" w:rsidRDefault="00CB0854">
      <w:pPr>
        <w:ind w:left="-5" w:right="16"/>
      </w:pPr>
      <w:r>
        <w:t>I instantly knew what she meant by doing something.</w:t>
      </w:r>
    </w:p>
    <w:p w:rsidR="00FD64B4" w:rsidRDefault="00CB0854">
      <w:pPr>
        <w:spacing w:after="0"/>
        <w:ind w:left="-5" w:right="16"/>
      </w:pPr>
      <w:r>
        <w:t>She’s in</w:t>
      </w:r>
      <w:r>
        <w:t>satiable. Even with all the marks I’ve left on her, she’s asking if I’m tired. I’ll never forget that one time we went at it until the sun came up.</w:t>
      </w:r>
    </w:p>
    <w:p w:rsidR="00FD64B4" w:rsidRDefault="00CB0854">
      <w:pPr>
        <w:ind w:left="-5" w:right="16"/>
      </w:pPr>
      <w:r>
        <w:t>Looks like she’s all fired up to do it again tonight.</w:t>
      </w:r>
    </w:p>
    <w:p w:rsidR="00FD64B4" w:rsidRDefault="00CB0854">
      <w:pPr>
        <w:ind w:left="-5" w:right="16"/>
      </w:pPr>
      <w:r>
        <w:t>She’s relentless when it comes to these things, but...</w:t>
      </w:r>
      <w:r>
        <w:t xml:space="preserve"> I can’t say I don’t enjoy it. In fact, I feel a mischievous urge to bite her neck again.</w:t>
      </w:r>
    </w:p>
    <w:p w:rsidR="00FD64B4" w:rsidRDefault="00CB0854">
      <w:pPr>
        <w:ind w:left="-5" w:right="16"/>
      </w:pPr>
      <w:r>
        <w:t>Narrowing my eyes, I smirked. “Well, I guess I don’t have much choice, do I? I’ve got plenty of energy left too.”</w:t>
      </w:r>
    </w:p>
    <w:p w:rsidR="00FD64B4" w:rsidRDefault="00CB0854">
      <w:pPr>
        <w:ind w:left="-5" w:right="16"/>
      </w:pPr>
      <w:r>
        <w:t>I teased her back, undoing the buttons of my nightgo</w:t>
      </w:r>
      <w:r>
        <w:t>wn and letting the satin fabric slip down onto the bed, baring my upper body again, fully aware of how much the sight would drive her wild.</w:t>
      </w:r>
    </w:p>
    <w:p w:rsidR="00FD64B4" w:rsidRDefault="00CB0854">
      <w:pPr>
        <w:ind w:left="-5" w:right="16"/>
      </w:pPr>
      <w:r>
        <w:t xml:space="preserve">It turned out that, despite being the one hunted this time, I ended up exhausted, drenched in sweat. She had gotten </w:t>
      </w:r>
      <w:r>
        <w:t>her revenge.</w:t>
      </w:r>
    </w:p>
    <w:p w:rsidR="00FD64B4" w:rsidRDefault="00CB0854">
      <w:pPr>
        <w:ind w:left="-5" w:right="16"/>
      </w:pPr>
      <w:r>
        <w:t>Earlier, I had teased her nearly to the point of climax three times before finally letting her finish on the fourth, but Maan Mek got me back by making me cum over and over again.</w:t>
      </w:r>
    </w:p>
    <w:p w:rsidR="00FD64B4" w:rsidRDefault="00CB0854">
      <w:pPr>
        <w:ind w:left="-5" w:right="16"/>
      </w:pPr>
      <w:r>
        <w:t>The tea she brewed? Completely forgotten.</w:t>
      </w:r>
    </w:p>
    <w:p w:rsidR="00FD64B4" w:rsidRDefault="00CB0854">
      <w:pPr>
        <w:ind w:left="-5" w:right="16"/>
      </w:pPr>
      <w:r>
        <w:t>Tomorrow...</w:t>
      </w:r>
    </w:p>
    <w:p w:rsidR="00FD64B4" w:rsidRDefault="00CB0854">
      <w:pPr>
        <w:ind w:left="-5" w:right="16"/>
      </w:pPr>
      <w:r>
        <w:t>Tomorrow,</w:t>
      </w:r>
      <w:r>
        <w:t xml:space="preserve"> I’ll stop time and find a way to prank her as payback!</w:t>
      </w:r>
    </w:p>
    <w:p w:rsidR="00FD64B4" w:rsidRDefault="00CB0854">
      <w:pPr>
        <w:pStyle w:val="Titre1"/>
        <w:ind w:left="58" w:right="48"/>
      </w:pPr>
      <w:r>
        <w:t>ᴄ</w:t>
      </w:r>
      <w:r>
        <w:t>ʜ</w:t>
      </w:r>
      <w:r>
        <w:t>ᴀᴘᴛᴇ</w:t>
      </w:r>
      <w:r>
        <w:t>ʀ</w:t>
      </w:r>
      <w:r>
        <w:rPr>
          <w:rStyle w:val="Policepardfaut"/>
          <w:b w:val="0"/>
        </w:rPr>
        <w:t xml:space="preserve"> ꜱ</w:t>
      </w:r>
      <w:r>
        <w:t>ᴘᴇᴄ</w:t>
      </w:r>
      <w:r>
        <w:t>ɪ</w:t>
      </w:r>
      <w:r>
        <w:t>ᴀ</w:t>
      </w:r>
      <w:r>
        <w:t>ʟ</w:t>
      </w:r>
      <w:r>
        <w:t xml:space="preserve"> </w:t>
      </w:r>
      <w:r>
        <w:t>ɪɪ</w:t>
      </w:r>
      <w:r>
        <w:t xml:space="preserve"> : </w:t>
      </w:r>
      <w:r>
        <w:t>ᴛ</w:t>
      </w:r>
      <w:r>
        <w:t>ʜ</w:t>
      </w:r>
      <w:r>
        <w:t>ᴇ</w:t>
      </w:r>
      <w:r>
        <w:t xml:space="preserve"> </w:t>
      </w:r>
      <w:r>
        <w:rPr>
          <w:rStyle w:val="Policepardfaut"/>
          <w:b w:val="0"/>
        </w:rPr>
        <w:t>ꜱ</w:t>
      </w:r>
      <w:r>
        <w:t>ᴜ</w:t>
      </w:r>
      <w:r>
        <w:t>ɴ</w:t>
      </w:r>
      <w:r>
        <w:rPr>
          <w:rStyle w:val="Policepardfaut"/>
          <w:b w:val="0"/>
        </w:rPr>
        <w:t>ꜰ</w:t>
      </w:r>
      <w:r>
        <w:t>ʟ</w:t>
      </w:r>
      <w:r>
        <w:t>ᴏᴡᴇ</w:t>
      </w:r>
      <w:r>
        <w:t>ʀ</w:t>
      </w:r>
      <w:r>
        <w:t xml:space="preserve"> </w:t>
      </w:r>
      <w:r>
        <w:t>ᴘᴀᴛ</w:t>
      </w:r>
      <w:r>
        <w:t>ʜ</w:t>
      </w:r>
    </w:p>
    <w:p w:rsidR="00FD64B4" w:rsidRDefault="00CB0854">
      <w:pPr>
        <w:ind w:left="-5" w:right="16"/>
      </w:pPr>
      <w:r>
        <w:t>I can’t imagine what another world, one where our bodies slumber eternally, would be like.</w:t>
      </w:r>
    </w:p>
    <w:p w:rsidR="00FD64B4" w:rsidRDefault="00CB0854">
      <w:pPr>
        <w:ind w:left="-5" w:right="16"/>
      </w:pPr>
      <w:r>
        <w:t>I once lay beside Maan Mek, she hold me tightly, and said, "For me, I</w:t>
      </w:r>
      <w:r>
        <w:t xml:space="preserve"> don’t know what another world would be like. It could be empty or full. But I believe that along the way, it would be surrounded by the things we love most."</w:t>
      </w:r>
    </w:p>
    <w:p w:rsidR="00FD64B4" w:rsidRDefault="00CB0854">
      <w:pPr>
        <w:ind w:left="-5" w:right="16"/>
      </w:pPr>
      <w:r>
        <w:t>And it would be even better if we had someone to walk with us to that unfamiliar place.</w:t>
      </w:r>
    </w:p>
    <w:p w:rsidR="00FD64B4" w:rsidRDefault="00CB0854">
      <w:pPr>
        <w:ind w:left="-5" w:right="16"/>
      </w:pPr>
      <w:r>
        <w:t>I asked h</w:t>
      </w:r>
      <w:r>
        <w:t>er, “And in your imagination, what does that path look like?”</w:t>
      </w:r>
    </w:p>
    <w:p w:rsidR="00FD64B4" w:rsidRDefault="00CB0854">
      <w:pPr>
        <w:ind w:left="-5" w:right="16"/>
      </w:pPr>
      <w:r>
        <w:t>Without hesitation, she answered, “A field of sunflowers, under a bright, clear sky.”</w:t>
      </w:r>
    </w:p>
    <w:p w:rsidR="00FD64B4" w:rsidRDefault="00CB0854">
      <w:pPr>
        <w:spacing w:after="41"/>
        <w:ind w:left="-5" w:right="16"/>
      </w:pPr>
      <w:r>
        <w:t>"Really?"</w:t>
      </w:r>
    </w:p>
    <w:p w:rsidR="00FD64B4" w:rsidRDefault="00CB0854">
      <w:pPr>
        <w:spacing w:after="639" w:line="256" w:lineRule="auto"/>
        <w:ind w:left="0" w:firstLine="0"/>
      </w:pPr>
      <w:r>
        <w:t xml:space="preserve">  </w:t>
      </w:r>
    </w:p>
    <w:p w:rsidR="00FD64B4" w:rsidRDefault="00CB0854">
      <w:pPr>
        <w:spacing w:after="294" w:line="256" w:lineRule="auto"/>
        <w:ind w:left="0" w:firstLine="0"/>
      </w:pPr>
      <w:r>
        <w:t xml:space="preserve">   </w:t>
      </w:r>
    </w:p>
    <w:p w:rsidR="00FD64B4" w:rsidRDefault="00CB0854">
      <w:pPr>
        <w:spacing w:after="0" w:line="256" w:lineRule="auto"/>
        <w:ind w:left="0" w:firstLine="0"/>
      </w:pPr>
      <w:r>
        <w:t xml:space="preserve">    </w:t>
      </w:r>
    </w:p>
    <w:p w:rsidR="00FD64B4" w:rsidRDefault="00CB0854">
      <w:pPr>
        <w:ind w:left="-5" w:right="16"/>
      </w:pPr>
      <w:r>
        <w:t xml:space="preserve">In the time I spent loving her, from someone like Mai Tree who wasn’t particularly </w:t>
      </w:r>
      <w:r>
        <w:t>fond of any specific flower, I came to adore the beauty of the sunflower. We planted it carefully in our yard. There are even framed pictures of the sunflowers we photographed during our travels abroad.</w:t>
      </w:r>
    </w:p>
    <w:p w:rsidR="00FD64B4" w:rsidRDefault="00CB0854">
      <w:pPr>
        <w:ind w:left="-5" w:right="16"/>
      </w:pPr>
      <w:r>
        <w:t>The sunflower was everywhere—on jigsaw puzzles, throw</w:t>
      </w:r>
      <w:r>
        <w:t xml:space="preserve"> pillows on the sofa, prints on cups, and even in the corners of handkerchiefs. Before I knew it, sunflowers were blooming all around me and inside my heart.</w:t>
      </w:r>
    </w:p>
    <w:p w:rsidR="00FD64B4" w:rsidRDefault="00CB0854">
      <w:pPr>
        <w:ind w:left="-5" w:right="16"/>
      </w:pPr>
      <w:r>
        <w:t xml:space="preserve">By now, I can confidently say that if there’s something I love most, it’s the same thing Maan Mek </w:t>
      </w:r>
      <w:r>
        <w:t xml:space="preserve">loves: </w:t>
      </w:r>
      <w:r>
        <w:rPr>
          <w:rStyle w:val="Policepardfaut"/>
          <w:b/>
        </w:rPr>
        <w:t>those beautiful flowers that glow under the sunlight.</w:t>
      </w:r>
    </w:p>
    <w:p w:rsidR="00FD64B4" w:rsidRDefault="00CB0854">
      <w:pPr>
        <w:ind w:left="-5" w:right="16"/>
      </w:pPr>
      <w:r>
        <w:t>And sometimes...</w:t>
      </w:r>
    </w:p>
    <w:p w:rsidR="00FD64B4" w:rsidRDefault="00CB0854">
      <w:pPr>
        <w:ind w:left="-5" w:right="16"/>
      </w:pPr>
      <w:r>
        <w:t>Sometimes time passes quickly.</w:t>
      </w:r>
    </w:p>
    <w:p w:rsidR="00FD64B4" w:rsidRDefault="00CB0854">
      <w:pPr>
        <w:ind w:left="-5" w:right="16"/>
      </w:pPr>
      <w:r>
        <w:t>Other times, it passes slowly.</w:t>
      </w:r>
    </w:p>
    <w:p w:rsidR="00FD64B4" w:rsidRDefault="00CB0854">
      <w:pPr>
        <w:ind w:left="-5" w:right="16"/>
      </w:pPr>
      <w:r>
        <w:t>We lived together, doing everything we wanted to do. We celebrated every special day, embracing each other every nig</w:t>
      </w:r>
      <w:r>
        <w:t>ht and day.</w:t>
      </w:r>
    </w:p>
    <w:p w:rsidR="00FD64B4" w:rsidRDefault="00CB0854">
      <w:pPr>
        <w:ind w:left="-5" w:right="16"/>
      </w:pPr>
      <w:r>
        <w:t>I used to tell myself that the time we had was long enough.</w:t>
      </w:r>
    </w:p>
    <w:p w:rsidR="00FD64B4" w:rsidRDefault="00CB0854">
      <w:pPr>
        <w:spacing w:after="41"/>
        <w:ind w:left="-5" w:right="16"/>
      </w:pPr>
      <w:r>
        <w:t>But in truth, it feels like it went by a little too fast...</w:t>
      </w:r>
    </w:p>
    <w:p w:rsidR="00FD64B4" w:rsidRDefault="00CB0854">
      <w:pPr>
        <w:spacing w:after="294" w:line="256" w:lineRule="auto"/>
        <w:ind w:left="0" w:firstLine="0"/>
      </w:pPr>
      <w:r>
        <w:t xml:space="preserve">  </w:t>
      </w:r>
    </w:p>
    <w:p w:rsidR="00FD64B4" w:rsidRDefault="00CB0854">
      <w:pPr>
        <w:spacing w:after="294" w:line="256" w:lineRule="auto"/>
        <w:ind w:left="0" w:firstLine="0"/>
      </w:pPr>
      <w:r>
        <w:t xml:space="preserve">  </w:t>
      </w:r>
    </w:p>
    <w:p w:rsidR="00FD64B4" w:rsidRDefault="00CB0854">
      <w:pPr>
        <w:spacing w:after="0" w:line="256" w:lineRule="auto"/>
        <w:ind w:left="0" w:firstLine="0"/>
      </w:pPr>
      <w:r>
        <w:t xml:space="preserve">    </w:t>
      </w:r>
    </w:p>
    <w:p w:rsidR="00FD64B4" w:rsidRDefault="00CB0854">
      <w:pPr>
        <w:ind w:left="-5" w:right="16"/>
      </w:pPr>
      <w:r>
        <w:t xml:space="preserve">One day, I can’t be sure when or where, the air was slightly cold, though the sky was clear. I wore a red beret, </w:t>
      </w:r>
      <w:r>
        <w:t>a cream knit coat over my dress, and a dark scarf—one Maan Mek had tried to knit as a birthday gift, even though she wasn’t skilled at crafts.</w:t>
      </w:r>
    </w:p>
    <w:p w:rsidR="00FD64B4" w:rsidRDefault="00CB0854">
      <w:pPr>
        <w:ind w:left="-5" w:right="16"/>
      </w:pPr>
      <w:r>
        <w:t>As I walked along the path, lined on both sides by sunflowers, I brushed my fingers over their dark green leaves.</w:t>
      </w:r>
      <w:r>
        <w:t xml:space="preserve"> The road ahead stretched as far as the eye could see, and its infinite beauty made me smile.</w:t>
      </w:r>
    </w:p>
    <w:p w:rsidR="00FD64B4" w:rsidRDefault="00CB0854">
      <w:pPr>
        <w:ind w:left="-5" w:right="16"/>
      </w:pPr>
      <w:r>
        <w:t>Though I started to wonder, what is the person who hasn’t yet walked this path with me doing right now? How are they feeling?</w:t>
      </w:r>
    </w:p>
    <w:p w:rsidR="00FD64B4" w:rsidRDefault="00CB0854">
      <w:pPr>
        <w:spacing w:after="254" w:line="256" w:lineRule="auto"/>
        <w:ind w:left="-5"/>
      </w:pPr>
      <w:r>
        <w:rPr>
          <w:rStyle w:val="Policepardfaut"/>
          <w:b/>
        </w:rPr>
        <w:t xml:space="preserve">I prayed that the owner of my heart </w:t>
      </w:r>
      <w:r>
        <w:rPr>
          <w:rStyle w:val="Policepardfaut"/>
          <w:b/>
        </w:rPr>
        <w:t>would get through her pain and find happiness, enough to make her beautiful lips smile.</w:t>
      </w:r>
    </w:p>
    <w:p w:rsidR="00FD64B4" w:rsidRDefault="00CB0854">
      <w:pPr>
        <w:ind w:left="-5" w:right="16"/>
      </w:pPr>
      <w:r>
        <w:t>That’s all I could wish for as I walked in the shoes she’d surprised me with on our anniversary.</w:t>
      </w:r>
    </w:p>
    <w:p w:rsidR="00FD64B4" w:rsidRDefault="00CB0854">
      <w:pPr>
        <w:ind w:left="-5" w:right="16"/>
      </w:pPr>
      <w:r>
        <w:t xml:space="preserve">Sadness weighed in my chest, rising until it choked me. But there was </w:t>
      </w:r>
      <w:r>
        <w:t>no way to avoid it.</w:t>
      </w:r>
    </w:p>
    <w:p w:rsidR="00FD64B4" w:rsidRDefault="00CB0854">
      <w:pPr>
        <w:ind w:left="-5" w:right="16"/>
      </w:pPr>
      <w:r>
        <w:t>We were together every day, practically inseparable. Now that we’re apart, I miss her so much I could cry.</w:t>
      </w:r>
    </w:p>
    <w:p w:rsidR="00FD64B4" w:rsidRDefault="00CB0854">
      <w:pPr>
        <w:ind w:left="-5" w:right="16"/>
      </w:pPr>
      <w:r>
        <w:t>Maan Mek...</w:t>
      </w:r>
    </w:p>
    <w:p w:rsidR="00FD64B4" w:rsidRDefault="00CB0854">
      <w:pPr>
        <w:ind w:left="-5" w:right="16"/>
      </w:pPr>
      <w:r>
        <w:t>My sunflower.</w:t>
      </w:r>
    </w:p>
    <w:p w:rsidR="00FD64B4" w:rsidRDefault="00CB0854">
      <w:pPr>
        <w:spacing w:after="254" w:line="256" w:lineRule="auto"/>
        <w:ind w:left="-5"/>
      </w:pPr>
      <w:r>
        <w:rPr>
          <w:rStyle w:val="Policepardfaut"/>
          <w:b/>
        </w:rPr>
        <w:t>“Mai Tree!”</w:t>
      </w:r>
    </w:p>
    <w:p w:rsidR="00FD64B4" w:rsidRDefault="00CB0854">
      <w:pPr>
        <w:ind w:left="-5" w:right="16"/>
      </w:pPr>
      <w:r>
        <w:t>I stopped in my tracks as a familiar voice echoed from far behind.</w:t>
      </w:r>
    </w:p>
    <w:p w:rsidR="00FD64B4" w:rsidRDefault="00CB0854">
      <w:pPr>
        <w:spacing w:after="254" w:line="256" w:lineRule="auto"/>
        <w:ind w:left="-5"/>
      </w:pPr>
      <w:r>
        <w:rPr>
          <w:rStyle w:val="Policepardfaut"/>
          <w:b/>
        </w:rPr>
        <w:t>“Wait for Mek!”</w:t>
      </w:r>
    </w:p>
    <w:p w:rsidR="00FD64B4" w:rsidRDefault="00CB0854">
      <w:pPr>
        <w:ind w:left="-5" w:right="16"/>
      </w:pPr>
      <w:r>
        <w:t>I turned</w:t>
      </w:r>
      <w:r>
        <w:t xml:space="preserve"> around in disbelief, eyes wide with surprise. It was her, running toward me—the woman who had been in my thoughts.</w:t>
      </w:r>
    </w:p>
    <w:p w:rsidR="00FD64B4" w:rsidRDefault="00CB0854">
      <w:pPr>
        <w:spacing w:after="41"/>
        <w:ind w:left="-5" w:right="16"/>
      </w:pPr>
      <w:r>
        <w:t>“Mek?"</w:t>
      </w:r>
    </w:p>
    <w:p w:rsidR="00FD64B4" w:rsidRDefault="00CB0854">
      <w:pPr>
        <w:spacing w:after="0" w:line="256" w:lineRule="auto"/>
        <w:ind w:left="0" w:firstLine="0"/>
      </w:pPr>
      <w:r>
        <w:t xml:space="preserve">  </w:t>
      </w:r>
    </w:p>
    <w:p w:rsidR="00FD64B4" w:rsidRDefault="00CB0854">
      <w:pPr>
        <w:ind w:left="-5" w:right="16"/>
      </w:pPr>
      <w:r>
        <w:t>She was dressed in a black turtleneck, layered with a long coat. Around her neck hung the necklace I’d given her for our tenth ann</w:t>
      </w:r>
      <w:r>
        <w:t>iversary.</w:t>
      </w:r>
    </w:p>
    <w:p w:rsidR="00FD64B4" w:rsidRDefault="00CB0854">
      <w:pPr>
        <w:ind w:left="-5" w:right="16"/>
      </w:pPr>
      <w:r>
        <w:t>Maan Mek’s face looked just like it did when we first met as lawyer and assistant, back when she was 20 years old.</w:t>
      </w:r>
    </w:p>
    <w:p w:rsidR="00FD64B4" w:rsidRDefault="00CB0854">
      <w:pPr>
        <w:spacing w:after="0"/>
        <w:ind w:left="-5" w:right="16"/>
      </w:pPr>
      <w:r>
        <w:t>As she came to a stop in front of me, her shining eyes reflected my own face—the way I looked at 33, back on that day.</w:t>
      </w:r>
    </w:p>
    <w:p w:rsidR="00FD64B4" w:rsidRDefault="00CB0854">
      <w:pPr>
        <w:ind w:left="-5" w:right="16"/>
      </w:pPr>
      <w:r>
        <w:t>She smiled a</w:t>
      </w:r>
      <w:r>
        <w:t>fter catching up to me, holding a single sunflower in her hand. Her breathing shifted from slightly labored to steady.</w:t>
      </w:r>
    </w:p>
    <w:p w:rsidR="00FD64B4" w:rsidRDefault="00CB0854">
      <w:pPr>
        <w:ind w:left="-5" w:right="16"/>
      </w:pPr>
      <w:r>
        <w:t>I asked her, confused, “Why did you rush to catch up, Mek?”</w:t>
      </w:r>
    </w:p>
    <w:p w:rsidR="00FD64B4" w:rsidRDefault="00CB0854">
      <w:pPr>
        <w:ind w:left="-5" w:right="16"/>
      </w:pPr>
      <w:r>
        <w:t>“Because I missed you, Tree. Just one day without you is enough to hurt.”</w:t>
      </w:r>
    </w:p>
    <w:p w:rsidR="00FD64B4" w:rsidRDefault="00CB0854">
      <w:pPr>
        <w:ind w:left="-5" w:right="16"/>
      </w:pPr>
      <w:r>
        <w:t>"..</w:t>
      </w:r>
      <w:r>
        <w:t>....."</w:t>
      </w:r>
    </w:p>
    <w:p w:rsidR="00FD64B4" w:rsidRDefault="00CB0854">
      <w:pPr>
        <w:spacing w:after="41"/>
        <w:ind w:left="-5" w:right="16"/>
      </w:pPr>
      <w:r>
        <w:t>“And I brought the most beautiful sunflower for you.”</w:t>
      </w:r>
    </w:p>
    <w:p w:rsidR="00FD64B4" w:rsidRDefault="00CB0854">
      <w:pPr>
        <w:spacing w:after="437" w:line="256" w:lineRule="auto"/>
        <w:ind w:left="5" w:firstLine="0"/>
      </w:pPr>
      <w:r>
        <w:rPr>
          <w:noProof/>
          <w:lang w:val="en-US" w:eastAsia="en-US"/>
        </w:rPr>
        <w:drawing>
          <wp:inline distT="0" distB="0" distL="0" distR="0">
            <wp:extent cx="5810088" cy="4152903"/>
            <wp:effectExtent l="0" t="0" r="162" b="0"/>
            <wp:docPr id="17" name="Picture 82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10088" cy="4152903"/>
                    </a:xfrm>
                    <a:prstGeom prst="rect">
                      <a:avLst/>
                    </a:prstGeom>
                    <a:noFill/>
                    <a:ln>
                      <a:noFill/>
                      <a:prstDash/>
                    </a:ln>
                  </pic:spPr>
                </pic:pic>
              </a:graphicData>
            </a:graphic>
          </wp:inline>
        </w:drawing>
      </w:r>
    </w:p>
    <w:p w:rsidR="00FD64B4" w:rsidRDefault="00CB0854">
      <w:pPr>
        <w:ind w:left="-5" w:right="16"/>
      </w:pPr>
      <w:r>
        <w:t>She extended the flower toward me. My lips tightened as I realized the truth —that she had hurried to follow me, bringing a gift.</w:t>
      </w:r>
    </w:p>
    <w:p w:rsidR="00FD64B4" w:rsidRDefault="00CB0854">
      <w:pPr>
        <w:ind w:left="-5" w:right="16"/>
      </w:pPr>
      <w:r>
        <w:t>It felt like something was lodged in my throat as I reached out</w:t>
      </w:r>
      <w:r>
        <w:t xml:space="preserve"> to take the sunflower from her. I heard my own voice, soft and trembling, whisper, “Thank you…”</w:t>
      </w:r>
    </w:p>
    <w:p w:rsidR="00FD64B4" w:rsidRDefault="00CB0854">
      <w:pPr>
        <w:ind w:left="-5" w:right="16"/>
      </w:pPr>
      <w:r>
        <w:t>But how should I feel right now?</w:t>
      </w:r>
    </w:p>
    <w:p w:rsidR="00FD64B4" w:rsidRDefault="00CB0854">
      <w:pPr>
        <w:ind w:left="-5" w:right="16"/>
      </w:pPr>
      <w:r>
        <w:t>Pain? Joy? Anger? Longing? Sadness or happiness?</w:t>
      </w:r>
    </w:p>
    <w:p w:rsidR="00FD64B4" w:rsidRDefault="00CB0854">
      <w:pPr>
        <w:ind w:left="-5" w:right="16"/>
      </w:pPr>
      <w:r>
        <w:t xml:space="preserve">All I knew was that when I looked into the eyes of the woman I’d fallen for, </w:t>
      </w:r>
      <w:r>
        <w:t>unchanged by time, all thoughts seemed to fade away. Seeing her smile gently, with kindness in her eyes, I realized that this moment, right here, was my favorite view.</w:t>
      </w:r>
    </w:p>
    <w:p w:rsidR="00FD64B4" w:rsidRDefault="00CB0854">
      <w:pPr>
        <w:ind w:left="-5" w:right="16"/>
      </w:pPr>
      <w:r>
        <w:t>It might even be the best view I’ve ever seen in my life.</w:t>
      </w:r>
    </w:p>
    <w:p w:rsidR="00FD64B4" w:rsidRDefault="00CB0854">
      <w:pPr>
        <w:ind w:left="-5" w:right="16"/>
      </w:pPr>
      <w:r>
        <w:t>She raised her hand, waiting f</w:t>
      </w:r>
      <w:r>
        <w:t>or me to place mine in hers.</w:t>
      </w:r>
    </w:p>
    <w:p w:rsidR="00FD64B4" w:rsidRDefault="00CB0854">
      <w:pPr>
        <w:ind w:left="-5" w:right="16"/>
      </w:pPr>
      <w:r>
        <w:t>“Let’s walk to the end of the path together, okay?”</w:t>
      </w:r>
    </w:p>
    <w:p w:rsidR="00FD64B4" w:rsidRDefault="00CB0854">
      <w:pPr>
        <w:ind w:left="-5" w:right="16"/>
      </w:pPr>
      <w:r>
        <w:t>To hold hands and walk side by side…</w:t>
      </w:r>
    </w:p>
    <w:p w:rsidR="00FD64B4" w:rsidRDefault="00CB0854">
      <w:pPr>
        <w:ind w:left="-5" w:right="16"/>
      </w:pPr>
      <w:r>
        <w:t>“Yes,” I whispered, placing my hand into her warm palm.</w:t>
      </w:r>
    </w:p>
    <w:p w:rsidR="00FD64B4" w:rsidRDefault="00CB0854">
      <w:pPr>
        <w:spacing w:after="254" w:line="256" w:lineRule="auto"/>
        <w:ind w:left="-5"/>
      </w:pPr>
      <w:r>
        <w:rPr>
          <w:rStyle w:val="Policepardfaut"/>
          <w:b/>
        </w:rPr>
        <w:t>I never expected her to follow me so quickly.</w:t>
      </w:r>
    </w:p>
    <w:p w:rsidR="00FD64B4" w:rsidRDefault="00CB0854">
      <w:pPr>
        <w:spacing w:after="254" w:line="256" w:lineRule="auto"/>
        <w:ind w:left="-5"/>
      </w:pPr>
      <w:r>
        <w:rPr>
          <w:rStyle w:val="Policepardfaut"/>
          <w:b/>
        </w:rPr>
        <w:t>But it seemed like Maan Mek had plan</w:t>
      </w:r>
      <w:r>
        <w:rPr>
          <w:rStyle w:val="Policepardfaut"/>
          <w:b/>
        </w:rPr>
        <w:t>ned this all along.</w:t>
      </w:r>
    </w:p>
    <w:p w:rsidR="00FD64B4" w:rsidRDefault="00CB0854">
      <w:pPr>
        <w:ind w:left="-5" w:right="16"/>
      </w:pPr>
      <w:r>
        <w:t>I glanced at the sunflower I held. This time, with every step I took, its sweet fragrance surrounded me. We walked together, side by side, along the path of sunflowers. The chilly air that had greeted me earlier began to soften, gradual</w:t>
      </w:r>
      <w:r>
        <w:t>ly giving way to the warm comfort of a clear sky.</w:t>
      </w:r>
    </w:p>
    <w:p w:rsidR="00FD64B4" w:rsidRDefault="00CB0854">
      <w:pPr>
        <w:ind w:left="-5" w:right="16"/>
      </w:pPr>
      <w:r>
        <w:t>I smiled as tears welled up in my eyes, stealing a glance at her.</w:t>
      </w:r>
    </w:p>
    <w:p w:rsidR="00FD64B4" w:rsidRDefault="00CB0854">
      <w:pPr>
        <w:ind w:left="-5" w:right="16"/>
      </w:pPr>
      <w:r>
        <w:t>Infuriating and yet so lovable at the same time.</w:t>
      </w:r>
    </w:p>
    <w:p w:rsidR="00FD64B4" w:rsidRDefault="00CB0854">
      <w:pPr>
        <w:ind w:left="-5" w:right="16"/>
      </w:pPr>
      <w:r>
        <w:t>Maybe, right now, my feelings are a mixture of love, joy, a touch of annoyance, and an over</w:t>
      </w:r>
      <w:r>
        <w:t>whelming sense of longing.</w:t>
      </w:r>
    </w:p>
    <w:p w:rsidR="00FD64B4" w:rsidRDefault="00CB0854">
      <w:pPr>
        <w:spacing w:after="269" w:line="247" w:lineRule="auto"/>
        <w:ind w:left="-5" w:right="28"/>
      </w:pPr>
      <w:r>
        <w:rPr>
          <w:rStyle w:val="Policepardfaut"/>
          <w:i/>
        </w:rPr>
        <w:t>I couldn’t hold it in anymore. I had tried for so long, but in the end, you made me cry.</w:t>
      </w:r>
    </w:p>
    <w:p w:rsidR="00FD64B4" w:rsidRDefault="00CB0854">
      <w:pPr>
        <w:spacing w:after="267" w:line="247" w:lineRule="auto"/>
        <w:ind w:left="-5" w:right="38"/>
      </w:pPr>
      <w:r>
        <w:rPr>
          <w:rStyle w:val="Policepardfaut"/>
          <w:b/>
          <w:i/>
        </w:rPr>
        <w:t>You, my sunflower.</w:t>
      </w:r>
    </w:p>
    <w:p w:rsidR="00FD64B4" w:rsidRDefault="00CB0854">
      <w:pPr>
        <w:spacing w:after="0" w:line="256" w:lineRule="auto"/>
        <w:ind w:left="0" w:firstLine="0"/>
        <w:jc w:val="center"/>
      </w:pPr>
      <w:r>
        <w:t xml:space="preserve">  </w:t>
      </w:r>
    </w:p>
    <w:p w:rsidR="00FD64B4" w:rsidRDefault="00CB0854">
      <w:pPr>
        <w:spacing w:after="0" w:line="256" w:lineRule="auto"/>
        <w:ind w:left="0" w:firstLine="0"/>
        <w:jc w:val="center"/>
      </w:pPr>
      <w:r>
        <w:t xml:space="preserve">   </w:t>
      </w:r>
    </w:p>
    <w:p w:rsidR="00FD64B4" w:rsidRDefault="00CB0854">
      <w:pPr>
        <w:pStyle w:val="Titre2"/>
        <w:ind w:right="1"/>
      </w:pPr>
      <w:r>
        <w:t>— THE FINAL END —</w:t>
      </w:r>
    </w:p>
    <w:p w:rsidR="00FD64B4" w:rsidRDefault="00CB0854">
      <w:pPr>
        <w:spacing w:after="594" w:line="256" w:lineRule="auto"/>
        <w:ind w:left="0" w:firstLine="0"/>
        <w:jc w:val="center"/>
      </w:pPr>
      <w:r>
        <w:rPr>
          <w:rStyle w:val="Policepardfaut"/>
          <w:b/>
          <w:i/>
        </w:rPr>
        <w:t xml:space="preserve">  </w:t>
      </w:r>
    </w:p>
    <w:p w:rsidR="00FD64B4" w:rsidRDefault="00CB0854">
      <w:pPr>
        <w:spacing w:after="294" w:line="256" w:lineRule="auto"/>
        <w:ind w:left="0" w:firstLine="0"/>
        <w:jc w:val="center"/>
      </w:pPr>
      <w:r>
        <w:rPr>
          <w:rStyle w:val="Policepardfaut"/>
          <w:b/>
          <w:i/>
        </w:rPr>
        <w:t xml:space="preserve">  </w:t>
      </w:r>
    </w:p>
    <w:p w:rsidR="00FD64B4" w:rsidRDefault="00CB0854">
      <w:pPr>
        <w:spacing w:after="0" w:line="256" w:lineRule="auto"/>
        <w:ind w:left="0" w:firstLine="0"/>
        <w:jc w:val="center"/>
      </w:pPr>
      <w:r>
        <w:rPr>
          <w:rStyle w:val="Policepardfaut"/>
          <w:b/>
          <w:i/>
        </w:rPr>
        <w:t xml:space="preserve">   </w:t>
      </w:r>
    </w:p>
    <w:p w:rsidR="00FD64B4" w:rsidRDefault="00CB0854">
      <w:pPr>
        <w:spacing w:after="269" w:line="247" w:lineRule="auto"/>
        <w:ind w:left="1704" w:right="28" w:hanging="1407"/>
      </w:pPr>
      <w:r>
        <w:rPr>
          <w:rStyle w:val="Policepardfaut"/>
          <w:i/>
        </w:rPr>
        <w:t xml:space="preserve"> </w:t>
      </w:r>
    </w:p>
    <w:sectPr w:rsidR="00FD64B4">
      <w:pgSz w:w="12240" w:h="15840"/>
      <w:pgMar w:top="1502" w:right="1539" w:bottom="1450" w:left="15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CB0854">
      <w:pPr>
        <w:spacing w:after="0" w:line="240" w:lineRule="auto"/>
      </w:pPr>
      <w:r>
        <w:separator/>
      </w:r>
    </w:p>
  </w:endnote>
  <w:endnote w:type="continuationSeparator" w:id="0">
    <w:p w:rsidR="00000000" w:rsidRDefault="00CB0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CB0854">
      <w:pPr>
        <w:spacing w:after="0" w:line="240" w:lineRule="auto"/>
      </w:pPr>
      <w:r>
        <w:separator/>
      </w:r>
    </w:p>
  </w:footnote>
  <w:footnote w:type="continuationSeparator" w:id="0">
    <w:p w:rsidR="00000000" w:rsidRDefault="00CB085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attachedTemplate r:id="rId1"/>
  <w:revisionView w:inkAnnotations="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FD64B4"/>
    <w:rsid w:val="00CB0854"/>
    <w:rsid w:val="00FD64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3CB41FBB-BFDB-49D5-8EC8-D440F5360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kern w:val="3"/>
        <w:sz w:val="22"/>
        <w:szCs w:val="22"/>
        <w:lang w:val="fr-FR" w:eastAsia="fr-FR" w:bidi="ar-SA"/>
      </w:rPr>
    </w:rPrDefault>
    <w:pPrDefault>
      <w:pPr>
        <w:autoSpaceDN w:val="0"/>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spacing w:after="295" w:line="225" w:lineRule="auto"/>
      <w:ind w:left="10" w:hanging="10"/>
    </w:pPr>
    <w:rPr>
      <w:rFonts w:eastAsia="Calibri" w:cs="Calibri"/>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1">
    <w:name w:val="Titre 1"/>
    <w:next w:val="Normal"/>
    <w:pPr>
      <w:keepNext/>
      <w:keepLines/>
      <w:suppressAutoHyphens/>
      <w:spacing w:after="595" w:line="247" w:lineRule="auto"/>
      <w:ind w:left="10" w:hanging="10"/>
      <w:jc w:val="center"/>
      <w:outlineLvl w:val="0"/>
    </w:pPr>
    <w:rPr>
      <w:rFonts w:eastAsia="Calibri" w:cs="Calibri"/>
      <w:b/>
      <w:color w:val="000000"/>
      <w:sz w:val="60"/>
    </w:rPr>
  </w:style>
  <w:style w:type="paragraph" w:customStyle="1" w:styleId="Titre2">
    <w:name w:val="Titre 2"/>
    <w:next w:val="Normal"/>
    <w:pPr>
      <w:keepNext/>
      <w:keepLines/>
      <w:suppressAutoHyphens/>
      <w:spacing w:after="0" w:line="264" w:lineRule="auto"/>
      <w:ind w:left="11" w:hanging="10"/>
      <w:jc w:val="center"/>
      <w:outlineLvl w:val="1"/>
    </w:pPr>
    <w:rPr>
      <w:rFonts w:eastAsia="Calibri" w:cs="Calibri"/>
      <w:b/>
      <w:i/>
      <w:color w:val="000000"/>
      <w:sz w:val="30"/>
    </w:rPr>
  </w:style>
  <w:style w:type="character" w:customStyle="1" w:styleId="Policepardfaut">
    <w:name w:val="Police par défaut"/>
  </w:style>
  <w:style w:type="character" w:customStyle="1" w:styleId="Titre2Car">
    <w:name w:val="Titre 2 Car"/>
    <w:rPr>
      <w:rFonts w:ascii="Calibri" w:eastAsia="Calibri" w:hAnsi="Calibri" w:cs="Calibri"/>
      <w:b/>
      <w:i/>
      <w:color w:val="000000"/>
      <w:sz w:val="30"/>
    </w:rPr>
  </w:style>
  <w:style w:type="character" w:customStyle="1" w:styleId="Titre1Car">
    <w:name w:val="Titre 1 Car"/>
    <w:rPr>
      <w:rFonts w:ascii="Calibri" w:eastAsia="Calibri" w:hAnsi="Calibri" w:cs="Calibri"/>
      <w:b/>
      <w:color w:val="000000"/>
      <w:sz w:val="60"/>
    </w:rPr>
  </w:style>
  <w:style w:type="paragraph" w:customStyle="1" w:styleId="En-tte">
    <w:name w:val="En-tête"/>
    <w:basedOn w:val="Normal"/>
    <w:pPr>
      <w:tabs>
        <w:tab w:val="center" w:pos="4536"/>
        <w:tab w:val="right" w:pos="9072"/>
      </w:tabs>
      <w:spacing w:after="0" w:line="240" w:lineRule="auto"/>
    </w:pPr>
  </w:style>
  <w:style w:type="character" w:customStyle="1" w:styleId="En-tteCar">
    <w:name w:val="En-tête Car"/>
    <w:basedOn w:val="Policepardfaut"/>
    <w:rPr>
      <w:rFonts w:ascii="Calibri" w:eastAsia="Calibri" w:hAnsi="Calibri" w:cs="Calibri"/>
      <w:color w:val="000000"/>
      <w:sz w:val="30"/>
    </w:rPr>
  </w:style>
  <w:style w:type="paragraph" w:customStyle="1" w:styleId="Pieddepage">
    <w:name w:val="Pied de page"/>
    <w:basedOn w:val="Normal"/>
    <w:pPr>
      <w:tabs>
        <w:tab w:val="center" w:pos="4536"/>
        <w:tab w:val="right" w:pos="9072"/>
      </w:tabs>
      <w:spacing w:after="0" w:line="240" w:lineRule="auto"/>
    </w:pPr>
  </w:style>
  <w:style w:type="character" w:customStyle="1" w:styleId="PieddepageCar">
    <w:name w:val="Pied de page Car"/>
    <w:basedOn w:val="Policepardfaut"/>
    <w:rPr>
      <w:rFonts w:ascii="Calibri" w:eastAsia="Calibri" w:hAnsi="Calibri" w:cs="Calibri"/>
      <w:color w:val="000000"/>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57880</Words>
  <Characters>329921</Characters>
  <Application>Microsoft Office Word</Application>
  <DocSecurity>4</DocSecurity>
  <Lines>2749</Lines>
  <Paragraphs>774</Paragraphs>
  <ScaleCrop>false</ScaleCrop>
  <Company>Organization</Company>
  <LinksUpToDate>false</LinksUpToDate>
  <CharactersWithSpaces>387027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ꜱᴡᴍ : ʏᴀᴍᴛʙ</dc:title>
  <dc:subject/>
  <dc:creator>Zezeho</dc:creator>
  <cp:lastModifiedBy>word2</cp:lastModifiedBy>
  <cp:revision>2</cp:revision>
  <dcterms:created xsi:type="dcterms:W3CDTF">2024-12-17T19:16:00Z</dcterms:created>
  <dcterms:modified xsi:type="dcterms:W3CDTF">2024-12-17T19:16:00Z</dcterms:modified>
</cp:coreProperties>
</file>